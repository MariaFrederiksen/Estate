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160" w:rsidRDefault="00706616">
      <w:pPr>
        <w:spacing w:before="54"/>
        <w:ind w:right="1657"/>
        <w:jc w:val="right"/>
        <w:rPr>
          <w:rFonts w:ascii="Times New Roman" w:hAnsi="Times New Roman" w:eastAsia="Times New Roman" w:cs="Times New Roman"/>
          <w:sz w:val="14"/>
          <w:szCs w:val="14"/>
        </w:rPr>
      </w:pPr>
      <w:proofErr w:type="spellStart"/>
      <w:r>
        <w:rPr>
          <w:rFonts w:ascii="Times New Roman"/>
          <w:color w:val="2F2116"/>
          <w:w w:val="105"/>
          <w:sz w:val="14"/>
        </w:rPr>
        <w:t>Typeformular</w:t>
      </w:r>
      <w:proofErr w:type="spellEnd"/>
      <w:r>
        <w:rPr>
          <w:rFonts w:ascii="Times New Roman"/>
          <w:color w:val="2F2116"/>
          <w:w w:val="105"/>
          <w:sz w:val="14"/>
        </w:rPr>
        <w:t xml:space="preserve"> A, 9. </w:t>
      </w:r>
      <w:r>
        <w:rPr>
          <w:rFonts w:ascii="Times New Roman"/>
          <w:color w:val="2F2116"/>
          <w:spacing w:val="10"/>
          <w:w w:val="105"/>
          <w:sz w:val="14"/>
        </w:rPr>
        <w:t xml:space="preserve"> </w:t>
      </w:r>
      <w:proofErr w:type="spellStart"/>
      <w:r>
        <w:rPr>
          <w:rFonts w:ascii="Times New Roman"/>
          <w:color w:val="2F2116"/>
          <w:w w:val="105"/>
          <w:sz w:val="14"/>
        </w:rPr>
        <w:t>udgave</w:t>
      </w:r>
      <w:proofErr w:type="spellEnd"/>
    </w:p>
    <w:p w:rsidR="00AD0160" w:rsidRDefault="00AD0160">
      <w:pPr>
        <w:rPr>
          <w:rFonts w:ascii="Times New Roman" w:hAnsi="Times New Roman" w:eastAsia="Times New Roman" w:cs="Times New Roman"/>
          <w:sz w:val="14"/>
          <w:szCs w:val="14"/>
        </w:rPr>
      </w:pPr>
    </w:p>
    <w:p w:rsidR="00AD0160" w:rsidP="00416076" w:rsidRDefault="00416076">
      <w:pPr>
        <w:pStyle w:val="Brdtekst"/>
        <w:tabs>
          <w:tab w:val="left" w:pos="7139"/>
          <w:tab w:val="left" w:pos="8505"/>
        </w:tabs>
        <w:spacing w:before="120"/>
        <w:ind w:left="0" w:right="82"/>
        <w:rPr>
          <w:rFonts w:cs="Times New Roman"/>
        </w:rPr>
      </w:pPr>
      <w:r>
        <w:rPr>
          <w:color w:val="2F2116"/>
          <w:w w:val="105"/>
        </w:rPr>
        <w:tab/>
      </w:r>
      <w:proofErr w:type="spellStart"/>
      <w:r w:rsidR="00706616">
        <w:rPr>
          <w:color w:val="2F2116"/>
          <w:w w:val="105"/>
        </w:rPr>
        <w:t>Lejemåls</w:t>
      </w:r>
      <w:proofErr w:type="spellEnd"/>
      <w:r w:rsidR="00706616">
        <w:rPr>
          <w:color w:val="2F2116"/>
          <w:spacing w:val="10"/>
          <w:w w:val="105"/>
        </w:rPr>
        <w:t xml:space="preserve"> </w:t>
      </w:r>
      <w:r w:rsidR="00706616">
        <w:rPr>
          <w:color w:val="2F2116"/>
          <w:w w:val="105"/>
        </w:rPr>
        <w:t>nr.:</w:t>
      </w:r>
      <w:r>
        <w:rPr>
          <w:color w:val="2F2116"/>
          <w:w w:val="105"/>
        </w:rPr>
        <w:tab/>
      </w:r>
      <w:bookmarkStart w:name="Number" w:id="0"/>
      <w:bookmarkEnd w:id="0"/>
      <w:sdt>
        <w:sdtPr>
          <w:rPr>
            <w:color w:val="2F2116"/>
            <w:w w:val="105"/>
          </w:rPr>
          <w:id w:val="-485543840"/>
          <w:placeholder>
            <w:docPart w:val="DefaultPlaceholder_-1854013440"/>
          </w:placeholder>
          <w15:dataBinding w:prefixMappings="xmlns:ns0='urn:microsoft-dynamics-nav/reports/ContractTypeA9/50500/' " w:xpath="/ns0:NavWordReportXmlPart[1]/ns0:LeaseContract_A9[1]/ns0:Number[1]" w:storeItemID="{BED37232-F969-45E4-A645-04C1A97B6F95}"/>
        </w:sdtPr>
        <w:sdtEndPr/>
        <w:sdtContent>
          <w:r w:rsidR="005E3C4A">
            <w:rPr>
              <w:color w:val="2F2116"/>
              <w:w w:val="105"/>
            </w:rPr>
            <w:t>Number</w:t>
          </w:r>
        </w:sdtContent>
      </w:sdt>
    </w:p>
    <w:p w:rsidR="00AD0160" w:rsidRDefault="00AD0160">
      <w:pPr>
        <w:spacing w:before="10"/>
        <w:rPr>
          <w:rFonts w:ascii="Times New Roman" w:hAnsi="Times New Roman" w:eastAsia="Times New Roman" w:cs="Times New Roman"/>
          <w:sz w:val="17"/>
          <w:szCs w:val="17"/>
        </w:rPr>
      </w:pPr>
    </w:p>
    <w:p w:rsidR="00AD0160" w:rsidRDefault="00706616">
      <w:pPr>
        <w:spacing w:line="960" w:lineRule="exact"/>
        <w:ind w:left="11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noProof/>
          <w:position w:val="-18"/>
          <w:sz w:val="20"/>
          <w:szCs w:val="20"/>
          <w:lang w:val="da-DK" w:eastAsia="da-DK"/>
        </w:rPr>
        <mc:AlternateContent>
          <mc:Choice Requires="wps">
            <w:drawing>
              <wp:inline distT="0" distB="0" distL="0" distR="0" wp14:anchorId="07A2EFE1" wp14:editId="10D94F9A">
                <wp:extent cx="6480175" cy="609600"/>
                <wp:effectExtent l="0" t="0" r="1270" b="1270"/>
                <wp:docPr id="876" name="Text Box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609600"/>
                        </a:xfrm>
                        <a:prstGeom prst="rect">
                          <a:avLst/>
                        </a:prstGeom>
                        <a:solidFill>
                          <a:srgbClr val="D3D3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08B" w:rsidRDefault="00EA708B">
                            <w:pPr>
                              <w:spacing w:before="169"/>
                              <w:ind w:left="3053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F2116"/>
                                <w:sz w:val="48"/>
                              </w:rPr>
                              <w:t>LEJE</w:t>
                            </w:r>
                            <w:r>
                              <w:rPr>
                                <w:rFonts w:ascii="Arial"/>
                                <w:b/>
                                <w:color w:val="2F2116"/>
                                <w:spacing w:val="-15"/>
                                <w:sz w:val="48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b/>
                                <w:color w:val="2F2116"/>
                                <w:sz w:val="48"/>
                              </w:rPr>
                              <w:t>ONTRAKT</w:t>
                            </w:r>
                            <w:r>
                              <w:rPr>
                                <w:rFonts w:ascii="Arial"/>
                                <w:b/>
                                <w:color w:val="2F2116"/>
                                <w:spacing w:val="-67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F2116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color w:val="2F2116"/>
                                <w:sz w:val="24"/>
                              </w:rPr>
                              <w:t>beboelse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 w14:anchorId="07A2EFE1">
                <v:stroke joinstyle="miter"/>
                <v:path gradientshapeok="t" o:connecttype="rect"/>
              </v:shapetype>
              <v:shape id="Text Box 871" style="width:510.2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d3d3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">
                <v:textbox inset="0,0,0,0">
                  <w:txbxContent>
                    <w:p w:rsidR="00EA708B" w:rsidRDefault="00EA708B">
                      <w:pPr>
                        <w:spacing w:before="169"/>
                        <w:ind w:left="3053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color w:val="2F2116"/>
                          <w:sz w:val="48"/>
                        </w:rPr>
                        <w:t>LEJE</w:t>
                      </w:r>
                      <w:r>
                        <w:rPr>
                          <w:rFonts w:ascii="Arial"/>
                          <w:b/>
                          <w:color w:val="2F2116"/>
                          <w:spacing w:val="-15"/>
                          <w:sz w:val="48"/>
                        </w:rPr>
                        <w:t>K</w:t>
                      </w:r>
                      <w:r>
                        <w:rPr>
                          <w:rFonts w:ascii="Arial"/>
                          <w:b/>
                          <w:color w:val="2F2116"/>
                          <w:sz w:val="48"/>
                        </w:rPr>
                        <w:t>ONTRAKT</w:t>
                      </w:r>
                      <w:r>
                        <w:rPr>
                          <w:rFonts w:ascii="Arial"/>
                          <w:b/>
                          <w:color w:val="2F2116"/>
                          <w:spacing w:val="-67"/>
                          <w:sz w:val="4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2F2116"/>
                          <w:sz w:val="24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/>
                          <w:b/>
                          <w:color w:val="2F2116"/>
                          <w:sz w:val="24"/>
                        </w:rPr>
                        <w:t>beboelse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D0160" w:rsidRDefault="00AD0160">
      <w:pPr>
        <w:spacing w:before="11"/>
        <w:rPr>
          <w:rFonts w:ascii="Times New Roman" w:hAnsi="Times New Roman" w:eastAsia="Times New Roman" w:cs="Times New Roman"/>
          <w:sz w:val="7"/>
          <w:szCs w:val="7"/>
        </w:rPr>
      </w:pPr>
    </w:p>
    <w:p w:rsidR="00AD0160" w:rsidRDefault="00AD0160">
      <w:pPr>
        <w:rPr>
          <w:rFonts w:ascii="Times New Roman" w:hAnsi="Times New Roman" w:eastAsia="Times New Roman" w:cs="Times New Roman"/>
          <w:sz w:val="7"/>
          <w:szCs w:val="7"/>
        </w:rPr>
        <w:sectPr w:rsidR="00AD0160" w:rsidSect="00DE6836">
          <w:footerReference w:type="default" r:id="rId9"/>
          <w:type w:val="continuous"/>
          <w:pgSz w:w="11910" w:h="16840"/>
          <w:pgMar w:top="1340" w:right="428" w:bottom="1000" w:left="1020" w:header="708" w:footer="809" w:gutter="0"/>
          <w:pgNumType w:start="1"/>
          <w:cols w:space="708"/>
        </w:sectPr>
      </w:pPr>
    </w:p>
    <w:p w:rsidRPr="00706616" w:rsidR="00AD0160" w:rsidRDefault="00706616">
      <w:pPr>
        <w:spacing w:before="80" w:line="249" w:lineRule="auto"/>
        <w:ind w:left="113" w:right="253"/>
        <w:jc w:val="both"/>
        <w:rPr>
          <w:rFonts w:ascii="Arial" w:hAnsi="Arial" w:eastAsia="Arial" w:cs="Arial"/>
          <w:sz w:val="16"/>
          <w:szCs w:val="16"/>
          <w:lang w:val="da-DK"/>
        </w:rPr>
      </w:pPr>
      <w:r w:rsidRPr="00706616">
        <w:rPr>
          <w:rFonts w:ascii="Arial" w:hAnsi="Arial"/>
          <w:color w:val="2F2116"/>
          <w:sz w:val="16"/>
          <w:lang w:val="da-DK"/>
        </w:rPr>
        <w:t>Lejekontrakt til anvendelse i lejeaftaler om</w:t>
      </w:r>
      <w:r w:rsidRPr="00706616">
        <w:rPr>
          <w:rFonts w:ascii="Arial" w:hAnsi="Arial"/>
          <w:color w:val="2F2116"/>
          <w:spacing w:val="1"/>
          <w:sz w:val="16"/>
          <w:lang w:val="da-DK"/>
        </w:rPr>
        <w:t xml:space="preserve"> </w:t>
      </w:r>
      <w:r w:rsidRPr="00706616">
        <w:rPr>
          <w:rFonts w:ascii="Arial" w:hAnsi="Arial"/>
          <w:color w:val="2F2116"/>
          <w:sz w:val="16"/>
          <w:lang w:val="da-DK"/>
        </w:rPr>
        <w:t>beboelseslejligheder, herunder blandede lejemål, og værelser i private</w:t>
      </w:r>
      <w:r w:rsidRPr="00706616">
        <w:rPr>
          <w:rFonts w:ascii="Arial" w:hAnsi="Arial"/>
          <w:color w:val="2F2116"/>
          <w:spacing w:val="10"/>
          <w:sz w:val="16"/>
          <w:lang w:val="da-DK"/>
        </w:rPr>
        <w:t xml:space="preserve"> </w:t>
      </w:r>
      <w:proofErr w:type="spellStart"/>
      <w:r w:rsidRPr="00706616">
        <w:rPr>
          <w:rFonts w:ascii="Arial" w:hAnsi="Arial"/>
          <w:color w:val="2F2116"/>
          <w:sz w:val="16"/>
          <w:lang w:val="da-DK"/>
        </w:rPr>
        <w:t>udlejningsejen</w:t>
      </w:r>
      <w:proofErr w:type="spellEnd"/>
      <w:r w:rsidRPr="00706616">
        <w:rPr>
          <w:rFonts w:ascii="Arial" w:hAnsi="Arial"/>
          <w:color w:val="2F2116"/>
          <w:sz w:val="16"/>
          <w:lang w:val="da-DK"/>
        </w:rPr>
        <w:t>­ domme.</w:t>
      </w:r>
    </w:p>
    <w:p w:rsidRPr="00706616" w:rsidR="00AD0160" w:rsidRDefault="00AD0160">
      <w:pPr>
        <w:rPr>
          <w:rFonts w:ascii="Arial" w:hAnsi="Arial" w:eastAsia="Arial" w:cs="Arial"/>
          <w:sz w:val="16"/>
          <w:szCs w:val="16"/>
          <w:lang w:val="da-DK"/>
        </w:rPr>
      </w:pPr>
    </w:p>
    <w:p w:rsidRPr="00706616" w:rsidR="00AD0160" w:rsidRDefault="00706616">
      <w:pPr>
        <w:pStyle w:val="Brdtekst"/>
        <w:spacing w:before="109" w:line="254" w:lineRule="auto"/>
        <w:jc w:val="both"/>
        <w:rPr>
          <w:rFonts w:cs="Times New Roman"/>
          <w:lang w:val="da-DK"/>
        </w:rPr>
      </w:pPr>
      <w:r w:rsidRPr="00706616">
        <w:rPr>
          <w:rFonts w:cs="Times New Roman"/>
          <w:color w:val="2F2116"/>
          <w:lang w:val="da-DK"/>
        </w:rPr>
        <w:t>En række bestemmelser i lejelovgivningen er ufravigelige,</w:t>
      </w:r>
      <w:r w:rsidRPr="00706616">
        <w:rPr>
          <w:rFonts w:cs="Times New Roman"/>
          <w:color w:val="2F2116"/>
          <w:spacing w:val="7"/>
          <w:lang w:val="da-DK"/>
        </w:rPr>
        <w:t xml:space="preserve"> </w:t>
      </w:r>
      <w:proofErr w:type="spellStart"/>
      <w:r w:rsidRPr="00706616">
        <w:rPr>
          <w:rFonts w:cs="Times New Roman"/>
          <w:color w:val="2F2116"/>
          <w:lang w:val="da-DK"/>
        </w:rPr>
        <w:t>me</w:t>
      </w:r>
      <w:proofErr w:type="spellEnd"/>
      <w:r w:rsidRPr="00706616">
        <w:rPr>
          <w:rFonts w:cs="Times New Roman"/>
          <w:color w:val="2F2116"/>
          <w:lang w:val="da-DK"/>
        </w:rPr>
        <w:t>­ dens</w:t>
      </w:r>
      <w:r w:rsidRPr="00706616">
        <w:rPr>
          <w:rFonts w:cs="Times New Roman"/>
          <w:color w:val="2F2116"/>
          <w:spacing w:val="24"/>
          <w:lang w:val="da-DK"/>
        </w:rPr>
        <w:t xml:space="preserve"> </w:t>
      </w:r>
      <w:r w:rsidRPr="00706616">
        <w:rPr>
          <w:rFonts w:cs="Times New Roman"/>
          <w:color w:val="2F2116"/>
          <w:lang w:val="da-DK"/>
        </w:rPr>
        <w:t>andre</w:t>
      </w:r>
      <w:r w:rsidRPr="00706616">
        <w:rPr>
          <w:rFonts w:cs="Times New Roman"/>
          <w:color w:val="2F2116"/>
          <w:spacing w:val="24"/>
          <w:lang w:val="da-DK"/>
        </w:rPr>
        <w:t xml:space="preserve"> </w:t>
      </w:r>
      <w:r w:rsidRPr="00706616">
        <w:rPr>
          <w:rFonts w:cs="Times New Roman"/>
          <w:color w:val="2F2116"/>
          <w:lang w:val="da-DK"/>
        </w:rPr>
        <w:t xml:space="preserve">gyldigt </w:t>
      </w:r>
      <w:r w:rsidRPr="00706616">
        <w:rPr>
          <w:rFonts w:cs="Times New Roman"/>
          <w:color w:val="2F2116"/>
          <w:spacing w:val="24"/>
          <w:lang w:val="da-DK"/>
        </w:rPr>
        <w:t xml:space="preserve"> </w:t>
      </w:r>
      <w:r w:rsidRPr="00706616">
        <w:rPr>
          <w:rFonts w:cs="Times New Roman"/>
          <w:color w:val="2F2116"/>
          <w:lang w:val="da-DK"/>
        </w:rPr>
        <w:t xml:space="preserve">kan </w:t>
      </w:r>
      <w:r w:rsidRPr="00706616">
        <w:rPr>
          <w:rFonts w:cs="Times New Roman"/>
          <w:color w:val="2F2116"/>
          <w:spacing w:val="24"/>
          <w:lang w:val="da-DK"/>
        </w:rPr>
        <w:t xml:space="preserve"> </w:t>
      </w:r>
      <w:r w:rsidRPr="00706616">
        <w:rPr>
          <w:rFonts w:cs="Times New Roman"/>
          <w:color w:val="2F2116"/>
          <w:lang w:val="da-DK"/>
        </w:rPr>
        <w:t xml:space="preserve">fraviges </w:t>
      </w:r>
      <w:r w:rsidRPr="00706616">
        <w:rPr>
          <w:rFonts w:cs="Times New Roman"/>
          <w:color w:val="2F2116"/>
          <w:spacing w:val="24"/>
          <w:lang w:val="da-DK"/>
        </w:rPr>
        <w:t xml:space="preserve"> </w:t>
      </w:r>
      <w:r w:rsidRPr="00706616">
        <w:rPr>
          <w:rFonts w:cs="Times New Roman"/>
          <w:color w:val="2F2116"/>
          <w:lang w:val="da-DK"/>
        </w:rPr>
        <w:t xml:space="preserve">ved </w:t>
      </w:r>
      <w:r w:rsidRPr="00706616">
        <w:rPr>
          <w:rFonts w:cs="Times New Roman"/>
          <w:color w:val="2F2116"/>
          <w:spacing w:val="24"/>
          <w:lang w:val="da-DK"/>
        </w:rPr>
        <w:t xml:space="preserve"> </w:t>
      </w:r>
      <w:r w:rsidRPr="00706616">
        <w:rPr>
          <w:rFonts w:cs="Times New Roman"/>
          <w:color w:val="2F2116"/>
          <w:lang w:val="da-DK"/>
        </w:rPr>
        <w:t xml:space="preserve">aftale. </w:t>
      </w:r>
      <w:r w:rsidRPr="00706616">
        <w:rPr>
          <w:rFonts w:cs="Times New Roman"/>
          <w:color w:val="2F2116"/>
          <w:spacing w:val="24"/>
          <w:lang w:val="da-DK"/>
        </w:rPr>
        <w:t xml:space="preserve"> </w:t>
      </w:r>
      <w:r w:rsidRPr="00706616">
        <w:rPr>
          <w:rFonts w:cs="Times New Roman"/>
          <w:color w:val="2F2116"/>
          <w:lang w:val="da-DK"/>
        </w:rPr>
        <w:t xml:space="preserve">Ønsker </w:t>
      </w:r>
      <w:r w:rsidRPr="00706616">
        <w:rPr>
          <w:rFonts w:cs="Times New Roman"/>
          <w:color w:val="2F2116"/>
          <w:spacing w:val="24"/>
          <w:lang w:val="da-DK"/>
        </w:rPr>
        <w:t xml:space="preserve"> </w:t>
      </w:r>
      <w:r w:rsidRPr="00706616">
        <w:rPr>
          <w:rFonts w:cs="Times New Roman"/>
          <w:color w:val="2F2116"/>
          <w:lang w:val="da-DK"/>
        </w:rPr>
        <w:t>parterne</w:t>
      </w:r>
      <w:r w:rsidRPr="00706616">
        <w:rPr>
          <w:rFonts w:cs="Times New Roman"/>
          <w:color w:val="2F2116"/>
          <w:spacing w:val="-42"/>
          <w:lang w:val="da-DK"/>
        </w:rPr>
        <w:t xml:space="preserve"> </w:t>
      </w:r>
      <w:r w:rsidRPr="00706616">
        <w:rPr>
          <w:rFonts w:cs="Times New Roman"/>
          <w:color w:val="2F2116"/>
          <w:lang w:val="da-DK"/>
        </w:rPr>
        <w:t>at aftale fravigelser af lejelovgivningens almindelige regler</w:t>
      </w:r>
      <w:r w:rsidRPr="00706616">
        <w:rPr>
          <w:rFonts w:cs="Times New Roman"/>
          <w:color w:val="2F2116"/>
          <w:spacing w:val="10"/>
          <w:lang w:val="da-DK"/>
        </w:rPr>
        <w:t xml:space="preserve"> </w:t>
      </w:r>
      <w:r w:rsidRPr="00706616">
        <w:rPr>
          <w:rFonts w:cs="Times New Roman"/>
          <w:color w:val="2F2116"/>
          <w:lang w:val="da-DK"/>
        </w:rPr>
        <w:t>og/</w:t>
      </w:r>
      <w:r w:rsidRPr="00706616">
        <w:rPr>
          <w:rFonts w:cs="Times New Roman"/>
          <w:color w:val="2F2116"/>
          <w:w w:val="104"/>
          <w:lang w:val="da-DK"/>
        </w:rPr>
        <w:t xml:space="preserve"> </w:t>
      </w:r>
      <w:r w:rsidRPr="00706616">
        <w:rPr>
          <w:rFonts w:cs="Times New Roman"/>
          <w:color w:val="2F2116"/>
          <w:lang w:val="da-DK"/>
        </w:rPr>
        <w:t>eller</w:t>
      </w:r>
      <w:r w:rsidRPr="00706616">
        <w:rPr>
          <w:rFonts w:cs="Times New Roman"/>
          <w:color w:val="2F2116"/>
          <w:spacing w:val="35"/>
          <w:lang w:val="da-DK"/>
        </w:rPr>
        <w:t xml:space="preserve"> </w:t>
      </w:r>
      <w:r w:rsidRPr="00706616">
        <w:rPr>
          <w:rFonts w:cs="Times New Roman"/>
          <w:color w:val="2F2116"/>
          <w:lang w:val="da-DK"/>
        </w:rPr>
        <w:t>lejekontrakten,</w:t>
      </w:r>
      <w:r w:rsidRPr="00706616">
        <w:rPr>
          <w:rFonts w:cs="Times New Roman"/>
          <w:color w:val="2F2116"/>
          <w:spacing w:val="35"/>
          <w:lang w:val="da-DK"/>
        </w:rPr>
        <w:t xml:space="preserve"> </w:t>
      </w:r>
      <w:r w:rsidRPr="00706616">
        <w:rPr>
          <w:rFonts w:cs="Times New Roman"/>
          <w:color w:val="2F2116"/>
          <w:lang w:val="da-DK"/>
        </w:rPr>
        <w:t>skal</w:t>
      </w:r>
      <w:r w:rsidRPr="00706616">
        <w:rPr>
          <w:rFonts w:cs="Times New Roman"/>
          <w:color w:val="2F2116"/>
          <w:spacing w:val="35"/>
          <w:lang w:val="da-DK"/>
        </w:rPr>
        <w:t xml:space="preserve"> </w:t>
      </w:r>
      <w:r w:rsidRPr="00706616">
        <w:rPr>
          <w:rFonts w:cs="Times New Roman"/>
          <w:color w:val="2F2116"/>
          <w:lang w:val="da-DK"/>
        </w:rPr>
        <w:t>det</w:t>
      </w:r>
      <w:r w:rsidRPr="00706616">
        <w:rPr>
          <w:rFonts w:cs="Times New Roman"/>
          <w:color w:val="2F2116"/>
          <w:spacing w:val="35"/>
          <w:lang w:val="da-DK"/>
        </w:rPr>
        <w:t xml:space="preserve"> </w:t>
      </w:r>
      <w:r w:rsidRPr="00706616">
        <w:rPr>
          <w:rFonts w:cs="Times New Roman"/>
          <w:color w:val="2F2116"/>
          <w:lang w:val="da-DK"/>
        </w:rPr>
        <w:t>aftalte</w:t>
      </w:r>
      <w:r w:rsidRPr="00706616">
        <w:rPr>
          <w:rFonts w:cs="Times New Roman"/>
          <w:color w:val="2F2116"/>
          <w:spacing w:val="35"/>
          <w:lang w:val="da-DK"/>
        </w:rPr>
        <w:t xml:space="preserve"> </w:t>
      </w:r>
      <w:r w:rsidRPr="00706616">
        <w:rPr>
          <w:rFonts w:cs="Times New Roman"/>
          <w:color w:val="2F2116"/>
          <w:lang w:val="da-DK"/>
        </w:rPr>
        <w:t>anføres</w:t>
      </w:r>
      <w:r w:rsidRPr="00706616">
        <w:rPr>
          <w:rFonts w:cs="Times New Roman"/>
          <w:color w:val="2F2116"/>
          <w:spacing w:val="35"/>
          <w:lang w:val="da-DK"/>
        </w:rPr>
        <w:t xml:space="preserve"> </w:t>
      </w:r>
      <w:r w:rsidRPr="00706616">
        <w:rPr>
          <w:rFonts w:cs="Times New Roman"/>
          <w:color w:val="2F2116"/>
          <w:lang w:val="da-DK"/>
        </w:rPr>
        <w:t>i</w:t>
      </w:r>
      <w:r w:rsidRPr="00706616">
        <w:rPr>
          <w:rFonts w:cs="Times New Roman"/>
          <w:color w:val="2F2116"/>
          <w:spacing w:val="35"/>
          <w:lang w:val="da-DK"/>
        </w:rPr>
        <w:t xml:space="preserve"> </w:t>
      </w:r>
      <w:r w:rsidRPr="00706616">
        <w:rPr>
          <w:rFonts w:cs="Times New Roman"/>
          <w:color w:val="2F2116"/>
          <w:lang w:val="da-DK"/>
        </w:rPr>
        <w:t>kontraktens</w:t>
      </w:r>
      <w:r w:rsidRPr="00706616">
        <w:rPr>
          <w:rFonts w:cs="Times New Roman"/>
          <w:color w:val="2F2116"/>
          <w:spacing w:val="35"/>
          <w:lang w:val="da-DK"/>
        </w:rPr>
        <w:t xml:space="preserve"> </w:t>
      </w:r>
      <w:r w:rsidRPr="00706616">
        <w:rPr>
          <w:rFonts w:cs="Times New Roman"/>
          <w:color w:val="2F2116"/>
          <w:lang w:val="da-DK"/>
        </w:rPr>
        <w:t>§</w:t>
      </w:r>
      <w:r w:rsidRPr="00706616">
        <w:rPr>
          <w:rFonts w:cs="Times New Roman"/>
          <w:color w:val="2F2116"/>
          <w:spacing w:val="35"/>
          <w:lang w:val="da-DK"/>
        </w:rPr>
        <w:t xml:space="preserve"> </w:t>
      </w:r>
      <w:r w:rsidRPr="00706616">
        <w:rPr>
          <w:rFonts w:cs="Times New Roman"/>
          <w:color w:val="2F2116"/>
          <w:lang w:val="da-DK"/>
        </w:rPr>
        <w:t>11.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rFonts w:cs="Times New Roman"/>
          <w:lang w:val="da-DK"/>
        </w:rPr>
      </w:pPr>
      <w:r w:rsidRPr="00706616">
        <w:rPr>
          <w:color w:val="2F2116"/>
          <w:w w:val="105"/>
          <w:lang w:val="da-DK"/>
        </w:rPr>
        <w:t>Aftalte fravigelser må ikke anføres direkte i</w:t>
      </w:r>
      <w:r w:rsidRPr="00706616">
        <w:rPr>
          <w:color w:val="2F2116"/>
          <w:spacing w:val="15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kontraktteksten</w:t>
      </w:r>
      <w:r w:rsidRPr="00706616">
        <w:rPr>
          <w:color w:val="2F2116"/>
          <w:w w:val="106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(ved overstregning eller lign.), medmindre der i den</w:t>
      </w:r>
      <w:r w:rsidRPr="00706616">
        <w:rPr>
          <w:color w:val="2F2116"/>
          <w:spacing w:val="41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fortrykte</w:t>
      </w:r>
      <w:r w:rsidRPr="00706616">
        <w:rPr>
          <w:color w:val="2F2116"/>
          <w:w w:val="108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 xml:space="preserve">tekst er givet særlig adgang </w:t>
      </w:r>
      <w:r w:rsidRPr="00706616">
        <w:rPr>
          <w:color w:val="2F2116"/>
          <w:spacing w:val="17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hertil.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rFonts w:cs="Times New Roman"/>
          <w:lang w:val="da-DK"/>
        </w:rPr>
      </w:pPr>
      <w:r w:rsidRPr="00706616">
        <w:rPr>
          <w:color w:val="2F2116"/>
          <w:w w:val="105"/>
          <w:lang w:val="da-DK"/>
        </w:rPr>
        <w:t>Enkelte</w:t>
      </w:r>
      <w:r w:rsidRPr="00706616">
        <w:rPr>
          <w:color w:val="2F2116"/>
          <w:spacing w:val="28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vilkår</w:t>
      </w:r>
      <w:r w:rsidRPr="00706616">
        <w:rPr>
          <w:color w:val="2F2116"/>
          <w:spacing w:val="28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i</w:t>
      </w:r>
      <w:r w:rsidRPr="00706616">
        <w:rPr>
          <w:color w:val="2F2116"/>
          <w:spacing w:val="28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den</w:t>
      </w:r>
      <w:r w:rsidRPr="00706616">
        <w:rPr>
          <w:color w:val="2F2116"/>
          <w:spacing w:val="28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fortrykte</w:t>
      </w:r>
      <w:r w:rsidRPr="00706616">
        <w:rPr>
          <w:color w:val="2F2116"/>
          <w:spacing w:val="28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tekst</w:t>
      </w:r>
      <w:r w:rsidRPr="00706616">
        <w:rPr>
          <w:color w:val="2F2116"/>
          <w:spacing w:val="28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er</w:t>
      </w:r>
      <w:r w:rsidRPr="00706616">
        <w:rPr>
          <w:color w:val="2F2116"/>
          <w:spacing w:val="28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fremhævet</w:t>
      </w:r>
      <w:r w:rsidRPr="00706616">
        <w:rPr>
          <w:color w:val="2F2116"/>
          <w:spacing w:val="28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med</w:t>
      </w:r>
      <w:r w:rsidRPr="00706616">
        <w:rPr>
          <w:color w:val="2F2116"/>
          <w:spacing w:val="28"/>
          <w:w w:val="105"/>
          <w:lang w:val="da-DK"/>
        </w:rPr>
        <w:t xml:space="preserve"> </w:t>
      </w:r>
      <w:r w:rsidRPr="00706616">
        <w:rPr>
          <w:b/>
          <w:i/>
          <w:color w:val="2F2116"/>
          <w:w w:val="105"/>
          <w:lang w:val="da-DK"/>
        </w:rPr>
        <w:t>fed</w:t>
      </w:r>
      <w:r w:rsidRPr="00706616">
        <w:rPr>
          <w:b/>
          <w:i/>
          <w:color w:val="2F2116"/>
          <w:spacing w:val="9"/>
          <w:w w:val="105"/>
          <w:lang w:val="da-DK"/>
        </w:rPr>
        <w:t xml:space="preserve"> </w:t>
      </w:r>
      <w:r w:rsidRPr="00706616">
        <w:rPr>
          <w:b/>
          <w:i/>
          <w:color w:val="2F2116"/>
          <w:w w:val="105"/>
          <w:lang w:val="da-DK"/>
        </w:rPr>
        <w:t>og</w:t>
      </w:r>
      <w:r w:rsidRPr="00706616">
        <w:rPr>
          <w:b/>
          <w:i/>
          <w:color w:val="2F2116"/>
          <w:lang w:val="da-DK"/>
        </w:rPr>
        <w:t xml:space="preserve"> </w:t>
      </w:r>
      <w:r w:rsidRPr="00706616">
        <w:rPr>
          <w:b/>
          <w:i/>
          <w:color w:val="2F2116"/>
          <w:w w:val="105"/>
          <w:lang w:val="da-DK"/>
        </w:rPr>
        <w:t xml:space="preserve">kursiv. </w:t>
      </w:r>
      <w:r w:rsidRPr="00706616">
        <w:rPr>
          <w:color w:val="2F2116"/>
          <w:w w:val="105"/>
          <w:lang w:val="da-DK"/>
        </w:rPr>
        <w:t>Disse vilkår er fravigelser af lejelovgivningens</w:t>
      </w:r>
      <w:r w:rsidRPr="00706616">
        <w:rPr>
          <w:color w:val="2F2116"/>
          <w:spacing w:val="-24"/>
          <w:w w:val="105"/>
          <w:lang w:val="da-DK"/>
        </w:rPr>
        <w:t xml:space="preserve"> </w:t>
      </w:r>
      <w:proofErr w:type="spellStart"/>
      <w:r w:rsidRPr="00706616">
        <w:rPr>
          <w:color w:val="2F2116"/>
          <w:w w:val="105"/>
          <w:lang w:val="da-DK"/>
        </w:rPr>
        <w:t>alminde­</w:t>
      </w:r>
      <w:proofErr w:type="spellEnd"/>
      <w:r w:rsidRPr="00706616">
        <w:rPr>
          <w:color w:val="2F2116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lige</w:t>
      </w:r>
      <w:r w:rsidRPr="00706616">
        <w:rPr>
          <w:color w:val="2F2116"/>
          <w:spacing w:val="17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regler.</w:t>
      </w:r>
      <w:r w:rsidRPr="00706616">
        <w:rPr>
          <w:color w:val="2F2116"/>
          <w:spacing w:val="17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Hvis</w:t>
      </w:r>
      <w:r w:rsidRPr="00706616">
        <w:rPr>
          <w:color w:val="2F2116"/>
          <w:spacing w:val="17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parterne</w:t>
      </w:r>
      <w:r w:rsidRPr="00706616">
        <w:rPr>
          <w:color w:val="2F2116"/>
          <w:spacing w:val="17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har</w:t>
      </w:r>
      <w:r w:rsidRPr="00706616">
        <w:rPr>
          <w:color w:val="2F2116"/>
          <w:spacing w:val="17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aftalt</w:t>
      </w:r>
      <w:r w:rsidRPr="00706616">
        <w:rPr>
          <w:color w:val="2F2116"/>
          <w:spacing w:val="17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de</w:t>
      </w:r>
      <w:r w:rsidRPr="00706616">
        <w:rPr>
          <w:color w:val="2F2116"/>
          <w:spacing w:val="17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forhold,</w:t>
      </w:r>
      <w:r w:rsidRPr="00706616">
        <w:rPr>
          <w:color w:val="2F2116"/>
          <w:spacing w:val="17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der</w:t>
      </w:r>
      <w:r w:rsidRPr="00706616">
        <w:rPr>
          <w:color w:val="2F2116"/>
          <w:spacing w:val="17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er</w:t>
      </w:r>
      <w:r w:rsidRPr="00706616">
        <w:rPr>
          <w:color w:val="2F2116"/>
          <w:spacing w:val="17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kursive­</w:t>
      </w:r>
    </w:p>
    <w:p w:rsidRPr="00706616" w:rsidR="00AD0160" w:rsidRDefault="00706616">
      <w:pPr>
        <w:spacing w:before="80"/>
        <w:ind w:left="113"/>
        <w:jc w:val="both"/>
        <w:rPr>
          <w:rFonts w:ascii="Arial" w:hAnsi="Arial" w:eastAsia="Arial" w:cs="Arial"/>
          <w:sz w:val="16"/>
          <w:szCs w:val="16"/>
          <w:lang w:val="da-DK"/>
        </w:rPr>
      </w:pPr>
      <w:r w:rsidRPr="00706616">
        <w:rPr>
          <w:lang w:val="da-DK"/>
        </w:rPr>
        <w:br w:type="column"/>
      </w:r>
      <w:r w:rsidRPr="00706616">
        <w:rPr>
          <w:rFonts w:ascii="Arial"/>
          <w:color w:val="2F2116"/>
          <w:sz w:val="16"/>
          <w:lang w:val="da-DK"/>
        </w:rPr>
        <w:t xml:space="preserve">Autoriseret af Ministeriet for By, Bolig og landdistrikter den 1. </w:t>
      </w:r>
      <w:r w:rsidRPr="00706616">
        <w:rPr>
          <w:rFonts w:ascii="Arial"/>
          <w:color w:val="2F2116"/>
          <w:spacing w:val="18"/>
          <w:sz w:val="16"/>
          <w:lang w:val="da-DK"/>
        </w:rPr>
        <w:t xml:space="preserve"> </w:t>
      </w:r>
      <w:r w:rsidRPr="00706616">
        <w:rPr>
          <w:rFonts w:ascii="Arial"/>
          <w:color w:val="2F2116"/>
          <w:sz w:val="16"/>
          <w:lang w:val="da-DK"/>
        </w:rPr>
        <w:t>juli</w:t>
      </w:r>
    </w:p>
    <w:p w:rsidRPr="00706616" w:rsidR="00AD0160" w:rsidRDefault="00706616">
      <w:pPr>
        <w:spacing w:before="8"/>
        <w:ind w:left="113"/>
        <w:jc w:val="both"/>
        <w:rPr>
          <w:rFonts w:ascii="Arial" w:hAnsi="Arial" w:eastAsia="Arial" w:cs="Arial"/>
          <w:sz w:val="16"/>
          <w:szCs w:val="16"/>
          <w:lang w:val="da-DK"/>
        </w:rPr>
      </w:pPr>
      <w:r w:rsidRPr="00706616">
        <w:rPr>
          <w:rFonts w:ascii="Arial"/>
          <w:color w:val="2F2116"/>
          <w:sz w:val="16"/>
          <w:lang w:val="da-DK"/>
        </w:rPr>
        <w:t>2015.</w:t>
      </w:r>
    </w:p>
    <w:p w:rsidRPr="00706616" w:rsidR="00AD0160" w:rsidRDefault="00AD0160">
      <w:pPr>
        <w:rPr>
          <w:rFonts w:ascii="Arial" w:hAnsi="Arial" w:eastAsia="Arial" w:cs="Arial"/>
          <w:sz w:val="16"/>
          <w:szCs w:val="16"/>
          <w:lang w:val="da-DK"/>
        </w:rPr>
      </w:pPr>
    </w:p>
    <w:p w:rsidRPr="00706616" w:rsidR="00AD0160" w:rsidRDefault="00AD0160">
      <w:pPr>
        <w:rPr>
          <w:rFonts w:ascii="Arial" w:hAnsi="Arial" w:eastAsia="Arial" w:cs="Arial"/>
          <w:sz w:val="16"/>
          <w:szCs w:val="16"/>
          <w:lang w:val="da-DK"/>
        </w:rPr>
      </w:pPr>
    </w:p>
    <w:p w:rsidRPr="00684308" w:rsidR="00AD0160" w:rsidRDefault="00706616">
      <w:pPr>
        <w:pStyle w:val="Brdtekst"/>
        <w:spacing w:before="119" w:line="216" w:lineRule="exact"/>
        <w:rPr>
          <w:rFonts w:cs="Times New Roman"/>
          <w:lang w:val="da-DK"/>
        </w:rPr>
      </w:pPr>
      <w:r w:rsidRPr="00706616">
        <w:rPr>
          <w:rFonts w:cs="Times New Roman"/>
          <w:color w:val="2F2116"/>
          <w:w w:val="105"/>
          <w:lang w:val="da-DK"/>
        </w:rPr>
        <w:t>ret</w:t>
      </w:r>
      <w:r w:rsidRPr="00706616">
        <w:rPr>
          <w:rFonts w:cs="Times New Roman"/>
          <w:color w:val="2F2116"/>
          <w:spacing w:val="34"/>
          <w:w w:val="105"/>
          <w:lang w:val="da-DK"/>
        </w:rPr>
        <w:t xml:space="preserve"> </w:t>
      </w:r>
      <w:r w:rsidRPr="00706616">
        <w:rPr>
          <w:rFonts w:cs="Times New Roman"/>
          <w:color w:val="2F2116"/>
          <w:w w:val="105"/>
          <w:lang w:val="da-DK"/>
        </w:rPr>
        <w:t>i</w:t>
      </w:r>
      <w:r w:rsidRPr="00706616">
        <w:rPr>
          <w:rFonts w:cs="Times New Roman"/>
          <w:color w:val="2F2116"/>
          <w:spacing w:val="34"/>
          <w:w w:val="105"/>
          <w:lang w:val="da-DK"/>
        </w:rPr>
        <w:t xml:space="preserve"> </w:t>
      </w:r>
      <w:r w:rsidRPr="00706616">
        <w:rPr>
          <w:rFonts w:cs="Times New Roman"/>
          <w:color w:val="2F2116"/>
          <w:w w:val="105"/>
          <w:lang w:val="da-DK"/>
        </w:rPr>
        <w:t>kontrakten,</w:t>
      </w:r>
      <w:r w:rsidRPr="00706616">
        <w:rPr>
          <w:rFonts w:cs="Times New Roman"/>
          <w:color w:val="2F2116"/>
          <w:spacing w:val="34"/>
          <w:w w:val="105"/>
          <w:lang w:val="da-DK"/>
        </w:rPr>
        <w:t xml:space="preserve"> </w:t>
      </w:r>
      <w:r w:rsidRPr="00706616">
        <w:rPr>
          <w:rFonts w:cs="Times New Roman"/>
          <w:color w:val="2F2116"/>
          <w:w w:val="105"/>
          <w:lang w:val="da-DK"/>
        </w:rPr>
        <w:t>er</w:t>
      </w:r>
      <w:r w:rsidRPr="00706616">
        <w:rPr>
          <w:rFonts w:cs="Times New Roman"/>
          <w:color w:val="2F2116"/>
          <w:spacing w:val="34"/>
          <w:w w:val="105"/>
          <w:lang w:val="da-DK"/>
        </w:rPr>
        <w:t xml:space="preserve"> </w:t>
      </w:r>
      <w:r w:rsidRPr="00706616">
        <w:rPr>
          <w:rFonts w:cs="Times New Roman"/>
          <w:color w:val="2F2116"/>
          <w:w w:val="105"/>
          <w:lang w:val="da-DK"/>
        </w:rPr>
        <w:t>det</w:t>
      </w:r>
      <w:r w:rsidRPr="00706616">
        <w:rPr>
          <w:rFonts w:cs="Times New Roman"/>
          <w:color w:val="2F2116"/>
          <w:spacing w:val="34"/>
          <w:w w:val="105"/>
          <w:lang w:val="da-DK"/>
        </w:rPr>
        <w:t xml:space="preserve"> </w:t>
      </w:r>
      <w:r w:rsidRPr="00706616">
        <w:rPr>
          <w:rFonts w:cs="Times New Roman"/>
          <w:color w:val="2F2116"/>
          <w:w w:val="105"/>
          <w:lang w:val="da-DK"/>
        </w:rPr>
        <w:t>ikke</w:t>
      </w:r>
      <w:r w:rsidRPr="00706616">
        <w:rPr>
          <w:rFonts w:cs="Times New Roman"/>
          <w:color w:val="2F2116"/>
          <w:spacing w:val="34"/>
          <w:w w:val="105"/>
          <w:lang w:val="da-DK"/>
        </w:rPr>
        <w:t xml:space="preserve"> </w:t>
      </w:r>
      <w:r w:rsidRPr="00706616">
        <w:rPr>
          <w:rFonts w:cs="Times New Roman"/>
          <w:color w:val="2F2116"/>
          <w:w w:val="105"/>
          <w:lang w:val="da-DK"/>
        </w:rPr>
        <w:t>nødvendigt</w:t>
      </w:r>
      <w:r w:rsidRPr="00706616">
        <w:rPr>
          <w:rFonts w:cs="Times New Roman"/>
          <w:color w:val="2F2116"/>
          <w:spacing w:val="34"/>
          <w:w w:val="105"/>
          <w:lang w:val="da-DK"/>
        </w:rPr>
        <w:t xml:space="preserve"> </w:t>
      </w:r>
      <w:r w:rsidRPr="00706616">
        <w:rPr>
          <w:rFonts w:cs="Times New Roman"/>
          <w:color w:val="2F2116"/>
          <w:w w:val="105"/>
          <w:lang w:val="da-DK"/>
        </w:rPr>
        <w:t>at</w:t>
      </w:r>
      <w:r w:rsidRPr="00706616">
        <w:rPr>
          <w:rFonts w:cs="Times New Roman"/>
          <w:color w:val="2F2116"/>
          <w:spacing w:val="34"/>
          <w:w w:val="105"/>
          <w:lang w:val="da-DK"/>
        </w:rPr>
        <w:t xml:space="preserve"> </w:t>
      </w:r>
      <w:r w:rsidRPr="00706616">
        <w:rPr>
          <w:rFonts w:cs="Times New Roman"/>
          <w:color w:val="2F2116"/>
          <w:w w:val="105"/>
          <w:lang w:val="da-DK"/>
        </w:rPr>
        <w:t>anføre</w:t>
      </w:r>
      <w:r w:rsidRPr="00706616">
        <w:rPr>
          <w:rFonts w:cs="Times New Roman"/>
          <w:color w:val="2F2116"/>
          <w:spacing w:val="34"/>
          <w:w w:val="105"/>
          <w:lang w:val="da-DK"/>
        </w:rPr>
        <w:t xml:space="preserve"> </w:t>
      </w:r>
      <w:r w:rsidRPr="00706616">
        <w:rPr>
          <w:rFonts w:cs="Times New Roman"/>
          <w:color w:val="2F2116"/>
          <w:w w:val="105"/>
          <w:lang w:val="da-DK"/>
        </w:rPr>
        <w:t>de</w:t>
      </w:r>
      <w:r w:rsidRPr="00706616">
        <w:rPr>
          <w:rFonts w:cs="Times New Roman"/>
          <w:color w:val="2F2116"/>
          <w:spacing w:val="34"/>
          <w:w w:val="105"/>
          <w:lang w:val="da-DK"/>
        </w:rPr>
        <w:t xml:space="preserve"> </w:t>
      </w:r>
      <w:r w:rsidRPr="00706616">
        <w:rPr>
          <w:rFonts w:cs="Times New Roman"/>
          <w:color w:val="2F2116"/>
          <w:w w:val="105"/>
          <w:lang w:val="da-DK"/>
        </w:rPr>
        <w:t>samme</w:t>
      </w:r>
      <w:r w:rsidRPr="00706616">
        <w:rPr>
          <w:rFonts w:cs="Times New Roman"/>
          <w:color w:val="2F2116"/>
          <w:w w:val="104"/>
          <w:lang w:val="da-DK"/>
        </w:rPr>
        <w:t xml:space="preserve"> </w:t>
      </w:r>
      <w:r w:rsidRPr="00706616">
        <w:rPr>
          <w:rFonts w:cs="Times New Roman"/>
          <w:color w:val="2F2116"/>
          <w:w w:val="105"/>
          <w:lang w:val="da-DK"/>
        </w:rPr>
        <w:t>forhold i kontraktens § 11</w:t>
      </w:r>
      <w:r w:rsidRPr="00706616">
        <w:rPr>
          <w:rFonts w:ascii="Minion Pro" w:hAnsi="Minion Pro" w:eastAsia="Minion Pro" w:cs="Minion Pro"/>
          <w:color w:val="2F2116"/>
          <w:w w:val="105"/>
          <w:lang w:val="da-DK"/>
        </w:rPr>
        <w:t xml:space="preserve">. </w:t>
      </w:r>
      <w:r w:rsidRPr="00684308">
        <w:rPr>
          <w:rFonts w:ascii="Minion Pro" w:hAnsi="Minion Pro" w:eastAsia="Minion Pro" w:cs="Minion Pro"/>
          <w:color w:val="2F2116"/>
          <w:w w:val="105"/>
          <w:lang w:val="da-DK"/>
        </w:rPr>
        <w:t xml:space="preserve">Vilkår, som er anført i § 11, </w:t>
      </w:r>
      <w:r w:rsidRPr="00684308">
        <w:rPr>
          <w:rFonts w:cs="Times New Roman"/>
          <w:color w:val="2F2116"/>
          <w:w w:val="105"/>
          <w:lang w:val="da-DK"/>
        </w:rPr>
        <w:t>er</w:t>
      </w:r>
      <w:r w:rsidRPr="00684308">
        <w:rPr>
          <w:rFonts w:cs="Times New Roman"/>
          <w:color w:val="2F2116"/>
          <w:spacing w:val="12"/>
          <w:w w:val="105"/>
          <w:lang w:val="da-DK"/>
        </w:rPr>
        <w:t xml:space="preserve"> </w:t>
      </w:r>
      <w:r w:rsidRPr="00684308">
        <w:rPr>
          <w:rFonts w:cs="Times New Roman"/>
          <w:color w:val="2F2116"/>
          <w:w w:val="105"/>
          <w:lang w:val="da-DK"/>
        </w:rPr>
        <w:t>til</w:t>
      </w:r>
      <w:r w:rsidRPr="00684308">
        <w:rPr>
          <w:rFonts w:ascii="Minion Pro" w:hAnsi="Minion Pro" w:eastAsia="Minion Pro" w:cs="Minion Pro"/>
          <w:color w:val="2F2116"/>
          <w:w w:val="105"/>
          <w:lang w:val="da-DK"/>
        </w:rPr>
        <w:t>-</w:t>
      </w:r>
      <w:r w:rsidRPr="00684308">
        <w:rPr>
          <w:rFonts w:ascii="Minion Pro" w:hAnsi="Minion Pro" w:eastAsia="Minion Pro" w:cs="Minion Pro"/>
          <w:color w:val="2F2116"/>
          <w:lang w:val="da-DK"/>
        </w:rPr>
        <w:t xml:space="preserve"> </w:t>
      </w:r>
      <w:r w:rsidRPr="00684308">
        <w:rPr>
          <w:rFonts w:cs="Times New Roman"/>
          <w:color w:val="2F2116"/>
          <w:w w:val="105"/>
          <w:lang w:val="da-DK"/>
        </w:rPr>
        <w:t>strækkeligt</w:t>
      </w:r>
      <w:r w:rsidRPr="00684308">
        <w:rPr>
          <w:rFonts w:cs="Times New Roman"/>
          <w:color w:val="2F2116"/>
          <w:spacing w:val="12"/>
          <w:w w:val="105"/>
          <w:lang w:val="da-DK"/>
        </w:rPr>
        <w:t xml:space="preserve"> </w:t>
      </w:r>
      <w:r w:rsidRPr="00684308">
        <w:rPr>
          <w:rFonts w:cs="Times New Roman"/>
          <w:color w:val="2F2116"/>
          <w:w w:val="105"/>
          <w:lang w:val="da-DK"/>
        </w:rPr>
        <w:t>fremhævet.</w:t>
      </w:r>
    </w:p>
    <w:p w:rsidRPr="00684308" w:rsidR="00AD0160" w:rsidRDefault="00AD0160">
      <w:pPr>
        <w:spacing w:before="10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rFonts w:cs="Times New Roman"/>
          <w:lang w:val="da-DK"/>
        </w:rPr>
      </w:pPr>
      <w:r w:rsidRPr="00706616">
        <w:rPr>
          <w:color w:val="2F2116"/>
          <w:w w:val="105"/>
          <w:lang w:val="da-DK"/>
        </w:rPr>
        <w:t>Udlejerens og lejerens rettigheder og pligter i lejeforholdet</w:t>
      </w:r>
      <w:r w:rsidRPr="00706616">
        <w:rPr>
          <w:color w:val="2F2116"/>
          <w:spacing w:val="34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er reguleret i den til enhver tid gældende lejelovgivning,</w:t>
      </w:r>
      <w:r w:rsidRPr="00706616">
        <w:rPr>
          <w:color w:val="2F2116"/>
          <w:spacing w:val="-12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med­</w:t>
      </w:r>
      <w:r w:rsidRPr="00706616">
        <w:rPr>
          <w:color w:val="2F2116"/>
          <w:w w:val="104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 xml:space="preserve">mindre parterne aftaler andet, hvor lovens regler kan  </w:t>
      </w:r>
      <w:r w:rsidRPr="00706616">
        <w:rPr>
          <w:color w:val="2F2116"/>
          <w:spacing w:val="38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fraviges.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rFonts w:cs="Times New Roman"/>
          <w:lang w:val="da-DK"/>
        </w:rPr>
      </w:pPr>
      <w:r w:rsidRPr="00706616">
        <w:rPr>
          <w:color w:val="2F2116"/>
          <w:w w:val="105"/>
          <w:lang w:val="da-DK"/>
        </w:rPr>
        <w:t>Som bilag til lejekontrakten hører vejledning vedrørende</w:t>
      </w:r>
      <w:r w:rsidRPr="00706616">
        <w:rPr>
          <w:color w:val="2F2116"/>
          <w:spacing w:val="-15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le­</w:t>
      </w:r>
      <w:r w:rsidRPr="00706616">
        <w:rPr>
          <w:color w:val="2F2116"/>
          <w:lang w:val="da-DK"/>
        </w:rPr>
        <w:t xml:space="preserve"> </w:t>
      </w:r>
      <w:proofErr w:type="spellStart"/>
      <w:r w:rsidRPr="00706616">
        <w:rPr>
          <w:color w:val="2F2116"/>
          <w:w w:val="105"/>
          <w:lang w:val="da-DK"/>
        </w:rPr>
        <w:t>jekontrakt</w:t>
      </w:r>
      <w:proofErr w:type="spellEnd"/>
      <w:r w:rsidRPr="00706616">
        <w:rPr>
          <w:color w:val="2F2116"/>
          <w:w w:val="105"/>
          <w:lang w:val="da-DK"/>
        </w:rPr>
        <w:t xml:space="preserve"> til anvendelse i lejeaftaler om</w:t>
      </w:r>
      <w:r w:rsidRPr="00706616">
        <w:rPr>
          <w:color w:val="2F2116"/>
          <w:spacing w:val="26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beboelseslejligheder,</w:t>
      </w:r>
      <w:r w:rsidRPr="00706616">
        <w:rPr>
          <w:color w:val="2F2116"/>
          <w:spacing w:val="-2"/>
          <w:w w:val="106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herunder</w:t>
      </w:r>
      <w:r w:rsidRPr="00706616">
        <w:rPr>
          <w:color w:val="2F2116"/>
          <w:spacing w:val="-8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blandede</w:t>
      </w:r>
      <w:r w:rsidRPr="00706616">
        <w:rPr>
          <w:color w:val="2F2116"/>
          <w:spacing w:val="-8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lejemål,</w:t>
      </w:r>
      <w:r w:rsidRPr="00706616">
        <w:rPr>
          <w:color w:val="2F2116"/>
          <w:spacing w:val="-8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og</w:t>
      </w:r>
      <w:r w:rsidRPr="00706616">
        <w:rPr>
          <w:color w:val="2F2116"/>
          <w:spacing w:val="-8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værelser</w:t>
      </w:r>
      <w:r w:rsidRPr="00706616">
        <w:rPr>
          <w:color w:val="2F2116"/>
          <w:spacing w:val="-8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i</w:t>
      </w:r>
      <w:r w:rsidRPr="00706616">
        <w:rPr>
          <w:color w:val="2F2116"/>
          <w:spacing w:val="-8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private</w:t>
      </w:r>
      <w:r w:rsidRPr="00706616">
        <w:rPr>
          <w:color w:val="2F2116"/>
          <w:spacing w:val="-8"/>
          <w:w w:val="105"/>
          <w:lang w:val="da-DK"/>
        </w:rPr>
        <w:t xml:space="preserve"> </w:t>
      </w:r>
      <w:proofErr w:type="spellStart"/>
      <w:r w:rsidRPr="00706616">
        <w:rPr>
          <w:color w:val="2F2116"/>
          <w:w w:val="105"/>
          <w:lang w:val="da-DK"/>
        </w:rPr>
        <w:t>udlejningsejen</w:t>
      </w:r>
      <w:proofErr w:type="spellEnd"/>
      <w:r w:rsidRPr="00706616">
        <w:rPr>
          <w:color w:val="2F2116"/>
          <w:w w:val="105"/>
          <w:lang w:val="da-DK"/>
        </w:rPr>
        <w:t>­</w:t>
      </w:r>
      <w:r w:rsidRPr="00706616">
        <w:rPr>
          <w:color w:val="2F2116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domme.</w:t>
      </w:r>
      <w:r w:rsidRPr="00706616">
        <w:rPr>
          <w:color w:val="2F2116"/>
          <w:spacing w:val="-7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Vejledningen</w:t>
      </w:r>
      <w:r w:rsidRPr="00706616">
        <w:rPr>
          <w:color w:val="2F2116"/>
          <w:spacing w:val="-7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er</w:t>
      </w:r>
      <w:r w:rsidRPr="00706616">
        <w:rPr>
          <w:color w:val="2F2116"/>
          <w:spacing w:val="-7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en</w:t>
      </w:r>
      <w:r w:rsidRPr="00706616">
        <w:rPr>
          <w:color w:val="2F2116"/>
          <w:spacing w:val="-7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del</w:t>
      </w:r>
      <w:r w:rsidRPr="00706616">
        <w:rPr>
          <w:color w:val="2F2116"/>
          <w:spacing w:val="-7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af</w:t>
      </w:r>
      <w:r w:rsidRPr="00706616">
        <w:rPr>
          <w:color w:val="2F2116"/>
          <w:spacing w:val="-7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den</w:t>
      </w:r>
      <w:r w:rsidRPr="00706616">
        <w:rPr>
          <w:color w:val="2F2116"/>
          <w:spacing w:val="-7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autoriserede</w:t>
      </w:r>
      <w:r w:rsidRPr="00706616">
        <w:rPr>
          <w:color w:val="2F2116"/>
          <w:spacing w:val="-7"/>
          <w:w w:val="105"/>
          <w:lang w:val="da-DK"/>
        </w:rPr>
        <w:t xml:space="preserve"> </w:t>
      </w:r>
      <w:r w:rsidRPr="00706616">
        <w:rPr>
          <w:color w:val="2F2116"/>
          <w:w w:val="105"/>
          <w:lang w:val="da-DK"/>
        </w:rPr>
        <w:t>lejekontrakt.</w:t>
      </w:r>
    </w:p>
    <w:p w:rsidRPr="00706616" w:rsidR="00AD0160" w:rsidRDefault="00AD0160">
      <w:pPr>
        <w:spacing w:line="254" w:lineRule="auto"/>
        <w:jc w:val="both"/>
        <w:rPr>
          <w:rFonts w:ascii="Times New Roman" w:hAnsi="Times New Roman" w:eastAsia="Times New Roman" w:cs="Times New Roman"/>
          <w:lang w:val="da-DK"/>
        </w:rPr>
        <w:sectPr w:rsidRPr="00706616" w:rsidR="00AD0160">
          <w:type w:val="continuous"/>
          <w:pgSz w:w="11910" w:h="16840"/>
          <w:pgMar w:top="1340" w:right="460" w:bottom="1000" w:left="1020" w:header="708" w:footer="708" w:gutter="0"/>
          <w:cols w:equalWidth="0" w:space="708" w:num="2">
            <w:col w:w="4934" w:space="452"/>
            <w:col w:w="5044"/>
          </w:cols>
        </w:sectPr>
      </w:pPr>
    </w:p>
    <w:p w:rsidRPr="00706616" w:rsidR="00AD0160" w:rsidRDefault="00AD0160">
      <w:pPr>
        <w:rPr>
          <w:rFonts w:ascii="Times New Roman" w:hAnsi="Times New Roman" w:eastAsia="Times New Roman" w:cs="Times New Roman"/>
          <w:sz w:val="20"/>
          <w:szCs w:val="20"/>
          <w:lang w:val="da-DK"/>
        </w:rPr>
      </w:pPr>
    </w:p>
    <w:p w:rsidRPr="00706616" w:rsidR="00AD0160" w:rsidRDefault="00AD0160">
      <w:pPr>
        <w:spacing w:before="1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2"/>
        <w:tabs>
          <w:tab w:val="left" w:pos="10211"/>
        </w:tabs>
        <w:ind w:left="6"/>
        <w:jc w:val="center"/>
        <w:rPr>
          <w:lang w:val="da-DK"/>
        </w:rPr>
      </w:pPr>
      <w:r w:rsidRPr="00706616">
        <w:rPr>
          <w:color w:val="2F2116"/>
          <w:w w:val="105"/>
          <w:shd w:val="clear" w:color="auto" w:fill="D3D3D2"/>
          <w:lang w:val="da-DK"/>
        </w:rPr>
        <w:t>§ 1.  Parterne og det</w:t>
      </w:r>
      <w:r w:rsidRPr="00706616">
        <w:rPr>
          <w:color w:val="2F2116"/>
          <w:spacing w:val="-41"/>
          <w:w w:val="105"/>
          <w:shd w:val="clear" w:color="auto" w:fill="D3D3D2"/>
          <w:lang w:val="da-DK"/>
        </w:rPr>
        <w:t xml:space="preserve"> </w:t>
      </w:r>
      <w:r w:rsidRPr="00706616">
        <w:rPr>
          <w:color w:val="2F2116"/>
          <w:w w:val="105"/>
          <w:shd w:val="clear" w:color="auto" w:fill="D3D3D2"/>
          <w:lang w:val="da-DK"/>
        </w:rPr>
        <w:t>lejede</w:t>
      </w:r>
      <w:r w:rsidRPr="00706616">
        <w:rPr>
          <w:color w:val="2F2116"/>
          <w:shd w:val="clear" w:color="auto" w:fill="D3D3D2"/>
          <w:lang w:val="da-DK"/>
        </w:rPr>
        <w:t xml:space="preserve"> </w:t>
      </w:r>
      <w:r w:rsidRPr="00706616">
        <w:rPr>
          <w:color w:val="2F2116"/>
          <w:shd w:val="clear" w:color="auto" w:fill="D3D3D2"/>
          <w:lang w:val="da-DK"/>
        </w:rPr>
        <w:tab/>
      </w:r>
    </w:p>
    <w:p w:rsidRPr="00706616" w:rsidR="00AD0160" w:rsidRDefault="00AD0160">
      <w:pPr>
        <w:spacing w:before="4"/>
        <w:rPr>
          <w:rFonts w:ascii="Arial" w:hAnsi="Arial" w:eastAsia="Arial" w:cs="Arial"/>
          <w:sz w:val="23"/>
          <w:szCs w:val="23"/>
          <w:lang w:val="da-DK"/>
        </w:rPr>
      </w:pPr>
    </w:p>
    <w:p w:rsidRPr="00706616" w:rsidR="00AD0160" w:rsidP="00BB77FA" w:rsidRDefault="00C7308B">
      <w:pPr>
        <w:pStyle w:val="Brdtekst"/>
        <w:tabs>
          <w:tab w:val="left" w:pos="2381"/>
          <w:tab w:val="left" w:pos="3640"/>
          <w:tab w:val="left" w:pos="3828"/>
          <w:tab w:val="left" w:pos="4970"/>
          <w:tab w:val="left" w:pos="5138"/>
          <w:tab w:val="left" w:pos="6649"/>
          <w:tab w:val="left" w:pos="6804"/>
          <w:tab w:val="left" w:pos="8222"/>
          <w:tab w:val="left" w:pos="8413"/>
        </w:tabs>
        <w:ind w:left="964"/>
        <w:rPr>
          <w:rFonts w:ascii="Arial" w:hAnsi="Arial" w:eastAsia="Arial" w:cs="Arial"/>
          <w:lang w:val="da-DK"/>
        </w:rPr>
      </w:pPr>
      <w:r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editId="3951C6A0" wp14:anchorId="7842E4D5">
                <wp:simplePos x="0" y="0"/>
                <wp:positionH relativeFrom="column">
                  <wp:posOffset>3143250</wp:posOffset>
                </wp:positionH>
                <wp:positionV relativeFrom="paragraph">
                  <wp:posOffset>12065</wp:posOffset>
                </wp:positionV>
                <wp:extent cx="75565" cy="75565"/>
                <wp:effectExtent l="0" t="0" r="19685" b="19685"/>
                <wp:wrapNone/>
                <wp:docPr id="881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type id="_x0000_t109" coordsize="21600,21600" o:spt="109" path="m,l,21600r21600,l21600,xe" w14:anchorId="0F9EE691">
                <v:stroke joinstyle="miter"/>
                <v:path gradientshapeok="t" o:connecttype="rect"/>
              </v:shapetype>
              <v:shape id="AutoShape 191" style="position:absolute;margin-left:247.5pt;margin-top:.95pt;width:5.95pt;height:5.9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">
                <v:fill opacity="0"/>
              </v:shape>
            </w:pict>
          </mc:Fallback>
        </mc:AlternateContent>
      </w:r>
      <w:r w:rsidR="002B7E0B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editId="66D1BCD3" wp14:anchorId="5D0D6B14">
                <wp:simplePos x="0" y="0"/>
                <wp:positionH relativeFrom="column">
                  <wp:posOffset>2305050</wp:posOffset>
                </wp:positionH>
                <wp:positionV relativeFrom="paragraph">
                  <wp:posOffset>13335</wp:posOffset>
                </wp:positionV>
                <wp:extent cx="75565" cy="75565"/>
                <wp:effectExtent l="0" t="0" r="19685" b="19685"/>
                <wp:wrapNone/>
                <wp:docPr id="880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shapetype id="_x0000_t109" coordsize="21600,21600" o:spt="109" path="m,l,21600r21600,l21600,xe" w14:anchorId="5E45819E">
                <v:stroke joinstyle="miter"/>
                <v:path gradientshapeok="t" o:connecttype="rect"/>
              </v:shapetype>
              <v:shape id="AutoShape 191" style="position:absolute;margin-left:181.5pt;margin-top:1.05pt;width:5.95pt;height:5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">
                <v:fill opacity="0"/>
              </v:shape>
            </w:pict>
          </mc:Fallback>
        </mc:AlternateContent>
      </w:r>
      <w:r w:rsidR="00DE6C45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editId="6BE3182F" wp14:anchorId="1745CD56">
                <wp:simplePos x="0" y="0"/>
                <wp:positionH relativeFrom="column">
                  <wp:posOffset>5210175</wp:posOffset>
                </wp:positionH>
                <wp:positionV relativeFrom="paragraph">
                  <wp:posOffset>21590</wp:posOffset>
                </wp:positionV>
                <wp:extent cx="75565" cy="75565"/>
                <wp:effectExtent l="0" t="0" r="19685" b="19685"/>
                <wp:wrapNone/>
                <wp:docPr id="885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410.25pt;margin-top:1.7pt;width:5.95pt;height:5.9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" w14:anchorId="7CA9AFFE">
                <v:fill opacity="0"/>
              </v:shape>
            </w:pict>
          </mc:Fallback>
        </mc:AlternateContent>
      </w:r>
      <w:r w:rsidR="00DE6C45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editId="2D137A10" wp14:anchorId="0223A8E8">
                <wp:simplePos x="0" y="0"/>
                <wp:positionH relativeFrom="column">
                  <wp:posOffset>4208145</wp:posOffset>
                </wp:positionH>
                <wp:positionV relativeFrom="paragraph">
                  <wp:posOffset>21590</wp:posOffset>
                </wp:positionV>
                <wp:extent cx="75565" cy="75565"/>
                <wp:effectExtent l="0" t="0" r="19685" b="19685"/>
                <wp:wrapNone/>
                <wp:docPr id="882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08B" w:rsidP="00997861" w:rsidRDefault="00EA70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 w14:anchorId="0223A8E8">
                <v:stroke joinstyle="miter"/>
                <v:path gradientshapeok="t" o:connecttype="rect"/>
              </v:shapetype>
              <v:shape id="AutoShape 191" style="position:absolute;left:0;text-align:left;margin-left:331.35pt;margin-top:1.7pt;width:5.95pt;height:5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">
                <v:fill opacity="0"/>
                <v:textbox>
                  <w:txbxContent>
                    <w:p w:rsidR="00EA708B" w:rsidP="00997861" w:rsidRDefault="00EA708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06616" w:rsidR="00706616">
        <w:rPr>
          <w:rFonts w:ascii="Arial" w:hAnsi="Arial" w:eastAsia="Arial" w:cs="Arial"/>
          <w:color w:val="2F2116"/>
          <w:w w:val="95"/>
          <w:position w:val="1"/>
          <w:lang w:val="da-DK"/>
        </w:rPr>
        <w:t>Lejemålet:</w:t>
      </w:r>
      <w:r w:rsidRPr="00706616" w:rsidR="00706616">
        <w:rPr>
          <w:rFonts w:ascii="Arial" w:hAnsi="Arial" w:eastAsia="Arial" w:cs="Arial"/>
          <w:color w:val="2F2116"/>
          <w:w w:val="95"/>
          <w:position w:val="1"/>
          <w:lang w:val="da-DK"/>
        </w:rPr>
        <w:tab/>
      </w:r>
      <w:r w:rsidRPr="00706616" w:rsidR="00706616">
        <w:rPr>
          <w:rFonts w:ascii="Arial" w:hAnsi="Arial" w:eastAsia="Arial" w:cs="Arial"/>
          <w:color w:val="2F2116"/>
          <w:position w:val="1"/>
          <w:lang w:val="da-DK"/>
        </w:rPr>
        <w:t>Det lejede</w:t>
      </w:r>
      <w:r w:rsidRPr="00706616" w:rsidR="00706616">
        <w:rPr>
          <w:rFonts w:ascii="Arial" w:hAnsi="Arial" w:eastAsia="Arial" w:cs="Arial"/>
          <w:color w:val="2F2116"/>
          <w:spacing w:val="-8"/>
          <w:position w:val="1"/>
          <w:lang w:val="da-DK"/>
        </w:rPr>
        <w:t xml:space="preserve"> </w:t>
      </w:r>
      <w:r w:rsidRPr="00706616" w:rsidR="00706616">
        <w:rPr>
          <w:rFonts w:ascii="Arial" w:hAnsi="Arial" w:eastAsia="Arial" w:cs="Arial"/>
          <w:color w:val="2F2116"/>
          <w:position w:val="1"/>
          <w:lang w:val="da-DK"/>
        </w:rPr>
        <w:t>er</w:t>
      </w:r>
      <w:r w:rsidR="00997861">
        <w:rPr>
          <w:rFonts w:ascii="Arial" w:hAnsi="Arial" w:eastAsia="Arial" w:cs="Arial"/>
          <w:color w:val="2F2116"/>
          <w:position w:val="1"/>
          <w:lang w:val="da-DK"/>
        </w:rPr>
        <w:tab/>
      </w:r>
      <w:bookmarkStart w:name="Lejlighed" w:id="1"/>
      <w:bookmarkEnd w:id="1"/>
      <w:sdt>
        <w:sdtPr>
          <w:rPr>
            <w:rFonts w:ascii="Arial" w:hAnsi="Arial" w:eastAsia="Arial" w:cs="Arial"/>
            <w:color w:val="2F2116"/>
            <w:position w:val="1"/>
            <w:lang w:val="da-DK"/>
          </w:rPr>
          <w:alias w:val="#Nav: /LeaseContract_A9/Appartment"/>
          <w:tag w:val="#Nav: ContractTypeA9/50500"/>
          <w:id w:val="-1561702691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Appartment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color w:val="2F2116"/>
              <w:position w:val="1"/>
              <w:lang w:val="da-DK"/>
            </w:rPr>
            <w:t>Appartment</w:t>
          </w:r>
          <w:proofErr w:type="spellEnd"/>
        </w:sdtContent>
      </w:sdt>
      <w:r w:rsidR="00684308">
        <w:rPr>
          <w:rFonts w:ascii="Arial" w:hAnsi="Arial" w:eastAsia="Arial" w:cs="Arial"/>
          <w:color w:val="2F2116"/>
          <w:position w:val="1"/>
          <w:lang w:val="da-DK"/>
        </w:rPr>
        <w:tab/>
      </w:r>
      <w:r w:rsidRPr="00706616" w:rsidR="00706616">
        <w:rPr>
          <w:rFonts w:ascii="Arial" w:hAnsi="Arial" w:eastAsia="Arial" w:cs="Arial"/>
          <w:color w:val="2F2116"/>
          <w:position w:val="1"/>
          <w:lang w:val="da-DK"/>
        </w:rPr>
        <w:t>en</w:t>
      </w:r>
      <w:r w:rsidRPr="00706616" w:rsidR="00706616">
        <w:rPr>
          <w:rFonts w:ascii="Arial" w:hAnsi="Arial" w:eastAsia="Arial" w:cs="Arial"/>
          <w:color w:val="2F2116"/>
          <w:spacing w:val="-1"/>
          <w:position w:val="1"/>
          <w:lang w:val="da-DK"/>
        </w:rPr>
        <w:t xml:space="preserve"> </w:t>
      </w:r>
      <w:r w:rsidRPr="00706616" w:rsidR="00706616">
        <w:rPr>
          <w:rFonts w:ascii="Arial" w:hAnsi="Arial" w:eastAsia="Arial" w:cs="Arial"/>
          <w:color w:val="2F2116"/>
          <w:position w:val="1"/>
          <w:lang w:val="da-DK"/>
        </w:rPr>
        <w:t>lejlighed</w:t>
      </w:r>
      <w:r w:rsidR="00416076">
        <w:rPr>
          <w:rFonts w:ascii="Arial" w:hAnsi="Arial" w:eastAsia="Arial" w:cs="Arial"/>
          <w:color w:val="2F2116"/>
          <w:position w:val="1"/>
          <w:lang w:val="da-DK"/>
        </w:rPr>
        <w:tab/>
      </w:r>
      <w:bookmarkStart w:name="Enkeltvxrelse" w:id="2"/>
      <w:bookmarkEnd w:id="2"/>
      <w:sdt>
        <w:sdtPr>
          <w:rPr>
            <w:rFonts w:ascii="Arial" w:hAnsi="Arial" w:eastAsia="Arial" w:cs="Arial"/>
            <w:color w:val="2F2116"/>
            <w:position w:val="1"/>
            <w:lang w:val="da-DK"/>
          </w:rPr>
          <w:alias w:val="#Nav: /LeaseContract_A9/Room"/>
          <w:tag w:val="#Nav: ContractTypeA9/50500"/>
          <w:id w:val="-774168704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Room[1]" w:storeItemID="{BED37232-F969-45E4-A645-04C1A97B6F95}"/>
          <w:text/>
        </w:sdtPr>
        <w:sdtEndPr/>
        <w:sdtContent>
          <w:r w:rsidR="0070511F">
            <w:rPr>
              <w:rFonts w:ascii="Arial" w:hAnsi="Arial" w:eastAsia="Arial" w:cs="Arial"/>
              <w:color w:val="2F2116"/>
              <w:position w:val="1"/>
              <w:lang w:val="da-DK"/>
            </w:rPr>
            <w:t>Room</w:t>
          </w:r>
        </w:sdtContent>
      </w:sdt>
      <w:r w:rsidR="00B74382">
        <w:rPr>
          <w:rFonts w:ascii="Arial" w:hAnsi="Arial" w:eastAsia="Arial" w:cs="Arial"/>
          <w:color w:val="2F2116"/>
          <w:position w:val="1"/>
          <w:lang w:val="da-DK"/>
        </w:rPr>
        <w:tab/>
      </w:r>
      <w:r w:rsidRPr="00706616" w:rsidR="00706616">
        <w:rPr>
          <w:rFonts w:ascii="Arial" w:hAnsi="Arial" w:eastAsia="Arial" w:cs="Arial"/>
          <w:color w:val="2F2116"/>
          <w:position w:val="1"/>
          <w:lang w:val="da-DK"/>
        </w:rPr>
        <w:t>et</w:t>
      </w:r>
      <w:r w:rsidRPr="00706616" w:rsidR="00706616">
        <w:rPr>
          <w:rFonts w:ascii="Arial" w:hAnsi="Arial" w:eastAsia="Arial" w:cs="Arial"/>
          <w:color w:val="2F2116"/>
          <w:spacing w:val="-1"/>
          <w:position w:val="1"/>
          <w:lang w:val="da-DK"/>
        </w:rPr>
        <w:t xml:space="preserve"> </w:t>
      </w:r>
      <w:r w:rsidRPr="00706616" w:rsidR="00706616">
        <w:rPr>
          <w:rFonts w:ascii="Arial" w:hAnsi="Arial" w:eastAsia="Arial" w:cs="Arial"/>
          <w:color w:val="2F2116"/>
          <w:position w:val="1"/>
          <w:lang w:val="da-DK"/>
        </w:rPr>
        <w:t xml:space="preserve">enkeltværelse </w:t>
      </w:r>
      <w:r w:rsidR="00B74382">
        <w:rPr>
          <w:rFonts w:ascii="Arial" w:hAnsi="Arial" w:eastAsia="Arial" w:cs="Arial"/>
          <w:color w:val="2F2116"/>
          <w:position w:val="1"/>
          <w:lang w:val="da-DK"/>
        </w:rPr>
        <w:tab/>
      </w:r>
      <w:bookmarkStart w:name="Ejerlejlighed" w:id="3"/>
      <w:bookmarkEnd w:id="3"/>
      <w:sdt>
        <w:sdtPr>
          <w:rPr>
            <w:rFonts w:ascii="Arial" w:hAnsi="Arial" w:eastAsia="Arial" w:cs="Arial"/>
            <w:color w:val="2F2116"/>
            <w:position w:val="1"/>
            <w:lang w:val="da-DK"/>
          </w:rPr>
          <w:alias w:val="#Nav: /LeaseContract_A9/Condemnium"/>
          <w:tag w:val="#Nav: ContractTypeA9/50500"/>
          <w:id w:val="-1263220474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Condemnium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color w:val="2F2116"/>
              <w:position w:val="1"/>
              <w:lang w:val="da-DK"/>
            </w:rPr>
            <w:t>Condemnium</w:t>
          </w:r>
          <w:proofErr w:type="spellEnd"/>
        </w:sdtContent>
      </w:sdt>
      <w:r w:rsidR="00BB77FA">
        <w:rPr>
          <w:rFonts w:ascii="Arial" w:hAnsi="Arial" w:eastAsia="Arial" w:cs="Arial"/>
          <w:color w:val="2F2116"/>
          <w:position w:val="1"/>
          <w:lang w:val="da-DK"/>
        </w:rPr>
        <w:tab/>
      </w:r>
      <w:r w:rsidRPr="00706616" w:rsidR="00706616">
        <w:rPr>
          <w:rFonts w:ascii="Arial" w:hAnsi="Arial" w:eastAsia="Arial" w:cs="Arial"/>
          <w:color w:val="2F2116"/>
          <w:position w:val="1"/>
          <w:lang w:val="da-DK"/>
        </w:rPr>
        <w:t>en</w:t>
      </w:r>
      <w:r w:rsidRPr="00706616" w:rsidR="00706616">
        <w:rPr>
          <w:rFonts w:ascii="Arial" w:hAnsi="Arial" w:eastAsia="Arial" w:cs="Arial"/>
          <w:color w:val="2F2116"/>
          <w:spacing w:val="-1"/>
          <w:position w:val="1"/>
          <w:lang w:val="da-DK"/>
        </w:rPr>
        <w:t xml:space="preserve"> </w:t>
      </w:r>
      <w:proofErr w:type="gramStart"/>
      <w:r w:rsidRPr="00706616" w:rsidR="00706616">
        <w:rPr>
          <w:rFonts w:ascii="Arial" w:hAnsi="Arial" w:eastAsia="Arial" w:cs="Arial"/>
          <w:color w:val="2F2116"/>
          <w:position w:val="1"/>
          <w:lang w:val="da-DK"/>
        </w:rPr>
        <w:t xml:space="preserve">ejerlejlighed </w:t>
      </w:r>
      <w:r w:rsidRPr="00706616" w:rsidR="00706616">
        <w:rPr>
          <w:rFonts w:ascii="Arial" w:hAnsi="Arial" w:eastAsia="Arial" w:cs="Arial"/>
          <w:color w:val="2F2116"/>
          <w:spacing w:val="48"/>
          <w:position w:val="1"/>
          <w:lang w:val="da-DK"/>
        </w:rPr>
        <w:t xml:space="preserve"> </w:t>
      </w:r>
      <w:r w:rsidR="00997861">
        <w:rPr>
          <w:rFonts w:ascii="Arial" w:hAnsi="Arial" w:eastAsia="Arial" w:cs="Arial"/>
          <w:color w:val="2F2116"/>
          <w:spacing w:val="48"/>
          <w:position w:val="1"/>
          <w:lang w:val="da-DK"/>
        </w:rPr>
        <w:tab/>
      </w:r>
      <w:proofErr w:type="gramEnd"/>
      <w:sdt>
        <w:sdtPr>
          <w:rPr>
            <w:rFonts w:ascii="Arial" w:hAnsi="Arial" w:eastAsia="Arial" w:cs="Arial"/>
            <w:color w:val="2F2116"/>
            <w:spacing w:val="48"/>
            <w:position w:val="1"/>
            <w:lang w:val="da-DK"/>
          </w:rPr>
          <w:alias w:val="#Nav: /LeaseContract_A9/HousingGroup"/>
          <w:tag w:val="#Nav: ContractTypeA9/50500"/>
          <w:id w:val="1091893485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HousingGroup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color w:val="2F2116"/>
              <w:spacing w:val="48"/>
              <w:position w:val="1"/>
              <w:lang w:val="da-DK"/>
            </w:rPr>
            <w:t>HousingGroup</w:t>
          </w:r>
          <w:proofErr w:type="spellEnd"/>
        </w:sdtContent>
      </w:sdt>
      <w:r w:rsidR="00463E8D">
        <w:rPr>
          <w:rFonts w:ascii="Wingdings" w:hAnsi="Wingdings" w:eastAsia="Wingdings" w:cs="Wingdings"/>
          <w:color w:val="2F2116"/>
          <w:lang w:val="da-DK"/>
        </w:rPr>
        <w:tab/>
      </w:r>
      <w:r w:rsidRPr="00706616" w:rsidR="00706616">
        <w:rPr>
          <w:rFonts w:ascii="Arial" w:hAnsi="Arial" w:eastAsia="Arial" w:cs="Arial"/>
          <w:color w:val="2F2116"/>
          <w:position w:val="1"/>
          <w:lang w:val="da-DK"/>
        </w:rPr>
        <w:t>en</w:t>
      </w:r>
      <w:r w:rsidRPr="00706616" w:rsidR="00706616">
        <w:rPr>
          <w:rFonts w:ascii="Arial" w:hAnsi="Arial" w:eastAsia="Arial" w:cs="Arial"/>
          <w:color w:val="2F2116"/>
          <w:spacing w:val="-1"/>
          <w:position w:val="1"/>
          <w:lang w:val="da-DK"/>
        </w:rPr>
        <w:t xml:space="preserve"> </w:t>
      </w:r>
      <w:r w:rsidRPr="00706616" w:rsidR="00706616">
        <w:rPr>
          <w:rFonts w:ascii="Arial" w:hAnsi="Arial" w:eastAsia="Arial" w:cs="Arial"/>
          <w:color w:val="2F2116"/>
          <w:position w:val="1"/>
          <w:lang w:val="da-DK"/>
        </w:rPr>
        <w:t>andelsbolig</w:t>
      </w:r>
    </w:p>
    <w:p w:rsidR="00463E8D" w:rsidP="005942F5" w:rsidRDefault="002B38C7">
      <w:pPr>
        <w:tabs>
          <w:tab w:val="left" w:pos="2394"/>
          <w:tab w:val="left" w:pos="2646"/>
          <w:tab w:val="left" w:pos="3402"/>
          <w:tab w:val="left" w:pos="5873"/>
          <w:tab w:val="left" w:pos="6621"/>
          <w:tab w:val="left" w:pos="6804"/>
        </w:tabs>
        <w:spacing w:before="43" w:line="576" w:lineRule="auto"/>
        <w:ind w:right="968" w:firstLine="1701"/>
        <w:rPr>
          <w:rFonts w:ascii="Arial" w:hAnsi="Arial" w:eastAsia="Arial" w:cs="Arial"/>
          <w:color w:val="2F2116"/>
          <w:spacing w:val="-2"/>
          <w:position w:val="1"/>
          <w:sz w:val="18"/>
          <w:szCs w:val="18"/>
          <w:lang w:val="da-DK"/>
        </w:rPr>
      </w:pPr>
      <w:r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editId="403DC55B" wp14:anchorId="522067DF">
                <wp:simplePos x="0" y="0"/>
                <wp:positionH relativeFrom="column">
                  <wp:posOffset>1509395</wp:posOffset>
                </wp:positionH>
                <wp:positionV relativeFrom="paragraph">
                  <wp:posOffset>38100</wp:posOffset>
                </wp:positionV>
                <wp:extent cx="90000" cy="90000"/>
                <wp:effectExtent l="0" t="0" r="24765" b="24765"/>
                <wp:wrapNone/>
                <wp:docPr id="884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118.85pt;margin-top:3pt;width:7.1pt;height:7.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" w14:anchorId="2686B72D">
                <v:fill opacity="0"/>
              </v:shape>
            </w:pict>
          </mc:Fallback>
        </mc:AlternateContent>
      </w:r>
      <w:r w:rsidR="00DE6C45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editId="444EDCD6" wp14:anchorId="030079D7">
                <wp:simplePos x="0" y="0"/>
                <wp:positionH relativeFrom="column">
                  <wp:posOffset>4199890</wp:posOffset>
                </wp:positionH>
                <wp:positionV relativeFrom="paragraph">
                  <wp:posOffset>53340</wp:posOffset>
                </wp:positionV>
                <wp:extent cx="75565" cy="75565"/>
                <wp:effectExtent l="0" t="0" r="19685" b="19685"/>
                <wp:wrapNone/>
                <wp:docPr id="883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330.7pt;margin-top:4.2pt;width:5.95pt;height:5.9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" w14:anchorId="618998B1">
                <v:fill opacity="0"/>
              </v:shape>
            </w:pict>
          </mc:Fallback>
        </mc:AlternateContent>
      </w:r>
      <w:r w:rsidR="00827929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ab/>
      </w:r>
      <w:bookmarkStart w:name="Andet" w:id="4"/>
      <w:bookmarkEnd w:id="4"/>
      <w:sdt>
        <w:sdtPr>
          <w:rPr>
            <w:rFonts w:ascii="Arial" w:hAnsi="Arial" w:eastAsia="Arial" w:cs="Arial"/>
            <w:color w:val="2F2116"/>
            <w:position w:val="1"/>
            <w:sz w:val="18"/>
            <w:szCs w:val="18"/>
            <w:lang w:val="da-DK"/>
          </w:rPr>
          <w:alias w:val="#Nav: /LeaseContract_A9/OtherUse"/>
          <w:tag w:val="#Nav: ContractTypeA9/50500"/>
          <w:id w:val="125516410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OtherUse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color w:val="2F2116"/>
              <w:position w:val="1"/>
              <w:sz w:val="18"/>
              <w:szCs w:val="18"/>
              <w:lang w:val="da-DK"/>
            </w:rPr>
            <w:t>OtherUse</w:t>
          </w:r>
          <w:proofErr w:type="spellEnd"/>
        </w:sdtContent>
      </w:sdt>
      <w:r w:rsidR="004F039E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 xml:space="preserve"> </w:t>
      </w:r>
      <w:r w:rsidR="00EF17ED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ab/>
      </w:r>
      <w:r w:rsidRPr="00B74382" w:rsidR="00960C3F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>A</w:t>
      </w:r>
      <w:r w:rsidRPr="00B74382" w:rsidR="00706616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>ndet</w:t>
      </w:r>
      <w:r w:rsidR="00960C3F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>:</w:t>
      </w:r>
      <w:r w:rsidRPr="00960C3F" w:rsidR="00960C3F">
        <w:rPr>
          <w:rFonts w:ascii="Arial" w:hAnsi="Arial" w:eastAsia="Arial" w:cs="Arial"/>
          <w:color w:val="2F2116"/>
          <w:position w:val="1"/>
          <w:sz w:val="18"/>
          <w:szCs w:val="18"/>
          <w:u w:val="single"/>
          <w:lang w:val="da-DK"/>
        </w:rPr>
        <w:tab/>
      </w:r>
      <w:bookmarkStart w:name="AndetTekst" w:id="5"/>
      <w:bookmarkEnd w:id="5"/>
      <w:sdt>
        <w:sdtPr>
          <w:rPr>
            <w:rFonts w:ascii="Arial" w:hAnsi="Arial" w:eastAsia="Arial" w:cs="Arial"/>
            <w:color w:val="2F2116"/>
            <w:position w:val="1"/>
            <w:sz w:val="18"/>
            <w:szCs w:val="18"/>
            <w:u w:val="single"/>
            <w:lang w:val="da-DK"/>
          </w:rPr>
          <w:alias w:val="#Nav: /LeaseContract_A9/OthertypeText"/>
          <w:tag w:val="#Nav: ContractTypeA9/50500"/>
          <w:id w:val="623278600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OthertypeText[1]" w:storeItemID="{BED37232-F969-45E4-A645-04C1A97B6F95}"/>
          <w:text/>
        </w:sdtPr>
        <w:sdtEndPr/>
        <w:sdtContent>
          <w:proofErr w:type="spellStart"/>
          <w:r w:rsidR="0059262B">
            <w:rPr>
              <w:rFonts w:ascii="Arial" w:hAnsi="Arial" w:eastAsia="Arial" w:cs="Arial"/>
              <w:color w:val="2F2116"/>
              <w:position w:val="1"/>
              <w:sz w:val="18"/>
              <w:szCs w:val="18"/>
              <w:u w:val="single"/>
              <w:lang w:val="da-DK"/>
            </w:rPr>
            <w:t>OthertypeText</w:t>
          </w:r>
          <w:proofErr w:type="spellEnd"/>
        </w:sdtContent>
      </w:sdt>
      <w:r w:rsidR="004E7485">
        <w:rPr>
          <w:rFonts w:ascii="Arial" w:hAnsi="Arial" w:eastAsia="Arial" w:cs="Arial"/>
          <w:color w:val="2F2116"/>
          <w:position w:val="1"/>
          <w:sz w:val="18"/>
          <w:szCs w:val="18"/>
          <w:u w:val="single"/>
          <w:lang w:val="da-DK"/>
        </w:rPr>
        <w:t xml:space="preserve"> </w:t>
      </w:r>
      <w:r w:rsidR="00787A8B">
        <w:rPr>
          <w:rFonts w:ascii="Arial" w:hAnsi="Arial" w:eastAsia="Arial" w:cs="Arial"/>
          <w:color w:val="2F2116"/>
          <w:position w:val="1"/>
          <w:sz w:val="18"/>
          <w:szCs w:val="18"/>
          <w:u w:val="single"/>
          <w:lang w:val="da-DK"/>
        </w:rPr>
        <w:t xml:space="preserve"> </w:t>
      </w:r>
      <w:r w:rsidR="00BB77FA">
        <w:rPr>
          <w:rFonts w:ascii="Arial" w:hAnsi="Arial" w:eastAsia="Arial" w:cs="Arial"/>
          <w:color w:val="2F2116"/>
          <w:position w:val="1"/>
          <w:sz w:val="18"/>
          <w:szCs w:val="18"/>
          <w:u w:val="single"/>
          <w:lang w:val="da-DK"/>
        </w:rPr>
        <w:t xml:space="preserve"> </w:t>
      </w:r>
      <w:r w:rsidRPr="00960C3F" w:rsidR="00960C3F">
        <w:rPr>
          <w:rFonts w:ascii="Arial" w:hAnsi="Arial" w:eastAsia="Arial" w:cs="Arial"/>
          <w:color w:val="2F2116"/>
          <w:position w:val="1"/>
          <w:sz w:val="18"/>
          <w:szCs w:val="18"/>
          <w:u w:val="single"/>
          <w:lang w:val="da-DK"/>
        </w:rPr>
        <w:tab/>
      </w:r>
      <w:r w:rsidRPr="00B74382" w:rsidR="00B74382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ab/>
      </w:r>
      <w:sdt>
        <w:sdtPr>
          <w:rPr>
            <w:rFonts w:ascii="Arial" w:hAnsi="Arial" w:eastAsia="Arial" w:cs="Arial"/>
            <w:color w:val="2F2116"/>
            <w:position w:val="1"/>
            <w:sz w:val="18"/>
            <w:szCs w:val="18"/>
            <w:lang w:val="da-DK"/>
          </w:rPr>
          <w:alias w:val="#Nav: /LeaseContract_A9/Sublease"/>
          <w:tag w:val="#Nav: ContractTypeA9/50500"/>
          <w:id w:val="240530102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Sublease[1]" w:storeItemID="{BED37232-F969-45E4-A645-04C1A97B6F95}"/>
          <w:text/>
        </w:sdtPr>
        <w:sdtEndPr/>
        <w:sdtContent>
          <w:r w:rsidR="0070511F">
            <w:rPr>
              <w:rFonts w:ascii="Arial" w:hAnsi="Arial" w:eastAsia="Arial" w:cs="Arial"/>
              <w:color w:val="2F2116"/>
              <w:position w:val="1"/>
              <w:sz w:val="18"/>
              <w:szCs w:val="18"/>
              <w:lang w:val="da-DK"/>
            </w:rPr>
            <w:t>Sublease</w:t>
          </w:r>
        </w:sdtContent>
      </w:sdt>
      <w:r w:rsidR="008C2EA3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ab/>
      </w:r>
      <w:r w:rsidRPr="00B74382" w:rsidR="00706616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>Lejeforholdet</w:t>
      </w:r>
      <w:r w:rsidRPr="00B74382" w:rsidR="00706616">
        <w:rPr>
          <w:rFonts w:ascii="Arial" w:hAnsi="Arial" w:eastAsia="Arial" w:cs="Arial"/>
          <w:color w:val="2F2116"/>
          <w:spacing w:val="-2"/>
          <w:position w:val="1"/>
          <w:sz w:val="18"/>
          <w:szCs w:val="18"/>
          <w:lang w:val="da-DK"/>
        </w:rPr>
        <w:t xml:space="preserve"> </w:t>
      </w:r>
      <w:r w:rsidRPr="00B74382" w:rsidR="00706616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>er</w:t>
      </w:r>
      <w:r w:rsidRPr="00B74382" w:rsidR="00706616">
        <w:rPr>
          <w:rFonts w:ascii="Arial" w:hAnsi="Arial" w:eastAsia="Arial" w:cs="Arial"/>
          <w:color w:val="2F2116"/>
          <w:spacing w:val="-2"/>
          <w:position w:val="1"/>
          <w:sz w:val="18"/>
          <w:szCs w:val="18"/>
          <w:lang w:val="da-DK"/>
        </w:rPr>
        <w:t xml:space="preserve"> </w:t>
      </w:r>
      <w:r w:rsidRPr="00B74382" w:rsidR="00706616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>et</w:t>
      </w:r>
      <w:r w:rsidRPr="00B74382" w:rsidR="00706616">
        <w:rPr>
          <w:rFonts w:ascii="Arial" w:hAnsi="Arial" w:eastAsia="Arial" w:cs="Arial"/>
          <w:color w:val="2F2116"/>
          <w:spacing w:val="-2"/>
          <w:position w:val="1"/>
          <w:sz w:val="18"/>
          <w:szCs w:val="18"/>
          <w:lang w:val="da-DK"/>
        </w:rPr>
        <w:t xml:space="preserve"> </w:t>
      </w:r>
      <w:r w:rsidR="00997861">
        <w:rPr>
          <w:rFonts w:ascii="Arial" w:hAnsi="Arial" w:eastAsia="Arial" w:cs="Arial"/>
          <w:color w:val="2F2116"/>
          <w:spacing w:val="-2"/>
          <w:position w:val="1"/>
          <w:sz w:val="18"/>
          <w:szCs w:val="18"/>
          <w:lang w:val="da-DK"/>
        </w:rPr>
        <w:t>f</w:t>
      </w:r>
      <w:r w:rsidRPr="00B74382" w:rsidR="00706616">
        <w:rPr>
          <w:rFonts w:ascii="Arial" w:hAnsi="Arial" w:eastAsia="Arial" w:cs="Arial"/>
          <w:color w:val="2F2116"/>
          <w:spacing w:val="-3"/>
          <w:position w:val="1"/>
          <w:sz w:val="18"/>
          <w:szCs w:val="18"/>
          <w:lang w:val="da-DK"/>
        </w:rPr>
        <w:t>remlejeforhold</w:t>
      </w:r>
    </w:p>
    <w:p w:rsidRPr="00B74382" w:rsidR="00AD0160" w:rsidP="00BB25F5" w:rsidRDefault="00463E8D">
      <w:pPr>
        <w:tabs>
          <w:tab w:val="left" w:pos="2366"/>
          <w:tab w:val="left" w:pos="2646"/>
          <w:tab w:val="left" w:pos="3544"/>
          <w:tab w:val="left" w:pos="6621"/>
          <w:tab w:val="left" w:pos="6804"/>
          <w:tab w:val="left" w:pos="7088"/>
          <w:tab w:val="left" w:pos="7371"/>
        </w:tabs>
        <w:spacing w:before="43" w:line="576" w:lineRule="auto"/>
        <w:ind w:left="2410" w:right="968" w:hanging="2410"/>
        <w:rPr>
          <w:rFonts w:ascii="Arial" w:hAnsi="Arial" w:eastAsia="Arial" w:cs="Arial"/>
          <w:sz w:val="18"/>
          <w:szCs w:val="18"/>
          <w:lang w:val="da-DK"/>
        </w:rPr>
      </w:pPr>
      <w:r>
        <w:rPr>
          <w:rFonts w:ascii="Arial" w:hAnsi="Arial" w:eastAsia="Arial" w:cs="Arial"/>
          <w:color w:val="2F2116"/>
          <w:spacing w:val="-2"/>
          <w:position w:val="1"/>
          <w:sz w:val="18"/>
          <w:szCs w:val="18"/>
          <w:lang w:val="da-DK"/>
        </w:rPr>
        <w:tab/>
      </w:r>
      <w:r w:rsidRPr="00B74382" w:rsidR="00706616">
        <w:rPr>
          <w:rFonts w:ascii="Arial" w:hAnsi="Arial" w:eastAsia="Arial" w:cs="Arial"/>
          <w:color w:val="2F2116"/>
          <w:sz w:val="18"/>
          <w:szCs w:val="18"/>
          <w:lang w:val="da-DK"/>
        </w:rPr>
        <w:t>Beliggende:</w:t>
      </w:r>
      <w:r w:rsidRPr="00B74382" w:rsidR="00684308">
        <w:rPr>
          <w:rFonts w:ascii="Arial" w:hAnsi="Arial" w:cs="Arial"/>
          <w:noProof/>
          <w:sz w:val="18"/>
          <w:szCs w:val="18"/>
          <w:lang w:val="da-DK"/>
        </w:rPr>
        <w:t xml:space="preserve"> </w:t>
      </w:r>
      <w:sdt>
        <w:sdtPr>
          <w:rPr>
            <w:rFonts w:ascii="Arial" w:hAnsi="Arial" w:cs="Arial"/>
            <w:noProof/>
            <w:sz w:val="18"/>
            <w:szCs w:val="18"/>
            <w:lang w:val="da-DK"/>
          </w:rPr>
          <w:alias w:val="#Nav: /LeaseContract_A9/TAddress"/>
          <w:tag w:val="#Nav: ContractTypeA9/50500"/>
          <w:id w:val="-1045212303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Address[1]" w:storeItemID="{BED37232-F969-45E4-A645-04C1A97B6F95}"/>
          <w:text/>
        </w:sdtPr>
        <w:sdtEndPr/>
        <w:sdtContent>
          <w:r w:rsidR="00375BBE">
            <w:rPr>
              <w:rFonts w:ascii="Arial" w:hAnsi="Arial" w:cs="Arial"/>
              <w:noProof/>
              <w:sz w:val="18"/>
              <w:szCs w:val="18"/>
              <w:lang w:val="da-DK"/>
            </w:rPr>
            <w:t>TAddress</w:t>
          </w:r>
        </w:sdtContent>
      </w:sdt>
      <w:r w:rsidRPr="00B74382" w:rsidR="00706616">
        <w:rPr>
          <w:rFonts w:ascii="Arial" w:hAnsi="Arial" w:eastAsia="Arial" w:cs="Arial"/>
          <w:color w:val="2F2116"/>
          <w:sz w:val="18"/>
          <w:szCs w:val="18"/>
          <w:lang w:val="da-DK"/>
        </w:rPr>
        <w:tab/>
      </w:r>
      <w:bookmarkStart w:name="Beliggenhed" w:id="6"/>
      <w:bookmarkEnd w:id="6"/>
      <w:r w:rsidRPr="00B74382" w:rsidR="00706616">
        <w:rPr>
          <w:rFonts w:ascii="Arial" w:hAnsi="Arial" w:eastAsia="Arial" w:cs="Arial"/>
          <w:color w:val="2F2116"/>
          <w:sz w:val="18"/>
          <w:szCs w:val="18"/>
          <w:lang w:val="da-DK"/>
        </w:rPr>
        <w:tab/>
        <w:t>By:</w:t>
      </w:r>
      <w:r w:rsidR="00BB25F5">
        <w:rPr>
          <w:rFonts w:ascii="Arial" w:hAnsi="Arial" w:eastAsia="Arial" w:cs="Arial"/>
          <w:color w:val="2F2116"/>
          <w:sz w:val="18"/>
          <w:szCs w:val="18"/>
          <w:lang w:val="da-DK"/>
        </w:rPr>
        <w:tab/>
      </w:r>
      <w:bookmarkStart w:name="PostBy" w:id="7"/>
      <w:bookmarkEnd w:id="7"/>
      <w:sdt>
        <w:sdtPr>
          <w:rPr>
            <w:rFonts w:ascii="Arial" w:hAnsi="Arial" w:eastAsia="Arial" w:cs="Arial"/>
            <w:color w:val="2F2116"/>
            <w:sz w:val="18"/>
            <w:szCs w:val="18"/>
            <w:lang w:val="da-DK"/>
          </w:rPr>
          <w:alias w:val="#Nav: /LeaseContract_A9/TCity"/>
          <w:tag w:val="#Nav: ContractTypeA9/50500"/>
          <w:id w:val="1959760669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City[1]" w:storeItemID="{BED37232-F969-45E4-A645-04C1A97B6F95}"/>
          <w:text/>
        </w:sdtPr>
        <w:sdtEndPr/>
        <w:sdtContent>
          <w:proofErr w:type="spellStart"/>
          <w:r w:rsidR="00375BBE">
            <w:rPr>
              <w:rFonts w:ascii="Arial" w:hAnsi="Arial" w:eastAsia="Arial" w:cs="Arial"/>
              <w:color w:val="2F2116"/>
              <w:sz w:val="18"/>
              <w:szCs w:val="18"/>
              <w:lang w:val="da-DK"/>
            </w:rPr>
            <w:t>TCity</w:t>
          </w:r>
          <w:proofErr w:type="spellEnd"/>
        </w:sdtContent>
      </w:sdt>
    </w:p>
    <w:p w:rsidRPr="002F7DCE" w:rsidR="00BB25F5" w:rsidP="002F7DCE" w:rsidRDefault="00706616">
      <w:pPr>
        <w:pStyle w:val="Brdtekst"/>
        <w:tabs>
          <w:tab w:val="left" w:pos="2381"/>
          <w:tab w:val="left" w:pos="3119"/>
          <w:tab w:val="left" w:pos="6521"/>
        </w:tabs>
        <w:spacing w:line="254" w:lineRule="auto"/>
        <w:ind w:left="2381" w:right="-60" w:hanging="1418"/>
        <w:rPr>
          <w:rFonts w:ascii="Arial" w:hAnsi="Arial" w:eastAsia="Arial" w:cs="Arial"/>
          <w:color w:val="2F2116"/>
          <w:position w:val="1"/>
          <w:lang w:val="da-DK"/>
        </w:rPr>
      </w:pPr>
      <w:r w:rsidRPr="00706616">
        <w:rPr>
          <w:rFonts w:ascii="Arial"/>
          <w:color w:val="2F2116"/>
          <w:spacing w:val="-1"/>
          <w:lang w:val="da-DK"/>
        </w:rPr>
        <w:t>Udlejeren:</w:t>
      </w:r>
      <w:r w:rsidRPr="00706616">
        <w:rPr>
          <w:rFonts w:ascii="Arial"/>
          <w:color w:val="2F2116"/>
          <w:spacing w:val="-1"/>
          <w:lang w:val="da-DK"/>
        </w:rPr>
        <w:tab/>
      </w:r>
      <w:r w:rsidRPr="002F7DCE">
        <w:rPr>
          <w:rFonts w:ascii="Arial" w:hAnsi="Arial" w:eastAsia="Arial" w:cs="Arial"/>
          <w:color w:val="2F2116"/>
          <w:position w:val="1"/>
          <w:lang w:val="da-DK"/>
        </w:rPr>
        <w:t xml:space="preserve">Navn: </w:t>
      </w:r>
      <w:bookmarkStart w:name="UdlejerNavn" w:id="8"/>
      <w:bookmarkEnd w:id="8"/>
      <w:sdt>
        <w:sdtPr>
          <w:rPr>
            <w:rFonts w:ascii="Arial" w:hAnsi="Arial" w:eastAsia="Arial" w:cs="Arial"/>
            <w:color w:val="2F2116"/>
            <w:position w:val="1"/>
            <w:lang w:val="da-DK"/>
          </w:rPr>
          <w:alias w:val="#Nav: /LeaseContract_A9/Landlord"/>
          <w:tag w:val="#Nav: ContractTypeA9/50500"/>
          <w:id w:val="782005620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andlord[1]" w:storeItemID="{BED37232-F969-45E4-A645-04C1A97B6F95}"/>
          <w:text/>
        </w:sdtPr>
        <w:sdtEndPr/>
        <w:sdtContent>
          <w:r w:rsidR="00375BBE">
            <w:rPr>
              <w:rFonts w:ascii="Arial" w:hAnsi="Arial" w:eastAsia="Arial" w:cs="Arial"/>
              <w:color w:val="2F2116"/>
              <w:position w:val="1"/>
              <w:lang w:val="da-DK"/>
            </w:rPr>
            <w:t>Landlord</w:t>
          </w:r>
        </w:sdtContent>
      </w:sdt>
    </w:p>
    <w:p w:rsidRPr="002F7DCE" w:rsidR="00AD0160" w:rsidP="002F7DCE" w:rsidRDefault="00BB25F5">
      <w:pPr>
        <w:pStyle w:val="Brdtekst"/>
        <w:tabs>
          <w:tab w:val="left" w:pos="2381"/>
          <w:tab w:val="left" w:pos="3119"/>
          <w:tab w:val="left" w:pos="6521"/>
        </w:tabs>
        <w:spacing w:line="254" w:lineRule="auto"/>
        <w:ind w:left="2381" w:right="-60" w:hanging="1418"/>
        <w:rPr>
          <w:rFonts w:ascii="Arial" w:hAnsi="Arial" w:eastAsia="Arial" w:cs="Arial"/>
          <w:color w:val="2F2116"/>
          <w:position w:val="1"/>
          <w:lang w:val="da-DK"/>
        </w:rPr>
      </w:pPr>
      <w:r w:rsidRPr="002F7DCE">
        <w:rPr>
          <w:rFonts w:ascii="Arial" w:hAnsi="Arial" w:eastAsia="Arial" w:cs="Arial"/>
          <w:color w:val="2F2116"/>
          <w:position w:val="1"/>
          <w:lang w:val="da-DK"/>
        </w:rPr>
        <w:tab/>
      </w:r>
      <w:r w:rsidRPr="002F7DCE" w:rsidR="00706616">
        <w:rPr>
          <w:rFonts w:ascii="Arial" w:hAnsi="Arial" w:eastAsia="Arial" w:cs="Arial"/>
          <w:color w:val="2F2116"/>
          <w:position w:val="1"/>
          <w:lang w:val="da-DK"/>
        </w:rPr>
        <w:t>CVR-</w:t>
      </w:r>
      <w:proofErr w:type="spellStart"/>
      <w:r w:rsidRPr="002F7DCE" w:rsidR="00706616">
        <w:rPr>
          <w:rFonts w:ascii="Arial" w:hAnsi="Arial" w:eastAsia="Arial" w:cs="Arial"/>
          <w:color w:val="2F2116"/>
          <w:position w:val="1"/>
          <w:lang w:val="da-DK"/>
        </w:rPr>
        <w:t>nr</w:t>
      </w:r>
      <w:proofErr w:type="spellEnd"/>
      <w:r w:rsidRPr="002F7DCE" w:rsidR="00706616">
        <w:rPr>
          <w:rFonts w:ascii="Arial" w:hAnsi="Arial" w:eastAsia="Arial" w:cs="Arial"/>
          <w:color w:val="2F2116"/>
          <w:position w:val="1"/>
          <w:lang w:val="da-DK"/>
        </w:rPr>
        <w:t>/</w:t>
      </w:r>
      <w:proofErr w:type="spellStart"/>
      <w:r w:rsidRPr="002F7DCE" w:rsidR="00706616">
        <w:rPr>
          <w:rFonts w:ascii="Arial" w:hAnsi="Arial" w:eastAsia="Arial" w:cs="Arial"/>
          <w:color w:val="2F2116"/>
          <w:position w:val="1"/>
          <w:lang w:val="da-DK"/>
        </w:rPr>
        <w:t>reg</w:t>
      </w:r>
      <w:proofErr w:type="spellEnd"/>
      <w:r w:rsidRPr="002F7DCE" w:rsidR="00706616">
        <w:rPr>
          <w:rFonts w:ascii="Arial" w:hAnsi="Arial" w:eastAsia="Arial" w:cs="Arial"/>
          <w:color w:val="2F2116"/>
          <w:position w:val="1"/>
          <w:lang w:val="da-DK"/>
        </w:rPr>
        <w:t>. nr.:</w:t>
      </w:r>
      <w:r w:rsidRPr="002F7DCE" w:rsidR="00B74382">
        <w:rPr>
          <w:rFonts w:ascii="Arial" w:hAnsi="Arial" w:eastAsia="Arial" w:cs="Arial"/>
          <w:color w:val="2F2116"/>
          <w:position w:val="1"/>
          <w:lang w:val="da-DK"/>
        </w:rPr>
        <w:t xml:space="preserve"> </w:t>
      </w:r>
      <w:bookmarkStart w:name="UdlejerSE" w:id="9"/>
      <w:bookmarkEnd w:id="9"/>
      <w:r w:rsidR="00787A8B">
        <w:rPr>
          <w:rFonts w:ascii="Arial" w:hAnsi="Arial" w:eastAsia="Arial" w:cs="Arial"/>
          <w:color w:val="2F2116"/>
          <w:position w:val="1"/>
          <w:lang w:val="da-DK"/>
        </w:rPr>
        <w:t xml:space="preserve"> </w:t>
      </w:r>
      <w:sdt>
        <w:sdtPr>
          <w:rPr>
            <w:rFonts w:ascii="Arial" w:hAnsi="Arial" w:eastAsia="Arial" w:cs="Arial"/>
            <w:color w:val="2F2116"/>
            <w:position w:val="1"/>
            <w:lang w:val="da-DK"/>
          </w:rPr>
          <w:alias w:val="#Nav: /LeaseContract_A9/LandlordCVR"/>
          <w:tag w:val="#Nav: ContractTypeA9/50500"/>
          <w:id w:val="1069533908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andlordCVR[1]" w:storeItemID="{BED37232-F969-45E4-A645-04C1A97B6F95}"/>
          <w:text/>
        </w:sdtPr>
        <w:sdtEndPr/>
        <w:sdtContent>
          <w:proofErr w:type="spellStart"/>
          <w:r w:rsidR="00375BBE">
            <w:rPr>
              <w:rFonts w:ascii="Arial" w:hAnsi="Arial" w:eastAsia="Arial" w:cs="Arial"/>
              <w:color w:val="2F2116"/>
              <w:position w:val="1"/>
              <w:lang w:val="da-DK"/>
            </w:rPr>
            <w:t>LandlordCVR</w:t>
          </w:r>
          <w:proofErr w:type="spellEnd"/>
        </w:sdtContent>
      </w:sdt>
    </w:p>
    <w:p w:rsidRPr="002F7DCE" w:rsidR="00AD0160" w:rsidP="002F7DCE" w:rsidRDefault="00AD0160">
      <w:pPr>
        <w:pStyle w:val="Brdtekst"/>
        <w:tabs>
          <w:tab w:val="left" w:pos="2381"/>
          <w:tab w:val="left" w:pos="3119"/>
          <w:tab w:val="left" w:pos="6521"/>
        </w:tabs>
        <w:spacing w:line="254" w:lineRule="auto"/>
        <w:ind w:left="2381" w:right="-60" w:hanging="1418"/>
        <w:rPr>
          <w:rFonts w:ascii="Arial" w:hAnsi="Arial" w:eastAsia="Arial" w:cs="Arial"/>
          <w:color w:val="2F2116"/>
          <w:position w:val="1"/>
          <w:lang w:val="da-DK"/>
        </w:rPr>
      </w:pPr>
    </w:p>
    <w:p w:rsidRPr="002F7DCE" w:rsidR="00AD0160" w:rsidP="002F7DCE" w:rsidRDefault="002F7DCE">
      <w:pPr>
        <w:pStyle w:val="Brdtekst"/>
        <w:tabs>
          <w:tab w:val="left" w:pos="2381"/>
          <w:tab w:val="left" w:pos="3119"/>
          <w:tab w:val="left" w:pos="6521"/>
        </w:tabs>
        <w:spacing w:line="254" w:lineRule="auto"/>
        <w:ind w:left="2381" w:right="-60" w:hanging="1418"/>
        <w:rPr>
          <w:rFonts w:ascii="Arial" w:hAnsi="Arial" w:eastAsia="Arial" w:cs="Arial"/>
          <w:color w:val="2F2116"/>
          <w:position w:val="1"/>
          <w:lang w:val="da-DK"/>
        </w:rPr>
      </w:pPr>
      <w:r>
        <w:rPr>
          <w:rFonts w:ascii="Arial" w:hAnsi="Arial" w:eastAsia="Arial" w:cs="Arial"/>
          <w:color w:val="2F2116"/>
          <w:position w:val="1"/>
          <w:lang w:val="da-DK"/>
        </w:rPr>
        <w:tab/>
      </w:r>
      <w:r w:rsidRPr="002F7DCE" w:rsidR="00706616">
        <w:rPr>
          <w:rFonts w:ascii="Arial" w:hAnsi="Arial" w:eastAsia="Arial" w:cs="Arial"/>
          <w:color w:val="2F2116"/>
          <w:position w:val="1"/>
          <w:lang w:val="da-DK"/>
        </w:rPr>
        <w:t>Adresse:</w:t>
      </w:r>
      <w:r w:rsidRPr="002F7DCE" w:rsidR="00B74382">
        <w:rPr>
          <w:rFonts w:ascii="Arial" w:hAnsi="Arial" w:eastAsia="Arial" w:cs="Arial"/>
          <w:color w:val="2F2116"/>
          <w:position w:val="1"/>
          <w:lang w:val="da-DK"/>
        </w:rPr>
        <w:t xml:space="preserve"> </w:t>
      </w:r>
      <w:bookmarkStart w:name="UdlejerAdresse" w:id="10"/>
      <w:bookmarkEnd w:id="10"/>
      <w:sdt>
        <w:sdtPr>
          <w:rPr>
            <w:rFonts w:ascii="Arial" w:hAnsi="Arial" w:eastAsia="Arial" w:cs="Arial"/>
            <w:color w:val="2F2116"/>
            <w:position w:val="1"/>
            <w:lang w:val="da-DK"/>
          </w:rPr>
          <w:alias w:val="#Nav: /LeaseContract_A9/LandlordAddress"/>
          <w:tag w:val="#Nav: ContractTypeA9/50500"/>
          <w:id w:val="-2079666874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andlordAddress[1]" w:storeItemID="{BED37232-F969-45E4-A645-04C1A97B6F95}"/>
          <w:text/>
        </w:sdtPr>
        <w:sdtEndPr/>
        <w:sdtContent>
          <w:proofErr w:type="spellStart"/>
          <w:r w:rsidR="00375BBE">
            <w:rPr>
              <w:rFonts w:ascii="Arial" w:hAnsi="Arial" w:eastAsia="Arial" w:cs="Arial"/>
              <w:color w:val="2F2116"/>
              <w:position w:val="1"/>
              <w:lang w:val="da-DK"/>
            </w:rPr>
            <w:t>LandlordAddress</w:t>
          </w:r>
          <w:proofErr w:type="spellEnd"/>
        </w:sdtContent>
      </w:sdt>
    </w:p>
    <w:p w:rsidRPr="002F7DCE" w:rsidR="00AD0160" w:rsidP="002F7DCE" w:rsidRDefault="00AD0160">
      <w:pPr>
        <w:pStyle w:val="Brdtekst"/>
        <w:tabs>
          <w:tab w:val="left" w:pos="2381"/>
          <w:tab w:val="left" w:pos="3119"/>
          <w:tab w:val="left" w:pos="6521"/>
        </w:tabs>
        <w:spacing w:line="254" w:lineRule="auto"/>
        <w:ind w:left="2381" w:right="-60" w:hanging="1418"/>
        <w:rPr>
          <w:rFonts w:ascii="Arial" w:hAnsi="Arial" w:eastAsia="Arial" w:cs="Arial"/>
          <w:color w:val="2F2116"/>
          <w:position w:val="1"/>
          <w:lang w:val="da-DK"/>
        </w:rPr>
      </w:pPr>
    </w:p>
    <w:p w:rsidRPr="00DE6C45" w:rsidR="00AD0160" w:rsidRDefault="00AD0160">
      <w:pPr>
        <w:rPr>
          <w:rFonts w:ascii="Arial" w:hAnsi="Arial" w:eastAsia="Arial" w:cs="Arial"/>
          <w:sz w:val="18"/>
          <w:szCs w:val="18"/>
          <w:lang w:val="da-DK"/>
        </w:rPr>
      </w:pPr>
    </w:p>
    <w:p w:rsidRPr="00B912ED" w:rsidR="00AD0160" w:rsidRDefault="00AD0160">
      <w:pPr>
        <w:spacing w:before="6"/>
        <w:rPr>
          <w:rFonts w:ascii="Arial" w:hAnsi="Arial" w:eastAsia="Arial" w:cs="Arial"/>
          <w:sz w:val="18"/>
          <w:szCs w:val="18"/>
          <w:lang w:val="da-DK"/>
        </w:rPr>
      </w:pPr>
    </w:p>
    <w:p w:rsidRPr="0070511F" w:rsidR="00BB25F5" w:rsidP="00273ADC" w:rsidRDefault="00706616">
      <w:pPr>
        <w:pStyle w:val="Brdtekst"/>
        <w:tabs>
          <w:tab w:val="left" w:pos="2381"/>
          <w:tab w:val="left" w:pos="3119"/>
          <w:tab w:val="left" w:pos="6521"/>
        </w:tabs>
        <w:spacing w:line="254" w:lineRule="auto"/>
        <w:ind w:left="2381" w:right="-60" w:hanging="1418"/>
        <w:rPr>
          <w:rFonts w:ascii="Arial" w:hAnsi="Arial" w:eastAsia="Arial" w:cs="Arial"/>
          <w:color w:val="2F2116"/>
          <w:position w:val="1"/>
          <w:lang w:val="da-DK"/>
        </w:rPr>
      </w:pPr>
      <w:r w:rsidRPr="00DE6C45">
        <w:rPr>
          <w:rFonts w:ascii="Arial"/>
          <w:color w:val="2F2116"/>
          <w:spacing w:val="-1"/>
          <w:w w:val="95"/>
          <w:lang w:val="da-DK"/>
        </w:rPr>
        <w:t>Lejeren:</w:t>
      </w:r>
      <w:r w:rsidRPr="00DE6C45">
        <w:rPr>
          <w:rFonts w:ascii="Arial"/>
          <w:color w:val="2F2116"/>
          <w:spacing w:val="-1"/>
          <w:w w:val="95"/>
          <w:lang w:val="da-DK"/>
        </w:rPr>
        <w:tab/>
      </w:r>
      <w:r w:rsidRPr="0070511F">
        <w:rPr>
          <w:rFonts w:ascii="Arial" w:hAnsi="Arial" w:eastAsia="Arial" w:cs="Arial"/>
          <w:color w:val="2F2116"/>
          <w:position w:val="1"/>
          <w:lang w:val="da-DK"/>
        </w:rPr>
        <w:t>Navn:</w:t>
      </w:r>
      <w:bookmarkStart w:name="LejerNavn" w:id="11"/>
      <w:bookmarkEnd w:id="11"/>
      <w:r w:rsidRPr="0070511F" w:rsidR="007550D7">
        <w:rPr>
          <w:rFonts w:ascii="Arial" w:hAnsi="Arial" w:eastAsia="Arial" w:cs="Arial"/>
          <w:color w:val="2F2116"/>
          <w:position w:val="1"/>
          <w:lang w:val="da-DK"/>
        </w:rPr>
        <w:tab/>
      </w:r>
      <w:sdt>
        <w:sdtPr>
          <w:rPr>
            <w:rFonts w:ascii="Arial" w:hAnsi="Arial" w:eastAsia="Arial" w:cs="Arial"/>
            <w:color w:val="2F2116"/>
            <w:position w:val="1"/>
            <w:lang w:val="da-DK"/>
          </w:rPr>
          <w:alias w:val="#Nav: /LeaseContract_A9/OName"/>
          <w:tag w:val="#Nav: ContractTypeA9/50500"/>
          <w:id w:val="-231855564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OName[1]" w:storeItemID="{BED37232-F969-45E4-A645-04C1A97B6F95}"/>
          <w:text/>
        </w:sdtPr>
        <w:sdtEndPr/>
        <w:sdtContent>
          <w:proofErr w:type="spellStart"/>
          <w:r w:rsidRPr="0070511F" w:rsidR="00375BBE">
            <w:rPr>
              <w:rFonts w:ascii="Arial" w:hAnsi="Arial" w:eastAsia="Arial" w:cs="Arial"/>
              <w:color w:val="2F2116"/>
              <w:position w:val="1"/>
              <w:lang w:val="da-DK"/>
            </w:rPr>
            <w:t>OName</w:t>
          </w:r>
          <w:proofErr w:type="spellEnd"/>
        </w:sdtContent>
      </w:sdt>
      <w:r w:rsidRPr="0070511F" w:rsidR="00273ADC">
        <w:rPr>
          <w:rFonts w:ascii="Arial" w:hAnsi="Arial" w:eastAsia="Arial" w:cs="Arial"/>
          <w:color w:val="2F2116"/>
          <w:position w:val="1"/>
          <w:lang w:val="da-DK"/>
        </w:rPr>
        <w:tab/>
      </w:r>
      <w:bookmarkStart w:name="SEnr" w:id="12"/>
      <w:bookmarkEnd w:id="12"/>
      <w:sdt>
        <w:sdtPr>
          <w:rPr>
            <w:rFonts w:ascii="Arial" w:hAnsi="Arial" w:eastAsia="Arial" w:cs="Arial"/>
            <w:color w:val="2F2116"/>
            <w:position w:val="1"/>
            <w:lang w:val="da-DK"/>
          </w:rPr>
          <w:alias w:val="#Nav: /LeaseContract_A9/Ocpr"/>
          <w:tag w:val="#Nav: ContractTypeA9/50500"/>
          <w:id w:val="1732122238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Ocpr[1]" w:storeItemID="{BED37232-F969-45E4-A645-04C1A97B6F95}"/>
          <w:text/>
        </w:sdtPr>
        <w:sdtEndPr/>
        <w:sdtContent>
          <w:proofErr w:type="spellStart"/>
          <w:r w:rsidRPr="0070511F" w:rsidR="00375BBE">
            <w:rPr>
              <w:rFonts w:ascii="Arial" w:hAnsi="Arial" w:eastAsia="Arial" w:cs="Arial"/>
              <w:color w:val="2F2116"/>
              <w:position w:val="1"/>
              <w:lang w:val="da-DK"/>
            </w:rPr>
            <w:t>Ocpr</w:t>
          </w:r>
          <w:proofErr w:type="spellEnd"/>
        </w:sdtContent>
      </w:sdt>
    </w:p>
    <w:p w:rsidRPr="0070511F" w:rsidR="00AD0160" w:rsidP="00787A8B" w:rsidRDefault="00BB25F5">
      <w:pPr>
        <w:pStyle w:val="Brdtekst"/>
        <w:tabs>
          <w:tab w:val="left" w:pos="2381"/>
          <w:tab w:val="left" w:pos="6521"/>
        </w:tabs>
        <w:spacing w:line="254" w:lineRule="auto"/>
        <w:ind w:left="2381" w:right="-60" w:hanging="1418"/>
        <w:rPr>
          <w:rFonts w:ascii="Arial" w:hAnsi="Arial" w:eastAsia="Arial" w:cs="Arial"/>
          <w:lang w:val="da-DK"/>
        </w:rPr>
      </w:pPr>
      <w:r w:rsidRPr="0070511F">
        <w:rPr>
          <w:rFonts w:ascii="Arial" w:hAnsi="Arial" w:eastAsia="Arial" w:cs="Arial"/>
          <w:color w:val="2F2116"/>
          <w:position w:val="1"/>
          <w:lang w:val="da-DK"/>
        </w:rPr>
        <w:tab/>
      </w:r>
      <w:r w:rsidRPr="0070511F" w:rsidR="00706616">
        <w:rPr>
          <w:rFonts w:ascii="Arial" w:hAnsi="Arial" w:eastAsia="Arial" w:cs="Arial"/>
          <w:color w:val="2F2116"/>
          <w:position w:val="1"/>
          <w:lang w:val="da-DK"/>
        </w:rPr>
        <w:t>Adresse</w:t>
      </w:r>
      <w:r w:rsidRPr="0070511F" w:rsidR="00706616">
        <w:rPr>
          <w:rFonts w:ascii="Arial" w:hAnsi="Arial" w:cs="Arial"/>
          <w:color w:val="2F2116"/>
          <w:w w:val="95"/>
          <w:lang w:val="da-DK"/>
        </w:rPr>
        <w:t>:</w:t>
      </w:r>
      <w:r w:rsidRPr="0070511F">
        <w:rPr>
          <w:rFonts w:ascii="Arial" w:hAnsi="Arial" w:cs="Arial"/>
          <w:color w:val="2F2116"/>
          <w:w w:val="95"/>
          <w:lang w:val="da-DK"/>
        </w:rPr>
        <w:t xml:space="preserve"> </w:t>
      </w:r>
      <w:bookmarkStart w:name="LejerAdresse" w:id="13"/>
      <w:bookmarkEnd w:id="13"/>
      <w:r w:rsidRPr="0070511F" w:rsidR="00787A8B">
        <w:rPr>
          <w:rFonts w:ascii="Arial" w:hAnsi="Arial" w:cs="Arial"/>
          <w:color w:val="2F2116"/>
          <w:w w:val="95"/>
          <w:lang w:val="da-DK"/>
        </w:rPr>
        <w:t xml:space="preserve"> </w:t>
      </w:r>
      <w:sdt>
        <w:sdtPr>
          <w:rPr>
            <w:rFonts w:ascii="Arial" w:hAnsi="Arial" w:cs="Arial"/>
            <w:color w:val="2F2116"/>
            <w:w w:val="95"/>
            <w:lang w:val="da-DK"/>
          </w:rPr>
          <w:alias w:val="#Nav: /LeaseContract_A9/OAddress"/>
          <w:tag w:val="#Nav: ContractTypeA9/50500"/>
          <w:id w:val="11889727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OAddress[1]" w:storeItemID="{BED37232-F969-45E4-A645-04C1A97B6F95}"/>
          <w:text/>
        </w:sdtPr>
        <w:sdtEndPr/>
        <w:sdtContent>
          <w:proofErr w:type="spellStart"/>
          <w:r w:rsidRPr="0070511F" w:rsidR="00375BBE">
            <w:rPr>
              <w:rFonts w:ascii="Arial" w:hAnsi="Arial" w:cs="Arial"/>
              <w:color w:val="2F2116"/>
              <w:w w:val="95"/>
              <w:lang w:val="da-DK"/>
            </w:rPr>
            <w:t>OAddress</w:t>
          </w:r>
          <w:proofErr w:type="spellEnd"/>
        </w:sdtContent>
      </w:sdt>
      <w:r w:rsidRPr="0070511F" w:rsidR="00787A8B">
        <w:rPr>
          <w:rFonts w:ascii="Arial" w:hAnsi="Arial" w:cs="Arial"/>
          <w:color w:val="2F2116"/>
          <w:w w:val="95"/>
          <w:lang w:val="da-DK"/>
        </w:rPr>
        <w:t xml:space="preserve"> </w:t>
      </w:r>
      <w:r w:rsidRPr="0070511F" w:rsidR="004E7485">
        <w:rPr>
          <w:rFonts w:ascii="Arial" w:hAnsi="Arial" w:cs="Arial"/>
          <w:color w:val="2F2116"/>
          <w:w w:val="95"/>
          <w:lang w:val="da-DK"/>
        </w:rPr>
        <w:t xml:space="preserve"> </w:t>
      </w:r>
      <w:r w:rsidRPr="0070511F" w:rsidR="00787A8B">
        <w:rPr>
          <w:rFonts w:ascii="Arial" w:hAnsi="Arial" w:cs="Arial"/>
          <w:color w:val="2F2116"/>
          <w:w w:val="95"/>
          <w:lang w:val="da-DK"/>
        </w:rPr>
        <w:t xml:space="preserve">  </w:t>
      </w:r>
      <w:r w:rsidRPr="0070511F" w:rsidR="00787A8B">
        <w:rPr>
          <w:rFonts w:ascii="Arial" w:hAnsi="Arial" w:cs="Arial"/>
          <w:color w:val="2F2116"/>
          <w:w w:val="95"/>
          <w:lang w:val="da-DK"/>
        </w:rPr>
        <w:tab/>
        <w:t xml:space="preserve">         </w:t>
      </w:r>
    </w:p>
    <w:p w:rsidRPr="00B912ED" w:rsidR="00AD0160" w:rsidRDefault="00AD0160">
      <w:pPr>
        <w:rPr>
          <w:rFonts w:ascii="Arial" w:hAnsi="Arial" w:eastAsia="Arial" w:cs="Arial"/>
          <w:sz w:val="18"/>
          <w:szCs w:val="18"/>
          <w:lang w:val="da-DK"/>
        </w:rPr>
      </w:pPr>
    </w:p>
    <w:p w:rsidRPr="00DE6C45" w:rsidR="00AD0160" w:rsidRDefault="00AD0160">
      <w:pPr>
        <w:spacing w:before="1"/>
        <w:rPr>
          <w:rFonts w:ascii="Arial" w:hAnsi="Arial" w:eastAsia="Arial" w:cs="Arial"/>
          <w:sz w:val="15"/>
          <w:szCs w:val="15"/>
          <w:lang w:val="da-DK"/>
        </w:rPr>
      </w:pPr>
    </w:p>
    <w:p w:rsidRPr="00DE6C45" w:rsidR="00AD0160" w:rsidRDefault="00706616">
      <w:pPr>
        <w:spacing w:line="20" w:lineRule="exact"/>
        <w:ind w:left="959"/>
        <w:rPr>
          <w:rFonts w:ascii="Arial" w:hAnsi="Arial" w:eastAsia="Arial" w:cs="Arial"/>
          <w:sz w:val="2"/>
          <w:szCs w:val="2"/>
          <w:lang w:val="da-DK"/>
        </w:rPr>
      </w:pPr>
      <w:r>
        <w:rPr>
          <w:rFonts w:ascii="Arial" w:hAnsi="Arial" w:eastAsia="Arial" w:cs="Arial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 wp14:anchorId="34EC1096" wp14:editId="5F451B6A">
                <wp:extent cx="5866765" cy="5715"/>
                <wp:effectExtent l="8890" t="5715" r="10795" b="7620"/>
                <wp:docPr id="873" name="Group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5715"/>
                          <a:chOff x="0" y="0"/>
                          <a:chExt cx="9239" cy="9"/>
                        </a:xfrm>
                      </wpg:grpSpPr>
                      <wpg:grpSp>
                        <wpg:cNvPr id="874" name="Group 869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9230" cy="2"/>
                            <a:chOff x="4" y="4"/>
                            <a:chExt cx="9230" cy="2"/>
                          </a:xfrm>
                        </wpg:grpSpPr>
                        <wps:wsp>
                          <wps:cNvPr id="875" name="Freeform 870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92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9230"/>
                                <a:gd name="T2" fmla="+- 0 9234 4"/>
                                <a:gd name="T3" fmla="*/ T2 w 92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0">
                                  <a:moveTo>
                                    <a:pt x="0" y="0"/>
                                  </a:moveTo>
                                  <a:lnTo>
                                    <a:pt x="9230" y="0"/>
                                  </a:lnTo>
                                </a:path>
                              </a:pathLst>
                            </a:custGeom>
                            <a:noFill/>
                            <a:ln w="5715">
                              <a:solidFill>
                                <a:srgbClr val="2F211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>
              <v:group id="Group 868" style="width:461.95pt;height:.45pt;mso-position-horizontal-relative:char;mso-position-vertical-relative:line" coordsize="9239,9" o:spid="_x0000_s1026" w14:anchorId="4D386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">
                <v:group id="Group 869" style="position:absolute;left:4;top:4;width:9230;height:2" coordsize="9230,2" coordorigin="4,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rmM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0iWc/g7E46AXP8CAAD//wMAUEsBAi0AFAAGAAgAAAAhANvh9svuAAAAhQEAABMAAAAAAAAA&#10;AAAAAAAAAAAAAFtDb250ZW50X1R5cGVzXS54bWxQSwECLQAUAAYACAAAACEAWvQsW78AAAAVAQAA&#10;CwAAAAAAAAAAAAAAAAAfAQAAX3JlbHMvLnJlbHNQSwECLQAUAAYACAAAACEALAa5jMYAAADcAAAA&#10;DwAAAAAAAAAAAAAAAAAHAgAAZHJzL2Rvd25yZXYueG1sUEsFBgAAAAADAAMAtwAAAPoCAAAAAA==&#10;">
                  <v:shape id="Freeform 870" style="position:absolute;left:4;top:4;width:9230;height:2;visibility:visible;mso-wrap-style:square;v-text-anchor:top" coordsize="9230,2" o:spid="_x0000_s1028" filled="f" strokecolor="#2f2116" strokeweight=".45pt" path="m,l923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">
                    <v:path arrowok="t" o:connecttype="custom" o:connectlocs="0,0;9230,0" o:connectangles="0,0"/>
                  </v:shape>
                </v:group>
                <w10:anchorlock/>
              </v:group>
            </w:pict>
          </mc:Fallback>
        </mc:AlternateContent>
      </w:r>
    </w:p>
    <w:p w:rsidRPr="00B912ED" w:rsidR="00AD0160" w:rsidRDefault="00AD0160">
      <w:pPr>
        <w:spacing w:before="5"/>
        <w:rPr>
          <w:rFonts w:ascii="Arial" w:hAnsi="Arial" w:eastAsia="Arial" w:cs="Arial"/>
          <w:sz w:val="12"/>
          <w:szCs w:val="12"/>
          <w:lang w:val="da-DK"/>
        </w:rPr>
      </w:pPr>
    </w:p>
    <w:p w:rsidRPr="006B25D4" w:rsidR="00AD0160" w:rsidP="005E5F08" w:rsidRDefault="00706616">
      <w:pPr>
        <w:pStyle w:val="Brdtekst"/>
        <w:tabs>
          <w:tab w:val="left" w:pos="993"/>
          <w:tab w:val="left" w:pos="2381"/>
          <w:tab w:val="left" w:pos="5923"/>
          <w:tab w:val="left" w:pos="8753"/>
        </w:tabs>
        <w:spacing w:line="254" w:lineRule="auto"/>
        <w:ind w:left="2381" w:right="82" w:hanging="1418"/>
        <w:rPr>
          <w:rFonts w:ascii="Arial" w:hAnsi="Arial" w:eastAsia="Arial" w:cs="Arial"/>
          <w:lang w:val="da-DK"/>
        </w:rPr>
      </w:pPr>
      <w:r w:rsidRPr="006B25D4">
        <w:rPr>
          <w:rFonts w:ascii="Arial" w:hAnsi="Arial"/>
          <w:color w:val="2F2116"/>
          <w:spacing w:val="-1"/>
          <w:w w:val="95"/>
          <w:lang w:val="da-DK"/>
        </w:rPr>
        <w:t>Areal:</w:t>
      </w:r>
      <w:r w:rsidRPr="006B25D4">
        <w:rPr>
          <w:rFonts w:ascii="Arial" w:hAnsi="Arial"/>
          <w:color w:val="2F2116"/>
          <w:spacing w:val="-1"/>
          <w:w w:val="95"/>
          <w:lang w:val="da-DK"/>
        </w:rPr>
        <w:tab/>
      </w:r>
      <w:r w:rsidRPr="006B25D4">
        <w:rPr>
          <w:rFonts w:ascii="Arial" w:hAnsi="Arial"/>
          <w:color w:val="2F2116"/>
          <w:lang w:val="da-DK"/>
        </w:rPr>
        <w:t xml:space="preserve">Lejemålets samlede </w:t>
      </w:r>
      <w:r w:rsidRPr="006B25D4">
        <w:rPr>
          <w:rFonts w:ascii="Arial" w:hAnsi="Arial"/>
          <w:color w:val="2F2116"/>
          <w:spacing w:val="-1"/>
          <w:lang w:val="da-DK"/>
        </w:rPr>
        <w:t>bruttoetageareal</w:t>
      </w:r>
      <w:r w:rsidRPr="006B25D4">
        <w:rPr>
          <w:rFonts w:ascii="Arial" w:hAnsi="Arial"/>
          <w:color w:val="2F2116"/>
          <w:spacing w:val="24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udgør</w:t>
      </w:r>
      <w:r w:rsidRPr="006B25D4">
        <w:rPr>
          <w:rFonts w:ascii="Arial" w:hAnsi="Arial"/>
          <w:color w:val="2F2116"/>
          <w:u w:val="single" w:color="2F2116"/>
          <w:lang w:val="da-DK"/>
        </w:rPr>
        <w:tab/>
      </w:r>
      <w:sdt>
        <w:sdtPr>
          <w:rPr>
            <w:rFonts w:ascii="Arial" w:hAnsi="Arial"/>
            <w:color w:val="2F2116"/>
            <w:u w:val="single" w:color="2F2116"/>
            <w:lang w:val="da-DK"/>
          </w:rPr>
          <w:alias w:val="#Nav: /LeaseContract_A9/Area"/>
          <w:tag w:val="#Nav: ContractTypeA9/50500"/>
          <w:id w:val="-269094437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Area[1]" w:storeItemID="{BED37232-F969-45E4-A645-04C1A97B6F95}"/>
          <w:text/>
        </w:sdtPr>
        <w:sdtEndPr/>
        <w:sdtContent>
          <w:proofErr w:type="spellStart"/>
          <w:r w:rsidR="00375BBE">
            <w:rPr>
              <w:rFonts w:ascii="Arial" w:hAnsi="Arial"/>
              <w:color w:val="2F2116"/>
              <w:u w:val="single" w:color="2F2116"/>
              <w:lang w:val="da-DK"/>
            </w:rPr>
            <w:t>Area</w:t>
          </w:r>
          <w:proofErr w:type="spellEnd"/>
        </w:sdtContent>
      </w:sdt>
      <w:bookmarkStart w:name="Bruttoareal" w:id="14"/>
      <w:bookmarkEnd w:id="14"/>
      <w:r w:rsidR="003141CE">
        <w:rPr>
          <w:rFonts w:ascii="Arial" w:hAnsi="Arial"/>
          <w:color w:val="2F2116"/>
          <w:u w:val="single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m</w:t>
      </w:r>
      <w:r w:rsidRPr="006B25D4">
        <w:rPr>
          <w:rFonts w:ascii="Arial" w:hAnsi="Arial"/>
          <w:color w:val="2F2116"/>
          <w:position w:val="6"/>
          <w:lang w:val="da-DK"/>
        </w:rPr>
        <w:t>2</w:t>
      </w:r>
      <w:r w:rsidRPr="006B25D4">
        <w:rPr>
          <w:rFonts w:ascii="Arial" w:hAnsi="Arial"/>
          <w:color w:val="2F2116"/>
          <w:lang w:val="da-DK"/>
        </w:rPr>
        <w:t>, der består</w:t>
      </w:r>
      <w:r w:rsidRPr="006B25D4">
        <w:rPr>
          <w:rFonts w:ascii="Arial" w:hAnsi="Arial"/>
          <w:color w:val="2F2116"/>
          <w:spacing w:val="15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af</w:t>
      </w:r>
      <w:r w:rsidR="00BB25F5">
        <w:rPr>
          <w:rFonts w:ascii="Arial" w:hAnsi="Arial"/>
          <w:color w:val="2F2116"/>
          <w:lang w:val="da-DK"/>
        </w:rPr>
        <w:t xml:space="preserve"> </w:t>
      </w:r>
      <w:r w:rsidRPr="00C07EFB" w:rsidR="00BB25F5">
        <w:rPr>
          <w:rFonts w:ascii="Arial" w:hAnsi="Arial"/>
          <w:color w:val="2F2116"/>
          <w:u w:val="single"/>
          <w:lang w:val="da-DK"/>
        </w:rPr>
        <w:t>__</w:t>
      </w:r>
      <w:proofErr w:type="spellStart"/>
      <w:sdt>
        <w:sdtPr>
          <w:rPr>
            <w:rFonts w:ascii="Arial" w:hAnsi="Arial"/>
            <w:color w:val="2F2116"/>
            <w:u w:val="single"/>
            <w:lang w:val="da-DK"/>
          </w:rPr>
          <w:alias w:val="#Nav: /LeaseContract_A9/Rooms"/>
          <w:tag w:val="#Nav: ContractTypeA9/50500"/>
          <w:id w:val="-1182360029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Rooms[1]" w:storeItemID="{BED37232-F969-45E4-A645-04C1A97B6F95}"/>
          <w:text/>
        </w:sdtPr>
        <w:sdtEndPr/>
        <w:sdtContent>
          <w:r w:rsidR="00375BBE">
            <w:rPr>
              <w:rFonts w:ascii="Arial" w:hAnsi="Arial"/>
              <w:color w:val="2F2116"/>
              <w:u w:val="single"/>
              <w:lang w:val="da-DK"/>
            </w:rPr>
            <w:t>Rooms</w:t>
          </w:r>
        </w:sdtContent>
      </w:sdt>
      <w:r w:rsidRPr="00C07EFB" w:rsidR="00BB25F5">
        <w:rPr>
          <w:rFonts w:ascii="Arial" w:hAnsi="Arial"/>
          <w:color w:val="2F2116"/>
          <w:u w:val="single"/>
          <w:lang w:val="da-DK"/>
        </w:rPr>
        <w:t>___</w:t>
      </w:r>
      <w:bookmarkStart w:name="Vxrelser" w:id="15"/>
      <w:bookmarkEnd w:id="15"/>
      <w:r w:rsidR="00D976F8">
        <w:rPr>
          <w:rFonts w:ascii="Arial" w:hAnsi="Arial"/>
          <w:color w:val="2F2116"/>
          <w:u w:val="single"/>
          <w:lang w:val="da-DK"/>
        </w:rPr>
        <w:t>_</w:t>
      </w:r>
      <w:r w:rsidRPr="006B25D4">
        <w:rPr>
          <w:rFonts w:ascii="Arial" w:hAnsi="Arial"/>
          <w:color w:val="2F2116"/>
          <w:spacing w:val="-1"/>
          <w:lang w:val="da-DK"/>
        </w:rPr>
        <w:t>værelser</w:t>
      </w:r>
      <w:proofErr w:type="spellEnd"/>
      <w:r w:rsidRPr="006B25D4">
        <w:rPr>
          <w:rFonts w:ascii="Arial" w:hAnsi="Arial"/>
          <w:color w:val="2F2116"/>
          <w:w w:val="98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 xml:space="preserve">Erhvervslokaler </w:t>
      </w:r>
      <w:r w:rsidRPr="006B25D4">
        <w:rPr>
          <w:rFonts w:ascii="Arial" w:hAnsi="Arial"/>
          <w:color w:val="2F2116"/>
          <w:spacing w:val="-4"/>
          <w:lang w:val="da-DK"/>
        </w:rPr>
        <w:t xml:space="preserve">m.v. </w:t>
      </w:r>
      <w:r w:rsidRPr="006B25D4">
        <w:rPr>
          <w:rFonts w:ascii="Arial" w:hAnsi="Arial"/>
          <w:color w:val="2F2116"/>
          <w:lang w:val="da-DK"/>
        </w:rPr>
        <w:t>udgør</w:t>
      </w:r>
      <w:r w:rsidRPr="006B25D4">
        <w:rPr>
          <w:rFonts w:ascii="Arial" w:hAnsi="Arial"/>
          <w:color w:val="2F2116"/>
          <w:spacing w:val="-5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hera</w:t>
      </w:r>
      <w:r w:rsidR="00D81108">
        <w:rPr>
          <w:rFonts w:ascii="Arial" w:hAnsi="Arial"/>
          <w:color w:val="2F2116"/>
          <w:lang w:val="da-DK"/>
        </w:rPr>
        <w:t xml:space="preserve">f </w:t>
      </w:r>
      <w:r w:rsidRPr="00C07EFB" w:rsidR="00D81108">
        <w:rPr>
          <w:rFonts w:ascii="Arial" w:hAnsi="Arial"/>
          <w:color w:val="2F2116"/>
          <w:u w:val="single"/>
          <w:lang w:val="da-DK"/>
        </w:rPr>
        <w:t>_</w:t>
      </w:r>
      <w:proofErr w:type="spellStart"/>
      <w:sdt>
        <w:sdtPr>
          <w:rPr>
            <w:rFonts w:ascii="Arial" w:hAnsi="Arial"/>
            <w:color w:val="2F2116"/>
            <w:u w:val="single"/>
            <w:lang w:val="da-DK"/>
          </w:rPr>
          <w:alias w:val="#Nav: /LeaseContract_A9/AreaP"/>
          <w:tag w:val="#Nav: ContractTypeA9/50500"/>
          <w:id w:val="111635572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AreaP[1]" w:storeItemID="{BED37232-F969-45E4-A645-04C1A97B6F95}"/>
          <w:text/>
        </w:sdtPr>
        <w:sdtEndPr/>
        <w:sdtContent>
          <w:r w:rsidR="00375BBE">
            <w:rPr>
              <w:rFonts w:ascii="Arial" w:hAnsi="Arial"/>
              <w:color w:val="2F2116"/>
              <w:u w:val="single"/>
              <w:lang w:val="da-DK"/>
            </w:rPr>
            <w:t>AreaP</w:t>
          </w:r>
          <w:proofErr w:type="spellEnd"/>
        </w:sdtContent>
      </w:sdt>
      <w:r w:rsidRPr="00C07EFB" w:rsidR="00D81108">
        <w:rPr>
          <w:rFonts w:ascii="Arial" w:hAnsi="Arial"/>
          <w:color w:val="2F2116"/>
          <w:u w:val="single"/>
          <w:lang w:val="da-DK"/>
        </w:rPr>
        <w:t>___</w:t>
      </w:r>
      <w:bookmarkStart w:name="Erhverv" w:id="16"/>
      <w:bookmarkEnd w:id="16"/>
      <w:r w:rsidR="003141CE">
        <w:rPr>
          <w:rFonts w:ascii="Arial" w:hAnsi="Arial"/>
          <w:color w:val="2F2116"/>
          <w:u w:val="single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m</w:t>
      </w:r>
      <w:r w:rsidRPr="006B25D4">
        <w:rPr>
          <w:rFonts w:ascii="Arial" w:hAnsi="Arial"/>
          <w:color w:val="2F2116"/>
          <w:position w:val="6"/>
          <w:lang w:val="da-DK"/>
        </w:rPr>
        <w:t>2</w:t>
      </w:r>
    </w:p>
    <w:p w:rsidRPr="00B912ED" w:rsidR="00AD0160" w:rsidP="00CD0F3C" w:rsidRDefault="00AD0160">
      <w:pPr>
        <w:rPr>
          <w:rFonts w:ascii="Arial" w:hAnsi="Arial" w:eastAsia="Arial" w:cs="Arial"/>
          <w:sz w:val="12"/>
          <w:szCs w:val="12"/>
          <w:lang w:val="da-DK"/>
        </w:rPr>
      </w:pPr>
    </w:p>
    <w:p w:rsidR="00AD0160" w:rsidP="00CD0F3C" w:rsidRDefault="00706616">
      <w:pPr>
        <w:spacing w:line="20" w:lineRule="exact"/>
        <w:ind w:left="959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 wp14:anchorId="793991F0" wp14:editId="30A09BA0">
                <wp:extent cx="5866765" cy="5715"/>
                <wp:effectExtent l="8890" t="11430" r="10795" b="1905"/>
                <wp:docPr id="870" name="Group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5715"/>
                          <a:chOff x="0" y="0"/>
                          <a:chExt cx="9239" cy="9"/>
                        </a:xfrm>
                      </wpg:grpSpPr>
                      <wpg:grpSp>
                        <wpg:cNvPr id="871" name="Group 866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9230" cy="2"/>
                            <a:chOff x="4" y="4"/>
                            <a:chExt cx="9230" cy="2"/>
                          </a:xfrm>
                        </wpg:grpSpPr>
                        <wps:wsp>
                          <wps:cNvPr id="872" name="Freeform 867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92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9230"/>
                                <a:gd name="T2" fmla="+- 0 9234 4"/>
                                <a:gd name="T3" fmla="*/ T2 w 92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0">
                                  <a:moveTo>
                                    <a:pt x="0" y="0"/>
                                  </a:moveTo>
                                  <a:lnTo>
                                    <a:pt x="9230" y="0"/>
                                  </a:lnTo>
                                </a:path>
                              </a:pathLst>
                            </a:custGeom>
                            <a:noFill/>
                            <a:ln w="5715">
                              <a:solidFill>
                                <a:srgbClr val="2F211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>
              <v:group id="Group 865" style="width:461.95pt;height:.45pt;mso-position-horizontal-relative:char;mso-position-vertical-relative:line" coordsize="9239,9" o:spid="_x0000_s1026" w14:anchorId="149969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">
                <v:group id="Group 866" style="position:absolute;left:4;top:4;width:9230;height:2" coordsize="9230,2" coordorigin="4,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RoU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U8MzzPhCMj5AwAA//8DAFBLAQItABQABgAIAAAAIQDb4fbL7gAAAIUBAAATAAAAAAAAAAAA&#10;AAAAAAAAAABbQ29udGVudF9UeXBlc10ueG1sUEsBAi0AFAAGAAgAAAAhAFr0LFu/AAAAFQEAAAsA&#10;AAAAAAAAAAAAAAAAHwEAAF9yZWxzLy5yZWxzUEsBAi0AFAAGAAgAAAAhADxxGhTEAAAA3AAAAA8A&#10;AAAAAAAAAAAAAAAABwIAAGRycy9kb3ducmV2LnhtbFBLBQYAAAAAAwADALcAAAD4AgAAAAA=&#10;">
                  <v:shape id="Freeform 867" style="position:absolute;left:4;top:4;width:9230;height:2;visibility:visible;mso-wrap-style:square;v-text-anchor:top" coordsize="9230,2" o:spid="_x0000_s1028" filled="f" strokecolor="#2f2116" strokeweight=".45pt" path="m,l923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">
                    <v:path arrowok="t" o:connecttype="custom" o:connectlocs="0,0;9230,0" o:connectangles="0,0"/>
                  </v:shape>
                </v:group>
                <w10:anchorlock/>
              </v:group>
            </w:pict>
          </mc:Fallback>
        </mc:AlternateContent>
      </w:r>
    </w:p>
    <w:p w:rsidRPr="00CD0F3C" w:rsidR="00AD0160" w:rsidP="00CD0F3C" w:rsidRDefault="00AD0160">
      <w:pPr>
        <w:rPr>
          <w:rFonts w:ascii="Arial" w:hAnsi="Arial" w:eastAsia="Arial" w:cs="Arial"/>
          <w:sz w:val="16"/>
          <w:szCs w:val="16"/>
        </w:rPr>
      </w:pPr>
    </w:p>
    <w:p w:rsidRPr="006B25D4" w:rsidR="00AD0160" w:rsidRDefault="00706616">
      <w:pPr>
        <w:pStyle w:val="Brdtekst"/>
        <w:tabs>
          <w:tab w:val="left" w:pos="2381"/>
        </w:tabs>
        <w:spacing w:line="254" w:lineRule="auto"/>
        <w:ind w:left="2381" w:right="1657" w:hanging="1418"/>
        <w:rPr>
          <w:rFonts w:ascii="Arial" w:hAnsi="Arial"/>
          <w:color w:val="2F2116"/>
          <w:lang w:val="da-DK"/>
        </w:rPr>
      </w:pPr>
      <w:r w:rsidRPr="006B25D4">
        <w:rPr>
          <w:rFonts w:ascii="Arial" w:hAnsi="Arial"/>
          <w:color w:val="2F2116"/>
          <w:lang w:val="da-DK"/>
        </w:rPr>
        <w:t>Brugsret</w:t>
      </w:r>
      <w:r w:rsidRPr="006B25D4">
        <w:rPr>
          <w:rFonts w:ascii="Arial" w:hAnsi="Arial"/>
          <w:color w:val="2F2116"/>
          <w:spacing w:val="12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til:</w:t>
      </w:r>
      <w:r w:rsidRPr="006B25D4">
        <w:rPr>
          <w:rFonts w:ascii="Arial" w:hAnsi="Arial"/>
          <w:color w:val="2F2116"/>
          <w:lang w:val="da-DK"/>
        </w:rPr>
        <w:tab/>
        <w:t>Efter aftalen har lejer endvidere efter udlejerens anvisninger adgang og</w:t>
      </w:r>
      <w:r w:rsidRPr="006B25D4">
        <w:rPr>
          <w:rFonts w:ascii="Arial" w:hAnsi="Arial"/>
          <w:color w:val="2F2116"/>
          <w:spacing w:val="-2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brugsret</w:t>
      </w:r>
      <w:r w:rsidRPr="006B25D4">
        <w:rPr>
          <w:rFonts w:ascii="Arial" w:hAnsi="Arial"/>
          <w:color w:val="2F2116"/>
          <w:w w:val="102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til følgende lokaliteter: (sæt</w:t>
      </w:r>
      <w:r w:rsidRPr="006B25D4">
        <w:rPr>
          <w:rFonts w:ascii="Arial" w:hAnsi="Arial"/>
          <w:color w:val="2F2116"/>
          <w:spacing w:val="-2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x)</w:t>
      </w:r>
    </w:p>
    <w:p w:rsidRPr="006B25D4" w:rsidR="00463E8D" w:rsidRDefault="00787A8B">
      <w:pPr>
        <w:pStyle w:val="Brdtekst"/>
        <w:tabs>
          <w:tab w:val="left" w:pos="2381"/>
        </w:tabs>
        <w:spacing w:line="254" w:lineRule="auto"/>
        <w:ind w:left="2381" w:right="1657" w:hanging="1418"/>
        <w:rPr>
          <w:rFonts w:ascii="Arial" w:hAnsi="Arial" w:eastAsia="Arial" w:cs="Arial"/>
          <w:lang w:val="da-DK"/>
        </w:rPr>
      </w:pPr>
      <w:r>
        <w:rPr>
          <w:rFonts w:ascii="Arial" w:hAnsi="Arial" w:eastAsia="Arial" w:cs="Arial"/>
          <w:lang w:val="da-DK"/>
        </w:rPr>
        <w:tab/>
      </w:r>
      <w:r>
        <w:rPr>
          <w:rFonts w:ascii="Arial" w:hAnsi="Arial" w:eastAsia="Arial" w:cs="Arial"/>
          <w:lang w:val="da-DK"/>
        </w:rPr>
        <w:tab/>
      </w:r>
      <w:r>
        <w:rPr>
          <w:rFonts w:ascii="Arial" w:hAnsi="Arial" w:eastAsia="Arial" w:cs="Arial"/>
          <w:lang w:val="da-DK"/>
        </w:rPr>
        <w:tab/>
      </w:r>
    </w:p>
    <w:p w:rsidRPr="006B25D4" w:rsidR="00463E8D" w:rsidP="00B82A56" w:rsidRDefault="005E5F08">
      <w:pPr>
        <w:pStyle w:val="Brdtekst"/>
        <w:tabs>
          <w:tab w:val="left" w:pos="2381"/>
          <w:tab w:val="left" w:pos="2660"/>
          <w:tab w:val="left" w:pos="4395"/>
          <w:tab w:val="left" w:pos="4620"/>
          <w:tab w:val="left" w:pos="6663"/>
          <w:tab w:val="left" w:pos="6873"/>
          <w:tab w:val="left" w:pos="8789"/>
        </w:tabs>
        <w:spacing w:line="254" w:lineRule="auto"/>
        <w:ind w:left="2381" w:right="-60" w:hanging="1418"/>
        <w:rPr>
          <w:rFonts w:ascii="Arial" w:hAnsi="Arial" w:eastAsia="Arial" w:cs="Arial"/>
          <w:lang w:val="da-DK"/>
        </w:rPr>
      </w:pPr>
      <w:r w:rsidRPr="006B25D4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editId="186B5080" wp14:anchorId="38510CF8">
                <wp:simplePos x="0" y="0"/>
                <wp:positionH relativeFrom="column">
                  <wp:posOffset>4225290</wp:posOffset>
                </wp:positionH>
                <wp:positionV relativeFrom="paragraph">
                  <wp:posOffset>24151</wp:posOffset>
                </wp:positionV>
                <wp:extent cx="75565" cy="75565"/>
                <wp:effectExtent l="0" t="0" r="19685" b="19685"/>
                <wp:wrapNone/>
                <wp:docPr id="889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332.7pt;margin-top:1.9pt;width:5.95pt;height:5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" w14:anchorId="1F657BFB">
                <v:fill opacity="0"/>
              </v:shape>
            </w:pict>
          </mc:Fallback>
        </mc:AlternateContent>
      </w:r>
      <w:r w:rsidRPr="006B25D4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editId="21CB1CE6" wp14:anchorId="1D74B832">
                <wp:simplePos x="0" y="0"/>
                <wp:positionH relativeFrom="column">
                  <wp:posOffset>2781300</wp:posOffset>
                </wp:positionH>
                <wp:positionV relativeFrom="paragraph">
                  <wp:posOffset>19050</wp:posOffset>
                </wp:positionV>
                <wp:extent cx="75565" cy="75565"/>
                <wp:effectExtent l="0" t="0" r="19685" b="19685"/>
                <wp:wrapNone/>
                <wp:docPr id="887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219pt;margin-top:1.5pt;width:5.95pt;height:5.9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" w14:anchorId="0BA2D0CB">
                <v:fill opacity="0"/>
              </v:shape>
            </w:pict>
          </mc:Fallback>
        </mc:AlternateContent>
      </w:r>
      <w:r w:rsidRPr="006B25D4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editId="5E69808A" wp14:anchorId="08206904">
                <wp:simplePos x="0" y="0"/>
                <wp:positionH relativeFrom="column">
                  <wp:posOffset>1501775</wp:posOffset>
                </wp:positionH>
                <wp:positionV relativeFrom="paragraph">
                  <wp:posOffset>24786</wp:posOffset>
                </wp:positionV>
                <wp:extent cx="75565" cy="75565"/>
                <wp:effectExtent l="0" t="0" r="19685" b="19685"/>
                <wp:wrapNone/>
                <wp:docPr id="886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118.25pt;margin-top:1.95pt;width:5.95pt;height:5.9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" w14:anchorId="568C63C0">
                <v:fill opacity="0"/>
              </v:shape>
            </w:pict>
          </mc:Fallback>
        </mc:AlternateContent>
      </w:r>
      <w:r w:rsidRPr="006B25D4" w:rsidR="00463E8D">
        <w:rPr>
          <w:rFonts w:ascii="Arial" w:hAnsi="Arial" w:eastAsia="Arial" w:cs="Arial"/>
          <w:lang w:val="da-DK"/>
        </w:rPr>
        <w:tab/>
      </w:r>
      <w:bookmarkStart w:name="Fxllesvaskeri" w:id="17"/>
      <w:bookmarkEnd w:id="17"/>
      <w:sdt>
        <w:sdtPr>
          <w:rPr>
            <w:rFonts w:ascii="Arial" w:hAnsi="Arial" w:eastAsia="Arial" w:cs="Arial"/>
            <w:lang w:val="da-DK"/>
          </w:rPr>
          <w:alias w:val="#Nav: /LeaseContract_A9/Laundry"/>
          <w:tag w:val="#Nav: ContractTypeA9/50500"/>
          <w:id w:val="1420447292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aundry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lang w:val="da-DK"/>
            </w:rPr>
            <w:t>Laundry</w:t>
          </w:r>
          <w:proofErr w:type="spellEnd"/>
        </w:sdtContent>
      </w:sdt>
      <w:r w:rsidRPr="006B25D4" w:rsidR="00463E8D">
        <w:rPr>
          <w:rFonts w:ascii="Arial" w:hAnsi="Arial" w:eastAsia="Arial" w:cs="Arial"/>
          <w:lang w:val="da-DK"/>
        </w:rPr>
        <w:tab/>
        <w:t>Fællesvaskeri</w:t>
      </w:r>
      <w:r w:rsidRPr="006B25D4" w:rsidR="00463E8D">
        <w:rPr>
          <w:rFonts w:ascii="Arial" w:hAnsi="Arial" w:eastAsia="Arial" w:cs="Arial"/>
          <w:lang w:val="da-DK"/>
        </w:rPr>
        <w:tab/>
      </w:r>
      <w:bookmarkStart w:name="Fxllesgxrd" w:id="18"/>
      <w:bookmarkEnd w:id="18"/>
      <w:sdt>
        <w:sdtPr>
          <w:rPr>
            <w:rFonts w:ascii="Arial" w:hAnsi="Arial" w:eastAsia="Arial" w:cs="Arial"/>
            <w:lang w:val="da-DK"/>
          </w:rPr>
          <w:alias w:val="#Nav: /LeaseContract_A9/Courtyard"/>
          <w:tag w:val="#Nav: ContractTypeA9/50500"/>
          <w:id w:val="-1286350091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Courtyard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lang w:val="da-DK"/>
            </w:rPr>
            <w:t>Courtyard</w:t>
          </w:r>
          <w:proofErr w:type="spellEnd"/>
        </w:sdtContent>
      </w:sdt>
      <w:r w:rsidRPr="006B25D4" w:rsidR="00463E8D">
        <w:rPr>
          <w:rFonts w:ascii="Arial" w:hAnsi="Arial" w:eastAsia="Arial" w:cs="Arial"/>
          <w:lang w:val="da-DK"/>
        </w:rPr>
        <w:tab/>
        <w:t>Fælles gårdanlæg</w:t>
      </w:r>
      <w:r w:rsidRPr="006B25D4" w:rsidR="00A00F83">
        <w:rPr>
          <w:rFonts w:ascii="Arial" w:hAnsi="Arial" w:eastAsia="Arial" w:cs="Arial"/>
          <w:lang w:val="da-DK"/>
        </w:rPr>
        <w:tab/>
      </w:r>
      <w:bookmarkStart w:name="LoftKxlder" w:id="19"/>
      <w:bookmarkEnd w:id="19"/>
      <w:sdt>
        <w:sdtPr>
          <w:rPr>
            <w:rFonts w:ascii="Arial" w:hAnsi="Arial" w:eastAsia="Arial" w:cs="Arial"/>
            <w:lang w:val="da-DK"/>
          </w:rPr>
          <w:alias w:val="#Nav: /LeaseContract_A9/Attic"/>
          <w:tag w:val="#Nav: ContractTypeA9/50500"/>
          <w:id w:val="1158425440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Attic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lang w:val="da-DK"/>
            </w:rPr>
            <w:t>Attic</w:t>
          </w:r>
          <w:proofErr w:type="spellEnd"/>
        </w:sdtContent>
      </w:sdt>
      <w:r w:rsidRPr="006B25D4" w:rsidR="00A00F83">
        <w:rPr>
          <w:rFonts w:ascii="Arial" w:hAnsi="Arial" w:eastAsia="Arial" w:cs="Arial"/>
          <w:lang w:val="da-DK"/>
        </w:rPr>
        <w:tab/>
        <w:t>Loft-/kælderrum nr.:</w:t>
      </w:r>
      <w:r w:rsidR="008305FD">
        <w:rPr>
          <w:rFonts w:ascii="Arial" w:hAnsi="Arial" w:eastAsia="Arial" w:cs="Arial"/>
          <w:lang w:val="da-DK"/>
        </w:rPr>
        <w:t xml:space="preserve">   </w:t>
      </w:r>
      <w:bookmarkStart w:name="Loftnr" w:id="20"/>
      <w:bookmarkEnd w:id="20"/>
      <w:sdt>
        <w:sdtPr>
          <w:rPr>
            <w:rFonts w:ascii="Arial" w:hAnsi="Arial" w:eastAsia="Arial" w:cs="Arial"/>
            <w:lang w:val="da-DK"/>
          </w:rPr>
          <w:alias w:val="#Nav: /LeaseContract_A9/AtticNo"/>
          <w:tag w:val="#Nav: ContractTypeA9/50500"/>
          <w:id w:val="599759977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AtticNo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lang w:val="da-DK"/>
            </w:rPr>
            <w:t>AtticNo</w:t>
          </w:r>
          <w:proofErr w:type="spellEnd"/>
        </w:sdtContent>
      </w:sdt>
    </w:p>
    <w:p w:rsidRPr="006B25D4" w:rsidR="00A00F83" w:rsidP="00A67970" w:rsidRDefault="005E5F08">
      <w:pPr>
        <w:pStyle w:val="Brdtekst"/>
        <w:tabs>
          <w:tab w:val="left" w:pos="2381"/>
          <w:tab w:val="left" w:pos="2660"/>
          <w:tab w:val="left" w:pos="4395"/>
          <w:tab w:val="left" w:pos="4620"/>
          <w:tab w:val="left" w:pos="5670"/>
          <w:tab w:val="left" w:pos="6663"/>
          <w:tab w:val="left" w:pos="6873"/>
        </w:tabs>
        <w:spacing w:line="254" w:lineRule="auto"/>
        <w:ind w:left="2381" w:right="-60" w:hanging="1418"/>
        <w:rPr>
          <w:rFonts w:ascii="Arial" w:hAnsi="Arial" w:eastAsia="Arial" w:cs="Arial"/>
          <w:lang w:val="da-DK"/>
        </w:rPr>
      </w:pPr>
      <w:r w:rsidRPr="006B25D4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editId="6CE4B998" wp14:anchorId="51CE2816">
                <wp:simplePos x="0" y="0"/>
                <wp:positionH relativeFrom="column">
                  <wp:posOffset>4225290</wp:posOffset>
                </wp:positionH>
                <wp:positionV relativeFrom="paragraph">
                  <wp:posOffset>22246</wp:posOffset>
                </wp:positionV>
                <wp:extent cx="75565" cy="75565"/>
                <wp:effectExtent l="0" t="0" r="19685" b="19685"/>
                <wp:wrapNone/>
                <wp:docPr id="892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332.7pt;margin-top:1.75pt;width:5.95pt;height:5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" w14:anchorId="38758626">
                <v:fill opacity="0"/>
              </v:shape>
            </w:pict>
          </mc:Fallback>
        </mc:AlternateContent>
      </w:r>
      <w:r w:rsidRPr="006B25D4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editId="1C705924" wp14:anchorId="418813E7">
                <wp:simplePos x="0" y="0"/>
                <wp:positionH relativeFrom="column">
                  <wp:posOffset>2783840</wp:posOffset>
                </wp:positionH>
                <wp:positionV relativeFrom="paragraph">
                  <wp:posOffset>22246</wp:posOffset>
                </wp:positionV>
                <wp:extent cx="75565" cy="75565"/>
                <wp:effectExtent l="0" t="0" r="19685" b="19685"/>
                <wp:wrapNone/>
                <wp:docPr id="891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219.2pt;margin-top:1.75pt;width:5.95pt;height:5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" w14:anchorId="18C0CD0A">
                <v:fill opacity="0"/>
              </v:shape>
            </w:pict>
          </mc:Fallback>
        </mc:AlternateContent>
      </w:r>
      <w:r w:rsidRPr="006B25D4" w:rsidR="00B82A56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editId="4E212765" wp14:anchorId="1D1873DA">
                <wp:simplePos x="0" y="0"/>
                <wp:positionH relativeFrom="column">
                  <wp:posOffset>1504950</wp:posOffset>
                </wp:positionH>
                <wp:positionV relativeFrom="paragraph">
                  <wp:posOffset>22225</wp:posOffset>
                </wp:positionV>
                <wp:extent cx="75565" cy="75565"/>
                <wp:effectExtent l="0" t="0" r="19685" b="19685"/>
                <wp:wrapNone/>
                <wp:docPr id="890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118.5pt;margin-top:1.75pt;width:5.95pt;height: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" w14:anchorId="18D73FD0">
                <v:fill opacity="0"/>
              </v:shape>
            </w:pict>
          </mc:Fallback>
        </mc:AlternateContent>
      </w:r>
      <w:r w:rsidRPr="006B25D4" w:rsidR="00A00F83">
        <w:rPr>
          <w:rFonts w:ascii="Arial" w:hAnsi="Arial" w:eastAsia="Arial" w:cs="Arial"/>
          <w:lang w:val="da-DK"/>
        </w:rPr>
        <w:tab/>
      </w:r>
      <w:bookmarkStart w:name="Cykelkxlder" w:id="21"/>
      <w:bookmarkEnd w:id="21"/>
      <w:sdt>
        <w:sdtPr>
          <w:rPr>
            <w:rFonts w:ascii="Arial" w:hAnsi="Arial" w:eastAsia="Arial" w:cs="Arial"/>
            <w:lang w:val="da-DK"/>
          </w:rPr>
          <w:alias w:val="#Nav: /LeaseContract_A9/BicycleStorage"/>
          <w:tag w:val="#Nav: ContractTypeA9/50500"/>
          <w:id w:val="1619880799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BicycleStorage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lang w:val="da-DK"/>
            </w:rPr>
            <w:t>BicycleStorage</w:t>
          </w:r>
          <w:proofErr w:type="spellEnd"/>
        </w:sdtContent>
      </w:sdt>
      <w:r w:rsidRPr="006B25D4" w:rsidR="00A00F83">
        <w:rPr>
          <w:rFonts w:ascii="Arial" w:hAnsi="Arial" w:eastAsia="Arial" w:cs="Arial"/>
          <w:lang w:val="da-DK"/>
        </w:rPr>
        <w:tab/>
      </w:r>
      <w:r w:rsidR="004E7485">
        <w:rPr>
          <w:rFonts w:ascii="Arial" w:hAnsi="Arial" w:eastAsia="Arial" w:cs="Arial"/>
          <w:lang w:val="da-DK"/>
        </w:rPr>
        <w:t xml:space="preserve"> </w:t>
      </w:r>
      <w:r w:rsidRPr="006B25D4" w:rsidR="00A00F83">
        <w:rPr>
          <w:rFonts w:ascii="Arial" w:hAnsi="Arial" w:eastAsia="Arial" w:cs="Arial"/>
          <w:lang w:val="da-DK"/>
        </w:rPr>
        <w:t>Cykelparkering</w:t>
      </w:r>
      <w:r w:rsidRPr="006B25D4" w:rsidR="00A00F83">
        <w:rPr>
          <w:rFonts w:ascii="Arial" w:hAnsi="Arial" w:eastAsia="Arial" w:cs="Arial"/>
          <w:lang w:val="da-DK"/>
        </w:rPr>
        <w:tab/>
      </w:r>
      <w:bookmarkStart w:name="Garage" w:id="22"/>
      <w:bookmarkEnd w:id="22"/>
      <w:sdt>
        <w:sdtPr>
          <w:rPr>
            <w:rFonts w:ascii="Arial" w:hAnsi="Arial" w:eastAsia="Arial" w:cs="Arial"/>
            <w:lang w:val="da-DK"/>
          </w:rPr>
          <w:alias w:val="#Nav: /LeaseContract_A9/Garage"/>
          <w:tag w:val="#Nav: ContractTypeA9/50500"/>
          <w:id w:val="1833095819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Garage[1]" w:storeItemID="{BED37232-F969-45E4-A645-04C1A97B6F95}"/>
          <w:text/>
        </w:sdtPr>
        <w:sdtEndPr/>
        <w:sdtContent>
          <w:r w:rsidR="0070511F">
            <w:rPr>
              <w:rFonts w:ascii="Arial" w:hAnsi="Arial" w:eastAsia="Arial" w:cs="Arial"/>
              <w:lang w:val="da-DK"/>
            </w:rPr>
            <w:t>Garage</w:t>
          </w:r>
        </w:sdtContent>
      </w:sdt>
      <w:r w:rsidRPr="006B25D4" w:rsidR="00A00F83">
        <w:rPr>
          <w:rFonts w:ascii="Arial" w:hAnsi="Arial" w:eastAsia="Arial" w:cs="Arial"/>
          <w:lang w:val="da-DK"/>
        </w:rPr>
        <w:tab/>
      </w:r>
      <w:proofErr w:type="spellStart"/>
      <w:r w:rsidRPr="006B25D4" w:rsidR="00A00F83">
        <w:rPr>
          <w:rFonts w:ascii="Arial" w:hAnsi="Arial" w:eastAsia="Arial" w:cs="Arial"/>
          <w:lang w:val="da-DK"/>
        </w:rPr>
        <w:t>Garage</w:t>
      </w:r>
      <w:proofErr w:type="spellEnd"/>
      <w:r w:rsidRPr="006B25D4" w:rsidR="00A00F83">
        <w:rPr>
          <w:rFonts w:ascii="Arial" w:hAnsi="Arial" w:eastAsia="Arial" w:cs="Arial"/>
          <w:lang w:val="da-DK"/>
        </w:rPr>
        <w:t xml:space="preserve"> nr.:</w:t>
      </w:r>
      <w:r w:rsidR="00BB25F5">
        <w:rPr>
          <w:rFonts w:ascii="Arial" w:hAnsi="Arial" w:eastAsia="Arial" w:cs="Arial"/>
          <w:lang w:val="da-DK"/>
        </w:rPr>
        <w:tab/>
      </w:r>
      <w:bookmarkStart w:name="Garagenr" w:id="23"/>
      <w:bookmarkEnd w:id="23"/>
      <w:sdt>
        <w:sdtPr>
          <w:rPr>
            <w:rFonts w:ascii="Arial" w:hAnsi="Arial" w:eastAsia="Arial" w:cs="Arial"/>
            <w:lang w:val="da-DK"/>
          </w:rPr>
          <w:alias w:val="#Nav: /LeaseContract_A9/GarageNo"/>
          <w:tag w:val="#Nav: ContractTypeA9/50500"/>
          <w:id w:val="-2109037359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GarageNo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lang w:val="da-DK"/>
            </w:rPr>
            <w:t>GarageNo</w:t>
          </w:r>
          <w:proofErr w:type="spellEnd"/>
        </w:sdtContent>
      </w:sdt>
      <w:r w:rsidRPr="006B25D4" w:rsidR="00A00F83">
        <w:rPr>
          <w:rFonts w:ascii="Arial" w:hAnsi="Arial" w:eastAsia="Arial" w:cs="Arial"/>
          <w:lang w:val="da-DK"/>
        </w:rPr>
        <w:tab/>
      </w:r>
      <w:bookmarkStart w:name="Andet1" w:id="24"/>
      <w:bookmarkEnd w:id="24"/>
      <w:sdt>
        <w:sdtPr>
          <w:rPr>
            <w:rFonts w:ascii="Arial" w:hAnsi="Arial" w:eastAsia="Arial" w:cs="Arial"/>
            <w:lang w:val="da-DK"/>
          </w:rPr>
          <w:alias w:val="#Nav: /LeaseContract_A9/OtherUse"/>
          <w:tag w:val="#Nav: ContractTypeA9/50500"/>
          <w:id w:val="899025539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OtherUse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lang w:val="da-DK"/>
            </w:rPr>
            <w:t>OtherUse</w:t>
          </w:r>
          <w:proofErr w:type="spellEnd"/>
        </w:sdtContent>
      </w:sdt>
      <w:r w:rsidRPr="006B25D4" w:rsidR="00A00F83">
        <w:rPr>
          <w:rFonts w:ascii="Arial" w:hAnsi="Arial" w:eastAsia="Arial" w:cs="Arial"/>
          <w:lang w:val="da-DK"/>
        </w:rPr>
        <w:tab/>
        <w:t xml:space="preserve">Andet: </w:t>
      </w:r>
      <w:bookmarkStart w:name="Andet1Tekst" w:id="25"/>
      <w:bookmarkEnd w:id="25"/>
      <w:r w:rsidRPr="00B82A56" w:rsidR="00A00F83">
        <w:rPr>
          <w:rFonts w:ascii="Arial" w:hAnsi="Arial" w:eastAsia="Arial" w:cs="Arial"/>
          <w:u w:val="single"/>
          <w:lang w:val="da-DK"/>
        </w:rPr>
        <w:t>_</w:t>
      </w:r>
      <w:proofErr w:type="spellStart"/>
      <w:sdt>
        <w:sdtPr>
          <w:rPr>
            <w:rFonts w:ascii="Arial" w:hAnsi="Arial" w:eastAsia="Arial" w:cs="Arial"/>
            <w:u w:val="single"/>
            <w:lang w:val="da-DK"/>
          </w:rPr>
          <w:alias w:val="#Nav: /LeaseContract_A9/OtheruseText"/>
          <w:tag w:val="#Nav: ContractTypeA9/50500"/>
          <w:id w:val="-2145651643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OtheruseText[1]" w:storeItemID="{BED37232-F969-45E4-A645-04C1A97B6F95}"/>
          <w:text/>
        </w:sdtPr>
        <w:sdtEndPr/>
        <w:sdtContent>
          <w:r w:rsidR="00375BBE">
            <w:rPr>
              <w:rFonts w:ascii="Arial" w:hAnsi="Arial" w:eastAsia="Arial" w:cs="Arial"/>
              <w:u w:val="single"/>
              <w:lang w:val="da-DK"/>
            </w:rPr>
            <w:t>OtheruseText</w:t>
          </w:r>
          <w:proofErr w:type="spellEnd"/>
        </w:sdtContent>
      </w:sdt>
      <w:r w:rsidRPr="00B82A56" w:rsidR="00A00F83">
        <w:rPr>
          <w:rFonts w:ascii="Arial" w:hAnsi="Arial" w:eastAsia="Arial" w:cs="Arial"/>
          <w:u w:val="single"/>
          <w:lang w:val="da-DK"/>
        </w:rPr>
        <w:t>____________</w:t>
      </w:r>
    </w:p>
    <w:p w:rsidRPr="006B25D4" w:rsidR="00691CAB" w:rsidP="00BA1396" w:rsidRDefault="00691CAB">
      <w:pPr>
        <w:pStyle w:val="TableParagraph"/>
        <w:numPr>
          <w:ilvl w:val="0"/>
          <w:numId w:val="37"/>
        </w:numPr>
        <w:spacing w:before="78"/>
        <w:rPr>
          <w:rFonts w:ascii="Arial" w:hAnsi="Arial"/>
          <w:color w:val="2F2116"/>
          <w:position w:val="1"/>
          <w:sz w:val="18"/>
          <w:szCs w:val="18"/>
          <w:lang w:val="da-DK"/>
        </w:rPr>
        <w:sectPr w:rsidRPr="006B25D4" w:rsidR="00691CAB">
          <w:type w:val="continuous"/>
          <w:pgSz w:w="11910" w:h="16840"/>
          <w:pgMar w:top="1340" w:right="460" w:bottom="1000" w:left="1020" w:header="708" w:footer="708" w:gutter="0"/>
          <w:cols w:space="708"/>
        </w:sectPr>
      </w:pPr>
    </w:p>
    <w:p w:rsidRPr="00D672DF" w:rsidR="00BA1396" w:rsidP="00D672DF" w:rsidRDefault="00BA1396">
      <w:pPr>
        <w:pStyle w:val="Listeafsnit"/>
        <w:numPr>
          <w:ilvl w:val="0"/>
          <w:numId w:val="37"/>
        </w:numPr>
        <w:spacing w:before="5"/>
        <w:ind w:left="567"/>
        <w:rPr>
          <w:rFonts w:ascii="Arial" w:hAnsi="Arial" w:eastAsia="Arial" w:cs="Arial"/>
          <w:sz w:val="18"/>
          <w:szCs w:val="18"/>
          <w:lang w:val="da-DK"/>
        </w:rPr>
        <w:sectPr w:rsidRPr="00D672DF" w:rsidR="00BA1396" w:rsidSect="00D672DF">
          <w:type w:val="continuous"/>
          <w:pgSz w:w="11910" w:h="16840"/>
          <w:pgMar w:top="1340" w:right="286" w:bottom="1000" w:left="2694" w:header="708" w:footer="708" w:gutter="0"/>
          <w:cols w:space="520" w:num="4"/>
        </w:sectPr>
      </w:pPr>
    </w:p>
    <w:p w:rsidR="001C5543" w:rsidP="001C5543" w:rsidRDefault="001C5543">
      <w:pPr>
        <w:spacing w:line="20" w:lineRule="exact"/>
        <w:ind w:left="959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 wp14:anchorId="27A53FA9" wp14:editId="0987F065">
                <wp:extent cx="5866765" cy="5715"/>
                <wp:effectExtent l="8890" t="11430" r="10795" b="1905"/>
                <wp:docPr id="877" name="Group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5715"/>
                          <a:chOff x="0" y="0"/>
                          <a:chExt cx="9239" cy="9"/>
                        </a:xfrm>
                      </wpg:grpSpPr>
                      <wpg:grpSp>
                        <wpg:cNvPr id="878" name="Group 866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9230" cy="2"/>
                            <a:chOff x="4" y="4"/>
                            <a:chExt cx="9230" cy="2"/>
                          </a:xfrm>
                        </wpg:grpSpPr>
                        <wps:wsp>
                          <wps:cNvPr id="879" name="Freeform 867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92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9230"/>
                                <a:gd name="T2" fmla="+- 0 9234 4"/>
                                <a:gd name="T3" fmla="*/ T2 w 92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0">
                                  <a:moveTo>
                                    <a:pt x="0" y="0"/>
                                  </a:moveTo>
                                  <a:lnTo>
                                    <a:pt x="9230" y="0"/>
                                  </a:lnTo>
                                </a:path>
                              </a:pathLst>
                            </a:custGeom>
                            <a:noFill/>
                            <a:ln w="5715">
                              <a:solidFill>
                                <a:srgbClr val="2F211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>
              <v:group id="Group 865" style="width:461.95pt;height:.45pt;mso-position-horizontal-relative:char;mso-position-vertical-relative:line" coordsize="9239,9" o:spid="_x0000_s1026" w14:anchorId="3E6D0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">
                <v:group id="Group 866" style="position:absolute;left:4;top:4;width:9230;height:2" coordsize="9230,2" coordorigin="4,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OJ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">
                  <v:shape id="Freeform 867" style="position:absolute;left:4;top:4;width:9230;height:2;visibility:visible;mso-wrap-style:square;v-text-anchor:top" coordsize="9230,2" o:spid="_x0000_s1028" filled="f" strokecolor="#2f2116" strokeweight=".45pt" path="m,l923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">
                    <v:path arrowok="t" o:connecttype="custom" o:connectlocs="0,0;9230,0" o:connectangles="0,0"/>
                  </v:shape>
                </v:group>
                <w10:anchorlock/>
              </v:group>
            </w:pict>
          </mc:Fallback>
        </mc:AlternateContent>
      </w:r>
    </w:p>
    <w:p w:rsidR="001C5543" w:rsidP="001C5543" w:rsidRDefault="001C5543">
      <w:pPr>
        <w:spacing w:before="2"/>
        <w:rPr>
          <w:rFonts w:ascii="Arial" w:hAnsi="Arial" w:eastAsia="Arial" w:cs="Arial"/>
          <w:sz w:val="17"/>
          <w:szCs w:val="17"/>
        </w:rPr>
      </w:pPr>
    </w:p>
    <w:p w:rsidR="005E5F08" w:rsidP="005E5F08" w:rsidRDefault="00706616">
      <w:pPr>
        <w:pStyle w:val="Brdtekst"/>
        <w:tabs>
          <w:tab w:val="left" w:pos="2381"/>
        </w:tabs>
        <w:spacing w:before="78"/>
        <w:ind w:left="963"/>
        <w:rPr>
          <w:rFonts w:ascii="Arial" w:hAnsi="Arial"/>
          <w:color w:val="2F2116"/>
          <w:lang w:val="da-DK"/>
        </w:rPr>
      </w:pPr>
      <w:r w:rsidRPr="00706616">
        <w:rPr>
          <w:rFonts w:ascii="Arial" w:hAnsi="Arial"/>
          <w:color w:val="2F2116"/>
          <w:lang w:val="da-DK"/>
        </w:rPr>
        <w:t>Benyttelse:</w:t>
      </w:r>
      <w:r w:rsidRPr="00A00F83" w:rsidR="00A00F83">
        <w:rPr>
          <w:noProof/>
          <w:lang w:val="da-DK"/>
        </w:rPr>
        <w:t xml:space="preserve"> </w:t>
      </w:r>
      <w:r w:rsidRPr="00706616">
        <w:rPr>
          <w:rFonts w:ascii="Arial" w:hAnsi="Arial"/>
          <w:color w:val="2F2116"/>
          <w:lang w:val="da-DK"/>
        </w:rPr>
        <w:tab/>
        <w:t xml:space="preserve">Det lejede må ikke uden udlejerens </w:t>
      </w:r>
      <w:r w:rsidRPr="00706616">
        <w:rPr>
          <w:rFonts w:ascii="Arial" w:hAnsi="Arial"/>
          <w:b/>
          <w:i/>
          <w:color w:val="2F2116"/>
          <w:lang w:val="da-DK"/>
        </w:rPr>
        <w:t xml:space="preserve">skriftlige </w:t>
      </w:r>
      <w:r w:rsidRPr="00706616">
        <w:rPr>
          <w:rFonts w:ascii="Arial" w:hAnsi="Arial"/>
          <w:color w:val="2F2116"/>
          <w:lang w:val="da-DK"/>
        </w:rPr>
        <w:t>samtykke benyttes til andet</w:t>
      </w:r>
      <w:r w:rsidRPr="00706616">
        <w:rPr>
          <w:rFonts w:ascii="Arial" w:hAnsi="Arial"/>
          <w:color w:val="2F2116"/>
          <w:spacing w:val="31"/>
          <w:lang w:val="da-DK"/>
        </w:rPr>
        <w:t xml:space="preserve"> </w:t>
      </w:r>
      <w:r w:rsidRPr="00706616">
        <w:rPr>
          <w:rFonts w:ascii="Arial" w:hAnsi="Arial"/>
          <w:color w:val="2F2116"/>
          <w:lang w:val="da-DK"/>
        </w:rPr>
        <w:t>end:</w:t>
      </w:r>
      <w:bookmarkStart w:name="Benyttelse" w:id="26"/>
      <w:bookmarkEnd w:id="26"/>
    </w:p>
    <w:p w:rsidRPr="009E0AF1" w:rsidR="00BB25F5" w:rsidP="002502BB" w:rsidRDefault="00BB25F5">
      <w:pPr>
        <w:pStyle w:val="Brdtekst"/>
        <w:tabs>
          <w:tab w:val="left" w:pos="4395"/>
        </w:tabs>
        <w:spacing w:before="78"/>
        <w:ind w:left="963"/>
        <w:rPr>
          <w:rFonts w:ascii="Arial" w:hAnsi="Arial" w:eastAsia="Arial" w:cs="Arial"/>
          <w:lang w:val="da-DK"/>
        </w:rPr>
        <w:sectPr w:rsidRPr="009E0AF1" w:rsidR="00BB25F5">
          <w:type w:val="continuous"/>
          <w:pgSz w:w="11910" w:h="16840"/>
          <w:pgMar w:top="1340" w:right="460" w:bottom="1000" w:left="1020" w:header="708" w:footer="708" w:gutter="0"/>
          <w:cols w:space="708"/>
        </w:sectPr>
      </w:pPr>
      <w:r w:rsidRPr="009E0AF1">
        <w:rPr>
          <w:rFonts w:ascii="Arial" w:hAnsi="Arial" w:eastAsia="Arial" w:cs="Arial"/>
          <w:lang w:val="da-DK"/>
        </w:rPr>
        <w:lastRenderedPageBreak/>
        <w:tab/>
      </w:r>
      <w:sdt>
        <w:sdtPr>
          <w:rPr>
            <w:rFonts w:ascii="Arial" w:hAnsi="Arial" w:eastAsia="Arial" w:cs="Arial"/>
            <w:lang w:val="da-DK"/>
          </w:rPr>
          <w:alias w:val="#Nav: /LeaseContract_A9/Use"/>
          <w:tag w:val="#Nav: ContractTypeA9/50500"/>
          <w:id w:val="568388233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Use[1]" w:storeItemID="{BED37232-F969-45E4-A645-04C1A97B6F95}"/>
          <w:text/>
        </w:sdtPr>
        <w:sdtEndPr/>
        <w:sdtContent>
          <w:proofErr w:type="spellStart"/>
          <w:r w:rsidR="00375BBE">
            <w:rPr>
              <w:rFonts w:ascii="Arial" w:hAnsi="Arial" w:eastAsia="Arial" w:cs="Arial"/>
              <w:lang w:val="da-DK"/>
            </w:rPr>
            <w:t>Use</w:t>
          </w:r>
          <w:proofErr w:type="spellEnd"/>
        </w:sdtContent>
      </w:sdt>
      <w:r w:rsidR="00787A8B">
        <w:rPr>
          <w:rFonts w:ascii="Arial" w:hAnsi="Arial" w:eastAsia="Arial" w:cs="Arial"/>
          <w:lang w:val="da-DK"/>
        </w:rPr>
        <w:t xml:space="preserve"> </w:t>
      </w:r>
    </w:p>
    <w:p w:rsidRPr="00706616" w:rsidR="00AD0160" w:rsidRDefault="00706616">
      <w:pPr>
        <w:pStyle w:val="Overskrift2"/>
        <w:tabs>
          <w:tab w:val="left" w:pos="10318"/>
        </w:tabs>
        <w:spacing w:before="50"/>
        <w:ind w:left="964" w:hanging="851"/>
        <w:rPr>
          <w:lang w:val="da-DK"/>
        </w:rPr>
      </w:pPr>
      <w:r w:rsidRPr="00706616">
        <w:rPr>
          <w:color w:val="2F2116"/>
          <w:w w:val="105"/>
          <w:shd w:val="clear" w:color="auto" w:fill="D3D3D2"/>
          <w:lang w:val="da-DK"/>
        </w:rPr>
        <w:lastRenderedPageBreak/>
        <w:t>§ 2.  Lejeforholdets begyndelse og</w:t>
      </w:r>
      <w:r w:rsidRPr="00706616">
        <w:rPr>
          <w:color w:val="2F2116"/>
          <w:spacing w:val="-34"/>
          <w:w w:val="105"/>
          <w:shd w:val="clear" w:color="auto" w:fill="D3D3D2"/>
          <w:lang w:val="da-DK"/>
        </w:rPr>
        <w:t xml:space="preserve"> </w:t>
      </w:r>
      <w:r w:rsidRPr="00706616">
        <w:rPr>
          <w:color w:val="2F2116"/>
          <w:w w:val="105"/>
          <w:shd w:val="clear" w:color="auto" w:fill="D3D3D2"/>
          <w:lang w:val="da-DK"/>
        </w:rPr>
        <w:t>ophør</w:t>
      </w:r>
      <w:r w:rsidRPr="00706616">
        <w:rPr>
          <w:color w:val="2F2116"/>
          <w:shd w:val="clear" w:color="auto" w:fill="D3D3D2"/>
          <w:lang w:val="da-DK"/>
        </w:rPr>
        <w:t xml:space="preserve"> </w:t>
      </w:r>
      <w:r w:rsidRPr="00706616">
        <w:rPr>
          <w:color w:val="2F2116"/>
          <w:shd w:val="clear" w:color="auto" w:fill="D3D3D2"/>
          <w:lang w:val="da-DK"/>
        </w:rPr>
        <w:tab/>
      </w:r>
    </w:p>
    <w:p w:rsidRPr="002B7E0B" w:rsidR="00AD0160" w:rsidP="002713AC" w:rsidRDefault="00706616">
      <w:pPr>
        <w:pStyle w:val="Brdtekst"/>
        <w:tabs>
          <w:tab w:val="left" w:pos="2273"/>
          <w:tab w:val="left" w:pos="4820"/>
          <w:tab w:val="left" w:pos="5865"/>
        </w:tabs>
        <w:spacing w:before="178" w:line="242" w:lineRule="auto"/>
        <w:ind w:left="2273" w:right="948" w:hanging="1310"/>
        <w:rPr>
          <w:rFonts w:ascii="Arial" w:hAnsi="Arial" w:eastAsia="Arial" w:cs="Arial"/>
          <w:lang w:val="da-DK"/>
        </w:rPr>
      </w:pPr>
      <w:r w:rsidRPr="00706616">
        <w:rPr>
          <w:rFonts w:ascii="Arial" w:hAnsi="Arial" w:eastAsia="Arial" w:cs="Arial"/>
          <w:color w:val="2F2116"/>
          <w:lang w:val="da-DK"/>
        </w:rPr>
        <w:t>Begyndelse:</w:t>
      </w:r>
      <w:r w:rsidRPr="00706616">
        <w:rPr>
          <w:rFonts w:ascii="Arial" w:hAnsi="Arial" w:eastAsia="Arial" w:cs="Arial"/>
          <w:color w:val="2F2116"/>
          <w:lang w:val="da-DK"/>
        </w:rPr>
        <w:tab/>
        <w:t>Lejeforholdet  begynder</w:t>
      </w:r>
      <w:r w:rsidRPr="00706616">
        <w:rPr>
          <w:rFonts w:ascii="Arial" w:hAnsi="Arial" w:eastAsia="Arial" w:cs="Arial"/>
          <w:color w:val="2F2116"/>
          <w:spacing w:val="26"/>
          <w:lang w:val="da-DK"/>
        </w:rPr>
        <w:t xml:space="preserve"> </w:t>
      </w:r>
      <w:r w:rsidR="002B7E0B">
        <w:rPr>
          <w:rFonts w:ascii="Arial" w:hAnsi="Arial" w:eastAsia="Arial" w:cs="Arial"/>
          <w:color w:val="2F2116"/>
          <w:lang w:val="da-DK"/>
        </w:rPr>
        <w:t>den</w:t>
      </w:r>
      <w:r w:rsidR="002713AC">
        <w:rPr>
          <w:rFonts w:ascii="Arial" w:hAnsi="Arial" w:eastAsia="Arial" w:cs="Arial"/>
          <w:color w:val="2F2116"/>
          <w:lang w:val="da-DK"/>
        </w:rPr>
        <w:tab/>
      </w:r>
      <w:bookmarkStart w:name="FraDato" w:id="27"/>
      <w:bookmarkEnd w:id="27"/>
      <w:sdt>
        <w:sdtPr>
          <w:rPr>
            <w:rFonts w:ascii="Arial" w:hAnsi="Arial" w:eastAsia="Arial" w:cs="Arial"/>
            <w:color w:val="2F2116"/>
            <w:lang w:val="da-DK"/>
          </w:rPr>
          <w:alias w:val="#Nav: /LeaseContract_A9/StartDate"/>
          <w:tag w:val="#Nav: ContractTypeA9/50500"/>
          <w:id w:val="-861360426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StartDate[1]" w:storeItemID="{BED37232-F969-45E4-A645-04C1A97B6F95}"/>
          <w:text/>
        </w:sdtPr>
        <w:sdtEndPr/>
        <w:sdtContent>
          <w:proofErr w:type="spellStart"/>
          <w:r w:rsidR="005E5F08">
            <w:rPr>
              <w:rFonts w:ascii="Arial" w:hAnsi="Arial" w:eastAsia="Arial" w:cs="Arial"/>
              <w:color w:val="2F2116"/>
              <w:lang w:val="da-DK"/>
            </w:rPr>
            <w:t>StartDate</w:t>
          </w:r>
          <w:proofErr w:type="spellEnd"/>
        </w:sdtContent>
      </w:sdt>
      <w:r w:rsidR="002B7E0B">
        <w:rPr>
          <w:rFonts w:ascii="Arial" w:hAnsi="Arial" w:eastAsia="Arial" w:cs="Arial"/>
          <w:color w:val="2F2116"/>
          <w:lang w:val="da-DK"/>
        </w:rPr>
        <w:tab/>
      </w:r>
      <w:r w:rsidRPr="00706616">
        <w:rPr>
          <w:rFonts w:ascii="Arial" w:hAnsi="Arial" w:eastAsia="Arial" w:cs="Arial"/>
          <w:color w:val="2F2116"/>
          <w:lang w:val="da-DK"/>
        </w:rPr>
        <w:t xml:space="preserve">og  </w:t>
      </w:r>
      <w:r w:rsidRPr="00706616">
        <w:rPr>
          <w:rFonts w:ascii="Arial" w:hAnsi="Arial" w:eastAsia="Arial" w:cs="Arial"/>
          <w:color w:val="2F2116"/>
          <w:spacing w:val="-2"/>
          <w:lang w:val="da-DK"/>
        </w:rPr>
        <w:t>fortsætter,</w:t>
      </w:r>
      <w:r w:rsidRPr="00706616">
        <w:rPr>
          <w:rFonts w:ascii="Arial" w:hAnsi="Arial" w:eastAsia="Arial" w:cs="Arial"/>
          <w:color w:val="2F2116"/>
          <w:lang w:val="da-DK"/>
        </w:rPr>
        <w:t xml:space="preserve"> indtil  det  opsiges,</w:t>
      </w:r>
      <w:r w:rsidRPr="00706616">
        <w:rPr>
          <w:rFonts w:ascii="Arial" w:hAnsi="Arial" w:eastAsia="Arial" w:cs="Arial"/>
          <w:color w:val="2F2116"/>
          <w:spacing w:val="34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spacing w:val="-1"/>
          <w:lang w:val="da-DK"/>
        </w:rPr>
        <w:t>medmindre</w:t>
      </w:r>
      <w:r w:rsidRPr="00706616">
        <w:rPr>
          <w:rFonts w:ascii="Arial" w:hAnsi="Arial" w:eastAsia="Arial" w:cs="Arial"/>
          <w:color w:val="2F2116"/>
          <w:w w:val="102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 xml:space="preserve">lejemålet  er tidsbegrænset, jf. </w:t>
      </w:r>
      <w:r w:rsidRPr="002B7E0B">
        <w:rPr>
          <w:rFonts w:ascii="Arial" w:hAnsi="Arial" w:eastAsia="Arial" w:cs="Arial"/>
          <w:color w:val="2F2116"/>
          <w:lang w:val="da-DK"/>
        </w:rPr>
        <w:t>§</w:t>
      </w:r>
      <w:r w:rsidRPr="002B7E0B">
        <w:rPr>
          <w:rFonts w:ascii="Arial" w:hAnsi="Arial" w:eastAsia="Arial" w:cs="Arial"/>
          <w:color w:val="2F2116"/>
          <w:spacing w:val="47"/>
          <w:lang w:val="da-DK"/>
        </w:rPr>
        <w:t xml:space="preserve"> </w:t>
      </w:r>
      <w:r w:rsidRPr="002B7E0B">
        <w:rPr>
          <w:rFonts w:ascii="Arial" w:hAnsi="Arial" w:eastAsia="Arial" w:cs="Arial"/>
          <w:color w:val="2F2116"/>
          <w:lang w:val="da-DK"/>
        </w:rPr>
        <w:t>11.</w:t>
      </w:r>
    </w:p>
    <w:p w:rsidRPr="002B7E0B" w:rsidR="00AD0160" w:rsidRDefault="00AD0160">
      <w:pPr>
        <w:spacing w:before="9"/>
        <w:rPr>
          <w:rFonts w:ascii="Arial" w:hAnsi="Arial" w:eastAsia="Arial" w:cs="Arial"/>
          <w:sz w:val="16"/>
          <w:szCs w:val="16"/>
          <w:lang w:val="da-DK"/>
        </w:rPr>
      </w:pPr>
    </w:p>
    <w:p w:rsidRPr="002B7E0B" w:rsidR="00AD0160" w:rsidRDefault="00706616">
      <w:pPr>
        <w:spacing w:line="20" w:lineRule="exact"/>
        <w:ind w:left="959"/>
        <w:rPr>
          <w:rFonts w:ascii="Arial" w:hAnsi="Arial" w:eastAsia="Arial" w:cs="Arial"/>
          <w:sz w:val="2"/>
          <w:szCs w:val="2"/>
          <w:lang w:val="da-DK"/>
        </w:rPr>
      </w:pPr>
      <w:r>
        <w:rPr>
          <w:rFonts w:ascii="Arial" w:hAnsi="Arial" w:eastAsia="Arial" w:cs="Arial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 wp14:anchorId="3F1DF66F" wp14:editId="7B83CC73">
                <wp:extent cx="5866765" cy="5715"/>
                <wp:effectExtent l="8890" t="5715" r="10795" b="7620"/>
                <wp:docPr id="810" name="Group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5715"/>
                          <a:chOff x="0" y="0"/>
                          <a:chExt cx="9239" cy="9"/>
                        </a:xfrm>
                      </wpg:grpSpPr>
                      <wpg:grpSp>
                        <wpg:cNvPr id="811" name="Group 806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9230" cy="2"/>
                            <a:chOff x="4" y="4"/>
                            <a:chExt cx="9230" cy="2"/>
                          </a:xfrm>
                        </wpg:grpSpPr>
                        <wps:wsp>
                          <wps:cNvPr id="812" name="Freeform 807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92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9230"/>
                                <a:gd name="T2" fmla="+- 0 9234 4"/>
                                <a:gd name="T3" fmla="*/ T2 w 92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0">
                                  <a:moveTo>
                                    <a:pt x="0" y="0"/>
                                  </a:moveTo>
                                  <a:lnTo>
                                    <a:pt x="9230" y="0"/>
                                  </a:lnTo>
                                </a:path>
                              </a:pathLst>
                            </a:custGeom>
                            <a:noFill/>
                            <a:ln w="5715">
                              <a:solidFill>
                                <a:srgbClr val="2F211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>
              <v:group id="Group 805" style="width:461.95pt;height:.45pt;mso-position-horizontal-relative:char;mso-position-vertical-relative:line" coordsize="9239,9" o:spid="_x0000_s1026" w14:anchorId="3120CA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">
                <v:group id="Group 806" style="position:absolute;left:4;top:4;width:9230;height:2" coordsize="9230,2" coordorigin="4,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">
                  <v:shape id="Freeform 807" style="position:absolute;left:4;top:4;width:9230;height:2;visibility:visible;mso-wrap-style:square;v-text-anchor:top" coordsize="9230,2" o:spid="_x0000_s1028" filled="f" strokecolor="#2f2116" strokeweight=".45pt" path="m,l923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">
                    <v:path arrowok="t" o:connecttype="custom" o:connectlocs="0,0;9230,0" o:connectangles="0,0"/>
                  </v:shape>
                </v:group>
                <w10:anchorlock/>
              </v:group>
            </w:pict>
          </mc:Fallback>
        </mc:AlternateContent>
      </w:r>
    </w:p>
    <w:p w:rsidRPr="00706616" w:rsidR="00AD0160" w:rsidRDefault="00706616">
      <w:pPr>
        <w:pStyle w:val="Brdtekst"/>
        <w:tabs>
          <w:tab w:val="left" w:pos="2273"/>
        </w:tabs>
        <w:spacing w:before="117" w:line="254" w:lineRule="auto"/>
        <w:ind w:left="2273" w:right="168" w:hanging="1310"/>
        <w:rPr>
          <w:rFonts w:ascii="Arial" w:hAnsi="Arial" w:eastAsia="Arial" w:cs="Arial"/>
          <w:lang w:val="da-DK"/>
        </w:rPr>
      </w:pPr>
      <w:r w:rsidRPr="00706616">
        <w:rPr>
          <w:rFonts w:ascii="Arial" w:hAnsi="Arial" w:eastAsia="Arial" w:cs="Arial"/>
          <w:color w:val="2F2116"/>
          <w:w w:val="95"/>
          <w:lang w:val="da-DK"/>
        </w:rPr>
        <w:t>Opsigelse:</w:t>
      </w:r>
      <w:r w:rsidRPr="00706616">
        <w:rPr>
          <w:rFonts w:ascii="Arial" w:hAnsi="Arial" w:eastAsia="Arial" w:cs="Arial"/>
          <w:color w:val="2F2116"/>
          <w:w w:val="95"/>
          <w:lang w:val="da-DK"/>
        </w:rPr>
        <w:tab/>
      </w:r>
      <w:r w:rsidRPr="00706616">
        <w:rPr>
          <w:rFonts w:ascii="Arial" w:hAnsi="Arial" w:eastAsia="Arial" w:cs="Arial"/>
          <w:color w:val="2F2116"/>
          <w:lang w:val="da-DK"/>
        </w:rPr>
        <w:t xml:space="preserve">Opsigelsen skal være </w:t>
      </w:r>
      <w:r w:rsidRPr="00706616">
        <w:rPr>
          <w:rFonts w:ascii="Arial" w:hAnsi="Arial" w:eastAsia="Arial" w:cs="Arial"/>
          <w:b/>
          <w:bCs/>
          <w:i/>
          <w:color w:val="2F2116"/>
          <w:lang w:val="da-DK"/>
        </w:rPr>
        <w:t xml:space="preserve">skriftlig </w:t>
      </w:r>
      <w:r w:rsidRPr="00706616">
        <w:rPr>
          <w:rFonts w:ascii="Arial" w:hAnsi="Arial" w:eastAsia="Arial" w:cs="Arial"/>
          <w:color w:val="2F2116"/>
          <w:lang w:val="da-DK"/>
        </w:rPr>
        <w:t>fra begge parters side. Medmindre andet er aftalt og anført</w:t>
      </w:r>
      <w:r w:rsidRPr="00706616">
        <w:rPr>
          <w:rFonts w:ascii="Arial" w:hAnsi="Arial" w:eastAsia="Arial" w:cs="Arial"/>
          <w:color w:val="2F2116"/>
          <w:spacing w:val="30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>i kontraktens § 11, kan lejeren opsige en lejeaftale med 3 måneders varsel til den første hverdag i</w:t>
      </w:r>
      <w:r w:rsidRPr="00706616">
        <w:rPr>
          <w:rFonts w:ascii="Arial" w:hAnsi="Arial" w:eastAsia="Arial" w:cs="Arial"/>
          <w:color w:val="2F2116"/>
          <w:spacing w:val="6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>en</w:t>
      </w:r>
      <w:r w:rsidRPr="00706616">
        <w:rPr>
          <w:rFonts w:ascii="Arial" w:hAnsi="Arial" w:eastAsia="Arial" w:cs="Arial"/>
          <w:color w:val="2F2116"/>
          <w:w w:val="98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>måned, der ikke er dagen før en helligdag. For accessoriske enkeltværelser er varslet dog 1</w:t>
      </w:r>
      <w:r w:rsidRPr="00706616">
        <w:rPr>
          <w:rFonts w:ascii="Arial" w:hAnsi="Arial" w:eastAsia="Arial" w:cs="Arial"/>
          <w:color w:val="2F2116"/>
          <w:spacing w:val="17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>måned. Opsigelse fra udlejerens side kan ske efter §§ 82 og 83 i</w:t>
      </w:r>
      <w:r w:rsidRPr="00706616">
        <w:rPr>
          <w:rFonts w:ascii="Arial" w:hAnsi="Arial" w:eastAsia="Arial" w:cs="Arial"/>
          <w:color w:val="2F2116"/>
          <w:spacing w:val="-3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>lejeloven.</w:t>
      </w:r>
    </w:p>
    <w:p w:rsidRPr="00706616" w:rsidR="00AD0160" w:rsidRDefault="00AD0160">
      <w:pPr>
        <w:rPr>
          <w:rFonts w:ascii="Arial" w:hAnsi="Arial" w:eastAsia="Arial" w:cs="Arial"/>
          <w:sz w:val="18"/>
          <w:szCs w:val="18"/>
          <w:lang w:val="da-DK"/>
        </w:rPr>
      </w:pPr>
    </w:p>
    <w:p w:rsidRPr="00706616" w:rsidR="00AD0160" w:rsidRDefault="00AD0160">
      <w:pPr>
        <w:spacing w:before="5"/>
        <w:rPr>
          <w:rFonts w:ascii="Arial" w:hAnsi="Arial" w:eastAsia="Arial" w:cs="Arial"/>
          <w:sz w:val="20"/>
          <w:szCs w:val="20"/>
          <w:lang w:val="da-DK"/>
        </w:rPr>
      </w:pPr>
    </w:p>
    <w:p w:rsidRPr="00B04169" w:rsidR="00AD0160" w:rsidRDefault="00706616">
      <w:pPr>
        <w:pStyle w:val="Overskrift2"/>
        <w:tabs>
          <w:tab w:val="left" w:pos="10318"/>
        </w:tabs>
        <w:rPr>
          <w:lang w:val="da-DK"/>
        </w:rPr>
      </w:pPr>
      <w:r w:rsidRPr="00B04169">
        <w:rPr>
          <w:color w:val="2F2116"/>
          <w:shd w:val="clear" w:color="auto" w:fill="D3D3D2"/>
          <w:lang w:val="da-DK"/>
        </w:rPr>
        <w:t>§ 3.  Betaling af</w:t>
      </w:r>
      <w:r w:rsidRPr="00B04169">
        <w:rPr>
          <w:color w:val="2F2116"/>
          <w:spacing w:val="52"/>
          <w:shd w:val="clear" w:color="auto" w:fill="D3D3D2"/>
          <w:lang w:val="da-DK"/>
        </w:rPr>
        <w:t xml:space="preserve"> </w:t>
      </w:r>
      <w:r w:rsidRPr="00B04169">
        <w:rPr>
          <w:color w:val="2F2116"/>
          <w:shd w:val="clear" w:color="auto" w:fill="D3D3D2"/>
          <w:lang w:val="da-DK"/>
        </w:rPr>
        <w:t xml:space="preserve">leje </w:t>
      </w:r>
      <w:r w:rsidRPr="00B04169">
        <w:rPr>
          <w:color w:val="2F2116"/>
          <w:shd w:val="clear" w:color="auto" w:fill="D3D3D2"/>
          <w:lang w:val="da-DK"/>
        </w:rPr>
        <w:tab/>
      </w:r>
    </w:p>
    <w:p w:rsidRPr="00B04169" w:rsidR="00AD0160" w:rsidRDefault="00AD0160">
      <w:pPr>
        <w:spacing w:before="7"/>
        <w:rPr>
          <w:rFonts w:ascii="Arial" w:hAnsi="Arial" w:eastAsia="Arial" w:cs="Arial"/>
          <w:sz w:val="9"/>
          <w:szCs w:val="9"/>
          <w:lang w:val="da-DK"/>
        </w:rPr>
      </w:pPr>
    </w:p>
    <w:p w:rsidRPr="006B25D4" w:rsidR="00B04169" w:rsidP="00B04169" w:rsidRDefault="00B04169">
      <w:pPr>
        <w:pStyle w:val="TableParagraph"/>
        <w:tabs>
          <w:tab w:val="left" w:pos="2268"/>
          <w:tab w:val="left" w:pos="3828"/>
        </w:tabs>
        <w:spacing w:before="78"/>
        <w:ind w:left="993"/>
        <w:rPr>
          <w:rFonts w:ascii="Arial" w:hAnsi="Arial" w:eastAsia="Arial" w:cs="Arial"/>
          <w:sz w:val="18"/>
          <w:szCs w:val="18"/>
          <w:lang w:val="da-DK"/>
        </w:rPr>
      </w:pPr>
      <w:r w:rsidRPr="006B25D4">
        <w:rPr>
          <w:rFonts w:ascii="Arial" w:hAnsi="Arial" w:cs="Arial"/>
          <w:color w:val="2F2116"/>
          <w:sz w:val="18"/>
          <w:szCs w:val="18"/>
          <w:lang w:val="da-DK"/>
        </w:rPr>
        <w:t>Leje:</w:t>
      </w:r>
      <w:r w:rsidRPr="006B25D4">
        <w:rPr>
          <w:rFonts w:ascii="Arial" w:hAnsi="Arial" w:cs="Arial"/>
          <w:color w:val="2F2116"/>
          <w:sz w:val="18"/>
          <w:szCs w:val="18"/>
          <w:lang w:val="da-DK"/>
        </w:rPr>
        <w:tab/>
        <w:t>Den årlige  leje</w:t>
      </w:r>
      <w:r w:rsidRPr="006B25D4">
        <w:rPr>
          <w:rFonts w:ascii="Arial" w:hAnsi="Arial" w:cs="Arial"/>
          <w:color w:val="2F2116"/>
          <w:spacing w:val="-22"/>
          <w:sz w:val="18"/>
          <w:szCs w:val="18"/>
          <w:lang w:val="da-DK"/>
        </w:rPr>
        <w:t xml:space="preserve"> </w:t>
      </w:r>
      <w:r w:rsidRPr="006B25D4">
        <w:rPr>
          <w:rFonts w:ascii="Arial" w:hAnsi="Arial" w:cs="Arial"/>
          <w:color w:val="2F2116"/>
          <w:sz w:val="18"/>
          <w:szCs w:val="18"/>
          <w:lang w:val="da-DK"/>
        </w:rPr>
        <w:t>er</w:t>
      </w:r>
      <w:r w:rsidRPr="006B25D4">
        <w:rPr>
          <w:rFonts w:ascii="Arial" w:hAnsi="Arial" w:cs="Arial"/>
          <w:color w:val="2F2116"/>
          <w:sz w:val="18"/>
          <w:szCs w:val="18"/>
          <w:u w:val="single" w:color="2F2116"/>
          <w:lang w:val="da-DK"/>
        </w:rPr>
        <w:tab/>
      </w:r>
      <w:bookmarkStart w:name="xxrligLeje" w:id="28"/>
      <w:bookmarkEnd w:id="28"/>
      <w:sdt>
        <w:sdtPr>
          <w:rPr>
            <w:rFonts w:ascii="Arial" w:hAnsi="Arial" w:cs="Arial"/>
            <w:color w:val="2F2116"/>
            <w:sz w:val="18"/>
            <w:szCs w:val="18"/>
            <w:u w:val="single" w:color="2F2116"/>
            <w:lang w:val="da-DK"/>
          </w:rPr>
          <w:alias w:val="#Nav: /LeaseContract_A9/RentPrYr"/>
          <w:tag w:val="#Nav: ContractTypeA9/50500"/>
          <w:id w:val="-901906468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RentPrYr[1]" w:storeItemID="{BED37232-F969-45E4-A645-04C1A97B6F95}"/>
          <w:text/>
        </w:sdtPr>
        <w:sdtEndPr/>
        <w:sdtContent>
          <w:proofErr w:type="spellStart"/>
          <w:r w:rsidR="00375BBE">
            <w:rPr>
              <w:rFonts w:ascii="Arial" w:hAnsi="Arial" w:cs="Arial"/>
              <w:color w:val="2F2116"/>
              <w:sz w:val="18"/>
              <w:szCs w:val="18"/>
              <w:u w:val="single" w:color="2F2116"/>
              <w:lang w:val="da-DK"/>
            </w:rPr>
            <w:t>RentPrYr</w:t>
          </w:r>
          <w:proofErr w:type="spellEnd"/>
        </w:sdtContent>
      </w:sdt>
      <w:r w:rsidRPr="006B25D4">
        <w:rPr>
          <w:rFonts w:ascii="Arial" w:hAnsi="Arial" w:cs="Arial"/>
          <w:color w:val="2F2116"/>
          <w:sz w:val="18"/>
          <w:szCs w:val="18"/>
          <w:u w:val="single" w:color="2F2116"/>
          <w:lang w:val="da-DK"/>
        </w:rPr>
        <w:tab/>
      </w:r>
      <w:r w:rsidR="00375BBE">
        <w:rPr>
          <w:rFonts w:ascii="Arial" w:hAnsi="Arial" w:cs="Arial"/>
          <w:color w:val="2F2116"/>
          <w:sz w:val="18"/>
          <w:szCs w:val="18"/>
          <w:u w:val="single" w:color="2F2116"/>
          <w:lang w:val="da-DK"/>
        </w:rPr>
        <w:t>kr</w:t>
      </w:r>
      <w:r w:rsidRPr="006B25D4">
        <w:rPr>
          <w:rFonts w:ascii="Arial" w:hAnsi="Arial" w:cs="Arial"/>
          <w:color w:val="2F2116"/>
          <w:spacing w:val="-6"/>
          <w:sz w:val="18"/>
          <w:szCs w:val="18"/>
          <w:lang w:val="da-DK"/>
        </w:rPr>
        <w:t>.</w:t>
      </w:r>
    </w:p>
    <w:p w:rsidRPr="006B25D4" w:rsidR="00B04169" w:rsidP="00B04169" w:rsidRDefault="00B04169">
      <w:pPr>
        <w:ind w:left="993"/>
        <w:rPr>
          <w:rFonts w:ascii="Arial" w:hAnsi="Arial" w:cs="Arial"/>
          <w:sz w:val="18"/>
          <w:szCs w:val="18"/>
          <w:lang w:val="da-DK"/>
        </w:rPr>
      </w:pPr>
      <w:r w:rsidRPr="006B25D4">
        <w:rPr>
          <w:rFonts w:ascii="Arial" w:hAnsi="Arial" w:cs="Arial"/>
          <w:sz w:val="18"/>
          <w:szCs w:val="18"/>
          <w:lang w:val="da-DK"/>
        </w:rPr>
        <w:t>______________________________________________________________________________________</w:t>
      </w:r>
      <w:r w:rsidR="00ED2F27">
        <w:rPr>
          <w:rFonts w:ascii="Arial" w:hAnsi="Arial" w:cs="Arial"/>
          <w:sz w:val="18"/>
          <w:szCs w:val="18"/>
          <w:lang w:val="da-DK"/>
        </w:rPr>
        <w:t>_______</w:t>
      </w:r>
    </w:p>
    <w:p w:rsidRPr="006B25D4" w:rsidR="00B04169" w:rsidP="00F10CEC" w:rsidRDefault="00B6798F">
      <w:pPr>
        <w:pStyle w:val="TableParagraph"/>
        <w:tabs>
          <w:tab w:val="left" w:pos="2268"/>
          <w:tab w:val="left" w:pos="5245"/>
          <w:tab w:val="left" w:pos="6804"/>
          <w:tab w:val="left" w:pos="8080"/>
          <w:tab w:val="left" w:pos="8301"/>
          <w:tab w:val="left" w:pos="9072"/>
          <w:tab w:val="left" w:pos="9309"/>
        </w:tabs>
        <w:spacing w:before="138"/>
        <w:ind w:left="993"/>
        <w:rPr>
          <w:rFonts w:ascii="Arial" w:hAnsi="Arial" w:cs="Arial"/>
          <w:b/>
          <w:i/>
          <w:color w:val="2F2116"/>
          <w:sz w:val="18"/>
          <w:szCs w:val="18"/>
          <w:lang w:val="da-DK"/>
        </w:rPr>
      </w:pPr>
      <w:r w:rsidRPr="006B25D4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editId="19BD1E74" wp14:anchorId="5359090D">
                <wp:simplePos x="0" y="0"/>
                <wp:positionH relativeFrom="column">
                  <wp:posOffset>5095875</wp:posOffset>
                </wp:positionH>
                <wp:positionV relativeFrom="paragraph">
                  <wp:posOffset>96520</wp:posOffset>
                </wp:positionV>
                <wp:extent cx="128270" cy="120650"/>
                <wp:effectExtent l="0" t="0" r="24130" b="12700"/>
                <wp:wrapNone/>
                <wp:docPr id="893" name="AutoShap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8270" cy="120650"/>
                        </a:xfrm>
                        <a:prstGeom prst="flowChartConnector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type id="_x0000_t120" coordsize="21600,21600" o:spt="120" path="m10800,qx,10800,10800,21600,21600,10800,10800,xe" w14:anchorId="024B2416">
                <v:path textboxrect="3163,3163,18437,18437" gradientshapeok="t" o:connecttype="custom" o:connectlocs="10800,0;3163,3163;0,10800;3163,18437;10800,21600;18437,18437;21600,10800;18437,3163"/>
              </v:shapetype>
              <v:shape id="AutoShape 124" style="position:absolute;margin-left:401.25pt;margin-top:7.6pt;width:10.1pt;height:9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">
                <v:fill opacity="0"/>
                <o:lock v:ext="edit" aspectratio="t"/>
              </v:shape>
            </w:pict>
          </mc:Fallback>
        </mc:AlternateContent>
      </w:r>
      <w:r w:rsidRPr="006B25D4" w:rsidR="0005578C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editId="7A4DF0EF" wp14:anchorId="4D81740D">
                <wp:simplePos x="0" y="0"/>
                <wp:positionH relativeFrom="column">
                  <wp:posOffset>5740400</wp:posOffset>
                </wp:positionH>
                <wp:positionV relativeFrom="paragraph">
                  <wp:posOffset>85090</wp:posOffset>
                </wp:positionV>
                <wp:extent cx="128270" cy="120650"/>
                <wp:effectExtent l="0" t="0" r="24130" b="12700"/>
                <wp:wrapNone/>
                <wp:docPr id="895" name="AutoShap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8270" cy="120650"/>
                        </a:xfrm>
                        <a:prstGeom prst="flowChartConnector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24" style="position:absolute;margin-left:452pt;margin-top:6.7pt;width:10.1pt;height:9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" w14:anchorId="0D0608C8">
                <v:fill opacity="0"/>
                <o:lock v:ext="edit" aspectratio="t"/>
              </v:shape>
            </w:pict>
          </mc:Fallback>
        </mc:AlternateContent>
      </w:r>
      <w:r w:rsidRPr="006B25D4" w:rsidR="00B04169">
        <w:rPr>
          <w:rFonts w:ascii="Arial" w:hAnsi="Arial" w:cs="Arial"/>
          <w:color w:val="2F2116"/>
          <w:sz w:val="18"/>
          <w:szCs w:val="18"/>
          <w:lang w:val="da-DK"/>
        </w:rPr>
        <w:t>Betaling:</w:t>
      </w:r>
      <w:r w:rsidRPr="006B25D4" w:rsidR="00B04169">
        <w:rPr>
          <w:rFonts w:ascii="Arial" w:hAnsi="Arial" w:cs="Arial"/>
          <w:color w:val="2F2116"/>
          <w:sz w:val="18"/>
          <w:szCs w:val="18"/>
          <w:lang w:val="da-DK"/>
        </w:rPr>
        <w:tab/>
        <w:t xml:space="preserve">Lejen </w:t>
      </w:r>
      <w:r w:rsidRPr="006B25D4" w:rsidR="00B04169">
        <w:rPr>
          <w:rFonts w:ascii="Arial" w:hAnsi="Arial" w:cs="Arial"/>
          <w:color w:val="2F2116"/>
          <w:spacing w:val="-5"/>
          <w:sz w:val="18"/>
          <w:szCs w:val="18"/>
          <w:lang w:val="da-DK"/>
        </w:rPr>
        <w:t xml:space="preserve">m.v. </w:t>
      </w:r>
      <w:r w:rsidRPr="006B25D4" w:rsidR="00B04169">
        <w:rPr>
          <w:rFonts w:ascii="Arial" w:hAnsi="Arial" w:cs="Arial"/>
          <w:color w:val="2F2116"/>
          <w:sz w:val="18"/>
          <w:szCs w:val="18"/>
          <w:lang w:val="da-DK"/>
        </w:rPr>
        <w:t xml:space="preserve">forfalder  </w:t>
      </w:r>
      <w:r w:rsidRPr="006B25D4" w:rsidR="00B04169">
        <w:rPr>
          <w:rFonts w:ascii="Arial" w:hAnsi="Arial" w:cs="Arial"/>
          <w:color w:val="0A0D0E"/>
          <w:sz w:val="18"/>
          <w:szCs w:val="18"/>
          <w:lang w:val="da-DK"/>
        </w:rPr>
        <w:t xml:space="preserve">til </w:t>
      </w:r>
      <w:r w:rsidRPr="006B25D4" w:rsidR="00B04169">
        <w:rPr>
          <w:rFonts w:ascii="Arial" w:hAnsi="Arial" w:cs="Arial"/>
          <w:color w:val="2F2116"/>
          <w:sz w:val="18"/>
          <w:szCs w:val="18"/>
          <w:lang w:val="da-DK"/>
        </w:rPr>
        <w:t>b</w:t>
      </w:r>
      <w:proofErr w:type="spellStart"/>
      <w:r w:rsidRPr="006B25D4" w:rsidR="00B04169">
        <w:rPr>
          <w:rFonts w:ascii="Arial" w:hAnsi="Arial" w:cs="Arial"/>
          <w:color w:val="2F2116"/>
          <w:position w:val="1"/>
          <w:sz w:val="18"/>
          <w:szCs w:val="18"/>
          <w:lang w:val="da-DK"/>
        </w:rPr>
        <w:t>etaling</w:t>
      </w:r>
      <w:proofErr w:type="spellEnd"/>
      <w:r w:rsidRPr="006B25D4" w:rsidR="00B04169">
        <w:rPr>
          <w:rFonts w:ascii="Arial" w:hAnsi="Arial" w:cs="Arial"/>
          <w:color w:val="2F2116"/>
          <w:spacing w:val="42"/>
          <w:position w:val="1"/>
          <w:sz w:val="18"/>
          <w:szCs w:val="18"/>
          <w:lang w:val="da-DK"/>
        </w:rPr>
        <w:t xml:space="preserve"> </w:t>
      </w:r>
      <w:r w:rsidRPr="006B25D4" w:rsidR="00B04169">
        <w:rPr>
          <w:rFonts w:ascii="Arial" w:hAnsi="Arial" w:cs="Arial"/>
          <w:color w:val="2F2116"/>
          <w:position w:val="1"/>
          <w:sz w:val="18"/>
          <w:szCs w:val="18"/>
          <w:lang w:val="da-DK"/>
        </w:rPr>
        <w:t>den</w:t>
      </w:r>
      <w:r w:rsidRPr="006B25D4" w:rsidR="00B04169">
        <w:rPr>
          <w:rFonts w:ascii="Arial" w:hAnsi="Arial" w:cs="Arial"/>
          <w:color w:val="2F2116"/>
          <w:position w:val="1"/>
          <w:sz w:val="18"/>
          <w:szCs w:val="18"/>
          <w:lang w:val="da-DK"/>
        </w:rPr>
        <w:tab/>
      </w:r>
      <w:r w:rsidR="002713AC">
        <w:rPr>
          <w:rFonts w:ascii="Arial" w:hAnsi="Arial" w:cs="Arial"/>
          <w:color w:val="2F2116"/>
          <w:position w:val="1"/>
          <w:sz w:val="18"/>
          <w:szCs w:val="18"/>
          <w:lang w:val="da-DK"/>
        </w:rPr>
        <w:t>1.</w:t>
      </w:r>
      <w:r w:rsidRPr="006B25D4" w:rsidR="00B04169">
        <w:rPr>
          <w:rFonts w:ascii="Arial" w:hAnsi="Arial" w:cs="Arial"/>
          <w:color w:val="2F2116"/>
          <w:position w:val="1"/>
          <w:sz w:val="18"/>
          <w:szCs w:val="18"/>
          <w:lang w:val="da-DK"/>
        </w:rPr>
        <w:tab/>
      </w:r>
      <w:r w:rsidRPr="006B25D4" w:rsidR="00B04169">
        <w:rPr>
          <w:rFonts w:ascii="Arial" w:hAnsi="Arial" w:cs="Arial"/>
          <w:color w:val="2F2116"/>
          <w:sz w:val="18"/>
          <w:szCs w:val="18"/>
          <w:lang w:val="da-DK"/>
        </w:rPr>
        <w:t>i hver (sæt</w:t>
      </w:r>
      <w:r w:rsidRPr="006B25D4" w:rsidR="00B04169">
        <w:rPr>
          <w:rFonts w:ascii="Arial" w:hAnsi="Arial" w:cs="Arial"/>
          <w:color w:val="2F2116"/>
          <w:spacing w:val="-22"/>
          <w:sz w:val="18"/>
          <w:szCs w:val="18"/>
          <w:lang w:val="da-DK"/>
        </w:rPr>
        <w:t xml:space="preserve"> </w:t>
      </w:r>
      <w:r w:rsidRPr="006B25D4" w:rsidR="00B04169">
        <w:rPr>
          <w:rFonts w:ascii="Arial" w:hAnsi="Arial" w:cs="Arial"/>
          <w:color w:val="2F2116"/>
          <w:sz w:val="18"/>
          <w:szCs w:val="18"/>
          <w:lang w:val="da-DK"/>
        </w:rPr>
        <w:t>x)</w:t>
      </w:r>
      <w:r w:rsidRPr="006B25D4" w:rsidR="00056ADF">
        <w:rPr>
          <w:rFonts w:ascii="Arial" w:hAnsi="Arial" w:cs="Arial"/>
          <w:noProof/>
          <w:sz w:val="18"/>
          <w:szCs w:val="18"/>
          <w:lang w:val="da-DK"/>
        </w:rPr>
        <w:t xml:space="preserve"> </w:t>
      </w:r>
      <w:r w:rsidRPr="006B25D4" w:rsidR="00056ADF">
        <w:rPr>
          <w:rFonts w:ascii="Arial" w:hAnsi="Arial" w:cs="Arial"/>
          <w:noProof/>
          <w:sz w:val="18"/>
          <w:szCs w:val="18"/>
          <w:lang w:val="da-DK"/>
        </w:rPr>
        <w:tab/>
      </w:r>
      <w:bookmarkStart w:name="Mxned" w:id="29"/>
      <w:bookmarkEnd w:id="29"/>
      <w:sdt>
        <w:sdtPr>
          <w:rPr>
            <w:rFonts w:ascii="Arial" w:hAnsi="Arial" w:cs="Arial"/>
            <w:noProof/>
            <w:sz w:val="18"/>
            <w:szCs w:val="18"/>
            <w:lang w:val="da-DK"/>
          </w:rPr>
          <w:alias w:val="#Nav: /LeaseContract_A9/Monthley"/>
          <w:tag w:val="#Nav: ContractTypeA9/50500"/>
          <w:id w:val="336819888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Monthley[1]" w:storeItemID="{BED37232-F969-45E4-A645-04C1A97B6F95}"/>
          <w:text/>
        </w:sdtPr>
        <w:sdtEndPr/>
        <w:sdtContent>
          <w:r w:rsidR="0070511F">
            <w:rPr>
              <w:rFonts w:ascii="Arial" w:hAnsi="Arial" w:cs="Arial"/>
              <w:noProof/>
              <w:sz w:val="18"/>
              <w:szCs w:val="18"/>
              <w:lang w:val="da-DK"/>
            </w:rPr>
            <w:t>Monthley</w:t>
          </w:r>
        </w:sdtContent>
      </w:sdt>
      <w:r w:rsidR="00F10CEC">
        <w:rPr>
          <w:rFonts w:ascii="Arial" w:hAnsi="Arial" w:cs="Arial"/>
          <w:noProof/>
          <w:sz w:val="18"/>
          <w:szCs w:val="18"/>
          <w:lang w:val="da-DK"/>
        </w:rPr>
        <w:tab/>
      </w:r>
      <w:r w:rsidRPr="006B25D4" w:rsidR="00056ADF">
        <w:rPr>
          <w:rFonts w:ascii="Arial" w:hAnsi="Arial" w:cs="Arial"/>
          <w:color w:val="2F2116"/>
          <w:sz w:val="18"/>
          <w:szCs w:val="18"/>
          <w:lang w:val="da-DK"/>
        </w:rPr>
        <w:t>Måned</w:t>
      </w:r>
      <w:r w:rsidRPr="006B25D4" w:rsidR="00ED5378">
        <w:rPr>
          <w:rFonts w:ascii="Arial" w:hAnsi="Arial" w:cs="Arial"/>
          <w:color w:val="2F2116"/>
          <w:sz w:val="18"/>
          <w:szCs w:val="18"/>
          <w:lang w:val="da-DK"/>
        </w:rPr>
        <w:tab/>
      </w:r>
      <w:bookmarkStart w:name="Kvartal" w:id="30"/>
      <w:bookmarkEnd w:id="30"/>
      <w:sdt>
        <w:sdtPr>
          <w:rPr>
            <w:rFonts w:ascii="Arial" w:hAnsi="Arial" w:cs="Arial"/>
            <w:color w:val="2F2116"/>
            <w:sz w:val="18"/>
            <w:szCs w:val="18"/>
            <w:lang w:val="da-DK"/>
          </w:rPr>
          <w:alias w:val="#Nav: /LeaseContract_A9/Quater"/>
          <w:tag w:val="#Nav: ContractTypeA9/50500"/>
          <w:id w:val="864645843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Quater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cs="Arial"/>
              <w:color w:val="2F2116"/>
              <w:sz w:val="18"/>
              <w:szCs w:val="18"/>
              <w:lang w:val="da-DK"/>
            </w:rPr>
            <w:t>Quater</w:t>
          </w:r>
          <w:proofErr w:type="spellEnd"/>
        </w:sdtContent>
      </w:sdt>
      <w:r w:rsidRPr="006B25D4" w:rsidR="00ED5378">
        <w:rPr>
          <w:rFonts w:ascii="Arial" w:hAnsi="Arial" w:cs="Arial"/>
          <w:color w:val="2F2116"/>
          <w:sz w:val="18"/>
          <w:szCs w:val="18"/>
          <w:lang w:val="da-DK"/>
        </w:rPr>
        <w:tab/>
      </w:r>
      <w:r w:rsidRPr="006B25D4" w:rsidR="00ED5378">
        <w:rPr>
          <w:rFonts w:ascii="Arial" w:hAnsi="Arial" w:cs="Arial"/>
          <w:b/>
          <w:i/>
          <w:color w:val="2F2116"/>
          <w:sz w:val="18"/>
          <w:szCs w:val="18"/>
          <w:lang w:val="da-DK"/>
        </w:rPr>
        <w:t>Kvartal</w:t>
      </w:r>
    </w:p>
    <w:p w:rsidRPr="006B25D4" w:rsidR="00B04169" w:rsidP="00ED2F27" w:rsidRDefault="00B04169">
      <w:pPr>
        <w:pStyle w:val="TableParagraph"/>
        <w:tabs>
          <w:tab w:val="left" w:pos="2268"/>
          <w:tab w:val="left" w:pos="5245"/>
          <w:tab w:val="left" w:pos="6946"/>
          <w:tab w:val="left" w:pos="8505"/>
          <w:tab w:val="left" w:pos="8789"/>
          <w:tab w:val="left" w:pos="9356"/>
          <w:tab w:val="left" w:pos="9639"/>
        </w:tabs>
        <w:spacing w:line="360" w:lineRule="auto"/>
        <w:ind w:left="993"/>
        <w:rPr>
          <w:rFonts w:ascii="Arial" w:hAnsi="Arial" w:cs="Arial"/>
          <w:color w:val="2F2116"/>
          <w:sz w:val="18"/>
          <w:szCs w:val="18"/>
          <w:lang w:val="da-DK"/>
        </w:rPr>
      </w:pPr>
      <w:r w:rsidRPr="006B25D4">
        <w:rPr>
          <w:rFonts w:ascii="Arial" w:hAnsi="Arial" w:cs="Arial"/>
          <w:color w:val="2F2116"/>
          <w:sz w:val="18"/>
          <w:szCs w:val="18"/>
          <w:lang w:val="da-DK"/>
        </w:rPr>
        <w:t>_____________________________________________________________________________________________</w:t>
      </w:r>
    </w:p>
    <w:p w:rsidRPr="006B25D4" w:rsidR="00AD0160" w:rsidP="00501667" w:rsidRDefault="00B04169">
      <w:pPr>
        <w:pStyle w:val="Brdtekst"/>
        <w:tabs>
          <w:tab w:val="left" w:pos="980"/>
          <w:tab w:val="left" w:pos="5154"/>
          <w:tab w:val="right" w:pos="6096"/>
          <w:tab w:val="left" w:pos="6379"/>
        </w:tabs>
        <w:ind w:left="993" w:hanging="880"/>
        <w:rPr>
          <w:rFonts w:ascii="Arial" w:hAnsi="Arial" w:eastAsia="Arial" w:cs="Arial"/>
          <w:lang w:val="da-DK"/>
        </w:rPr>
      </w:pPr>
      <w:r w:rsidRPr="006B25D4">
        <w:rPr>
          <w:rFonts w:ascii="Arial" w:hAnsi="Arial" w:cs="Arial"/>
          <w:lang w:val="da-DK"/>
        </w:rPr>
        <w:tab/>
        <w:t>L</w:t>
      </w:r>
      <w:r w:rsidRPr="006B25D4" w:rsidR="00706616">
        <w:rPr>
          <w:rFonts w:ascii="Arial" w:hAnsi="Arial" w:cs="Arial"/>
          <w:lang w:val="da-DK"/>
        </w:rPr>
        <w:t xml:space="preserve">ejen </w:t>
      </w:r>
      <w:r w:rsidRPr="006B25D4" w:rsidR="00706616">
        <w:rPr>
          <w:rFonts w:ascii="Arial" w:hAnsi="Arial" w:cs="Arial"/>
          <w:spacing w:val="-6"/>
          <w:lang w:val="da-DK"/>
        </w:rPr>
        <w:t xml:space="preserve">pr. </w:t>
      </w:r>
      <w:r w:rsidRPr="006B25D4" w:rsidR="00706616">
        <w:rPr>
          <w:rFonts w:ascii="Arial" w:hAnsi="Arial" w:cs="Arial"/>
          <w:lang w:val="da-DK"/>
        </w:rPr>
        <w:t>måned/kvartal</w:t>
      </w:r>
      <w:r w:rsidRPr="006B25D4" w:rsidR="00706616">
        <w:rPr>
          <w:rFonts w:ascii="Arial" w:hAnsi="Arial" w:cs="Arial"/>
          <w:spacing w:val="26"/>
          <w:lang w:val="da-DK"/>
        </w:rPr>
        <w:t xml:space="preserve"> </w:t>
      </w:r>
      <w:r w:rsidR="00ED2F27">
        <w:rPr>
          <w:rFonts w:ascii="Arial" w:hAnsi="Arial" w:cs="Arial"/>
          <w:lang w:val="da-DK"/>
        </w:rPr>
        <w:t>udgør:</w:t>
      </w:r>
      <w:r w:rsidR="00FE09DF">
        <w:rPr>
          <w:rFonts w:ascii="Arial" w:hAnsi="Arial" w:cs="Arial"/>
          <w:lang w:val="da-DK"/>
        </w:rPr>
        <w:tab/>
      </w:r>
      <w:r w:rsidR="00ED2F27">
        <w:rPr>
          <w:rFonts w:ascii="Arial" w:hAnsi="Arial" w:cs="Arial"/>
          <w:lang w:val="da-DK"/>
        </w:rPr>
        <w:tab/>
      </w:r>
      <w:bookmarkStart w:name="Leje" w:id="31"/>
      <w:bookmarkEnd w:id="31"/>
      <w:sdt>
        <w:sdtPr>
          <w:rPr>
            <w:rFonts w:ascii="Arial" w:hAnsi="Arial" w:cs="Arial"/>
            <w:lang w:val="da-DK"/>
          </w:rPr>
          <w:alias w:val="#Nav: /LeaseContract_A9/RentPPeriod"/>
          <w:tag w:val="#Nav: ContractTypeA9/50500"/>
          <w:id w:val="-1146749017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RentPPeriod[1]" w:storeItemID="{BED37232-F969-45E4-A645-04C1A97B6F95}"/>
          <w:text/>
        </w:sdtPr>
        <w:sdtEndPr/>
        <w:sdtContent>
          <w:proofErr w:type="spellStart"/>
          <w:r w:rsidR="00375BBE">
            <w:rPr>
              <w:rFonts w:ascii="Arial" w:hAnsi="Arial" w:cs="Arial"/>
              <w:lang w:val="da-DK"/>
            </w:rPr>
            <w:t>RentPPeriod</w:t>
          </w:r>
          <w:proofErr w:type="spellEnd"/>
        </w:sdtContent>
      </w:sdt>
      <w:r w:rsidR="00FE09DF">
        <w:rPr>
          <w:rFonts w:ascii="Arial" w:hAnsi="Arial" w:cs="Arial"/>
          <w:lang w:val="da-DK"/>
        </w:rPr>
        <w:tab/>
      </w:r>
      <w:r w:rsidRPr="006B25D4" w:rsidR="00706616">
        <w:rPr>
          <w:rFonts w:ascii="Arial" w:hAnsi="Arial" w:cs="Arial"/>
          <w:spacing w:val="-12"/>
          <w:lang w:val="da-DK"/>
        </w:rPr>
        <w:t>kr.</w:t>
      </w:r>
      <w:r w:rsidRPr="006B25D4" w:rsidR="00ED5378">
        <w:rPr>
          <w:rFonts w:ascii="Arial" w:hAnsi="Arial" w:cs="Arial"/>
          <w:noProof/>
          <w:lang w:val="da-DK"/>
        </w:rPr>
        <w:t xml:space="preserve"> </w:t>
      </w:r>
    </w:p>
    <w:p w:rsidRPr="006B25D4" w:rsidR="00AD0160" w:rsidP="002713AC" w:rsidRDefault="00AD0160">
      <w:pPr>
        <w:tabs>
          <w:tab w:val="left" w:pos="6379"/>
        </w:tabs>
        <w:spacing w:before="3"/>
        <w:rPr>
          <w:rFonts w:ascii="Arial" w:hAnsi="Arial" w:eastAsia="Arial" w:cs="Arial"/>
          <w:sz w:val="18"/>
          <w:szCs w:val="18"/>
          <w:lang w:val="da-DK"/>
        </w:rPr>
      </w:pPr>
    </w:p>
    <w:p w:rsidRPr="006B25D4" w:rsidR="00AD0160" w:rsidP="002713AC" w:rsidRDefault="00706616">
      <w:pPr>
        <w:pStyle w:val="Brdtekst"/>
        <w:tabs>
          <w:tab w:val="left" w:pos="5152"/>
          <w:tab w:val="left" w:pos="6379"/>
        </w:tabs>
        <w:ind w:left="964"/>
        <w:rPr>
          <w:rFonts w:ascii="Arial" w:hAnsi="Arial" w:eastAsia="Arial" w:cs="Arial"/>
          <w:lang w:val="da-DK"/>
        </w:rPr>
      </w:pPr>
      <w:r w:rsidRPr="006B25D4">
        <w:rPr>
          <w:rFonts w:ascii="Arial" w:hAnsi="Arial" w:cs="Arial"/>
          <w:color w:val="2F2116"/>
          <w:lang w:val="da-DK"/>
        </w:rPr>
        <w:t>Betalinger udover lejen</w:t>
      </w:r>
      <w:r w:rsidRPr="006B25D4">
        <w:rPr>
          <w:rFonts w:ascii="Arial" w:hAnsi="Arial" w:cs="Arial"/>
          <w:color w:val="2F2116"/>
          <w:spacing w:val="5"/>
          <w:lang w:val="da-DK"/>
        </w:rPr>
        <w:t xml:space="preserve"> </w:t>
      </w:r>
      <w:r w:rsidRPr="006B25D4">
        <w:rPr>
          <w:rFonts w:ascii="Arial" w:hAnsi="Arial" w:cs="Arial"/>
          <w:color w:val="2F2116"/>
          <w:lang w:val="da-DK"/>
        </w:rPr>
        <w:t>udgør:</w:t>
      </w:r>
    </w:p>
    <w:p w:rsidRPr="009E43A1" w:rsidR="00AD0160" w:rsidP="005E5F08" w:rsidRDefault="00706616">
      <w:pPr>
        <w:pStyle w:val="Brdtekst"/>
        <w:tabs>
          <w:tab w:val="left" w:pos="2273"/>
          <w:tab w:val="left" w:pos="5103"/>
          <w:tab w:val="right" w:pos="6096"/>
          <w:tab w:val="left" w:pos="6379"/>
        </w:tabs>
        <w:spacing w:before="13"/>
        <w:ind w:left="2273"/>
        <w:jc w:val="both"/>
        <w:rPr>
          <w:rFonts w:ascii="Arial" w:hAnsi="Arial" w:eastAsia="Arial" w:cs="Arial"/>
          <w:lang w:val="da-DK"/>
        </w:rPr>
      </w:pPr>
      <w:r w:rsidRPr="006B25D4">
        <w:rPr>
          <w:rFonts w:ascii="Arial" w:hAnsi="Arial" w:cs="Arial"/>
          <w:color w:val="2F2116"/>
          <w:lang w:val="da-DK"/>
        </w:rPr>
        <w:t>A conto</w:t>
      </w:r>
      <w:r w:rsidRPr="006B25D4">
        <w:rPr>
          <w:rFonts w:ascii="Arial" w:hAnsi="Arial" w:cs="Arial"/>
          <w:color w:val="2F2116"/>
          <w:spacing w:val="26"/>
          <w:lang w:val="da-DK"/>
        </w:rPr>
        <w:t xml:space="preserve"> </w:t>
      </w:r>
      <w:r w:rsidRPr="006B25D4">
        <w:rPr>
          <w:rFonts w:ascii="Arial" w:hAnsi="Arial" w:cs="Arial"/>
          <w:color w:val="2F2116"/>
          <w:lang w:val="da-DK"/>
        </w:rPr>
        <w:t>varmebidra</w:t>
      </w:r>
      <w:r w:rsidR="00FE09DF">
        <w:rPr>
          <w:rFonts w:ascii="Arial" w:hAnsi="Arial" w:cs="Arial"/>
          <w:color w:val="2F2116"/>
          <w:lang w:val="da-DK"/>
        </w:rPr>
        <w:t>g</w:t>
      </w:r>
      <w:r w:rsidR="005E5F08">
        <w:rPr>
          <w:rFonts w:ascii="Arial" w:hAnsi="Arial" w:cs="Arial"/>
          <w:color w:val="2F2116"/>
          <w:lang w:val="da-DK"/>
        </w:rPr>
        <w:tab/>
      </w:r>
      <w:r w:rsidRPr="00EF5BE9" w:rsidR="00C57B2A">
        <w:rPr>
          <w:rFonts w:ascii="Arial" w:hAnsi="Arial" w:cs="Arial"/>
          <w:color w:val="2F2116"/>
          <w:u w:val="single"/>
          <w:lang w:val="da-DK"/>
        </w:rPr>
        <w:tab/>
      </w:r>
      <w:bookmarkStart w:name="Varmebidrag" w:id="32"/>
      <w:bookmarkEnd w:id="32"/>
      <w:sdt>
        <w:sdtPr>
          <w:rPr>
            <w:rFonts w:ascii="Arial" w:hAnsi="Arial" w:cs="Arial"/>
            <w:color w:val="2F2116"/>
            <w:u w:val="single"/>
            <w:lang w:val="da-DK"/>
          </w:rPr>
          <w:alias w:val="#Nav: /LeaseContract_A9/ACHeat"/>
          <w:tag w:val="#Nav: ContractTypeA9/50500"/>
          <w:id w:val="563140355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ACHeat[1]" w:storeItemID="{BED37232-F969-45E4-A645-04C1A97B6F95}"/>
          <w:text/>
        </w:sdtPr>
        <w:sdtEndPr/>
        <w:sdtContent>
          <w:proofErr w:type="spellStart"/>
          <w:r w:rsidR="00F1380C">
            <w:rPr>
              <w:rFonts w:ascii="Arial" w:hAnsi="Arial" w:cs="Arial"/>
              <w:color w:val="2F2116"/>
              <w:u w:val="single"/>
              <w:lang w:val="da-DK"/>
            </w:rPr>
            <w:t>ACHeat</w:t>
          </w:r>
          <w:proofErr w:type="spellEnd"/>
        </w:sdtContent>
      </w:sdt>
      <w:r w:rsidR="00FE09DF">
        <w:rPr>
          <w:rFonts w:ascii="Arial" w:hAnsi="Arial" w:cs="Arial"/>
          <w:color w:val="2F2116"/>
          <w:lang w:val="da-DK"/>
        </w:rPr>
        <w:tab/>
      </w:r>
      <w:r w:rsidRPr="009E43A1">
        <w:rPr>
          <w:rFonts w:ascii="Arial" w:hAnsi="Arial" w:cs="Arial"/>
          <w:color w:val="2F2116"/>
          <w:spacing w:val="-6"/>
          <w:lang w:val="da-DK"/>
        </w:rPr>
        <w:t>kr.</w:t>
      </w:r>
    </w:p>
    <w:p w:rsidRPr="009E43A1" w:rsidR="00AD0160" w:rsidP="005E5F08" w:rsidRDefault="00706616">
      <w:pPr>
        <w:pStyle w:val="Brdtekst"/>
        <w:tabs>
          <w:tab w:val="left" w:pos="5103"/>
          <w:tab w:val="right" w:pos="6096"/>
          <w:tab w:val="left" w:pos="6379"/>
        </w:tabs>
        <w:spacing w:before="13"/>
        <w:ind w:left="2273"/>
        <w:jc w:val="both"/>
        <w:rPr>
          <w:rFonts w:ascii="Arial" w:hAnsi="Arial" w:eastAsia="Arial" w:cs="Arial"/>
          <w:lang w:val="da-DK"/>
        </w:rPr>
      </w:pPr>
      <w:r w:rsidRPr="009E43A1">
        <w:rPr>
          <w:rFonts w:ascii="Arial" w:hAnsi="Arial" w:cs="Arial"/>
          <w:color w:val="2F2116"/>
          <w:lang w:val="da-DK"/>
        </w:rPr>
        <w:t>A conto</w:t>
      </w:r>
      <w:r w:rsidRPr="009E43A1">
        <w:rPr>
          <w:rFonts w:ascii="Arial" w:hAnsi="Arial" w:cs="Arial"/>
          <w:color w:val="2F2116"/>
          <w:spacing w:val="32"/>
          <w:lang w:val="da-DK"/>
        </w:rPr>
        <w:t xml:space="preserve"> </w:t>
      </w:r>
      <w:r w:rsidRPr="009E43A1">
        <w:rPr>
          <w:rFonts w:ascii="Arial" w:hAnsi="Arial" w:cs="Arial"/>
          <w:color w:val="2F2116"/>
          <w:lang w:val="da-DK"/>
        </w:rPr>
        <w:t>vandbidrag</w:t>
      </w:r>
      <w:r w:rsidR="00C57B2A">
        <w:rPr>
          <w:rFonts w:ascii="Arial" w:hAnsi="Arial" w:cs="Arial"/>
          <w:color w:val="2F2116"/>
          <w:lang w:val="da-DK"/>
        </w:rPr>
        <w:tab/>
      </w:r>
      <w:r w:rsidRPr="00EF5BE9">
        <w:rPr>
          <w:rFonts w:ascii="Arial" w:hAnsi="Arial" w:cs="Arial"/>
          <w:color w:val="2F2116"/>
          <w:u w:val="single"/>
          <w:lang w:val="da-DK"/>
        </w:rPr>
        <w:tab/>
      </w:r>
      <w:bookmarkStart w:name="Vandbidrag" w:id="33"/>
      <w:bookmarkEnd w:id="33"/>
      <w:sdt>
        <w:sdtPr>
          <w:rPr>
            <w:rFonts w:ascii="Arial" w:hAnsi="Arial" w:cs="Arial"/>
            <w:color w:val="2F2116"/>
            <w:u w:val="single"/>
            <w:lang w:val="da-DK"/>
          </w:rPr>
          <w:alias w:val="#Nav: /LeaseContract_A9/ACWater"/>
          <w:tag w:val="#Nav: ContractTypeA9/50500"/>
          <w:id w:val="16896028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ACWater[1]" w:storeItemID="{BED37232-F969-45E4-A645-04C1A97B6F95}"/>
          <w:text/>
        </w:sdtPr>
        <w:sdtEndPr/>
        <w:sdtContent>
          <w:proofErr w:type="spellStart"/>
          <w:r w:rsidR="00375BBE">
            <w:rPr>
              <w:rFonts w:ascii="Arial" w:hAnsi="Arial" w:cs="Arial"/>
              <w:color w:val="2F2116"/>
              <w:u w:val="single"/>
              <w:lang w:val="da-DK"/>
            </w:rPr>
            <w:t>ACWater</w:t>
          </w:r>
          <w:proofErr w:type="spellEnd"/>
        </w:sdtContent>
      </w:sdt>
      <w:r w:rsidRPr="009E43A1" w:rsidR="009E43A1">
        <w:rPr>
          <w:rFonts w:ascii="Arial" w:hAnsi="Arial" w:cs="Arial"/>
          <w:color w:val="2F2116"/>
          <w:lang w:val="da-DK"/>
        </w:rPr>
        <w:tab/>
      </w:r>
      <w:r w:rsidRPr="009E43A1">
        <w:rPr>
          <w:rFonts w:ascii="Arial" w:hAnsi="Arial" w:cs="Arial"/>
          <w:color w:val="2F2116"/>
          <w:spacing w:val="-12"/>
          <w:lang w:val="da-DK"/>
        </w:rPr>
        <w:t>kr.</w:t>
      </w:r>
    </w:p>
    <w:p w:rsidRPr="009E43A1" w:rsidR="00AD0160" w:rsidP="005E5F08" w:rsidRDefault="00706616">
      <w:pPr>
        <w:pStyle w:val="Brdtekst"/>
        <w:tabs>
          <w:tab w:val="left" w:pos="5103"/>
          <w:tab w:val="right" w:pos="6096"/>
          <w:tab w:val="left" w:pos="6379"/>
        </w:tabs>
        <w:spacing w:before="13"/>
        <w:ind w:left="2273"/>
        <w:jc w:val="both"/>
        <w:rPr>
          <w:rFonts w:ascii="Arial" w:hAnsi="Arial" w:eastAsia="Arial" w:cs="Arial"/>
          <w:lang w:val="da-DK"/>
        </w:rPr>
      </w:pPr>
      <w:r w:rsidRPr="009E43A1">
        <w:rPr>
          <w:rFonts w:ascii="Arial" w:hAnsi="Arial" w:cs="Arial"/>
          <w:color w:val="2F2116"/>
          <w:lang w:val="da-DK"/>
        </w:rPr>
        <w:t>A conto</w:t>
      </w:r>
      <w:r w:rsidRPr="009E43A1">
        <w:rPr>
          <w:rFonts w:ascii="Arial" w:hAnsi="Arial" w:cs="Arial"/>
          <w:color w:val="2F2116"/>
          <w:spacing w:val="26"/>
          <w:lang w:val="da-DK"/>
        </w:rPr>
        <w:t xml:space="preserve"> </w:t>
      </w:r>
      <w:proofErr w:type="spellStart"/>
      <w:r w:rsidRPr="009E43A1">
        <w:rPr>
          <w:rFonts w:ascii="Arial" w:hAnsi="Arial" w:cs="Arial"/>
          <w:color w:val="2F2116"/>
          <w:lang w:val="da-DK"/>
        </w:rPr>
        <w:t>elbidrag</w:t>
      </w:r>
      <w:proofErr w:type="spellEnd"/>
      <w:r w:rsidR="00C57B2A">
        <w:rPr>
          <w:rFonts w:ascii="Arial" w:hAnsi="Arial" w:cs="Arial"/>
          <w:color w:val="2F2116"/>
          <w:lang w:val="da-DK"/>
        </w:rPr>
        <w:tab/>
      </w:r>
      <w:r w:rsidRPr="00EF5BE9">
        <w:rPr>
          <w:rFonts w:ascii="Arial" w:hAnsi="Arial" w:cs="Arial"/>
          <w:color w:val="2F2116"/>
          <w:u w:val="single"/>
          <w:lang w:val="da-DK"/>
        </w:rPr>
        <w:tab/>
      </w:r>
      <w:bookmarkStart w:name="El" w:id="34"/>
      <w:bookmarkEnd w:id="34"/>
      <w:sdt>
        <w:sdtPr>
          <w:rPr>
            <w:rFonts w:ascii="Arial" w:hAnsi="Arial" w:cs="Arial"/>
            <w:color w:val="2F2116"/>
            <w:u w:val="single"/>
            <w:lang w:val="da-DK"/>
          </w:rPr>
          <w:alias w:val="#Nav: /LeaseContract_A9/ACEl"/>
          <w:tag w:val="#Nav: ContractTypeA9/50500"/>
          <w:id w:val="618807330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ACEl[1]" w:storeItemID="{BED37232-F969-45E4-A645-04C1A97B6F95}"/>
          <w:text/>
        </w:sdtPr>
        <w:sdtEndPr/>
        <w:sdtContent>
          <w:proofErr w:type="spellStart"/>
          <w:r w:rsidR="00375BBE">
            <w:rPr>
              <w:rFonts w:ascii="Arial" w:hAnsi="Arial" w:cs="Arial"/>
              <w:color w:val="2F2116"/>
              <w:u w:val="single"/>
              <w:lang w:val="da-DK"/>
            </w:rPr>
            <w:t>ACEl</w:t>
          </w:r>
          <w:proofErr w:type="spellEnd"/>
        </w:sdtContent>
      </w:sdt>
      <w:r w:rsidR="009E43A1">
        <w:rPr>
          <w:rFonts w:ascii="Arial" w:hAnsi="Arial" w:cs="Arial"/>
          <w:color w:val="2F2116"/>
          <w:lang w:val="da-DK"/>
        </w:rPr>
        <w:tab/>
      </w:r>
      <w:r w:rsidRPr="009E43A1">
        <w:rPr>
          <w:rFonts w:ascii="Arial" w:hAnsi="Arial" w:cs="Arial"/>
          <w:color w:val="2F2116"/>
          <w:spacing w:val="-12"/>
          <w:lang w:val="da-DK"/>
        </w:rPr>
        <w:t>kr.</w:t>
      </w:r>
    </w:p>
    <w:p w:rsidRPr="009E43A1" w:rsidR="00AD0160" w:rsidP="005E5F08" w:rsidRDefault="00706616">
      <w:pPr>
        <w:pStyle w:val="Brdtekst"/>
        <w:tabs>
          <w:tab w:val="left" w:pos="5103"/>
          <w:tab w:val="right" w:pos="6096"/>
          <w:tab w:val="left" w:pos="6379"/>
        </w:tabs>
        <w:spacing w:before="13"/>
        <w:ind w:left="2273"/>
        <w:jc w:val="both"/>
        <w:rPr>
          <w:rFonts w:ascii="Arial" w:hAnsi="Arial" w:eastAsia="Arial" w:cs="Arial"/>
          <w:lang w:val="da-DK"/>
        </w:rPr>
      </w:pPr>
      <w:r w:rsidRPr="009E43A1">
        <w:rPr>
          <w:rFonts w:ascii="Arial" w:hAnsi="Arial" w:cs="Arial"/>
          <w:color w:val="2F2116"/>
          <w:lang w:val="da-DK"/>
        </w:rPr>
        <w:t>A conto</w:t>
      </w:r>
      <w:r w:rsidRPr="009E43A1">
        <w:rPr>
          <w:rFonts w:ascii="Arial" w:hAnsi="Arial" w:cs="Arial"/>
          <w:color w:val="2F2116"/>
          <w:spacing w:val="29"/>
          <w:lang w:val="da-DK"/>
        </w:rPr>
        <w:t xml:space="preserve"> </w:t>
      </w:r>
      <w:r w:rsidRPr="009E43A1">
        <w:rPr>
          <w:rFonts w:ascii="Arial" w:hAnsi="Arial" w:cs="Arial"/>
          <w:color w:val="2F2116"/>
          <w:lang w:val="da-DK"/>
        </w:rPr>
        <w:t>kølingsbidrag</w:t>
      </w:r>
      <w:r w:rsidR="00C57B2A">
        <w:rPr>
          <w:rFonts w:ascii="Arial" w:hAnsi="Arial" w:cs="Arial"/>
          <w:color w:val="2F2116"/>
          <w:lang w:val="da-DK"/>
        </w:rPr>
        <w:tab/>
      </w:r>
      <w:r w:rsidRPr="00EF5BE9">
        <w:rPr>
          <w:rFonts w:ascii="Arial" w:hAnsi="Arial" w:cs="Arial"/>
          <w:color w:val="2F2116"/>
          <w:u w:val="single"/>
          <w:lang w:val="da-DK"/>
        </w:rPr>
        <w:tab/>
      </w:r>
      <w:bookmarkStart w:name="Køling" w:id="35"/>
      <w:bookmarkEnd w:id="35"/>
      <w:sdt>
        <w:sdtPr>
          <w:rPr>
            <w:rFonts w:ascii="Arial" w:hAnsi="Arial" w:cs="Arial"/>
            <w:color w:val="2F2116"/>
            <w:u w:val="single"/>
            <w:lang w:val="da-DK"/>
          </w:rPr>
          <w:alias w:val="#Nav: /LeaseContract_A9/ACColling"/>
          <w:tag w:val="#Nav: ContractTypeA9/50500"/>
          <w:id w:val="-1504588762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ACColling[1]" w:storeItemID="{BED37232-F969-45E4-A645-04C1A97B6F95}"/>
          <w:text/>
        </w:sdtPr>
        <w:sdtEndPr/>
        <w:sdtContent>
          <w:proofErr w:type="spellStart"/>
          <w:r w:rsidR="00F1380C">
            <w:rPr>
              <w:rFonts w:ascii="Arial" w:hAnsi="Arial" w:cs="Arial"/>
              <w:color w:val="2F2116"/>
              <w:u w:val="single"/>
              <w:lang w:val="da-DK"/>
            </w:rPr>
            <w:t>ACColling</w:t>
          </w:r>
          <w:proofErr w:type="spellEnd"/>
        </w:sdtContent>
      </w:sdt>
      <w:r w:rsidRPr="009E43A1" w:rsidR="009E43A1">
        <w:rPr>
          <w:rFonts w:ascii="Arial" w:hAnsi="Arial" w:cs="Arial"/>
          <w:color w:val="2F2116"/>
          <w:lang w:val="da-DK"/>
        </w:rPr>
        <w:tab/>
      </w:r>
      <w:r w:rsidRPr="009E43A1">
        <w:rPr>
          <w:rFonts w:ascii="Arial" w:hAnsi="Arial" w:cs="Arial"/>
          <w:color w:val="2F2116"/>
          <w:spacing w:val="-12"/>
          <w:lang w:val="da-DK"/>
        </w:rPr>
        <w:t>kr.</w:t>
      </w:r>
    </w:p>
    <w:p w:rsidRPr="009E43A1" w:rsidR="00AD0160" w:rsidP="005E5F08" w:rsidRDefault="00706616">
      <w:pPr>
        <w:pStyle w:val="Brdtekst"/>
        <w:tabs>
          <w:tab w:val="left" w:pos="5103"/>
          <w:tab w:val="right" w:pos="6096"/>
          <w:tab w:val="left" w:pos="6379"/>
        </w:tabs>
        <w:spacing w:before="13"/>
        <w:ind w:left="2273"/>
        <w:jc w:val="both"/>
        <w:rPr>
          <w:rFonts w:ascii="Arial" w:hAnsi="Arial" w:eastAsia="Arial" w:cs="Arial"/>
          <w:lang w:val="da-DK"/>
        </w:rPr>
      </w:pPr>
      <w:r w:rsidRPr="009E43A1">
        <w:rPr>
          <w:rFonts w:ascii="Arial" w:hAnsi="Arial" w:cs="Arial"/>
          <w:color w:val="2F2116"/>
          <w:lang w:val="da-DK"/>
        </w:rPr>
        <w:t>Antennebidrag</w:t>
      </w:r>
      <w:r w:rsidR="00C57B2A">
        <w:rPr>
          <w:rFonts w:ascii="Arial" w:hAnsi="Arial" w:cs="Arial"/>
          <w:color w:val="2F2116"/>
          <w:lang w:val="da-DK"/>
        </w:rPr>
        <w:tab/>
      </w:r>
      <w:r w:rsidRPr="00EF5BE9">
        <w:rPr>
          <w:rFonts w:ascii="Arial" w:hAnsi="Arial" w:cs="Arial"/>
          <w:color w:val="2F2116"/>
          <w:u w:val="single"/>
          <w:lang w:val="da-DK"/>
        </w:rPr>
        <w:tab/>
      </w:r>
      <w:bookmarkStart w:name="Antenne" w:id="36"/>
      <w:bookmarkEnd w:id="36"/>
      <w:sdt>
        <w:sdtPr>
          <w:rPr>
            <w:rFonts w:ascii="Arial" w:hAnsi="Arial" w:cs="Arial"/>
            <w:color w:val="2F2116"/>
            <w:u w:val="single"/>
            <w:lang w:val="da-DK"/>
          </w:rPr>
          <w:alias w:val="#Nav: /LeaseContract_A9/Antenna"/>
          <w:tag w:val="#Nav: ContractTypeA9/50500"/>
          <w:id w:val="691503854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Antenna[1]" w:storeItemID="{BED37232-F969-45E4-A645-04C1A97B6F95}"/>
          <w:text/>
        </w:sdtPr>
        <w:sdtEndPr/>
        <w:sdtContent>
          <w:proofErr w:type="spellStart"/>
          <w:r w:rsidR="00375BBE">
            <w:rPr>
              <w:rFonts w:ascii="Arial" w:hAnsi="Arial" w:cs="Arial"/>
              <w:color w:val="2F2116"/>
              <w:u w:val="single"/>
              <w:lang w:val="da-DK"/>
            </w:rPr>
            <w:t>Antenna</w:t>
          </w:r>
          <w:proofErr w:type="spellEnd"/>
        </w:sdtContent>
      </w:sdt>
      <w:r w:rsidRPr="009E43A1" w:rsidR="009E43A1">
        <w:rPr>
          <w:rFonts w:ascii="Arial" w:hAnsi="Arial" w:cs="Arial"/>
          <w:color w:val="2F2116"/>
          <w:lang w:val="da-DK"/>
        </w:rPr>
        <w:tab/>
      </w:r>
      <w:r w:rsidRPr="009E43A1">
        <w:rPr>
          <w:rFonts w:ascii="Arial" w:hAnsi="Arial" w:cs="Arial"/>
          <w:color w:val="2F2116"/>
          <w:spacing w:val="-12"/>
          <w:lang w:val="da-DK"/>
        </w:rPr>
        <w:t>kr.</w:t>
      </w:r>
    </w:p>
    <w:p w:rsidR="009E43A1" w:rsidP="005E5F08" w:rsidRDefault="00706616">
      <w:pPr>
        <w:pStyle w:val="Brdtekst"/>
        <w:tabs>
          <w:tab w:val="left" w:pos="5103"/>
          <w:tab w:val="right" w:pos="6096"/>
          <w:tab w:val="left" w:pos="6379"/>
        </w:tabs>
        <w:spacing w:before="13" w:line="254" w:lineRule="auto"/>
        <w:ind w:left="2273" w:right="82"/>
        <w:jc w:val="both"/>
        <w:rPr>
          <w:rFonts w:ascii="Arial" w:hAnsi="Arial" w:cs="Arial"/>
          <w:color w:val="2F2116"/>
          <w:spacing w:val="-45"/>
          <w:lang w:val="da-DK"/>
        </w:rPr>
      </w:pPr>
      <w:r w:rsidRPr="009E43A1">
        <w:rPr>
          <w:rFonts w:ascii="Arial" w:hAnsi="Arial" w:cs="Arial"/>
          <w:color w:val="2F2116"/>
          <w:lang w:val="da-DK"/>
        </w:rPr>
        <w:t>Internetbidrag</w:t>
      </w:r>
      <w:r w:rsidR="00C57B2A">
        <w:rPr>
          <w:rFonts w:ascii="Arial" w:hAnsi="Arial" w:cs="Arial"/>
          <w:color w:val="2F2116"/>
          <w:lang w:val="da-DK"/>
        </w:rPr>
        <w:tab/>
      </w:r>
      <w:r w:rsidRPr="00EF5BE9">
        <w:rPr>
          <w:rFonts w:ascii="Arial" w:hAnsi="Arial" w:cs="Arial"/>
          <w:color w:val="2F2116"/>
          <w:u w:val="single"/>
          <w:lang w:val="da-DK"/>
        </w:rPr>
        <w:tab/>
      </w:r>
      <w:bookmarkStart w:name="Internet" w:id="37"/>
      <w:bookmarkEnd w:id="37"/>
      <w:sdt>
        <w:sdtPr>
          <w:rPr>
            <w:rFonts w:ascii="Arial" w:hAnsi="Arial" w:cs="Arial"/>
            <w:color w:val="2F2116"/>
            <w:u w:val="single"/>
            <w:lang w:val="da-DK"/>
          </w:rPr>
          <w:alias w:val="#Nav: /LeaseContract_A9/Internet"/>
          <w:tag w:val="#Nav: ContractTypeA9/50500"/>
          <w:id w:val="1321929852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Internet[1]" w:storeItemID="{BED37232-F969-45E4-A645-04C1A97B6F95}"/>
          <w:text/>
        </w:sdtPr>
        <w:sdtEndPr/>
        <w:sdtContent>
          <w:r w:rsidR="00375BBE">
            <w:rPr>
              <w:rFonts w:ascii="Arial" w:hAnsi="Arial" w:cs="Arial"/>
              <w:color w:val="2F2116"/>
              <w:u w:val="single"/>
              <w:lang w:val="da-DK"/>
            </w:rPr>
            <w:t>Internet</w:t>
          </w:r>
        </w:sdtContent>
      </w:sdt>
      <w:r w:rsidR="009E43A1">
        <w:rPr>
          <w:rFonts w:ascii="Arial" w:hAnsi="Arial" w:cs="Arial"/>
          <w:color w:val="2F2116"/>
          <w:lang w:val="da-DK"/>
        </w:rPr>
        <w:tab/>
      </w:r>
      <w:r w:rsidRPr="009E43A1">
        <w:rPr>
          <w:rFonts w:ascii="Arial" w:hAnsi="Arial" w:cs="Arial"/>
          <w:color w:val="2F2116"/>
          <w:spacing w:val="-12"/>
          <w:lang w:val="da-DK"/>
        </w:rPr>
        <w:t>kr.</w:t>
      </w:r>
      <w:r w:rsidRPr="006B25D4">
        <w:rPr>
          <w:rFonts w:ascii="Arial" w:hAnsi="Arial" w:cs="Arial"/>
          <w:color w:val="2F2116"/>
          <w:spacing w:val="-45"/>
          <w:lang w:val="da-DK"/>
        </w:rPr>
        <w:t xml:space="preserve"> </w:t>
      </w:r>
    </w:p>
    <w:p w:rsidR="009E43A1" w:rsidP="005E5F08" w:rsidRDefault="00706616">
      <w:pPr>
        <w:pStyle w:val="Brdtekst"/>
        <w:tabs>
          <w:tab w:val="left" w:pos="5103"/>
          <w:tab w:val="right" w:pos="6096"/>
          <w:tab w:val="left" w:pos="6379"/>
        </w:tabs>
        <w:spacing w:before="13" w:line="254" w:lineRule="auto"/>
        <w:ind w:left="2273" w:right="82"/>
        <w:jc w:val="both"/>
        <w:rPr>
          <w:rFonts w:ascii="Arial" w:hAnsi="Arial" w:cs="Arial"/>
          <w:color w:val="2F2116"/>
          <w:spacing w:val="-45"/>
          <w:lang w:val="da-DK"/>
        </w:rPr>
      </w:pPr>
      <w:r w:rsidRPr="006B25D4">
        <w:rPr>
          <w:rFonts w:ascii="Arial" w:hAnsi="Arial" w:cs="Arial"/>
          <w:color w:val="2F2116"/>
          <w:lang w:val="da-DK"/>
        </w:rPr>
        <w:t>Bidrag til</w:t>
      </w:r>
      <w:r w:rsidRPr="006B25D4">
        <w:rPr>
          <w:rFonts w:ascii="Arial" w:hAnsi="Arial" w:cs="Arial"/>
          <w:color w:val="2F2116"/>
          <w:spacing w:val="31"/>
          <w:lang w:val="da-DK"/>
        </w:rPr>
        <w:t xml:space="preserve"> </w:t>
      </w:r>
      <w:r w:rsidRPr="006B25D4">
        <w:rPr>
          <w:rFonts w:ascii="Arial" w:hAnsi="Arial" w:cs="Arial"/>
          <w:color w:val="2F2116"/>
          <w:lang w:val="da-DK"/>
        </w:rPr>
        <w:t>beboerrepræsentatio</w:t>
      </w:r>
      <w:r w:rsidR="00FE09DF">
        <w:rPr>
          <w:rFonts w:ascii="Arial" w:hAnsi="Arial" w:cs="Arial"/>
          <w:color w:val="2F2116"/>
          <w:lang w:val="da-DK"/>
        </w:rPr>
        <w:t>n</w:t>
      </w:r>
      <w:r w:rsidR="00C57B2A">
        <w:rPr>
          <w:rFonts w:ascii="Arial" w:hAnsi="Arial" w:cs="Arial"/>
          <w:color w:val="2F2116"/>
          <w:lang w:val="da-DK"/>
        </w:rPr>
        <w:tab/>
      </w:r>
      <w:r w:rsidRPr="00EF5BE9" w:rsidR="00FE09DF">
        <w:rPr>
          <w:rFonts w:ascii="Arial" w:hAnsi="Arial" w:cs="Arial"/>
          <w:color w:val="2F2116"/>
          <w:u w:val="single"/>
          <w:lang w:val="da-DK"/>
        </w:rPr>
        <w:tab/>
      </w:r>
      <w:bookmarkStart w:name="BeboerRep" w:id="38"/>
      <w:bookmarkEnd w:id="38"/>
      <w:sdt>
        <w:sdtPr>
          <w:rPr>
            <w:rFonts w:ascii="Arial" w:hAnsi="Arial" w:cs="Arial"/>
            <w:color w:val="2F2116"/>
            <w:u w:val="single"/>
            <w:lang w:val="da-DK"/>
          </w:rPr>
          <w:alias w:val="#Nav: /LeaseContract_A9/TenantGroup"/>
          <w:tag w:val="#Nav: ContractTypeA9/50500"/>
          <w:id w:val="987519276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enantGroup[1]" w:storeItemID="{BED37232-F969-45E4-A645-04C1A97B6F95}"/>
          <w:text/>
        </w:sdtPr>
        <w:sdtEndPr/>
        <w:sdtContent>
          <w:proofErr w:type="spellStart"/>
          <w:r w:rsidR="00375BBE">
            <w:rPr>
              <w:rFonts w:ascii="Arial" w:hAnsi="Arial" w:cs="Arial"/>
              <w:color w:val="2F2116"/>
              <w:u w:val="single"/>
              <w:lang w:val="da-DK"/>
            </w:rPr>
            <w:t>TenantGroup</w:t>
          </w:r>
          <w:proofErr w:type="spellEnd"/>
        </w:sdtContent>
      </w:sdt>
      <w:r w:rsidR="009E43A1">
        <w:rPr>
          <w:rFonts w:ascii="Arial" w:hAnsi="Arial" w:cs="Arial"/>
          <w:color w:val="2F2116"/>
          <w:lang w:val="da-DK"/>
        </w:rPr>
        <w:tab/>
      </w:r>
      <w:r w:rsidRPr="006B25D4">
        <w:rPr>
          <w:rFonts w:ascii="Arial" w:hAnsi="Arial" w:cs="Arial"/>
          <w:color w:val="2F2116"/>
          <w:spacing w:val="-12"/>
          <w:lang w:val="da-DK"/>
        </w:rPr>
        <w:t>kr.</w:t>
      </w:r>
      <w:r w:rsidRPr="006B25D4">
        <w:rPr>
          <w:rFonts w:ascii="Arial" w:hAnsi="Arial" w:cs="Arial"/>
          <w:color w:val="2F2116"/>
          <w:spacing w:val="-45"/>
          <w:lang w:val="da-DK"/>
        </w:rPr>
        <w:t xml:space="preserve"> </w:t>
      </w:r>
    </w:p>
    <w:p w:rsidRPr="00CB17B6" w:rsidR="00AD0160" w:rsidP="00A90C3C" w:rsidRDefault="00706616">
      <w:pPr>
        <w:pStyle w:val="Brdtekst"/>
        <w:tabs>
          <w:tab w:val="left" w:pos="3119"/>
          <w:tab w:val="left" w:pos="5103"/>
          <w:tab w:val="right" w:pos="6096"/>
          <w:tab w:val="left" w:pos="6379"/>
        </w:tabs>
        <w:spacing w:before="13" w:line="254" w:lineRule="auto"/>
        <w:ind w:left="2273" w:right="-60"/>
        <w:rPr>
          <w:rFonts w:ascii="Arial" w:hAnsi="Arial" w:eastAsia="Arial" w:cs="Arial"/>
        </w:rPr>
      </w:pPr>
      <w:r w:rsidRPr="00CB17B6">
        <w:rPr>
          <w:rFonts w:ascii="Arial" w:hAnsi="Arial" w:cs="Arial"/>
          <w:color w:val="2F2116"/>
        </w:rPr>
        <w:t>Andet:</w:t>
      </w:r>
      <w:sdt>
        <w:sdtPr>
          <w:rPr>
            <w:rFonts w:ascii="Arial" w:hAnsi="Arial" w:cs="Arial"/>
            <w:color w:val="2F2116"/>
          </w:rPr>
          <w:alias w:val="#Nav: /LeaseContract_A9/OtherText1"/>
          <w:tag w:val="#Nav: ContractTypeA9/50500"/>
          <w:id w:val="-223211331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OtherText1[1]" w:storeItemID="{BED37232-F969-45E4-A645-04C1A97B6F95}"/>
          <w:text/>
        </w:sdtPr>
        <w:sdtEndPr/>
        <w:sdtContent>
          <w:r w:rsidRPr="00CB17B6" w:rsidR="00CB17B6">
            <w:rPr>
              <w:rFonts w:ascii="Arial" w:hAnsi="Arial" w:cs="Arial"/>
              <w:color w:val="2F2116"/>
            </w:rPr>
            <w:t>OtherText1</w:t>
          </w:r>
        </w:sdtContent>
      </w:sdt>
      <w:bookmarkStart w:name="Tom1" w:id="39"/>
      <w:bookmarkStart w:name="Tom1Belxb" w:id="40"/>
      <w:bookmarkEnd w:id="39"/>
      <w:bookmarkEnd w:id="40"/>
      <w:r w:rsidRPr="00CB17B6" w:rsidR="00E42A74">
        <w:rPr>
          <w:rFonts w:ascii="Arial" w:hAnsi="Arial" w:cs="Arial"/>
          <w:color w:val="2F2116"/>
        </w:rPr>
        <w:tab/>
      </w:r>
      <w:r w:rsidRPr="00CB17B6" w:rsidR="008C26F9">
        <w:rPr>
          <w:rFonts w:ascii="Arial" w:hAnsi="Arial" w:cs="Arial"/>
          <w:color w:val="2F2116"/>
        </w:rPr>
        <w:tab/>
      </w:r>
      <w:r w:rsidRPr="00CB17B6" w:rsidR="005E5F08">
        <w:rPr>
          <w:rFonts w:ascii="Arial" w:hAnsi="Arial" w:cs="Arial"/>
          <w:color w:val="2F2116"/>
          <w:u w:val="single"/>
        </w:rPr>
        <w:tab/>
      </w:r>
      <w:sdt>
        <w:sdtPr>
          <w:rPr>
            <w:rFonts w:ascii="Arial" w:hAnsi="Arial" w:cs="Arial"/>
            <w:color w:val="2F2116"/>
            <w:u w:val="single"/>
          </w:rPr>
          <w:alias w:val="#Nav: /LeaseContract_A9/OtherAmount1"/>
          <w:tag w:val="#Nav: ContractTypeA9/50500"/>
          <w:id w:val="1053268180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OtherAmount1[1]" w:storeItemID="{BED37232-F969-45E4-A645-04C1A97B6F95}"/>
          <w:text/>
        </w:sdtPr>
        <w:sdtEndPr/>
        <w:sdtContent>
          <w:r w:rsidRPr="00CB17B6" w:rsidR="00F1380C">
            <w:rPr>
              <w:rFonts w:ascii="Arial" w:hAnsi="Arial" w:cs="Arial"/>
              <w:color w:val="2F2116"/>
              <w:u w:val="single"/>
            </w:rPr>
            <w:t>OtherAmount1</w:t>
          </w:r>
        </w:sdtContent>
      </w:sdt>
      <w:r w:rsidRPr="00CB17B6" w:rsidR="00FE09DF">
        <w:rPr>
          <w:rFonts w:ascii="Arial" w:hAnsi="Arial" w:cs="Arial"/>
          <w:color w:val="2F2116"/>
        </w:rPr>
        <w:tab/>
      </w:r>
      <w:r w:rsidRPr="00CB17B6">
        <w:rPr>
          <w:rFonts w:ascii="Arial" w:hAnsi="Arial" w:cs="Arial"/>
          <w:color w:val="2F2116"/>
          <w:spacing w:val="-12"/>
        </w:rPr>
        <w:t>kr.</w:t>
      </w:r>
    </w:p>
    <w:p w:rsidRPr="00CB17B6" w:rsidR="009E43A1" w:rsidP="00A90C3C" w:rsidRDefault="00706616">
      <w:pPr>
        <w:pStyle w:val="Brdtekst"/>
        <w:tabs>
          <w:tab w:val="left" w:pos="3119"/>
          <w:tab w:val="left" w:pos="5103"/>
          <w:tab w:val="right" w:pos="6096"/>
          <w:tab w:val="left" w:pos="6379"/>
        </w:tabs>
        <w:spacing w:before="1" w:line="254" w:lineRule="auto"/>
        <w:ind w:left="2273" w:right="3609"/>
        <w:rPr>
          <w:rFonts w:ascii="Arial" w:hAnsi="Arial" w:cs="Arial"/>
          <w:color w:val="2F2116"/>
        </w:rPr>
      </w:pPr>
      <w:r w:rsidRPr="00CB17B6">
        <w:rPr>
          <w:rFonts w:ascii="Arial" w:hAnsi="Arial" w:cs="Arial"/>
          <w:color w:val="2F2116"/>
        </w:rPr>
        <w:t>Andet:</w:t>
      </w:r>
      <w:sdt>
        <w:sdtPr>
          <w:rPr>
            <w:rFonts w:ascii="Arial" w:hAnsi="Arial" w:cs="Arial"/>
            <w:color w:val="2F2116"/>
          </w:rPr>
          <w:alias w:val="#Nav: /LeaseContract_A9/OtherText2"/>
          <w:tag w:val="#Nav: ContractTypeA9/50500"/>
          <w:id w:val="2052884473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OtherText2[1]" w:storeItemID="{BED37232-F969-45E4-A645-04C1A97B6F95}"/>
          <w:text/>
        </w:sdtPr>
        <w:sdtEndPr/>
        <w:sdtContent>
          <w:r w:rsidRPr="00CB17B6" w:rsidR="00CB17B6">
            <w:rPr>
              <w:rFonts w:ascii="Arial" w:hAnsi="Arial" w:cs="Arial"/>
              <w:color w:val="2F2116"/>
            </w:rPr>
            <w:t>OtherText2</w:t>
          </w:r>
        </w:sdtContent>
      </w:sdt>
      <w:bookmarkStart w:name="Tom2" w:id="41"/>
      <w:bookmarkEnd w:id="41"/>
      <w:r w:rsidRPr="00CB17B6" w:rsidR="00E42A74">
        <w:rPr>
          <w:rFonts w:ascii="Arial" w:hAnsi="Arial" w:cs="Arial"/>
          <w:color w:val="2F2116"/>
        </w:rPr>
        <w:tab/>
      </w:r>
      <w:r w:rsidRPr="00CB17B6" w:rsidR="005E5F08">
        <w:rPr>
          <w:rFonts w:ascii="Arial" w:hAnsi="Arial" w:cs="Arial"/>
          <w:color w:val="2F2116"/>
        </w:rPr>
        <w:tab/>
      </w:r>
      <w:r w:rsidRPr="00CB17B6" w:rsidR="00A157CC">
        <w:rPr>
          <w:rFonts w:ascii="Arial" w:hAnsi="Arial" w:cs="Arial"/>
          <w:color w:val="2F2116"/>
          <w:u w:val="single"/>
        </w:rPr>
        <w:tab/>
      </w:r>
      <w:bookmarkStart w:name="Tom2Belxb" w:id="42"/>
      <w:bookmarkEnd w:id="42"/>
      <w:sdt>
        <w:sdtPr>
          <w:rPr>
            <w:rFonts w:ascii="Arial" w:hAnsi="Arial" w:cs="Arial"/>
            <w:color w:val="2F2116"/>
            <w:u w:val="single"/>
          </w:rPr>
          <w:alias w:val="#Nav: /LeaseContract_A9/OtherAmount2"/>
          <w:tag w:val="#Nav: ContractTypeA9/50500"/>
          <w:id w:val="1292326296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OtherAmount2[1]" w:storeItemID="{BED37232-F969-45E4-A645-04C1A97B6F95}"/>
          <w:text/>
        </w:sdtPr>
        <w:sdtEndPr/>
        <w:sdtContent>
          <w:r w:rsidRPr="00CB17B6" w:rsidR="00F1380C">
            <w:rPr>
              <w:rFonts w:ascii="Arial" w:hAnsi="Arial" w:cs="Arial"/>
              <w:color w:val="2F2116"/>
              <w:u w:val="single"/>
            </w:rPr>
            <w:t>OtherAmount2</w:t>
          </w:r>
        </w:sdtContent>
      </w:sdt>
      <w:r w:rsidRPr="00CB17B6" w:rsidR="00A157CC">
        <w:rPr>
          <w:rFonts w:ascii="Arial" w:hAnsi="Arial" w:cs="Arial"/>
          <w:color w:val="2F2116"/>
        </w:rPr>
        <w:tab/>
      </w:r>
      <w:r w:rsidRPr="00CB17B6">
        <w:rPr>
          <w:rFonts w:ascii="Arial" w:hAnsi="Arial" w:cs="Arial"/>
          <w:color w:val="2F2116"/>
          <w:spacing w:val="-12"/>
        </w:rPr>
        <w:t>kr.</w:t>
      </w:r>
      <w:r w:rsidRPr="00CB17B6">
        <w:rPr>
          <w:rFonts w:ascii="Arial" w:hAnsi="Arial" w:cs="Arial"/>
          <w:color w:val="2F2116"/>
          <w:spacing w:val="-45"/>
        </w:rPr>
        <w:t xml:space="preserve"> </w:t>
      </w:r>
    </w:p>
    <w:p w:rsidRPr="006B25D4" w:rsidR="00AD0160" w:rsidP="005E5F08" w:rsidRDefault="00AB4DAB">
      <w:pPr>
        <w:pStyle w:val="Brdtekst"/>
        <w:tabs>
          <w:tab w:val="left" w:pos="5103"/>
          <w:tab w:val="right" w:pos="6096"/>
          <w:tab w:val="left" w:pos="6379"/>
        </w:tabs>
        <w:spacing w:before="1" w:line="254" w:lineRule="auto"/>
        <w:ind w:left="2273" w:right="3609"/>
        <w:rPr>
          <w:rFonts w:ascii="Arial" w:hAnsi="Arial" w:eastAsia="Arial" w:cs="Arial"/>
          <w:lang w:val="da-DK"/>
        </w:rPr>
      </w:pPr>
      <w:r>
        <w:rPr>
          <w:rFonts w:ascii="Arial" w:hAnsi="Arial" w:cs="Arial"/>
          <w:color w:val="2F2116"/>
          <w:lang w:val="da-DK"/>
        </w:rPr>
        <w:t xml:space="preserve">I </w:t>
      </w:r>
      <w:r w:rsidRPr="006B25D4" w:rsidR="00706616">
        <w:rPr>
          <w:rFonts w:ascii="Arial" w:hAnsi="Arial" w:cs="Arial"/>
          <w:color w:val="2F2116"/>
          <w:lang w:val="da-DK"/>
        </w:rPr>
        <w:t xml:space="preserve">alt betales </w:t>
      </w:r>
      <w:r w:rsidRPr="006B25D4" w:rsidR="00706616">
        <w:rPr>
          <w:rFonts w:ascii="Arial" w:hAnsi="Arial" w:cs="Arial"/>
          <w:color w:val="2F2116"/>
          <w:spacing w:val="-6"/>
          <w:lang w:val="da-DK"/>
        </w:rPr>
        <w:t>pr.</w:t>
      </w:r>
      <w:r w:rsidRPr="006B25D4" w:rsidR="00706616">
        <w:rPr>
          <w:rFonts w:ascii="Arial" w:hAnsi="Arial" w:cs="Arial"/>
          <w:color w:val="2F2116"/>
          <w:spacing w:val="30"/>
          <w:lang w:val="da-DK"/>
        </w:rPr>
        <w:t xml:space="preserve"> </w:t>
      </w:r>
      <w:r w:rsidRPr="006B25D4" w:rsidR="00706616">
        <w:rPr>
          <w:rFonts w:ascii="Arial" w:hAnsi="Arial" w:cs="Arial"/>
          <w:color w:val="2F2116"/>
          <w:lang w:val="da-DK"/>
        </w:rPr>
        <w:t>måned/kvartal:</w:t>
      </w:r>
      <w:r w:rsidR="00EF5BE9">
        <w:rPr>
          <w:rFonts w:ascii="Arial" w:hAnsi="Arial" w:cs="Arial"/>
          <w:color w:val="2F2116"/>
          <w:lang w:val="da-DK"/>
        </w:rPr>
        <w:tab/>
      </w:r>
      <w:r w:rsidRPr="00EF5BE9" w:rsidR="00706616">
        <w:rPr>
          <w:rFonts w:ascii="Arial" w:hAnsi="Arial" w:cs="Arial"/>
          <w:color w:val="2F2116"/>
          <w:u w:val="single"/>
          <w:lang w:val="da-DK"/>
        </w:rPr>
        <w:tab/>
      </w:r>
      <w:bookmarkStart w:name="IaltPeriode" w:id="43"/>
      <w:bookmarkEnd w:id="43"/>
      <w:sdt>
        <w:sdtPr>
          <w:rPr>
            <w:rFonts w:ascii="Arial" w:hAnsi="Arial" w:cs="Arial"/>
            <w:color w:val="2F2116"/>
            <w:u w:val="single"/>
            <w:lang w:val="da-DK"/>
          </w:rPr>
          <w:alias w:val="#Nav: /LeaseContract_A9/TotalPerPeriod"/>
          <w:tag w:val="#Nav: ContractTypeA9/50500"/>
          <w:id w:val="-893887720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otalPerPeriod[1]" w:storeItemID="{BED37232-F969-45E4-A645-04C1A97B6F95}"/>
          <w:text/>
        </w:sdtPr>
        <w:sdtEndPr/>
        <w:sdtContent>
          <w:proofErr w:type="spellStart"/>
          <w:r w:rsidR="00F1380C">
            <w:rPr>
              <w:rFonts w:ascii="Arial" w:hAnsi="Arial" w:cs="Arial"/>
              <w:color w:val="2F2116"/>
              <w:u w:val="single"/>
              <w:lang w:val="da-DK"/>
            </w:rPr>
            <w:t>TotalPerPeriod</w:t>
          </w:r>
          <w:proofErr w:type="spellEnd"/>
        </w:sdtContent>
      </w:sdt>
      <w:r w:rsidR="00FE09DF">
        <w:rPr>
          <w:rFonts w:ascii="Arial" w:hAnsi="Arial" w:cs="Arial"/>
          <w:color w:val="2F2116"/>
          <w:lang w:val="da-DK"/>
        </w:rPr>
        <w:tab/>
      </w:r>
      <w:r w:rsidRPr="006B25D4" w:rsidR="00706616">
        <w:rPr>
          <w:rFonts w:ascii="Arial" w:hAnsi="Arial" w:cs="Arial"/>
          <w:color w:val="2F2116"/>
          <w:spacing w:val="-12"/>
          <w:lang w:val="da-DK"/>
        </w:rPr>
        <w:t>kr.</w:t>
      </w:r>
    </w:p>
    <w:p w:rsidRPr="006B25D4" w:rsidR="00AD0160" w:rsidRDefault="00AD0160">
      <w:pPr>
        <w:spacing w:before="11"/>
        <w:rPr>
          <w:rFonts w:ascii="Arial" w:hAnsi="Arial" w:eastAsia="Arial" w:cs="Arial"/>
          <w:sz w:val="18"/>
          <w:szCs w:val="18"/>
          <w:lang w:val="da-DK"/>
        </w:rPr>
      </w:pPr>
    </w:p>
    <w:p w:rsidRPr="009E43A1" w:rsidR="00AD0160" w:rsidRDefault="00706616">
      <w:pPr>
        <w:spacing w:line="20" w:lineRule="exact"/>
        <w:ind w:left="959"/>
        <w:rPr>
          <w:rFonts w:ascii="Arial" w:hAnsi="Arial" w:eastAsia="Arial" w:cs="Arial"/>
          <w:sz w:val="18"/>
          <w:szCs w:val="18"/>
          <w:lang w:val="da-DK"/>
        </w:rPr>
      </w:pPr>
      <w:r w:rsidRPr="006B25D4">
        <w:rPr>
          <w:rFonts w:ascii="Arial" w:hAnsi="Arial" w:eastAsia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inline distT="0" distB="0" distL="0" distR="0" wp14:anchorId="3F6801F4" wp14:editId="141FC562">
                <wp:extent cx="5866765" cy="5715"/>
                <wp:effectExtent l="8890" t="2540" r="10795" b="10795"/>
                <wp:docPr id="803" name="Group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5715"/>
                          <a:chOff x="0" y="0"/>
                          <a:chExt cx="9239" cy="9"/>
                        </a:xfrm>
                      </wpg:grpSpPr>
                      <wpg:grpSp>
                        <wpg:cNvPr id="804" name="Group 799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9230" cy="2"/>
                            <a:chOff x="4" y="4"/>
                            <a:chExt cx="9230" cy="2"/>
                          </a:xfrm>
                        </wpg:grpSpPr>
                        <wps:wsp>
                          <wps:cNvPr id="805" name="Freeform 800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92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9230"/>
                                <a:gd name="T2" fmla="+- 0 9234 4"/>
                                <a:gd name="T3" fmla="*/ T2 w 92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0">
                                  <a:moveTo>
                                    <a:pt x="0" y="0"/>
                                  </a:moveTo>
                                  <a:lnTo>
                                    <a:pt x="9230" y="0"/>
                                  </a:lnTo>
                                </a:path>
                              </a:pathLst>
                            </a:custGeom>
                            <a:noFill/>
                            <a:ln w="5715">
                              <a:solidFill>
                                <a:srgbClr val="2F211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>
              <v:group id="Group 798" style="width:461.95pt;height:.45pt;mso-position-horizontal-relative:char;mso-position-vertical-relative:line" coordsize="9239,9" o:spid="_x0000_s1026" w14:anchorId="0E510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">
                <v:group id="Group 799" style="position:absolute;left:4;top:4;width:9230;height:2" coordsize="9230,2" coordorigin="4,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Mrx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2gEzzPhCMj5AwAA//8DAFBLAQItABQABgAIAAAAIQDb4fbL7gAAAIUBAAATAAAAAAAAAAAA&#10;AAAAAAAAAABbQ29udGVudF9UeXBlc10ueG1sUEsBAi0AFAAGAAgAAAAhAFr0LFu/AAAAFQEAAAsA&#10;AAAAAAAAAAAAAAAAHwEAAF9yZWxzLy5yZWxzUEsBAi0AFAAGAAgAAAAhAHQAyvHEAAAA3AAAAA8A&#10;AAAAAAAAAAAAAAAABwIAAGRycy9kb3ducmV2LnhtbFBLBQYAAAAAAwADALcAAAD4AgAAAAA=&#10;">
                  <v:shape id="Freeform 800" style="position:absolute;left:4;top:4;width:9230;height:2;visibility:visible;mso-wrap-style:square;v-text-anchor:top" coordsize="9230,2" o:spid="_x0000_s1028" filled="f" strokecolor="#2f2116" strokeweight=".45pt" path="m,l923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">
                    <v:path arrowok="t" o:connecttype="custom" o:connectlocs="0,0;9230,0" o:connectangles="0,0"/>
                  </v:shape>
                </v:group>
                <w10:anchorlock/>
              </v:group>
            </w:pict>
          </mc:Fallback>
        </mc:AlternateContent>
      </w:r>
    </w:p>
    <w:p w:rsidRPr="006B25D4" w:rsidR="00AD0160" w:rsidRDefault="00706616">
      <w:pPr>
        <w:pStyle w:val="Brdtekst"/>
        <w:spacing w:before="117"/>
        <w:ind w:left="964"/>
        <w:rPr>
          <w:rFonts w:ascii="Arial" w:hAnsi="Arial" w:eastAsia="Arial" w:cs="Arial"/>
          <w:lang w:val="da-DK"/>
        </w:rPr>
      </w:pPr>
      <w:r w:rsidRPr="006B25D4">
        <w:rPr>
          <w:rFonts w:ascii="Arial" w:hAnsi="Arial" w:cs="Arial"/>
          <w:color w:val="2F2116"/>
          <w:lang w:val="da-DK"/>
        </w:rPr>
        <w:t>Skatter og</w:t>
      </w:r>
      <w:r w:rsidRPr="006B25D4">
        <w:rPr>
          <w:rFonts w:ascii="Arial" w:hAnsi="Arial" w:cs="Arial"/>
          <w:color w:val="2F2116"/>
          <w:spacing w:val="22"/>
          <w:lang w:val="da-DK"/>
        </w:rPr>
        <w:t xml:space="preserve"> </w:t>
      </w:r>
      <w:r w:rsidRPr="006B25D4">
        <w:rPr>
          <w:rFonts w:ascii="Arial" w:hAnsi="Arial" w:cs="Arial"/>
          <w:color w:val="2F2116"/>
          <w:lang w:val="da-DK"/>
        </w:rPr>
        <w:t>afgifter:</w:t>
      </w:r>
    </w:p>
    <w:p w:rsidRPr="006B25D4" w:rsidR="00AD0160" w:rsidP="00FE09DF" w:rsidRDefault="00FE09DF">
      <w:pPr>
        <w:pStyle w:val="Brdtekst"/>
        <w:tabs>
          <w:tab w:val="left" w:pos="6096"/>
        </w:tabs>
        <w:spacing w:before="13"/>
        <w:ind w:left="2273"/>
        <w:jc w:val="both"/>
        <w:rPr>
          <w:rFonts w:ascii="Arial" w:hAnsi="Arial" w:eastAsia="Arial" w:cs="Arial"/>
          <w:lang w:val="da-DK"/>
        </w:rPr>
      </w:pPr>
      <w:r>
        <w:rPr>
          <w:rFonts w:ascii="Arial" w:hAnsi="Arial" w:cs="Arial"/>
          <w:color w:val="2F2116"/>
          <w:lang w:val="da-DK"/>
        </w:rPr>
        <w:t>I</w:t>
      </w:r>
      <w:r w:rsidRPr="006B25D4" w:rsidR="00706616">
        <w:rPr>
          <w:rFonts w:ascii="Arial" w:hAnsi="Arial" w:cs="Arial"/>
          <w:color w:val="2F2116"/>
          <w:lang w:val="da-DK"/>
        </w:rPr>
        <w:t xml:space="preserve"> lejen indgår skatter og afgifter</w:t>
      </w:r>
      <w:r w:rsidRPr="006B25D4" w:rsidR="00706616">
        <w:rPr>
          <w:rFonts w:ascii="Arial" w:hAnsi="Arial" w:cs="Arial"/>
          <w:color w:val="2F2116"/>
          <w:spacing w:val="33"/>
          <w:lang w:val="da-DK"/>
        </w:rPr>
        <w:t xml:space="preserve"> </w:t>
      </w:r>
      <w:r w:rsidRPr="006B25D4" w:rsidR="00706616">
        <w:rPr>
          <w:rFonts w:ascii="Arial" w:hAnsi="Arial" w:cs="Arial"/>
          <w:color w:val="2F2116"/>
          <w:spacing w:val="-6"/>
          <w:lang w:val="da-DK"/>
        </w:rPr>
        <w:t>pr.</w:t>
      </w:r>
      <w:r w:rsidR="00375BBE">
        <w:rPr>
          <w:rFonts w:ascii="Arial" w:hAnsi="Arial" w:cs="Arial"/>
          <w:color w:val="2F2116"/>
          <w:spacing w:val="-6"/>
          <w:lang w:val="da-DK"/>
        </w:rPr>
        <w:t xml:space="preserve">                      </w:t>
      </w:r>
      <w:r>
        <w:rPr>
          <w:rFonts w:ascii="Arial" w:hAnsi="Arial" w:cs="Arial"/>
          <w:color w:val="2F2116"/>
          <w:spacing w:val="-6"/>
          <w:lang w:val="da-DK"/>
        </w:rPr>
        <w:tab/>
      </w:r>
      <w:bookmarkStart w:name="SkatDato" w:id="44"/>
      <w:bookmarkEnd w:id="44"/>
      <w:sdt>
        <w:sdtPr>
          <w:rPr>
            <w:rFonts w:ascii="Arial" w:hAnsi="Arial" w:cs="Arial"/>
            <w:color w:val="2F2116"/>
            <w:spacing w:val="-6"/>
            <w:lang w:val="da-DK"/>
          </w:rPr>
          <w:alias w:val="#Nav: /LeaseContract_A9/TaxesPer"/>
          <w:tag w:val="#Nav: ContractTypeA9/50500"/>
          <w:id w:val="115185147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axesPer[1]" w:storeItemID="{BED37232-F969-45E4-A645-04C1A97B6F95}"/>
          <w:text/>
        </w:sdtPr>
        <w:sdtEndPr/>
        <w:sdtContent>
          <w:proofErr w:type="spellStart"/>
          <w:r w:rsidR="00375BBE">
            <w:rPr>
              <w:rFonts w:ascii="Arial" w:hAnsi="Arial" w:cs="Arial"/>
              <w:color w:val="2F2116"/>
              <w:spacing w:val="-6"/>
              <w:lang w:val="da-DK"/>
            </w:rPr>
            <w:t>TaxesPer</w:t>
          </w:r>
          <w:proofErr w:type="spellEnd"/>
        </w:sdtContent>
      </w:sdt>
    </w:p>
    <w:p w:rsidRPr="006B25D4" w:rsidR="00AD0160" w:rsidRDefault="00706616">
      <w:pPr>
        <w:pStyle w:val="Brdtekst"/>
        <w:spacing w:before="13"/>
        <w:ind w:left="964" w:firstLine="1309"/>
        <w:rPr>
          <w:rFonts w:ascii="Arial" w:hAnsi="Arial" w:eastAsia="Arial" w:cs="Arial"/>
          <w:lang w:val="da-DK"/>
        </w:rPr>
      </w:pPr>
      <w:r w:rsidRPr="006B25D4">
        <w:rPr>
          <w:rFonts w:ascii="Arial" w:hAnsi="Arial" w:cs="Arial"/>
          <w:color w:val="2F2116"/>
          <w:spacing w:val="-10"/>
          <w:lang w:val="da-DK"/>
        </w:rPr>
        <w:t xml:space="preserve">Ved </w:t>
      </w:r>
      <w:r w:rsidRPr="006B25D4">
        <w:rPr>
          <w:rFonts w:ascii="Arial" w:hAnsi="Arial" w:cs="Arial"/>
          <w:color w:val="2F2116"/>
          <w:spacing w:val="-8"/>
          <w:lang w:val="da-DK"/>
        </w:rPr>
        <w:t xml:space="preserve">fremtidige ændringer </w:t>
      </w:r>
      <w:r w:rsidRPr="006B25D4">
        <w:rPr>
          <w:rFonts w:ascii="Arial" w:hAnsi="Arial" w:cs="Arial"/>
          <w:color w:val="2F2116"/>
          <w:lang w:val="da-DK"/>
        </w:rPr>
        <w:t xml:space="preserve">i </w:t>
      </w:r>
      <w:r w:rsidRPr="006B25D4">
        <w:rPr>
          <w:rFonts w:ascii="Arial" w:hAnsi="Arial" w:cs="Arial"/>
          <w:color w:val="2F2116"/>
          <w:spacing w:val="-7"/>
          <w:lang w:val="da-DK"/>
        </w:rPr>
        <w:t xml:space="preserve">skatter </w:t>
      </w:r>
      <w:r w:rsidRPr="006B25D4">
        <w:rPr>
          <w:rFonts w:ascii="Arial" w:hAnsi="Arial" w:cs="Arial"/>
          <w:color w:val="2F2116"/>
          <w:spacing w:val="-4"/>
          <w:lang w:val="da-DK"/>
        </w:rPr>
        <w:t xml:space="preserve">og </w:t>
      </w:r>
      <w:r w:rsidRPr="006B25D4">
        <w:rPr>
          <w:rFonts w:ascii="Arial" w:hAnsi="Arial" w:cs="Arial"/>
          <w:color w:val="2F2116"/>
          <w:spacing w:val="-7"/>
          <w:lang w:val="da-DK"/>
        </w:rPr>
        <w:t xml:space="preserve">afgifter </w:t>
      </w:r>
      <w:r w:rsidRPr="006B25D4">
        <w:rPr>
          <w:rFonts w:ascii="Arial" w:hAnsi="Arial" w:cs="Arial"/>
          <w:color w:val="2F2116"/>
          <w:spacing w:val="-6"/>
          <w:lang w:val="da-DK"/>
        </w:rPr>
        <w:t xml:space="preserve">vil </w:t>
      </w:r>
      <w:r w:rsidRPr="006B25D4">
        <w:rPr>
          <w:rFonts w:ascii="Arial" w:hAnsi="Arial" w:cs="Arial"/>
          <w:color w:val="2F2116"/>
          <w:spacing w:val="-7"/>
          <w:lang w:val="da-DK"/>
        </w:rPr>
        <w:t xml:space="preserve">denne </w:t>
      </w:r>
      <w:r w:rsidRPr="006B25D4">
        <w:rPr>
          <w:rFonts w:ascii="Arial" w:hAnsi="Arial" w:cs="Arial"/>
          <w:color w:val="2F2116"/>
          <w:spacing w:val="-6"/>
          <w:lang w:val="da-DK"/>
        </w:rPr>
        <w:t xml:space="preserve">dato </w:t>
      </w:r>
      <w:r w:rsidRPr="006B25D4">
        <w:rPr>
          <w:rFonts w:ascii="Arial" w:hAnsi="Arial" w:cs="Arial"/>
          <w:color w:val="2F2116"/>
          <w:spacing w:val="-7"/>
          <w:lang w:val="da-DK"/>
        </w:rPr>
        <w:t xml:space="preserve">blive taget </w:t>
      </w:r>
      <w:r w:rsidRPr="006B25D4">
        <w:rPr>
          <w:rFonts w:ascii="Arial" w:hAnsi="Arial" w:cs="Arial"/>
          <w:color w:val="2F2116"/>
          <w:spacing w:val="-6"/>
          <w:lang w:val="da-DK"/>
        </w:rPr>
        <w:t>som</w:t>
      </w:r>
      <w:r w:rsidRPr="006B25D4">
        <w:rPr>
          <w:rFonts w:ascii="Arial" w:hAnsi="Arial" w:cs="Arial"/>
          <w:color w:val="2F2116"/>
          <w:spacing w:val="11"/>
          <w:lang w:val="da-DK"/>
        </w:rPr>
        <w:t xml:space="preserve"> </w:t>
      </w:r>
      <w:r w:rsidRPr="006B25D4">
        <w:rPr>
          <w:rFonts w:ascii="Arial" w:hAnsi="Arial" w:cs="Arial"/>
          <w:color w:val="2F2116"/>
          <w:spacing w:val="-8"/>
          <w:lang w:val="da-DK"/>
        </w:rPr>
        <w:t>udgangspunkt.</w:t>
      </w:r>
    </w:p>
    <w:p w:rsidRPr="006B25D4" w:rsidR="00AD0160" w:rsidRDefault="00AD0160">
      <w:pPr>
        <w:rPr>
          <w:rFonts w:ascii="Arial" w:hAnsi="Arial" w:eastAsia="Arial" w:cs="Arial"/>
          <w:sz w:val="18"/>
          <w:szCs w:val="18"/>
          <w:lang w:val="da-DK"/>
        </w:rPr>
      </w:pPr>
    </w:p>
    <w:p w:rsidRPr="006B25D4" w:rsidR="00AD0160" w:rsidRDefault="00706616">
      <w:pPr>
        <w:spacing w:line="20" w:lineRule="exact"/>
        <w:ind w:left="959"/>
        <w:rPr>
          <w:rFonts w:ascii="Arial" w:hAnsi="Arial" w:eastAsia="Arial" w:cs="Arial"/>
          <w:sz w:val="18"/>
          <w:szCs w:val="18"/>
        </w:rPr>
      </w:pPr>
      <w:r w:rsidRPr="006B25D4">
        <w:rPr>
          <w:rFonts w:ascii="Arial" w:hAnsi="Arial" w:eastAsia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inline distT="0" distB="0" distL="0" distR="0" wp14:anchorId="21E40EFB" wp14:editId="451F6682">
                <wp:extent cx="5866765" cy="5715"/>
                <wp:effectExtent l="8890" t="5080" r="10795" b="8255"/>
                <wp:docPr id="743" name="Group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5715"/>
                          <a:chOff x="0" y="0"/>
                          <a:chExt cx="9239" cy="9"/>
                        </a:xfrm>
                      </wpg:grpSpPr>
                      <wpg:grpSp>
                        <wpg:cNvPr id="744" name="Group 739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9230" cy="2"/>
                            <a:chOff x="4" y="4"/>
                            <a:chExt cx="9230" cy="2"/>
                          </a:xfrm>
                        </wpg:grpSpPr>
                        <wps:wsp>
                          <wps:cNvPr id="745" name="Freeform 740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92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9230"/>
                                <a:gd name="T2" fmla="+- 0 9234 4"/>
                                <a:gd name="T3" fmla="*/ T2 w 92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0">
                                  <a:moveTo>
                                    <a:pt x="0" y="0"/>
                                  </a:moveTo>
                                  <a:lnTo>
                                    <a:pt x="9230" y="0"/>
                                  </a:lnTo>
                                </a:path>
                              </a:pathLst>
                            </a:custGeom>
                            <a:noFill/>
                            <a:ln w="5715">
                              <a:solidFill>
                                <a:srgbClr val="2F211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>
              <v:group id="Group 738" style="width:461.95pt;height:.45pt;mso-position-horizontal-relative:char;mso-position-vertical-relative:line" coordsize="9239,9" o:spid="_x0000_s1026" w14:anchorId="4519BF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">
                <v:group id="Group 739" style="position:absolute;left:4;top:4;width:9230;height:2" coordsize="9230,2" coordorigin="4,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udn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awWC/g7E46A3P4CAAD//wMAUEsBAi0AFAAGAAgAAAAhANvh9svuAAAAhQEAABMAAAAAAAAA&#10;AAAAAAAAAAAAAFtDb250ZW50X1R5cGVzXS54bWxQSwECLQAUAAYACAAAACEAWvQsW78AAAAVAQAA&#10;CwAAAAAAAAAAAAAAAAAfAQAAX3JlbHMvLnJlbHNQSwECLQAUAAYACAAAACEAFN7nZ8YAAADcAAAA&#10;DwAAAAAAAAAAAAAAAAAHAgAAZHJzL2Rvd25yZXYueG1sUEsFBgAAAAADAAMAtwAAAPoCAAAAAA==&#10;">
                  <v:shape id="Freeform 740" style="position:absolute;left:4;top:4;width:9230;height:2;visibility:visible;mso-wrap-style:square;v-text-anchor:top" coordsize="9230,2" o:spid="_x0000_s1028" filled="f" strokecolor="#2f2116" strokeweight=".45pt" path="m,l923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">
                    <v:path arrowok="t" o:connecttype="custom" o:connectlocs="0,0;9230,0" o:connectangles="0,0"/>
                  </v:shape>
                </v:group>
                <w10:anchorlock/>
              </v:group>
            </w:pict>
          </mc:Fallback>
        </mc:AlternateContent>
      </w:r>
    </w:p>
    <w:p w:rsidR="00AC72E8" w:rsidP="00430EBF" w:rsidRDefault="00706616">
      <w:pPr>
        <w:pStyle w:val="Brdtekst"/>
        <w:tabs>
          <w:tab w:val="left" w:pos="993"/>
          <w:tab w:val="left" w:pos="3686"/>
          <w:tab w:val="left" w:pos="5873"/>
          <w:tab w:val="left" w:pos="6804"/>
          <w:tab w:val="left" w:pos="8505"/>
        </w:tabs>
        <w:spacing w:before="240" w:line="254" w:lineRule="auto"/>
        <w:ind w:left="2273" w:right="1594" w:hanging="1310"/>
        <w:rPr>
          <w:rFonts w:ascii="Arial" w:hAnsi="Arial" w:cs="Arial"/>
          <w:color w:val="2F2116"/>
          <w:lang w:val="da-DK"/>
        </w:rPr>
      </w:pPr>
      <w:r w:rsidRPr="006B25D4">
        <w:rPr>
          <w:rFonts w:ascii="Arial" w:hAnsi="Arial" w:cs="Arial"/>
          <w:color w:val="2F2116"/>
          <w:lang w:val="da-DK"/>
        </w:rPr>
        <w:t xml:space="preserve">Betalingssted:    Lejen </w:t>
      </w:r>
      <w:r w:rsidRPr="006B25D4">
        <w:rPr>
          <w:rFonts w:ascii="Arial" w:hAnsi="Arial" w:cs="Arial"/>
          <w:color w:val="2F2116"/>
          <w:spacing w:val="-4"/>
          <w:lang w:val="da-DK"/>
        </w:rPr>
        <w:t xml:space="preserve">m.v. </w:t>
      </w:r>
      <w:r w:rsidRPr="006B25D4">
        <w:rPr>
          <w:rFonts w:ascii="Arial" w:hAnsi="Arial" w:cs="Arial"/>
          <w:color w:val="2F2116"/>
          <w:lang w:val="da-DK"/>
        </w:rPr>
        <w:t>betales på udlejerens</w:t>
      </w:r>
      <w:r w:rsidRPr="006B25D4">
        <w:rPr>
          <w:rFonts w:ascii="Arial" w:hAnsi="Arial" w:cs="Arial"/>
          <w:color w:val="2F2116"/>
          <w:spacing w:val="3"/>
          <w:lang w:val="da-DK"/>
        </w:rPr>
        <w:t xml:space="preserve"> </w:t>
      </w:r>
      <w:proofErr w:type="spellStart"/>
      <w:r w:rsidRPr="006B25D4">
        <w:rPr>
          <w:rFonts w:ascii="Arial" w:hAnsi="Arial" w:cs="Arial"/>
          <w:color w:val="2F2116"/>
          <w:spacing w:val="-3"/>
          <w:lang w:val="da-DK"/>
        </w:rPr>
        <w:t>kontonr</w:t>
      </w:r>
      <w:proofErr w:type="spellEnd"/>
      <w:r w:rsidRPr="006B25D4">
        <w:rPr>
          <w:rFonts w:ascii="Arial" w:hAnsi="Arial" w:cs="Arial"/>
          <w:color w:val="2F2116"/>
          <w:spacing w:val="-3"/>
          <w:lang w:val="da-DK"/>
        </w:rPr>
        <w:t>.</w:t>
      </w:r>
      <w:r w:rsidR="00375BBE">
        <w:rPr>
          <w:rFonts w:ascii="Arial" w:hAnsi="Arial" w:cs="Arial"/>
          <w:color w:val="2F2116"/>
          <w:spacing w:val="-3"/>
          <w:lang w:val="da-DK"/>
        </w:rPr>
        <w:t xml:space="preserve"> </w:t>
      </w:r>
      <w:sdt>
        <w:sdtPr>
          <w:rPr>
            <w:rFonts w:ascii="Arial" w:hAnsi="Arial" w:cs="Arial"/>
            <w:color w:val="2F2116"/>
            <w:spacing w:val="-3"/>
            <w:u w:val="single"/>
            <w:lang w:val="da-DK"/>
          </w:rPr>
          <w:alias w:val="#Nav: /LeaseContract_A9/BankRegNo"/>
          <w:tag w:val="#Nav: ContractTypeA9/50500"/>
          <w:id w:val="-1742022903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BankRegNo[1]" w:storeItemID="{BED37232-F969-45E4-A645-04C1A97B6F95}"/>
          <w:text/>
        </w:sdtPr>
        <w:sdtEndPr/>
        <w:sdtContent>
          <w:proofErr w:type="spellStart"/>
          <w:r w:rsidRPr="000E2F07" w:rsidR="00375BBE">
            <w:rPr>
              <w:rFonts w:ascii="Arial" w:hAnsi="Arial" w:cs="Arial"/>
              <w:color w:val="2F2116"/>
              <w:spacing w:val="-3"/>
              <w:u w:val="single"/>
              <w:lang w:val="da-DK"/>
            </w:rPr>
            <w:t>BankRegNo</w:t>
          </w:r>
          <w:proofErr w:type="spellEnd"/>
        </w:sdtContent>
      </w:sdt>
      <w:r w:rsidRPr="000E2F07" w:rsidR="00FE09DF">
        <w:rPr>
          <w:rFonts w:ascii="Arial" w:hAnsi="Arial" w:cs="Arial"/>
          <w:color w:val="2F2116"/>
          <w:spacing w:val="-3"/>
          <w:u w:val="single"/>
          <w:lang w:val="da-DK"/>
        </w:rPr>
        <w:tab/>
      </w:r>
      <w:bookmarkStart w:name="Kontonr" w:id="45"/>
      <w:bookmarkEnd w:id="45"/>
      <w:sdt>
        <w:sdtPr>
          <w:rPr>
            <w:rFonts w:ascii="Arial" w:hAnsi="Arial" w:cs="Arial"/>
            <w:color w:val="2F2116"/>
            <w:spacing w:val="-3"/>
            <w:u w:val="single"/>
            <w:lang w:val="da-DK"/>
          </w:rPr>
          <w:alias w:val="#Nav: /LeaseContract_A9/BankAccount"/>
          <w:tag w:val="#Nav: ContractTypeA9/50500"/>
          <w:id w:val="-290126346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BankAccount[1]" w:storeItemID="{BED37232-F969-45E4-A645-04C1A97B6F95}"/>
          <w:text/>
        </w:sdtPr>
        <w:sdtEndPr/>
        <w:sdtContent>
          <w:r w:rsidR="00F1380C">
            <w:rPr>
              <w:rFonts w:ascii="Arial" w:hAnsi="Arial" w:cs="Arial"/>
              <w:color w:val="2F2116"/>
              <w:spacing w:val="-3"/>
              <w:u w:val="single"/>
              <w:lang w:val="da-DK"/>
            </w:rPr>
            <w:t>BankAccount</w:t>
          </w:r>
        </w:sdtContent>
      </w:sdt>
      <w:r w:rsidRPr="000E2F07" w:rsidR="00FE09DF">
        <w:rPr>
          <w:rFonts w:ascii="Arial" w:hAnsi="Arial" w:cs="Arial"/>
          <w:color w:val="2F2116"/>
          <w:u w:val="single"/>
          <w:lang w:val="da-DK"/>
        </w:rPr>
        <w:tab/>
      </w:r>
      <w:r w:rsidR="00AE3E06">
        <w:rPr>
          <w:rFonts w:ascii="Arial" w:hAnsi="Arial" w:cs="Arial"/>
          <w:color w:val="2F2116"/>
          <w:lang w:val="da-DK"/>
        </w:rPr>
        <w:tab/>
      </w:r>
      <w:r w:rsidRPr="006B25D4">
        <w:rPr>
          <w:rFonts w:ascii="Arial" w:hAnsi="Arial" w:cs="Arial"/>
          <w:color w:val="2F2116"/>
          <w:lang w:val="da-DK"/>
        </w:rPr>
        <w:t xml:space="preserve">i (pengeinstitut): </w:t>
      </w:r>
      <w:sdt>
        <w:sdtPr>
          <w:rPr>
            <w:rFonts w:ascii="Arial" w:hAnsi="Arial" w:cs="Arial"/>
            <w:color w:val="2F2116"/>
            <w:u w:val="single"/>
            <w:lang w:val="da-DK"/>
          </w:rPr>
          <w:alias w:val="#Nav: /LeaseContract_A9/Bankname"/>
          <w:tag w:val="#Nav: ContractTypeA9/50500"/>
          <w:id w:val="1681619482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Bankname[1]" w:storeItemID="{BED37232-F969-45E4-A645-04C1A97B6F95}"/>
          <w:text/>
        </w:sdtPr>
        <w:sdtEndPr/>
        <w:sdtContent>
          <w:proofErr w:type="spellStart"/>
          <w:r w:rsidRPr="000E2F07" w:rsidR="00375BBE">
            <w:rPr>
              <w:rFonts w:ascii="Arial" w:hAnsi="Arial" w:cs="Arial"/>
              <w:color w:val="2F2116"/>
              <w:u w:val="single"/>
              <w:lang w:val="da-DK"/>
            </w:rPr>
            <w:t>Bankname</w:t>
          </w:r>
          <w:proofErr w:type="spellEnd"/>
        </w:sdtContent>
      </w:sdt>
      <w:r w:rsidRPr="000E2F07" w:rsidR="00AC72E8">
        <w:rPr>
          <w:rFonts w:ascii="Arial" w:hAnsi="Arial" w:cs="Arial"/>
          <w:color w:val="2F2116"/>
          <w:u w:val="single"/>
          <w:lang w:val="da-DK"/>
        </w:rPr>
        <w:tab/>
      </w:r>
      <w:bookmarkStart w:name="Bank" w:id="46"/>
      <w:bookmarkEnd w:id="46"/>
      <w:r w:rsidRPr="006B25D4">
        <w:rPr>
          <w:rFonts w:ascii="Arial" w:hAnsi="Arial" w:cs="Arial"/>
          <w:color w:val="2F2116"/>
          <w:lang w:val="da-DK"/>
        </w:rPr>
        <w:t xml:space="preserve">                  </w:t>
      </w:r>
      <w:r w:rsidR="00AC72E8">
        <w:rPr>
          <w:rFonts w:ascii="Arial" w:hAnsi="Arial" w:cs="Arial"/>
          <w:color w:val="2F2116"/>
          <w:lang w:val="da-DK"/>
        </w:rPr>
        <w:tab/>
      </w:r>
    </w:p>
    <w:p w:rsidRPr="006B25D4" w:rsidR="00AD0160" w:rsidP="00AC72E8" w:rsidRDefault="00AC72E8">
      <w:pPr>
        <w:pStyle w:val="Brdtekst"/>
        <w:tabs>
          <w:tab w:val="left" w:pos="3686"/>
          <w:tab w:val="left" w:pos="5873"/>
          <w:tab w:val="left" w:pos="6663"/>
          <w:tab w:val="left" w:pos="7313"/>
          <w:tab w:val="left" w:pos="8753"/>
        </w:tabs>
        <w:spacing w:line="254" w:lineRule="auto"/>
        <w:ind w:left="2273" w:right="1594" w:hanging="1310"/>
        <w:rPr>
          <w:rFonts w:ascii="Arial" w:hAnsi="Arial" w:eastAsia="Arial" w:cs="Arial"/>
          <w:lang w:val="da-DK"/>
        </w:rPr>
      </w:pPr>
      <w:r>
        <w:rPr>
          <w:rFonts w:ascii="Arial" w:hAnsi="Arial" w:cs="Arial"/>
          <w:color w:val="2F2116"/>
          <w:lang w:val="da-DK"/>
        </w:rPr>
        <w:tab/>
      </w:r>
      <w:r w:rsidRPr="006B25D4" w:rsidR="00706616">
        <w:rPr>
          <w:rFonts w:ascii="Arial" w:hAnsi="Arial" w:cs="Arial"/>
          <w:color w:val="2F2116"/>
          <w:lang w:val="da-DK"/>
        </w:rPr>
        <w:t xml:space="preserve">Betaling til et pengeinstitut anses for betaling på det anviste </w:t>
      </w:r>
      <w:r w:rsidRPr="006B25D4" w:rsidR="00706616">
        <w:rPr>
          <w:rFonts w:ascii="Arial" w:hAnsi="Arial" w:cs="Arial"/>
          <w:color w:val="2F2116"/>
          <w:spacing w:val="31"/>
          <w:lang w:val="da-DK"/>
        </w:rPr>
        <w:t xml:space="preserve"> </w:t>
      </w:r>
      <w:r w:rsidRPr="006B25D4" w:rsidR="00706616">
        <w:rPr>
          <w:rFonts w:ascii="Arial" w:hAnsi="Arial" w:cs="Arial"/>
          <w:color w:val="2F2116"/>
          <w:lang w:val="da-DK"/>
        </w:rPr>
        <w:t>betalingssted.</w:t>
      </w:r>
    </w:p>
    <w:p w:rsidRPr="006B25D4" w:rsidR="00AD0160" w:rsidRDefault="00AD0160">
      <w:pPr>
        <w:spacing w:before="11"/>
        <w:rPr>
          <w:rFonts w:ascii="Arial" w:hAnsi="Arial" w:eastAsia="Arial" w:cs="Arial"/>
          <w:sz w:val="18"/>
          <w:szCs w:val="18"/>
          <w:lang w:val="da-DK"/>
        </w:rPr>
      </w:pPr>
    </w:p>
    <w:p w:rsidRPr="006B25D4" w:rsidR="00AD0160" w:rsidRDefault="00706616">
      <w:pPr>
        <w:spacing w:line="20" w:lineRule="exact"/>
        <w:ind w:left="959"/>
        <w:rPr>
          <w:rFonts w:ascii="Arial" w:hAnsi="Arial" w:eastAsia="Arial" w:cs="Arial"/>
          <w:sz w:val="18"/>
          <w:szCs w:val="18"/>
        </w:rPr>
      </w:pPr>
      <w:r w:rsidRPr="006B25D4">
        <w:rPr>
          <w:rFonts w:ascii="Arial" w:hAnsi="Arial" w:eastAsia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inline distT="0" distB="0" distL="0" distR="0" wp14:anchorId="60AC7353" wp14:editId="52D118C8">
                <wp:extent cx="5866765" cy="5715"/>
                <wp:effectExtent l="8890" t="6985" r="10795" b="6350"/>
                <wp:docPr id="740" name="Group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5715"/>
                          <a:chOff x="0" y="0"/>
                          <a:chExt cx="9239" cy="9"/>
                        </a:xfrm>
                      </wpg:grpSpPr>
                      <wpg:grpSp>
                        <wpg:cNvPr id="741" name="Group 736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9230" cy="2"/>
                            <a:chOff x="4" y="4"/>
                            <a:chExt cx="9230" cy="2"/>
                          </a:xfrm>
                        </wpg:grpSpPr>
                        <wps:wsp>
                          <wps:cNvPr id="742" name="Freeform 737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92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9230"/>
                                <a:gd name="T2" fmla="+- 0 9234 4"/>
                                <a:gd name="T3" fmla="*/ T2 w 92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0">
                                  <a:moveTo>
                                    <a:pt x="0" y="0"/>
                                  </a:moveTo>
                                  <a:lnTo>
                                    <a:pt x="9230" y="0"/>
                                  </a:lnTo>
                                </a:path>
                              </a:pathLst>
                            </a:custGeom>
                            <a:noFill/>
                            <a:ln w="5715">
                              <a:solidFill>
                                <a:srgbClr val="2F211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>
              <v:group id="Group 735" style="width:461.95pt;height:.45pt;mso-position-horizontal-relative:char;mso-position-vertical-relative:line" coordsize="9239,9" o:spid="_x0000_s1026" w14:anchorId="005874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">
                <v:group id="Group 736" style="position:absolute;left:4;top:4;width:9230;height:2" coordsize="9230,2" coordorigin="4,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      <v:shape id="Freeform 737" style="position:absolute;left:4;top:4;width:9230;height:2;visibility:visible;mso-wrap-style:square;v-text-anchor:top" coordsize="9230,2" o:spid="_x0000_s1028" filled="f" strokecolor="#2f2116" strokeweight=".45pt" path="m,l923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">
                    <v:path arrowok="t" o:connecttype="custom" o:connectlocs="0,0;9230,0" o:connectangles="0,0"/>
                  </v:shape>
                </v:group>
                <w10:anchorlock/>
              </v:group>
            </w:pict>
          </mc:Fallback>
        </mc:AlternateContent>
      </w:r>
    </w:p>
    <w:p w:rsidRPr="006B25D4" w:rsidR="00AD0160" w:rsidRDefault="00706616">
      <w:pPr>
        <w:pStyle w:val="Brdtekst"/>
        <w:tabs>
          <w:tab w:val="left" w:pos="2273"/>
        </w:tabs>
        <w:spacing w:before="117"/>
        <w:ind w:left="964"/>
        <w:rPr>
          <w:rFonts w:ascii="Arial" w:hAnsi="Arial" w:eastAsia="Arial" w:cs="Arial"/>
          <w:lang w:val="da-DK"/>
        </w:rPr>
      </w:pPr>
      <w:r w:rsidRPr="006B25D4">
        <w:rPr>
          <w:rFonts w:ascii="Arial" w:hAnsi="Arial" w:eastAsia="Arial" w:cs="Arial"/>
          <w:color w:val="2F2116"/>
          <w:lang w:val="da-DK"/>
        </w:rPr>
        <w:t>Bemærk:</w:t>
      </w:r>
      <w:r w:rsidRPr="006B25D4">
        <w:rPr>
          <w:rFonts w:ascii="Arial" w:hAnsi="Arial" w:eastAsia="Arial" w:cs="Arial"/>
          <w:color w:val="2F2116"/>
          <w:lang w:val="da-DK"/>
        </w:rPr>
        <w:tab/>
        <w:t>Særlige forhold vedrørende lejefastsættelse, jf. vejledningen, skal anføres i lejekontraktens §</w:t>
      </w:r>
      <w:r w:rsidRPr="006B25D4">
        <w:rPr>
          <w:rFonts w:ascii="Arial" w:hAnsi="Arial" w:eastAsia="Arial" w:cs="Arial"/>
          <w:color w:val="2F2116"/>
          <w:spacing w:val="2"/>
          <w:lang w:val="da-DK"/>
        </w:rPr>
        <w:t xml:space="preserve"> </w:t>
      </w:r>
      <w:r w:rsidRPr="006B25D4">
        <w:rPr>
          <w:rFonts w:ascii="Arial" w:hAnsi="Arial" w:eastAsia="Arial" w:cs="Arial"/>
          <w:color w:val="2F2116"/>
          <w:lang w:val="da-DK"/>
        </w:rPr>
        <w:t>11.</w:t>
      </w:r>
    </w:p>
    <w:p w:rsidRPr="006B25D4" w:rsidR="00AD0160" w:rsidRDefault="00AD0160">
      <w:pPr>
        <w:spacing w:before="5"/>
        <w:rPr>
          <w:rFonts w:ascii="Arial" w:hAnsi="Arial" w:eastAsia="Arial" w:cs="Arial"/>
          <w:sz w:val="18"/>
          <w:szCs w:val="18"/>
          <w:lang w:val="da-DK"/>
        </w:rPr>
      </w:pPr>
    </w:p>
    <w:p w:rsidRPr="00706616" w:rsidR="00AD0160" w:rsidRDefault="00706616">
      <w:pPr>
        <w:pStyle w:val="Overskrift2"/>
        <w:tabs>
          <w:tab w:val="left" w:pos="10318"/>
        </w:tabs>
        <w:rPr>
          <w:lang w:val="da-DK"/>
        </w:rPr>
      </w:pPr>
      <w:r w:rsidRPr="00706616">
        <w:rPr>
          <w:color w:val="2F2116"/>
          <w:w w:val="105"/>
          <w:shd w:val="clear" w:color="auto" w:fill="D3D3D2"/>
          <w:lang w:val="da-DK"/>
        </w:rPr>
        <w:t>§ 4.  Depositum og forudbetalt</w:t>
      </w:r>
      <w:r w:rsidRPr="00706616">
        <w:rPr>
          <w:color w:val="2F2116"/>
          <w:spacing w:val="-12"/>
          <w:w w:val="105"/>
          <w:shd w:val="clear" w:color="auto" w:fill="D3D3D2"/>
          <w:lang w:val="da-DK"/>
        </w:rPr>
        <w:t xml:space="preserve"> </w:t>
      </w:r>
      <w:r w:rsidRPr="00706616">
        <w:rPr>
          <w:color w:val="2F2116"/>
          <w:w w:val="105"/>
          <w:shd w:val="clear" w:color="auto" w:fill="D3D3D2"/>
          <w:lang w:val="da-DK"/>
        </w:rPr>
        <w:t>leje</w:t>
      </w:r>
      <w:r w:rsidRPr="00706616">
        <w:rPr>
          <w:color w:val="2F2116"/>
          <w:shd w:val="clear" w:color="auto" w:fill="D3D3D2"/>
          <w:lang w:val="da-DK"/>
        </w:rPr>
        <w:t xml:space="preserve"> </w:t>
      </w:r>
      <w:r w:rsidRPr="00706616">
        <w:rPr>
          <w:color w:val="2F2116"/>
          <w:shd w:val="clear" w:color="auto" w:fill="D3D3D2"/>
          <w:lang w:val="da-DK"/>
        </w:rPr>
        <w:tab/>
      </w:r>
    </w:p>
    <w:p w:rsidRPr="00706616" w:rsidR="00AD0160" w:rsidRDefault="00AD0160">
      <w:pPr>
        <w:spacing w:before="5"/>
        <w:rPr>
          <w:rFonts w:ascii="Arial" w:hAnsi="Arial" w:eastAsia="Arial" w:cs="Arial"/>
          <w:sz w:val="16"/>
          <w:szCs w:val="16"/>
          <w:lang w:val="da-DK"/>
        </w:rPr>
      </w:pPr>
    </w:p>
    <w:p w:rsidRPr="00706616" w:rsidR="00AD0160" w:rsidP="00AC72E8" w:rsidRDefault="00706616">
      <w:pPr>
        <w:pStyle w:val="Brdtekst"/>
        <w:tabs>
          <w:tab w:val="left" w:pos="2273"/>
          <w:tab w:val="left" w:pos="3402"/>
          <w:tab w:val="left" w:pos="4433"/>
          <w:tab w:val="left" w:pos="4691"/>
          <w:tab w:val="right" w:pos="8364"/>
          <w:tab w:val="left" w:pos="8647"/>
        </w:tabs>
        <w:spacing w:line="254" w:lineRule="auto"/>
        <w:ind w:left="2273" w:right="1429" w:hanging="1310"/>
        <w:rPr>
          <w:rFonts w:ascii="Arial" w:hAnsi="Arial" w:eastAsia="Arial" w:cs="Arial"/>
          <w:lang w:val="da-DK"/>
        </w:rPr>
      </w:pPr>
      <w:r w:rsidRPr="00706616">
        <w:rPr>
          <w:rFonts w:ascii="Arial" w:hAnsi="Arial"/>
          <w:color w:val="2F2116"/>
          <w:lang w:val="da-DK"/>
        </w:rPr>
        <w:t>Depositum:</w:t>
      </w:r>
      <w:r w:rsidRPr="00706616">
        <w:rPr>
          <w:rFonts w:ascii="Arial" w:hAnsi="Arial"/>
          <w:color w:val="2F2116"/>
          <w:lang w:val="da-DK"/>
        </w:rPr>
        <w:tab/>
        <w:t>Senest</w:t>
      </w:r>
      <w:r w:rsidRPr="00706616">
        <w:rPr>
          <w:rFonts w:ascii="Arial" w:hAnsi="Arial"/>
          <w:color w:val="2F2116"/>
          <w:spacing w:val="-1"/>
          <w:lang w:val="da-DK"/>
        </w:rPr>
        <w:t xml:space="preserve"> </w:t>
      </w:r>
      <w:r w:rsidRPr="00706616">
        <w:rPr>
          <w:rFonts w:ascii="Arial" w:hAnsi="Arial"/>
          <w:color w:val="2F2116"/>
          <w:lang w:val="da-DK"/>
        </w:rPr>
        <w:t>den</w:t>
      </w:r>
      <w:r w:rsidRPr="00157232" w:rsidR="00AC72E8">
        <w:rPr>
          <w:rFonts w:ascii="Arial" w:hAnsi="Arial"/>
          <w:color w:val="2F2116"/>
          <w:u w:val="single"/>
          <w:lang w:val="da-DK"/>
        </w:rPr>
        <w:tab/>
      </w:r>
      <w:bookmarkStart w:name="DepDato" w:id="47"/>
      <w:bookmarkEnd w:id="47"/>
      <w:sdt>
        <w:sdtPr>
          <w:rPr>
            <w:rFonts w:ascii="Arial" w:hAnsi="Arial"/>
            <w:color w:val="2F2116"/>
            <w:u w:val="single"/>
            <w:lang w:val="da-DK"/>
          </w:rPr>
          <w:alias w:val="#Nav: /LeaseContract_A9/DueDate"/>
          <w:tag w:val="#Nav: ContractTypeA9/50500"/>
          <w:id w:val="-429670688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DueDate[1]" w:storeItemID="{BED37232-F969-45E4-A645-04C1A97B6F95}"/>
          <w:text/>
        </w:sdtPr>
        <w:sdtEndPr/>
        <w:sdtContent>
          <w:proofErr w:type="spellStart"/>
          <w:r w:rsidR="00375BBE">
            <w:rPr>
              <w:rFonts w:ascii="Arial" w:hAnsi="Arial"/>
              <w:color w:val="2F2116"/>
              <w:u w:val="single"/>
              <w:lang w:val="da-DK"/>
            </w:rPr>
            <w:t>DueDate</w:t>
          </w:r>
          <w:proofErr w:type="spellEnd"/>
        </w:sdtContent>
      </w:sdt>
      <w:r w:rsidRPr="00157232">
        <w:rPr>
          <w:rFonts w:ascii="Arial" w:hAnsi="Arial"/>
          <w:color w:val="2F2116"/>
          <w:u w:val="single"/>
          <w:lang w:val="da-DK"/>
        </w:rPr>
        <w:tab/>
      </w:r>
      <w:r w:rsidRPr="00706616">
        <w:rPr>
          <w:rFonts w:ascii="Arial" w:hAnsi="Arial"/>
          <w:color w:val="2F2116"/>
          <w:lang w:val="da-DK"/>
        </w:rPr>
        <w:t>betaler lejeren et depositum</w:t>
      </w:r>
      <w:r w:rsidRPr="00706616">
        <w:rPr>
          <w:rFonts w:ascii="Arial" w:hAnsi="Arial"/>
          <w:color w:val="2F2116"/>
          <w:spacing w:val="18"/>
          <w:lang w:val="da-DK"/>
        </w:rPr>
        <w:t xml:space="preserve"> </w:t>
      </w:r>
      <w:r w:rsidRPr="00706616">
        <w:rPr>
          <w:rFonts w:ascii="Arial" w:hAnsi="Arial"/>
          <w:color w:val="2F2116"/>
          <w:lang w:val="da-DK"/>
        </w:rPr>
        <w:t>på</w:t>
      </w:r>
      <w:r w:rsidRPr="00157232" w:rsidR="00AC72E8">
        <w:rPr>
          <w:rFonts w:ascii="Arial" w:hAnsi="Arial"/>
          <w:color w:val="2F2116"/>
          <w:u w:val="single"/>
          <w:lang w:val="da-DK"/>
        </w:rPr>
        <w:tab/>
      </w:r>
      <w:bookmarkStart w:name="Depositum" w:id="48"/>
      <w:bookmarkEnd w:id="48"/>
      <w:sdt>
        <w:sdtPr>
          <w:rPr>
            <w:rFonts w:ascii="Arial" w:hAnsi="Arial"/>
            <w:color w:val="2F2116"/>
            <w:u w:val="single"/>
            <w:lang w:val="da-DK"/>
          </w:rPr>
          <w:alias w:val="#Nav: /LeaseContract_A9/DepAmount"/>
          <w:tag w:val="#Nav: ContractTypeA9/50500"/>
          <w:id w:val="-653535302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DepAmount[1]" w:storeItemID="{BED37232-F969-45E4-A645-04C1A97B6F95}"/>
          <w:text/>
        </w:sdtPr>
        <w:sdtEndPr/>
        <w:sdtContent>
          <w:proofErr w:type="spellStart"/>
          <w:r w:rsidR="008C26F9">
            <w:rPr>
              <w:rFonts w:ascii="Arial" w:hAnsi="Arial"/>
              <w:color w:val="2F2116"/>
              <w:u w:val="single"/>
              <w:lang w:val="da-DK"/>
            </w:rPr>
            <w:t>DepAmount</w:t>
          </w:r>
          <w:proofErr w:type="spellEnd"/>
        </w:sdtContent>
      </w:sdt>
      <w:r w:rsidR="00AC72E8">
        <w:rPr>
          <w:rFonts w:ascii="Arial" w:hAnsi="Arial"/>
          <w:color w:val="2F2116"/>
          <w:lang w:val="da-DK"/>
        </w:rPr>
        <w:tab/>
      </w:r>
      <w:r w:rsidRPr="00706616">
        <w:rPr>
          <w:rFonts w:ascii="Arial" w:hAnsi="Arial"/>
          <w:color w:val="2F2116"/>
          <w:spacing w:val="-12"/>
          <w:lang w:val="da-DK"/>
        </w:rPr>
        <w:t>kr.</w:t>
      </w:r>
      <w:r w:rsidRPr="00706616">
        <w:rPr>
          <w:rFonts w:ascii="Arial" w:hAnsi="Arial"/>
          <w:color w:val="2F2116"/>
          <w:spacing w:val="-45"/>
          <w:lang w:val="da-DK"/>
        </w:rPr>
        <w:t xml:space="preserve"> </w:t>
      </w:r>
      <w:r w:rsidRPr="00706616">
        <w:rPr>
          <w:rFonts w:ascii="Arial" w:hAnsi="Arial"/>
          <w:color w:val="2F2116"/>
          <w:lang w:val="da-DK"/>
        </w:rPr>
        <w:t>svarende</w:t>
      </w:r>
      <w:r w:rsidRPr="00706616">
        <w:rPr>
          <w:rFonts w:ascii="Arial" w:hAnsi="Arial"/>
          <w:color w:val="2F2116"/>
          <w:spacing w:val="-1"/>
          <w:lang w:val="da-DK"/>
        </w:rPr>
        <w:t xml:space="preserve"> </w:t>
      </w:r>
      <w:r w:rsidRPr="00706616">
        <w:rPr>
          <w:rFonts w:ascii="Arial" w:hAnsi="Arial"/>
          <w:color w:val="2F2116"/>
          <w:lang w:val="da-DK"/>
        </w:rPr>
        <w:t>til</w:t>
      </w:r>
      <w:r w:rsidRPr="00157232" w:rsidR="00AC72E8">
        <w:rPr>
          <w:rFonts w:ascii="Arial" w:hAnsi="Arial"/>
          <w:color w:val="2F2116"/>
          <w:u w:val="single"/>
          <w:lang w:val="da-DK"/>
        </w:rPr>
        <w:tab/>
      </w:r>
      <w:bookmarkStart w:name="DebMxneder" w:id="49"/>
      <w:bookmarkEnd w:id="49"/>
      <w:sdt>
        <w:sdtPr>
          <w:rPr>
            <w:rFonts w:ascii="Arial" w:hAnsi="Arial"/>
            <w:color w:val="2F2116"/>
            <w:u w:val="single"/>
            <w:lang w:val="da-DK"/>
          </w:rPr>
          <w:alias w:val="#Nav: /LeaseContract_A9/DepMth"/>
          <w:tag w:val="#Nav: ContractTypeA9/50500"/>
          <w:id w:val="1929229615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DepMth[1]" w:storeItemID="{BED37232-F969-45E4-A645-04C1A97B6F95}"/>
          <w:text/>
        </w:sdtPr>
        <w:sdtEndPr/>
        <w:sdtContent>
          <w:proofErr w:type="spellStart"/>
          <w:r w:rsidR="008C26F9">
            <w:rPr>
              <w:rFonts w:ascii="Arial" w:hAnsi="Arial"/>
              <w:color w:val="2F2116"/>
              <w:u w:val="single"/>
              <w:lang w:val="da-DK"/>
            </w:rPr>
            <w:t>DepMth</w:t>
          </w:r>
          <w:proofErr w:type="spellEnd"/>
        </w:sdtContent>
      </w:sdt>
      <w:r w:rsidRPr="00157232">
        <w:rPr>
          <w:rFonts w:ascii="Arial" w:hAnsi="Arial"/>
          <w:color w:val="2F2116"/>
          <w:u w:val="single"/>
          <w:lang w:val="da-DK"/>
        </w:rPr>
        <w:tab/>
      </w:r>
      <w:r w:rsidRPr="00706616">
        <w:rPr>
          <w:rFonts w:ascii="Arial" w:hAnsi="Arial"/>
          <w:color w:val="2F2116"/>
          <w:lang w:val="da-DK"/>
        </w:rPr>
        <w:t>måneders</w:t>
      </w:r>
      <w:r w:rsidRPr="00706616">
        <w:rPr>
          <w:rFonts w:ascii="Arial" w:hAnsi="Arial"/>
          <w:color w:val="2F2116"/>
          <w:spacing w:val="-9"/>
          <w:lang w:val="da-DK"/>
        </w:rPr>
        <w:t xml:space="preserve"> </w:t>
      </w:r>
      <w:r w:rsidRPr="00706616">
        <w:rPr>
          <w:rFonts w:ascii="Arial" w:hAnsi="Arial"/>
          <w:color w:val="2F2116"/>
          <w:lang w:val="da-DK"/>
        </w:rPr>
        <w:t>leje</w:t>
      </w:r>
      <w:r w:rsidRPr="00706616">
        <w:rPr>
          <w:rFonts w:ascii="Arial" w:hAnsi="Arial"/>
          <w:color w:val="2F2116"/>
          <w:spacing w:val="-9"/>
          <w:lang w:val="da-DK"/>
        </w:rPr>
        <w:t xml:space="preserve"> </w:t>
      </w:r>
      <w:r w:rsidRPr="00706616">
        <w:rPr>
          <w:rFonts w:ascii="Arial" w:hAnsi="Arial"/>
          <w:color w:val="2F2116"/>
          <w:lang w:val="da-DK"/>
        </w:rPr>
        <w:t>(højst</w:t>
      </w:r>
      <w:r w:rsidRPr="00706616">
        <w:rPr>
          <w:rFonts w:ascii="Arial" w:hAnsi="Arial"/>
          <w:color w:val="2F2116"/>
          <w:spacing w:val="-9"/>
          <w:lang w:val="da-DK"/>
        </w:rPr>
        <w:t xml:space="preserve"> </w:t>
      </w:r>
      <w:r w:rsidRPr="00706616">
        <w:rPr>
          <w:rFonts w:ascii="Arial" w:hAnsi="Arial"/>
          <w:color w:val="2F2116"/>
          <w:lang w:val="da-DK"/>
        </w:rPr>
        <w:t>3</w:t>
      </w:r>
      <w:r w:rsidRPr="00706616">
        <w:rPr>
          <w:rFonts w:ascii="Arial" w:hAnsi="Arial"/>
          <w:color w:val="2F2116"/>
          <w:spacing w:val="-9"/>
          <w:lang w:val="da-DK"/>
        </w:rPr>
        <w:t xml:space="preserve"> </w:t>
      </w:r>
      <w:r w:rsidRPr="00706616">
        <w:rPr>
          <w:rFonts w:ascii="Arial" w:hAnsi="Arial"/>
          <w:color w:val="2F2116"/>
          <w:lang w:val="da-DK"/>
        </w:rPr>
        <w:t>måneders</w:t>
      </w:r>
      <w:r w:rsidRPr="00706616">
        <w:rPr>
          <w:rFonts w:ascii="Arial" w:hAnsi="Arial"/>
          <w:color w:val="2F2116"/>
          <w:spacing w:val="-9"/>
          <w:lang w:val="da-DK"/>
        </w:rPr>
        <w:t xml:space="preserve"> </w:t>
      </w:r>
      <w:r w:rsidRPr="00706616">
        <w:rPr>
          <w:rFonts w:ascii="Arial" w:hAnsi="Arial"/>
          <w:color w:val="2F2116"/>
          <w:lang w:val="da-DK"/>
        </w:rPr>
        <w:t>leje).</w:t>
      </w:r>
    </w:p>
    <w:p w:rsidRPr="00706616" w:rsidR="00AD0160" w:rsidRDefault="00AD0160">
      <w:pPr>
        <w:spacing w:before="5"/>
        <w:rPr>
          <w:rFonts w:ascii="Arial" w:hAnsi="Arial" w:eastAsia="Arial" w:cs="Arial"/>
          <w:sz w:val="17"/>
          <w:szCs w:val="17"/>
          <w:lang w:val="da-DK"/>
        </w:rPr>
      </w:pPr>
    </w:p>
    <w:p w:rsidR="00AC72E8" w:rsidP="00AC72E8" w:rsidRDefault="00706616">
      <w:pPr>
        <w:pStyle w:val="Brdtekst"/>
        <w:tabs>
          <w:tab w:val="left" w:pos="3402"/>
          <w:tab w:val="left" w:pos="4433"/>
          <w:tab w:val="left" w:pos="4691"/>
          <w:tab w:val="right" w:pos="8363"/>
          <w:tab w:val="left" w:pos="8647"/>
        </w:tabs>
        <w:spacing w:line="254" w:lineRule="auto"/>
        <w:ind w:left="2273" w:right="82" w:hanging="1310"/>
        <w:rPr>
          <w:rFonts w:ascii="Arial" w:hAnsi="Arial"/>
          <w:color w:val="2F2116"/>
          <w:w w:val="97"/>
          <w:lang w:val="da-DK"/>
        </w:rPr>
      </w:pPr>
      <w:r w:rsidRPr="00706616">
        <w:rPr>
          <w:rFonts w:ascii="Arial" w:hAnsi="Arial"/>
          <w:color w:val="2F2116"/>
          <w:spacing w:val="-4"/>
          <w:lang w:val="da-DK"/>
        </w:rPr>
        <w:t xml:space="preserve">Forudbetalt leje:  </w:t>
      </w:r>
      <w:r w:rsidRPr="00706616">
        <w:rPr>
          <w:rFonts w:ascii="Arial" w:hAnsi="Arial"/>
          <w:color w:val="2F2116"/>
          <w:lang w:val="da-DK"/>
        </w:rPr>
        <w:t>Senest</w:t>
      </w:r>
      <w:r w:rsidRPr="00706616">
        <w:rPr>
          <w:rFonts w:ascii="Arial" w:hAnsi="Arial"/>
          <w:color w:val="2F2116"/>
          <w:spacing w:val="-12"/>
          <w:lang w:val="da-DK"/>
        </w:rPr>
        <w:t xml:space="preserve"> </w:t>
      </w:r>
      <w:r w:rsidRPr="00706616">
        <w:rPr>
          <w:rFonts w:ascii="Arial" w:hAnsi="Arial"/>
          <w:color w:val="2F2116"/>
          <w:lang w:val="da-DK"/>
        </w:rPr>
        <w:t>den</w:t>
      </w:r>
      <w:r w:rsidRPr="00157232" w:rsidR="00AC72E8">
        <w:rPr>
          <w:rFonts w:ascii="Arial" w:hAnsi="Arial"/>
          <w:color w:val="2F2116"/>
          <w:u w:val="single"/>
          <w:lang w:val="da-DK"/>
        </w:rPr>
        <w:tab/>
      </w:r>
      <w:bookmarkStart w:name="IndskudDato" w:id="50"/>
      <w:bookmarkEnd w:id="50"/>
      <w:sdt>
        <w:sdtPr>
          <w:rPr>
            <w:rFonts w:ascii="Arial" w:hAnsi="Arial"/>
            <w:color w:val="2F2116"/>
            <w:u w:val="single"/>
            <w:lang w:val="da-DK"/>
          </w:rPr>
          <w:alias w:val="#Nav: /LeaseContract_A9/DueDate"/>
          <w:tag w:val="#Nav: ContractTypeA9/50500"/>
          <w:id w:val="-135953598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DueDate[1]" w:storeItemID="{BED37232-F969-45E4-A645-04C1A97B6F95}"/>
          <w:text/>
        </w:sdtPr>
        <w:sdtEndPr/>
        <w:sdtContent>
          <w:proofErr w:type="spellStart"/>
          <w:r w:rsidR="00375BBE">
            <w:rPr>
              <w:rFonts w:ascii="Arial" w:hAnsi="Arial"/>
              <w:color w:val="2F2116"/>
              <w:u w:val="single"/>
              <w:lang w:val="da-DK"/>
            </w:rPr>
            <w:t>DueDate</w:t>
          </w:r>
          <w:proofErr w:type="spellEnd"/>
        </w:sdtContent>
      </w:sdt>
      <w:r w:rsidRPr="00157232">
        <w:rPr>
          <w:rFonts w:ascii="Arial" w:hAnsi="Arial"/>
          <w:color w:val="2F2116"/>
          <w:u w:val="single"/>
          <w:lang w:val="da-DK"/>
        </w:rPr>
        <w:tab/>
      </w:r>
      <w:r w:rsidRPr="00706616">
        <w:rPr>
          <w:rFonts w:ascii="Arial" w:hAnsi="Arial"/>
          <w:color w:val="2F2116"/>
          <w:lang w:val="da-DK"/>
        </w:rPr>
        <w:t>betaler lejeren endvidere forudbetalt</w:t>
      </w:r>
      <w:r w:rsidRPr="00706616">
        <w:rPr>
          <w:rFonts w:ascii="Arial" w:hAnsi="Arial"/>
          <w:color w:val="2F2116"/>
          <w:spacing w:val="7"/>
          <w:lang w:val="da-DK"/>
        </w:rPr>
        <w:t xml:space="preserve"> </w:t>
      </w:r>
      <w:r w:rsidRPr="00706616">
        <w:rPr>
          <w:rFonts w:ascii="Arial" w:hAnsi="Arial"/>
          <w:color w:val="2F2116"/>
          <w:lang w:val="da-DK"/>
        </w:rPr>
        <w:t>leje</w:t>
      </w:r>
      <w:r w:rsidRPr="00706616">
        <w:rPr>
          <w:rFonts w:ascii="Arial" w:hAnsi="Arial"/>
          <w:color w:val="2F2116"/>
          <w:w w:val="97"/>
          <w:lang w:val="da-DK"/>
        </w:rPr>
        <w:t xml:space="preserve"> </w:t>
      </w:r>
    </w:p>
    <w:p w:rsidRPr="00706616" w:rsidR="00AD0160" w:rsidP="00AC72E8" w:rsidRDefault="00AC72E8">
      <w:pPr>
        <w:pStyle w:val="Brdtekst"/>
        <w:tabs>
          <w:tab w:val="left" w:pos="3402"/>
          <w:tab w:val="left" w:pos="4433"/>
          <w:tab w:val="left" w:pos="4691"/>
          <w:tab w:val="right" w:pos="8363"/>
          <w:tab w:val="left" w:pos="8647"/>
        </w:tabs>
        <w:spacing w:line="254" w:lineRule="auto"/>
        <w:ind w:left="2273" w:right="82" w:hanging="1310"/>
        <w:rPr>
          <w:rFonts w:ascii="Arial" w:hAnsi="Arial" w:eastAsia="Arial" w:cs="Arial"/>
          <w:lang w:val="da-DK"/>
        </w:rPr>
      </w:pPr>
      <w:r>
        <w:rPr>
          <w:rFonts w:ascii="Arial" w:hAnsi="Arial"/>
          <w:color w:val="2F2116"/>
          <w:w w:val="97"/>
          <w:lang w:val="da-DK"/>
        </w:rPr>
        <w:tab/>
      </w:r>
      <w:r w:rsidRPr="00706616" w:rsidR="00706616">
        <w:rPr>
          <w:rFonts w:ascii="Arial" w:hAnsi="Arial"/>
          <w:color w:val="2F2116"/>
          <w:lang w:val="da-DK"/>
        </w:rPr>
        <w:t>svarende</w:t>
      </w:r>
      <w:r w:rsidRPr="00706616" w:rsidR="00706616">
        <w:rPr>
          <w:rFonts w:ascii="Arial" w:hAnsi="Arial"/>
          <w:color w:val="2F2116"/>
          <w:spacing w:val="-1"/>
          <w:lang w:val="da-DK"/>
        </w:rPr>
        <w:t xml:space="preserve"> </w:t>
      </w:r>
      <w:r w:rsidRPr="00706616" w:rsidR="00706616">
        <w:rPr>
          <w:rFonts w:ascii="Arial" w:hAnsi="Arial"/>
          <w:color w:val="2F2116"/>
          <w:lang w:val="da-DK"/>
        </w:rPr>
        <w:t>til</w:t>
      </w:r>
      <w:r w:rsidRPr="00157232">
        <w:rPr>
          <w:rFonts w:ascii="Arial" w:hAnsi="Arial"/>
          <w:color w:val="2F2116"/>
          <w:u w:val="single"/>
          <w:lang w:val="da-DK"/>
        </w:rPr>
        <w:tab/>
      </w:r>
      <w:bookmarkStart w:name="IndskudMxneder" w:id="51"/>
      <w:bookmarkEnd w:id="51"/>
      <w:sdt>
        <w:sdtPr>
          <w:rPr>
            <w:rFonts w:ascii="Arial" w:hAnsi="Arial"/>
            <w:color w:val="2F2116"/>
            <w:u w:val="single"/>
            <w:lang w:val="da-DK"/>
          </w:rPr>
          <w:alias w:val="#Nav: /LeaseContract_A9/PrePayRentMth"/>
          <w:tag w:val="#Nav: ContractTypeA9/50500"/>
          <w:id w:val="719633801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PrePayRentMth[1]" w:storeItemID="{BED37232-F969-45E4-A645-04C1A97B6F95}"/>
          <w:text/>
        </w:sdtPr>
        <w:sdtEndPr/>
        <w:sdtContent>
          <w:proofErr w:type="spellStart"/>
          <w:r w:rsidR="00F1380C">
            <w:rPr>
              <w:rFonts w:ascii="Arial" w:hAnsi="Arial"/>
              <w:color w:val="2F2116"/>
              <w:u w:val="single"/>
              <w:lang w:val="da-DK"/>
            </w:rPr>
            <w:t>PrePayRentMth</w:t>
          </w:r>
          <w:proofErr w:type="spellEnd"/>
        </w:sdtContent>
      </w:sdt>
      <w:r w:rsidRPr="00157232" w:rsidR="00706616">
        <w:rPr>
          <w:rFonts w:ascii="Arial" w:hAnsi="Arial"/>
          <w:color w:val="2F2116"/>
          <w:u w:val="single"/>
          <w:lang w:val="da-DK"/>
        </w:rPr>
        <w:tab/>
      </w:r>
      <w:r w:rsidRPr="00706616" w:rsidR="00706616">
        <w:rPr>
          <w:rFonts w:ascii="Arial" w:hAnsi="Arial"/>
          <w:color w:val="2F2116"/>
          <w:lang w:val="da-DK"/>
        </w:rPr>
        <w:t>måneders</w:t>
      </w:r>
      <w:r w:rsidRPr="00706616" w:rsidR="00706616">
        <w:rPr>
          <w:rFonts w:ascii="Arial" w:hAnsi="Arial"/>
          <w:color w:val="2F2116"/>
          <w:spacing w:val="-9"/>
          <w:lang w:val="da-DK"/>
        </w:rPr>
        <w:t xml:space="preserve"> </w:t>
      </w:r>
      <w:r w:rsidRPr="00706616" w:rsidR="00706616">
        <w:rPr>
          <w:rFonts w:ascii="Arial" w:hAnsi="Arial"/>
          <w:color w:val="2F2116"/>
          <w:lang w:val="da-DK"/>
        </w:rPr>
        <w:t>leje</w:t>
      </w:r>
      <w:r w:rsidRPr="00706616" w:rsidR="00706616">
        <w:rPr>
          <w:rFonts w:ascii="Arial" w:hAnsi="Arial"/>
          <w:color w:val="2F2116"/>
          <w:spacing w:val="-9"/>
          <w:lang w:val="da-DK"/>
        </w:rPr>
        <w:t xml:space="preserve"> </w:t>
      </w:r>
      <w:r w:rsidRPr="00706616" w:rsidR="00706616">
        <w:rPr>
          <w:rFonts w:ascii="Arial" w:hAnsi="Arial"/>
          <w:color w:val="2F2116"/>
          <w:lang w:val="da-DK"/>
        </w:rPr>
        <w:t>(højst</w:t>
      </w:r>
      <w:r w:rsidRPr="00706616" w:rsidR="00706616">
        <w:rPr>
          <w:rFonts w:ascii="Arial" w:hAnsi="Arial"/>
          <w:color w:val="2F2116"/>
          <w:spacing w:val="-9"/>
          <w:lang w:val="da-DK"/>
        </w:rPr>
        <w:t xml:space="preserve"> </w:t>
      </w:r>
      <w:r w:rsidRPr="00706616" w:rsidR="00706616">
        <w:rPr>
          <w:rFonts w:ascii="Arial" w:hAnsi="Arial"/>
          <w:color w:val="2F2116"/>
          <w:lang w:val="da-DK"/>
        </w:rPr>
        <w:t>3</w:t>
      </w:r>
      <w:r w:rsidRPr="00706616" w:rsidR="00706616">
        <w:rPr>
          <w:rFonts w:ascii="Arial" w:hAnsi="Arial"/>
          <w:color w:val="2F2116"/>
          <w:spacing w:val="-9"/>
          <w:lang w:val="da-DK"/>
        </w:rPr>
        <w:t xml:space="preserve"> </w:t>
      </w:r>
      <w:r w:rsidRPr="00706616" w:rsidR="00706616">
        <w:rPr>
          <w:rFonts w:ascii="Arial" w:hAnsi="Arial"/>
          <w:color w:val="2F2116"/>
          <w:lang w:val="da-DK"/>
        </w:rPr>
        <w:t>måneders</w:t>
      </w:r>
      <w:r w:rsidRPr="00706616" w:rsidR="00706616">
        <w:rPr>
          <w:rFonts w:ascii="Arial" w:hAnsi="Arial"/>
          <w:color w:val="2F2116"/>
          <w:spacing w:val="-9"/>
          <w:lang w:val="da-DK"/>
        </w:rPr>
        <w:t xml:space="preserve"> </w:t>
      </w:r>
      <w:r w:rsidRPr="00706616" w:rsidR="00706616">
        <w:rPr>
          <w:rFonts w:ascii="Arial" w:hAnsi="Arial"/>
          <w:color w:val="2F2116"/>
          <w:lang w:val="da-DK"/>
        </w:rPr>
        <w:t>leje).</w:t>
      </w:r>
    </w:p>
    <w:p w:rsidR="00146E40" w:rsidP="00146E40" w:rsidRDefault="00706616">
      <w:pPr>
        <w:pStyle w:val="Brdtekst"/>
        <w:tabs>
          <w:tab w:val="left" w:pos="993"/>
          <w:tab w:val="left" w:pos="2273"/>
          <w:tab w:val="left" w:pos="3402"/>
          <w:tab w:val="left" w:pos="4466"/>
          <w:tab w:val="right" w:pos="7088"/>
          <w:tab w:val="left" w:pos="7371"/>
        </w:tabs>
        <w:spacing w:before="37" w:line="440" w:lineRule="exact"/>
        <w:ind w:left="2273" w:right="-60" w:hanging="1310"/>
        <w:rPr>
          <w:rFonts w:ascii="Arial"/>
          <w:color w:val="2F2116"/>
          <w:w w:val="103"/>
          <w:lang w:val="da-DK"/>
        </w:rPr>
      </w:pPr>
      <w:r w:rsidRPr="00706616">
        <w:rPr>
          <w:rFonts w:ascii="Arial"/>
          <w:color w:val="2F2116"/>
          <w:lang w:val="da-DK"/>
        </w:rPr>
        <w:t>Indbetaling:</w:t>
      </w:r>
      <w:r w:rsidRPr="00706616">
        <w:rPr>
          <w:rFonts w:ascii="Arial"/>
          <w:color w:val="2F2116"/>
          <w:lang w:val="da-DK"/>
        </w:rPr>
        <w:tab/>
        <w:t>Senest</w:t>
      </w:r>
      <w:r w:rsidRPr="00706616">
        <w:rPr>
          <w:rFonts w:ascii="Arial"/>
          <w:color w:val="2F2116"/>
          <w:spacing w:val="-1"/>
          <w:lang w:val="da-DK"/>
        </w:rPr>
        <w:t xml:space="preserve"> </w:t>
      </w:r>
      <w:r w:rsidRPr="00706616">
        <w:rPr>
          <w:rFonts w:ascii="Arial"/>
          <w:color w:val="2F2116"/>
          <w:lang w:val="da-DK"/>
        </w:rPr>
        <w:t>den</w:t>
      </w:r>
      <w:r w:rsidRPr="00157232" w:rsidR="00AC72E8">
        <w:rPr>
          <w:rFonts w:ascii="Arial"/>
          <w:color w:val="2F2116"/>
          <w:u w:val="single"/>
          <w:lang w:val="da-DK"/>
        </w:rPr>
        <w:tab/>
      </w:r>
      <w:bookmarkStart w:name="BetalingSenest" w:id="52"/>
      <w:bookmarkEnd w:id="52"/>
      <w:sdt>
        <w:sdtPr>
          <w:rPr>
            <w:rFonts w:ascii="Arial"/>
            <w:color w:val="2F2116"/>
            <w:u w:val="single"/>
            <w:lang w:val="da-DK"/>
          </w:rPr>
          <w:alias w:val="#Nav: /LeaseContract_A9/DueDate"/>
          <w:tag w:val="#Nav: ContractTypeA9/50500"/>
          <w:id w:val="-880781015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DueDate[1]" w:storeItemID="{BED37232-F969-45E4-A645-04C1A97B6F95}"/>
          <w:text/>
        </w:sdtPr>
        <w:sdtEndPr/>
        <w:sdtContent>
          <w:proofErr w:type="spellStart"/>
          <w:r w:rsidR="008C26F9">
            <w:rPr>
              <w:rFonts w:ascii="Arial"/>
              <w:color w:val="2F2116"/>
              <w:u w:val="single"/>
              <w:lang w:val="da-DK"/>
            </w:rPr>
            <w:t>DueDate</w:t>
          </w:r>
          <w:proofErr w:type="spellEnd"/>
        </w:sdtContent>
      </w:sdt>
      <w:r w:rsidRPr="00157232" w:rsidR="00146E40">
        <w:rPr>
          <w:rFonts w:ascii="Arial"/>
          <w:color w:val="2F2116"/>
          <w:u w:val="single"/>
          <w:lang w:val="da-DK"/>
        </w:rPr>
        <w:tab/>
      </w:r>
      <w:r w:rsidRPr="00706616">
        <w:rPr>
          <w:rFonts w:ascii="Arial"/>
          <w:color w:val="2F2116"/>
          <w:lang w:val="da-DK"/>
        </w:rPr>
        <w:t>betaler lejeren i</w:t>
      </w:r>
      <w:r w:rsidRPr="00706616">
        <w:rPr>
          <w:rFonts w:ascii="Arial"/>
          <w:color w:val="2F2116"/>
          <w:spacing w:val="-8"/>
          <w:lang w:val="da-DK"/>
        </w:rPr>
        <w:t xml:space="preserve"> </w:t>
      </w:r>
      <w:r w:rsidRPr="00706616">
        <w:rPr>
          <w:rFonts w:ascii="Arial"/>
          <w:color w:val="2F2116"/>
          <w:lang w:val="da-DK"/>
        </w:rPr>
        <w:t>alt</w:t>
      </w:r>
      <w:r w:rsidRPr="00157232" w:rsidR="00AC72E8">
        <w:rPr>
          <w:rFonts w:ascii="Arial"/>
          <w:color w:val="2F2116"/>
          <w:u w:val="single"/>
          <w:lang w:val="da-DK"/>
        </w:rPr>
        <w:tab/>
      </w:r>
      <w:bookmarkStart w:name="TotalIndbetaling" w:id="53"/>
      <w:bookmarkEnd w:id="53"/>
      <w:sdt>
        <w:sdtPr>
          <w:rPr>
            <w:rFonts w:ascii="Arial"/>
            <w:color w:val="2F2116"/>
            <w:u w:val="single"/>
            <w:lang w:val="da-DK"/>
          </w:rPr>
          <w:alias w:val="#Nav: /LeaseContract_A9/TotalAmount"/>
          <w:tag w:val="#Nav: ContractTypeA9/50500"/>
          <w:id w:val="-1777858661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otalAmount[1]" w:storeItemID="{BED37232-F969-45E4-A645-04C1A97B6F95}"/>
          <w:text/>
        </w:sdtPr>
        <w:sdtEndPr/>
        <w:sdtContent>
          <w:proofErr w:type="spellStart"/>
          <w:r w:rsidR="008C26F9">
            <w:rPr>
              <w:rFonts w:ascii="Arial"/>
              <w:color w:val="2F2116"/>
              <w:u w:val="single"/>
              <w:lang w:val="da-DK"/>
            </w:rPr>
            <w:t>TotalAmount</w:t>
          </w:r>
          <w:proofErr w:type="spellEnd"/>
        </w:sdtContent>
      </w:sdt>
      <w:r w:rsidRPr="00157232" w:rsidR="00AC72E8">
        <w:rPr>
          <w:rFonts w:ascii="Arial"/>
          <w:color w:val="2F2116"/>
          <w:u w:val="single"/>
          <w:lang w:val="da-DK"/>
        </w:rPr>
        <w:tab/>
      </w:r>
      <w:r w:rsidRPr="00706616">
        <w:rPr>
          <w:rFonts w:ascii="Arial"/>
          <w:color w:val="2F2116"/>
          <w:spacing w:val="-5"/>
          <w:lang w:val="da-DK"/>
        </w:rPr>
        <w:t xml:space="preserve">kr., </w:t>
      </w:r>
      <w:r w:rsidR="00146E40">
        <w:rPr>
          <w:rFonts w:ascii="Arial"/>
          <w:color w:val="2F2116"/>
          <w:spacing w:val="-5"/>
          <w:lang w:val="da-DK"/>
        </w:rPr>
        <w:t xml:space="preserve"> </w:t>
      </w:r>
      <w:r w:rsidRPr="00706616">
        <w:rPr>
          <w:rFonts w:ascii="Arial"/>
          <w:color w:val="2F2116"/>
          <w:lang w:val="da-DK"/>
        </w:rPr>
        <w:t>svarende</w:t>
      </w:r>
      <w:r w:rsidRPr="00706616">
        <w:rPr>
          <w:rFonts w:ascii="Arial"/>
          <w:color w:val="2F2116"/>
          <w:spacing w:val="10"/>
          <w:lang w:val="da-DK"/>
        </w:rPr>
        <w:t xml:space="preserve"> </w:t>
      </w:r>
      <w:r w:rsidRPr="00706616">
        <w:rPr>
          <w:rFonts w:ascii="Arial"/>
          <w:color w:val="2F2116"/>
          <w:lang w:val="da-DK"/>
        </w:rPr>
        <w:t>til:</w:t>
      </w:r>
      <w:r w:rsidRPr="00706616">
        <w:rPr>
          <w:rFonts w:ascii="Arial"/>
          <w:color w:val="2F2116"/>
          <w:w w:val="103"/>
          <w:lang w:val="da-DK"/>
        </w:rPr>
        <w:t xml:space="preserve"> </w:t>
      </w:r>
    </w:p>
    <w:p w:rsidRPr="00706616" w:rsidR="00AD0160" w:rsidP="00157232" w:rsidRDefault="00146E40">
      <w:pPr>
        <w:pStyle w:val="Brdtekst"/>
        <w:tabs>
          <w:tab w:val="left" w:pos="993"/>
          <w:tab w:val="left" w:pos="2273"/>
          <w:tab w:val="left" w:pos="3686"/>
          <w:tab w:val="right" w:pos="7088"/>
          <w:tab w:val="left" w:pos="7371"/>
        </w:tabs>
        <w:spacing w:before="37" w:line="440" w:lineRule="exact"/>
        <w:ind w:left="2273" w:right="-60" w:hanging="1310"/>
        <w:rPr>
          <w:rFonts w:ascii="Arial" w:hAnsi="Arial" w:eastAsia="Arial" w:cs="Arial"/>
          <w:lang w:val="da-DK"/>
        </w:rPr>
      </w:pPr>
      <w:r>
        <w:rPr>
          <w:rFonts w:ascii="Arial"/>
          <w:color w:val="2F2116"/>
          <w:w w:val="103"/>
          <w:lang w:val="da-DK"/>
        </w:rPr>
        <w:tab/>
      </w:r>
      <w:r>
        <w:rPr>
          <w:rFonts w:ascii="Arial"/>
          <w:color w:val="2F2116"/>
          <w:w w:val="103"/>
          <w:lang w:val="da-DK"/>
        </w:rPr>
        <w:tab/>
      </w:r>
      <w:r w:rsidRPr="00706616" w:rsidR="00706616">
        <w:rPr>
          <w:rFonts w:ascii="Arial"/>
          <w:color w:val="2F2116"/>
          <w:lang w:val="da-DK"/>
        </w:rPr>
        <w:t>Forudbetalt leje:</w:t>
      </w:r>
      <w:r w:rsidR="00377EAC">
        <w:rPr>
          <w:rFonts w:ascii="Arial"/>
          <w:color w:val="2F2116"/>
          <w:lang w:val="da-DK"/>
        </w:rPr>
        <w:tab/>
      </w:r>
      <w:bookmarkStart w:name="Indskud1" w:id="54"/>
      <w:bookmarkEnd w:id="54"/>
      <w:r w:rsidRPr="00706616" w:rsidR="00706616">
        <w:rPr>
          <w:rFonts w:ascii="Arial"/>
          <w:color w:val="2F2116"/>
          <w:lang w:val="da-DK"/>
        </w:rPr>
        <w:tab/>
      </w:r>
      <w:sdt>
        <w:sdtPr>
          <w:rPr>
            <w:rFonts w:ascii="Arial"/>
            <w:color w:val="2F2116"/>
            <w:lang w:val="da-DK"/>
          </w:rPr>
          <w:alias w:val="#Nav: /LeaseContract_A9/PrepaideRent"/>
          <w:tag w:val="#Nav: ContractTypeA9/50500"/>
          <w:id w:val="288329073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PrepaideRent[1]" w:storeItemID="{BED37232-F969-45E4-A645-04C1A97B6F95}"/>
          <w:text/>
        </w:sdtPr>
        <w:sdtEndPr/>
        <w:sdtContent>
          <w:proofErr w:type="spellStart"/>
          <w:r w:rsidR="008C26F9">
            <w:rPr>
              <w:rFonts w:ascii="Arial"/>
              <w:color w:val="2F2116"/>
              <w:lang w:val="da-DK"/>
            </w:rPr>
            <w:t>PrepaideRent</w:t>
          </w:r>
          <w:proofErr w:type="spellEnd"/>
        </w:sdtContent>
      </w:sdt>
      <w:r w:rsidR="008C26F9">
        <w:rPr>
          <w:rFonts w:ascii="Arial"/>
          <w:color w:val="2F2116"/>
          <w:lang w:val="da-DK"/>
        </w:rPr>
        <w:tab/>
      </w:r>
      <w:r w:rsidRPr="00706616" w:rsidR="00706616">
        <w:rPr>
          <w:rFonts w:ascii="Arial"/>
          <w:color w:val="2F2116"/>
          <w:spacing w:val="-12"/>
          <w:lang w:val="da-DK"/>
        </w:rPr>
        <w:t>kr.</w:t>
      </w:r>
    </w:p>
    <w:p w:rsidRPr="00706616" w:rsidR="00AD0160" w:rsidP="00157232" w:rsidRDefault="00706616">
      <w:pPr>
        <w:pStyle w:val="Brdtekst"/>
        <w:tabs>
          <w:tab w:val="left" w:pos="3686"/>
        </w:tabs>
        <w:spacing w:line="170" w:lineRule="exact"/>
        <w:ind w:left="2273"/>
        <w:jc w:val="both"/>
        <w:rPr>
          <w:rFonts w:ascii="Arial" w:hAnsi="Arial" w:eastAsia="Arial" w:cs="Arial"/>
          <w:lang w:val="da-DK"/>
        </w:rPr>
      </w:pPr>
      <w:r w:rsidRPr="00706616">
        <w:rPr>
          <w:rFonts w:ascii="Arial"/>
          <w:color w:val="2F2116"/>
          <w:lang w:val="da-DK"/>
        </w:rPr>
        <w:t xml:space="preserve">Leje </w:t>
      </w:r>
      <w:r w:rsidRPr="00706616">
        <w:rPr>
          <w:rFonts w:ascii="Arial"/>
          <w:color w:val="2F2116"/>
          <w:spacing w:val="-4"/>
          <w:lang w:val="da-DK"/>
        </w:rPr>
        <w:t xml:space="preserve">m.v. </w:t>
      </w:r>
      <w:r w:rsidRPr="00706616">
        <w:rPr>
          <w:rFonts w:ascii="Arial"/>
          <w:color w:val="2F2116"/>
          <w:lang w:val="da-DK"/>
        </w:rPr>
        <w:t>for</w:t>
      </w:r>
      <w:r w:rsidRPr="00706616">
        <w:rPr>
          <w:rFonts w:ascii="Arial"/>
          <w:color w:val="2F2116"/>
          <w:spacing w:val="18"/>
          <w:lang w:val="da-DK"/>
        </w:rPr>
        <w:t xml:space="preserve"> </w:t>
      </w:r>
      <w:r w:rsidRPr="00706616">
        <w:rPr>
          <w:rFonts w:ascii="Arial"/>
          <w:color w:val="2F2116"/>
          <w:lang w:val="da-DK"/>
        </w:rPr>
        <w:t>perioden:</w:t>
      </w:r>
    </w:p>
    <w:p w:rsidRPr="00706616" w:rsidR="00AD0160" w:rsidP="00CB17B6" w:rsidRDefault="00377EAC">
      <w:pPr>
        <w:pStyle w:val="Brdtekst"/>
        <w:tabs>
          <w:tab w:val="left" w:pos="2268"/>
          <w:tab w:val="left" w:pos="3544"/>
          <w:tab w:val="left" w:pos="4536"/>
          <w:tab w:val="left" w:pos="5670"/>
          <w:tab w:val="right" w:pos="7088"/>
          <w:tab w:val="left" w:pos="7371"/>
        </w:tabs>
        <w:spacing w:before="13"/>
        <w:rPr>
          <w:rFonts w:ascii="Arial" w:hAnsi="Arial" w:eastAsia="Arial" w:cs="Arial"/>
          <w:lang w:val="da-DK"/>
        </w:rPr>
      </w:pPr>
      <w:r>
        <w:rPr>
          <w:rFonts w:ascii="Arial"/>
          <w:color w:val="2F2116"/>
          <w:w w:val="105"/>
          <w:lang w:val="da-DK"/>
        </w:rPr>
        <w:tab/>
      </w:r>
      <w:bookmarkStart w:name="Dagstart" w:id="55"/>
      <w:bookmarkStart w:name="MxnedStart" w:id="56"/>
      <w:bookmarkEnd w:id="55"/>
      <w:bookmarkEnd w:id="56"/>
      <w:sdt>
        <w:sdtPr>
          <w:rPr>
            <w:rFonts w:ascii="Arial"/>
            <w:color w:val="2F2116"/>
            <w:w w:val="105"/>
            <w:u w:val="single"/>
            <w:lang w:val="da-DK"/>
          </w:rPr>
          <w:alias w:val="#Nav: /LeaseContract_A9/RentFrom"/>
          <w:tag w:val="#Nav: ContractTypeA9/50500"/>
          <w:id w:val="-1832979867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RentFrom[1]" w:storeItemID="{BED37232-F969-45E4-A645-04C1A97B6F95}"/>
          <w:text/>
        </w:sdtPr>
        <w:sdtEndPr/>
        <w:sdtContent>
          <w:proofErr w:type="spellStart"/>
          <w:r w:rsidR="008C26F9">
            <w:rPr>
              <w:rFonts w:ascii="Arial"/>
              <w:color w:val="2F2116"/>
              <w:w w:val="105"/>
              <w:u w:val="single"/>
              <w:lang w:val="da-DK"/>
            </w:rPr>
            <w:t>RentFrom</w:t>
          </w:r>
          <w:proofErr w:type="spellEnd"/>
        </w:sdtContent>
      </w:sdt>
      <w:r w:rsidRPr="00157232">
        <w:rPr>
          <w:rFonts w:ascii="Arial"/>
          <w:color w:val="2F2116"/>
          <w:w w:val="105"/>
          <w:u w:val="single"/>
          <w:lang w:val="da-DK"/>
        </w:rPr>
        <w:t xml:space="preserve"> </w:t>
      </w:r>
      <w:bookmarkStart w:name="XXrstart" w:id="57"/>
      <w:bookmarkEnd w:id="57"/>
      <w:r w:rsidRPr="00706616" w:rsidR="00706616">
        <w:rPr>
          <w:rFonts w:ascii="Arial"/>
          <w:color w:val="2F2116"/>
          <w:w w:val="105"/>
          <w:lang w:val="da-DK"/>
        </w:rPr>
        <w:t>til</w:t>
      </w:r>
      <w:r w:rsidRPr="00B6798F">
        <w:rPr>
          <w:rFonts w:ascii="Arial"/>
          <w:color w:val="2F2116"/>
          <w:w w:val="105"/>
          <w:u w:val="single"/>
          <w:lang w:val="da-DK"/>
        </w:rPr>
        <w:tab/>
      </w:r>
      <w:bookmarkStart w:name="Dagslut" w:id="58"/>
      <w:bookmarkStart w:name="MxnedSlut" w:id="59"/>
      <w:bookmarkEnd w:id="58"/>
      <w:bookmarkEnd w:id="59"/>
      <w:sdt>
        <w:sdtPr>
          <w:rPr>
            <w:rFonts w:ascii="Arial"/>
            <w:color w:val="2F2116"/>
            <w:w w:val="105"/>
            <w:u w:val="single"/>
            <w:lang w:val="da-DK"/>
          </w:rPr>
          <w:alias w:val="#Nav: /LeaseContract_A9/RentTo"/>
          <w:tag w:val="#Nav: ContractTypeA9/50500"/>
          <w:id w:val="1972713041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RentTo[1]" w:storeItemID="{BED37232-F969-45E4-A645-04C1A97B6F95}"/>
          <w:text/>
        </w:sdtPr>
        <w:sdtEndPr/>
        <w:sdtContent>
          <w:proofErr w:type="spellStart"/>
          <w:r w:rsidR="008C26F9">
            <w:rPr>
              <w:rFonts w:ascii="Arial"/>
              <w:color w:val="2F2116"/>
              <w:w w:val="105"/>
              <w:u w:val="single"/>
              <w:lang w:val="da-DK"/>
            </w:rPr>
            <w:t>RentTo</w:t>
          </w:r>
          <w:proofErr w:type="spellEnd"/>
        </w:sdtContent>
      </w:sdt>
      <w:r w:rsidRPr="00B6798F">
        <w:rPr>
          <w:rFonts w:ascii="Arial"/>
          <w:color w:val="2F2116"/>
          <w:w w:val="105"/>
          <w:u w:val="single"/>
          <w:lang w:val="da-DK"/>
        </w:rPr>
        <w:t xml:space="preserve"> </w:t>
      </w:r>
      <w:bookmarkStart w:name="XXrslut" w:id="60"/>
      <w:bookmarkEnd w:id="60"/>
      <w:r w:rsidR="002F7DCE">
        <w:rPr>
          <w:rFonts w:ascii="Arial"/>
          <w:color w:val="2F2116"/>
          <w:w w:val="105"/>
          <w:u w:val="single"/>
          <w:lang w:val="da-DK"/>
        </w:rPr>
        <w:tab/>
      </w:r>
      <w:r w:rsidR="001A6320">
        <w:rPr>
          <w:rFonts w:ascii="Arial"/>
          <w:color w:val="2F2116"/>
          <w:w w:val="105"/>
          <w:lang w:val="da-DK"/>
        </w:rPr>
        <w:tab/>
      </w:r>
      <w:r w:rsidRPr="00157232">
        <w:rPr>
          <w:rFonts w:ascii="Arial"/>
          <w:color w:val="2F2116"/>
          <w:w w:val="105"/>
          <w:u w:val="single"/>
          <w:lang w:val="da-DK"/>
        </w:rPr>
        <w:tab/>
      </w:r>
      <w:bookmarkStart w:name="LejeforPerioden" w:id="61"/>
      <w:bookmarkEnd w:id="61"/>
      <w:sdt>
        <w:sdtPr>
          <w:rPr>
            <w:rFonts w:ascii="Arial"/>
            <w:color w:val="2F2116"/>
            <w:w w:val="105"/>
            <w:u w:val="single"/>
            <w:lang w:val="da-DK"/>
          </w:rPr>
          <w:alias w:val="#Nav: /LeaseContract_A9/TotalPerPeriod"/>
          <w:tag w:val="#Nav: ContractTypeA9/50500"/>
          <w:id w:val="-767534064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otalPerPeriod[1]" w:storeItemID="{BED37232-F969-45E4-A645-04C1A97B6F95}"/>
          <w:text/>
        </w:sdtPr>
        <w:sdtEndPr/>
        <w:sdtContent>
          <w:proofErr w:type="spellStart"/>
          <w:r w:rsidR="002865DB">
            <w:rPr>
              <w:rFonts w:ascii="Arial"/>
              <w:color w:val="2F2116"/>
              <w:w w:val="105"/>
              <w:u w:val="single"/>
              <w:lang w:val="da-DK"/>
            </w:rPr>
            <w:t>TotalPerPeriod</w:t>
          </w:r>
          <w:proofErr w:type="spellEnd"/>
        </w:sdtContent>
      </w:sdt>
      <w:r>
        <w:rPr>
          <w:rFonts w:ascii="Arial"/>
          <w:color w:val="2F2116"/>
          <w:w w:val="105"/>
          <w:lang w:val="da-DK"/>
        </w:rPr>
        <w:tab/>
      </w:r>
      <w:r w:rsidRPr="00706616" w:rsidR="00706616">
        <w:rPr>
          <w:rFonts w:ascii="Arial"/>
          <w:color w:val="2F2116"/>
          <w:spacing w:val="-12"/>
          <w:w w:val="105"/>
          <w:lang w:val="da-DK"/>
        </w:rPr>
        <w:t>kr.</w:t>
      </w:r>
    </w:p>
    <w:p w:rsidRPr="00F1380C" w:rsidR="00AD0160" w:rsidP="00157232" w:rsidRDefault="00706616">
      <w:pPr>
        <w:pStyle w:val="Brdtekst"/>
        <w:tabs>
          <w:tab w:val="left" w:pos="3686"/>
          <w:tab w:val="left" w:pos="5670"/>
          <w:tab w:val="right" w:pos="7088"/>
          <w:tab w:val="left" w:pos="7371"/>
        </w:tabs>
        <w:spacing w:before="13"/>
        <w:ind w:left="2273"/>
        <w:jc w:val="both"/>
        <w:rPr>
          <w:rFonts w:ascii="Arial" w:hAnsi="Arial" w:eastAsia="Arial" w:cs="Arial"/>
        </w:rPr>
      </w:pPr>
      <w:r w:rsidRPr="00F1380C">
        <w:rPr>
          <w:rFonts w:ascii="Arial"/>
          <w:color w:val="2F2116"/>
        </w:rPr>
        <w:t>Depositum</w:t>
      </w:r>
      <w:r w:rsidRPr="00F1380C" w:rsidR="00157232">
        <w:rPr>
          <w:rFonts w:ascii="Arial"/>
          <w:color w:val="2F2116"/>
        </w:rPr>
        <w:tab/>
      </w:r>
      <w:r w:rsidRPr="00F1380C" w:rsidR="00157232">
        <w:rPr>
          <w:rFonts w:ascii="Arial"/>
          <w:color w:val="2F2116"/>
        </w:rPr>
        <w:tab/>
      </w:r>
      <w:r w:rsidRPr="00F1380C">
        <w:rPr>
          <w:rFonts w:ascii="Arial"/>
          <w:color w:val="2F2116"/>
          <w:u w:val="single"/>
        </w:rPr>
        <w:tab/>
      </w:r>
      <w:bookmarkStart w:name="Depositum1" w:id="62"/>
      <w:bookmarkEnd w:id="62"/>
      <w:sdt>
        <w:sdtPr>
          <w:rPr>
            <w:rFonts w:ascii="Arial"/>
            <w:color w:val="2F2116"/>
            <w:u w:val="single"/>
          </w:rPr>
          <w:alias w:val="#Nav: /LeaseContract_A9/DepAmount"/>
          <w:tag w:val="#Nav: ContractTypeA9/50500"/>
          <w:id w:val="1155497286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DepAmount[1]" w:storeItemID="{BED37232-F969-45E4-A645-04C1A97B6F95}"/>
          <w:text/>
        </w:sdtPr>
        <w:sdtEndPr/>
        <w:sdtContent>
          <w:proofErr w:type="spellStart"/>
          <w:r w:rsidRPr="00F1380C" w:rsidR="008C26F9">
            <w:rPr>
              <w:rFonts w:ascii="Arial"/>
              <w:color w:val="2F2116"/>
              <w:u w:val="single"/>
            </w:rPr>
            <w:t>DepAmount</w:t>
          </w:r>
          <w:proofErr w:type="spellEnd"/>
        </w:sdtContent>
      </w:sdt>
      <w:r w:rsidRPr="00F1380C">
        <w:rPr>
          <w:rFonts w:ascii="Arial"/>
          <w:color w:val="2F2116"/>
        </w:rPr>
        <w:tab/>
      </w:r>
      <w:r w:rsidRPr="00F1380C">
        <w:rPr>
          <w:rFonts w:ascii="Arial"/>
          <w:color w:val="2F2116"/>
          <w:spacing w:val="-12"/>
        </w:rPr>
        <w:t>kr.</w:t>
      </w:r>
    </w:p>
    <w:p w:rsidRPr="000E2F07" w:rsidR="00661D57" w:rsidP="00FE10FF" w:rsidRDefault="00EC7803">
      <w:pPr>
        <w:pStyle w:val="Brdtekst"/>
        <w:tabs>
          <w:tab w:val="left" w:pos="3686"/>
          <w:tab w:val="left" w:pos="5670"/>
          <w:tab w:val="right" w:pos="7088"/>
          <w:tab w:val="left" w:pos="7371"/>
        </w:tabs>
        <w:spacing w:before="13"/>
        <w:ind w:left="2268"/>
        <w:rPr>
          <w:rFonts w:ascii="Arial"/>
          <w:color w:val="2F2116"/>
          <w:spacing w:val="-12"/>
        </w:rPr>
      </w:pPr>
      <w:r w:rsidRPr="000E2F07">
        <w:rPr>
          <w:rFonts w:ascii="Arial"/>
          <w:color w:val="2F2116"/>
          <w:spacing w:val="-12"/>
          <w:u w:val="single"/>
        </w:rPr>
        <w:t>_</w:t>
      </w:r>
      <w:sdt>
        <w:sdtPr>
          <w:rPr>
            <w:rFonts w:ascii="Arial"/>
            <w:color w:val="2F2116"/>
            <w:spacing w:val="-12"/>
            <w:u w:val="single"/>
          </w:rPr>
          <w:alias w:val="#Nav: /LeaseContract_A9/Text1"/>
          <w:tag w:val="#Nav: ContractTypeA9/50500"/>
          <w:id w:val="-1102177684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ext1[1]" w:storeItemID="{BED37232-F969-45E4-A645-04C1A97B6F95}"/>
          <w:text/>
        </w:sdtPr>
        <w:sdtEndPr/>
        <w:sdtContent>
          <w:r w:rsidRPr="000E2F07" w:rsidR="000E2F07">
            <w:rPr>
              <w:rFonts w:ascii="Arial"/>
              <w:color w:val="2F2116"/>
              <w:spacing w:val="-12"/>
              <w:u w:val="single"/>
            </w:rPr>
            <w:t>Text1</w:t>
          </w:r>
        </w:sdtContent>
      </w:sdt>
      <w:r w:rsidRPr="000E2F07">
        <w:rPr>
          <w:rFonts w:ascii="Arial"/>
          <w:color w:val="2F2116"/>
          <w:spacing w:val="-12"/>
          <w:u w:val="single"/>
        </w:rPr>
        <w:t>_</w:t>
      </w:r>
      <w:r w:rsidRPr="000E2F07">
        <w:rPr>
          <w:rFonts w:ascii="Arial"/>
          <w:color w:val="2F2116"/>
          <w:spacing w:val="-12"/>
          <w:u w:val="single"/>
        </w:rPr>
        <w:tab/>
      </w:r>
      <w:r w:rsidRPr="000E2F07" w:rsidR="00157232">
        <w:rPr>
          <w:rFonts w:ascii="Arial"/>
          <w:color w:val="2F2116"/>
          <w:spacing w:val="-12"/>
        </w:rPr>
        <w:tab/>
      </w:r>
      <w:r w:rsidRPr="000E2F07" w:rsidR="00157232">
        <w:rPr>
          <w:rFonts w:ascii="Arial"/>
          <w:color w:val="2F2116"/>
          <w:spacing w:val="-12"/>
          <w:u w:val="single"/>
        </w:rPr>
        <w:tab/>
      </w:r>
      <w:sdt>
        <w:sdtPr>
          <w:rPr>
            <w:rFonts w:ascii="Arial"/>
            <w:color w:val="2F2116"/>
            <w:spacing w:val="-12"/>
            <w:u w:val="single"/>
          </w:rPr>
          <w:alias w:val="#Nav: /LeaseContract_A9/Amount1"/>
          <w:tag w:val="#Nav: ContractTypeA9/50500"/>
          <w:id w:val="-1535188434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Amount1[1]" w:storeItemID="{BED37232-F969-45E4-A645-04C1A97B6F95}"/>
          <w:text/>
        </w:sdtPr>
        <w:sdtEndPr/>
        <w:sdtContent>
          <w:r w:rsidRPr="000E2F07" w:rsidR="000E2F07">
            <w:rPr>
              <w:rFonts w:ascii="Arial"/>
              <w:color w:val="2F2116"/>
              <w:spacing w:val="-12"/>
              <w:u w:val="single"/>
            </w:rPr>
            <w:t>Amount1</w:t>
          </w:r>
        </w:sdtContent>
      </w:sdt>
      <w:r w:rsidRPr="000E2F07" w:rsidR="00661D57">
        <w:rPr>
          <w:rFonts w:ascii="Arial"/>
          <w:color w:val="2F2116"/>
          <w:spacing w:val="-12"/>
        </w:rPr>
        <w:tab/>
        <w:t>kr.</w:t>
      </w:r>
    </w:p>
    <w:p w:rsidRPr="000E2F07" w:rsidR="00661D57" w:rsidP="00157232" w:rsidRDefault="00EC7803">
      <w:pPr>
        <w:pStyle w:val="Brdtekst"/>
        <w:tabs>
          <w:tab w:val="left" w:pos="3686"/>
          <w:tab w:val="left" w:pos="5670"/>
          <w:tab w:val="right" w:pos="7088"/>
          <w:tab w:val="left" w:pos="7371"/>
        </w:tabs>
        <w:spacing w:before="13"/>
        <w:ind w:left="2268"/>
        <w:rPr>
          <w:rFonts w:ascii="Arial"/>
          <w:color w:val="2F2116"/>
          <w:spacing w:val="-12"/>
        </w:rPr>
      </w:pPr>
      <w:r w:rsidRPr="000E2F07">
        <w:rPr>
          <w:rFonts w:ascii="Arial"/>
          <w:color w:val="2F2116"/>
          <w:spacing w:val="-12"/>
        </w:rPr>
        <w:t>_</w:t>
      </w:r>
      <w:sdt>
        <w:sdtPr>
          <w:rPr>
            <w:rFonts w:ascii="Arial"/>
            <w:color w:val="2F2116"/>
            <w:spacing w:val="-12"/>
          </w:rPr>
          <w:alias w:val="#Nav: /LeaseContract_A9/Text2"/>
          <w:tag w:val="#Nav: ContractTypeA9/50500"/>
          <w:id w:val="-543668241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ext2[1]" w:storeItemID="{BED37232-F969-45E4-A645-04C1A97B6F95}"/>
          <w:text/>
        </w:sdtPr>
        <w:sdtEndPr/>
        <w:sdtContent>
          <w:r w:rsidRPr="000E2F07" w:rsidR="000E2F07">
            <w:rPr>
              <w:rFonts w:ascii="Arial"/>
              <w:color w:val="2F2116"/>
              <w:spacing w:val="-12"/>
            </w:rPr>
            <w:t>Text2</w:t>
          </w:r>
        </w:sdtContent>
      </w:sdt>
      <w:r w:rsidRPr="000E2F07">
        <w:rPr>
          <w:rFonts w:ascii="Arial"/>
          <w:color w:val="2F2116"/>
          <w:spacing w:val="-12"/>
        </w:rPr>
        <w:t>_</w:t>
      </w:r>
      <w:r w:rsidRPr="000E2F07">
        <w:rPr>
          <w:rFonts w:ascii="Arial"/>
          <w:color w:val="2F2116"/>
          <w:spacing w:val="-12"/>
          <w:u w:val="single"/>
        </w:rPr>
        <w:tab/>
      </w:r>
      <w:r w:rsidRPr="000E2F07" w:rsidR="00157232">
        <w:rPr>
          <w:rFonts w:ascii="Arial"/>
          <w:color w:val="2F2116"/>
          <w:spacing w:val="-12"/>
        </w:rPr>
        <w:tab/>
      </w:r>
      <w:r w:rsidRPr="000E2F07" w:rsidR="00661D57">
        <w:rPr>
          <w:rFonts w:ascii="Arial"/>
          <w:color w:val="2F2116"/>
          <w:spacing w:val="-12"/>
          <w:u w:val="single"/>
        </w:rPr>
        <w:tab/>
      </w:r>
      <w:sdt>
        <w:sdtPr>
          <w:rPr>
            <w:rFonts w:ascii="Arial"/>
            <w:color w:val="2F2116"/>
            <w:spacing w:val="-12"/>
            <w:u w:val="single"/>
          </w:rPr>
          <w:alias w:val="#Nav: /LeaseContract_A9/Amount2"/>
          <w:tag w:val="#Nav: ContractTypeA9/50500"/>
          <w:id w:val="1484582073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Amount2[1]" w:storeItemID="{BED37232-F969-45E4-A645-04C1A97B6F95}"/>
          <w:text/>
        </w:sdtPr>
        <w:sdtEndPr/>
        <w:sdtContent>
          <w:r w:rsidRPr="000E2F07" w:rsidR="000E2F07">
            <w:rPr>
              <w:rFonts w:ascii="Arial"/>
              <w:color w:val="2F2116"/>
              <w:spacing w:val="-12"/>
              <w:u w:val="single"/>
            </w:rPr>
            <w:t>Amount2</w:t>
          </w:r>
        </w:sdtContent>
      </w:sdt>
      <w:r w:rsidRPr="000E2F07" w:rsidR="00157232">
        <w:rPr>
          <w:rFonts w:ascii="Arial"/>
          <w:color w:val="2F2116"/>
          <w:spacing w:val="-12"/>
        </w:rPr>
        <w:tab/>
      </w:r>
      <w:r w:rsidRPr="000E2F07" w:rsidR="00661D57">
        <w:rPr>
          <w:rFonts w:ascii="Arial"/>
          <w:color w:val="2F2116"/>
          <w:spacing w:val="-12"/>
        </w:rPr>
        <w:t>kr.</w:t>
      </w:r>
    </w:p>
    <w:p w:rsidRPr="00706616" w:rsidR="00AD0160" w:rsidP="00157232" w:rsidRDefault="00661D57">
      <w:pPr>
        <w:pStyle w:val="Brdtekst"/>
        <w:tabs>
          <w:tab w:val="left" w:pos="3686"/>
          <w:tab w:val="left" w:pos="5670"/>
          <w:tab w:val="right" w:pos="7088"/>
          <w:tab w:val="left" w:pos="7371"/>
        </w:tabs>
        <w:spacing w:before="13"/>
        <w:ind w:left="2268"/>
        <w:rPr>
          <w:rFonts w:ascii="Arial" w:hAnsi="Arial" w:eastAsia="Arial" w:cs="Arial"/>
          <w:lang w:val="da-DK"/>
        </w:rPr>
      </w:pPr>
      <w:r w:rsidRPr="000E2F07">
        <w:rPr>
          <w:rFonts w:ascii="Arial"/>
          <w:color w:val="2F2116"/>
          <w:spacing w:val="-12"/>
          <w:u w:val="single"/>
          <w:lang w:val="da-DK"/>
        </w:rPr>
        <w:t>_</w:t>
      </w:r>
      <w:sdt>
        <w:sdtPr>
          <w:rPr>
            <w:rFonts w:ascii="Arial"/>
            <w:color w:val="2F2116"/>
            <w:spacing w:val="-12"/>
            <w:u w:val="single"/>
            <w:lang w:val="da-DK"/>
          </w:rPr>
          <w:alias w:val="#Nav: /LeaseContract_A9/Text3"/>
          <w:tag w:val="#Nav: ContractTypeA9/50500"/>
          <w:id w:val="-129710857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ext3[1]" w:storeItemID="{BED37232-F969-45E4-A645-04C1A97B6F95}"/>
          <w:text/>
        </w:sdtPr>
        <w:sdtEndPr/>
        <w:sdtContent>
          <w:r w:rsidR="000E2F07">
            <w:rPr>
              <w:rFonts w:ascii="Arial"/>
              <w:color w:val="2F2116"/>
              <w:spacing w:val="-12"/>
              <w:u w:val="single"/>
              <w:lang w:val="da-DK"/>
            </w:rPr>
            <w:t>Text3</w:t>
          </w:r>
        </w:sdtContent>
      </w:sdt>
      <w:r w:rsidRPr="000E2F07">
        <w:rPr>
          <w:rFonts w:ascii="Arial"/>
          <w:color w:val="2F2116"/>
          <w:spacing w:val="-12"/>
          <w:u w:val="single"/>
          <w:lang w:val="da-DK"/>
        </w:rPr>
        <w:t>_____</w:t>
      </w:r>
      <w:r w:rsidRPr="000E2F07" w:rsidR="00377EAC">
        <w:rPr>
          <w:rFonts w:ascii="Arial"/>
          <w:color w:val="2F2116"/>
          <w:spacing w:val="-12"/>
          <w:u w:val="single"/>
          <w:lang w:val="da-DK"/>
        </w:rPr>
        <w:tab/>
      </w:r>
      <w:r w:rsidR="00157232">
        <w:rPr>
          <w:rFonts w:ascii="Arial"/>
          <w:color w:val="2F2116"/>
          <w:spacing w:val="-12"/>
          <w:lang w:val="da-DK"/>
        </w:rPr>
        <w:tab/>
      </w:r>
      <w:r w:rsidRPr="00157232" w:rsidR="00377EAC">
        <w:rPr>
          <w:rFonts w:ascii="Arial"/>
          <w:color w:val="2F2116"/>
          <w:spacing w:val="-12"/>
          <w:u w:val="single"/>
          <w:lang w:val="da-DK"/>
        </w:rPr>
        <w:tab/>
      </w:r>
      <w:sdt>
        <w:sdtPr>
          <w:rPr>
            <w:rFonts w:ascii="Arial"/>
            <w:color w:val="2F2116"/>
            <w:spacing w:val="-12"/>
            <w:u w:val="single"/>
            <w:lang w:val="da-DK"/>
          </w:rPr>
          <w:alias w:val="#Nav: /LeaseContract_A9/Amount3"/>
          <w:tag w:val="#Nav: ContractTypeA9/50500"/>
          <w:id w:val="-734475959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Amount3[1]" w:storeItemID="{BED37232-F969-45E4-A645-04C1A97B6F95}"/>
          <w:text/>
        </w:sdtPr>
        <w:sdtEndPr/>
        <w:sdtContent>
          <w:r w:rsidR="000E2F07">
            <w:rPr>
              <w:rFonts w:ascii="Arial"/>
              <w:color w:val="2F2116"/>
              <w:spacing w:val="-12"/>
              <w:u w:val="single"/>
              <w:lang w:val="da-DK"/>
            </w:rPr>
            <w:t>Amount3</w:t>
          </w:r>
        </w:sdtContent>
      </w:sdt>
      <w:r w:rsidR="00157232">
        <w:rPr>
          <w:rFonts w:ascii="Arial"/>
          <w:color w:val="2F2116"/>
          <w:spacing w:val="-12"/>
          <w:lang w:val="da-DK"/>
        </w:rPr>
        <w:tab/>
      </w:r>
      <w:r w:rsidRPr="00706616" w:rsidR="00706616">
        <w:rPr>
          <w:rFonts w:ascii="Arial"/>
          <w:color w:val="2F2116"/>
          <w:spacing w:val="-12"/>
          <w:lang w:val="da-DK"/>
        </w:rPr>
        <w:t>kr.</w:t>
      </w:r>
    </w:p>
    <w:p w:rsidRPr="00706616" w:rsidR="00AD0160" w:rsidP="00157232" w:rsidRDefault="00706616">
      <w:pPr>
        <w:pStyle w:val="Brdtekst"/>
        <w:tabs>
          <w:tab w:val="left" w:pos="3686"/>
          <w:tab w:val="left" w:pos="5670"/>
          <w:tab w:val="right" w:pos="7088"/>
          <w:tab w:val="left" w:pos="7371"/>
        </w:tabs>
        <w:spacing w:before="13"/>
        <w:ind w:left="2273"/>
        <w:jc w:val="both"/>
        <w:rPr>
          <w:rFonts w:ascii="Arial" w:hAnsi="Arial" w:eastAsia="Arial" w:cs="Arial"/>
          <w:lang w:val="da-DK"/>
        </w:rPr>
      </w:pPr>
      <w:r w:rsidRPr="00706616">
        <w:rPr>
          <w:rFonts w:ascii="Arial"/>
          <w:color w:val="2F2116"/>
          <w:lang w:val="da-DK"/>
        </w:rPr>
        <w:t>I</w:t>
      </w:r>
      <w:r w:rsidRPr="00706616">
        <w:rPr>
          <w:rFonts w:ascii="Arial"/>
          <w:color w:val="2F2116"/>
          <w:spacing w:val="-1"/>
          <w:lang w:val="da-DK"/>
        </w:rPr>
        <w:t xml:space="preserve"> </w:t>
      </w:r>
      <w:r w:rsidRPr="00706616">
        <w:rPr>
          <w:rFonts w:ascii="Arial"/>
          <w:color w:val="2F2116"/>
          <w:lang w:val="da-DK"/>
        </w:rPr>
        <w:t>alt</w:t>
      </w:r>
      <w:r w:rsidRPr="00706616">
        <w:rPr>
          <w:rFonts w:ascii="Arial"/>
          <w:color w:val="2F2116"/>
          <w:lang w:val="da-DK"/>
        </w:rPr>
        <w:tab/>
      </w:r>
      <w:r w:rsidR="00157232">
        <w:rPr>
          <w:rFonts w:ascii="Arial"/>
          <w:color w:val="2F2116"/>
          <w:lang w:val="da-DK"/>
        </w:rPr>
        <w:tab/>
      </w:r>
      <w:r w:rsidRPr="00157232" w:rsidR="00661D57">
        <w:rPr>
          <w:rFonts w:ascii="Arial"/>
          <w:color w:val="2F2116"/>
          <w:u w:val="single"/>
          <w:lang w:val="da-DK"/>
        </w:rPr>
        <w:tab/>
      </w:r>
      <w:bookmarkStart w:name="TotalIndbetaling1" w:id="63"/>
      <w:bookmarkEnd w:id="63"/>
      <w:sdt>
        <w:sdtPr>
          <w:rPr>
            <w:rFonts w:ascii="Arial"/>
            <w:color w:val="2F2116"/>
            <w:u w:val="single"/>
            <w:lang w:val="da-DK"/>
          </w:rPr>
          <w:alias w:val="#Nav: /LeaseContract_A9/TotalAmount"/>
          <w:tag w:val="#Nav: ContractTypeA9/50500"/>
          <w:id w:val="1964689253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otalAmount[1]" w:storeItemID="{BED37232-F969-45E4-A645-04C1A97B6F95}"/>
          <w:text/>
        </w:sdtPr>
        <w:sdtEndPr/>
        <w:sdtContent>
          <w:proofErr w:type="spellStart"/>
          <w:r w:rsidR="008C26F9">
            <w:rPr>
              <w:rFonts w:ascii="Arial"/>
              <w:color w:val="2F2116"/>
              <w:u w:val="single"/>
              <w:lang w:val="da-DK"/>
            </w:rPr>
            <w:t>TotalAmount</w:t>
          </w:r>
          <w:proofErr w:type="spellEnd"/>
        </w:sdtContent>
      </w:sdt>
      <w:r w:rsidR="00661D57">
        <w:rPr>
          <w:rFonts w:ascii="Arial"/>
          <w:color w:val="2F2116"/>
          <w:lang w:val="da-DK"/>
        </w:rPr>
        <w:tab/>
      </w:r>
      <w:r w:rsidRPr="00706616">
        <w:rPr>
          <w:rFonts w:ascii="Arial"/>
          <w:color w:val="2F2116"/>
          <w:spacing w:val="-12"/>
          <w:lang w:val="da-DK"/>
        </w:rPr>
        <w:t>kr.</w:t>
      </w:r>
    </w:p>
    <w:p w:rsidRPr="00706616" w:rsidR="00AD0160" w:rsidP="00661D57" w:rsidRDefault="00706616">
      <w:pPr>
        <w:pStyle w:val="Brdtekst"/>
        <w:tabs>
          <w:tab w:val="left" w:pos="5529"/>
          <w:tab w:val="left" w:pos="6804"/>
        </w:tabs>
        <w:spacing w:before="127"/>
        <w:ind w:left="964"/>
        <w:rPr>
          <w:rFonts w:ascii="Arial" w:hAnsi="Arial" w:eastAsia="Arial" w:cs="Arial"/>
          <w:lang w:val="da-DK"/>
        </w:rPr>
      </w:pPr>
      <w:r w:rsidRPr="000E2F07">
        <w:rPr>
          <w:rFonts w:ascii="Arial" w:hAnsi="Arial" w:cs="Arial"/>
          <w:lang w:val="da-DK"/>
        </w:rPr>
        <w:t>Første gang, der herefter skal betales husleje, er den</w:t>
      </w:r>
      <w:r w:rsidRPr="000E2F07" w:rsidR="00661D57">
        <w:rPr>
          <w:rFonts w:ascii="Arial" w:hAnsi="Arial" w:cs="Arial"/>
          <w:lang w:val="da-DK"/>
        </w:rPr>
        <w:tab/>
      </w:r>
      <w:bookmarkStart w:name="FxrsteHusleje" w:id="64"/>
      <w:bookmarkEnd w:id="64"/>
      <w:sdt>
        <w:sdtPr>
          <w:rPr>
            <w:rFonts w:ascii="Arial" w:hAnsi="Arial" w:cs="Arial"/>
            <w:lang w:val="da-DK"/>
          </w:rPr>
          <w:alias w:val="#Nav: /LeaseContract_A9/RetFirstTime"/>
          <w:tag w:val="#Nav: ContractTypeA9/50500"/>
          <w:id w:val="1036472066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RetFirstTime[1]" w:storeItemID="{BED37232-F969-45E4-A645-04C1A97B6F95}"/>
          <w:text/>
        </w:sdtPr>
        <w:sdtEndPr/>
        <w:sdtContent>
          <w:proofErr w:type="spellStart"/>
          <w:r w:rsidRPr="000E2F07" w:rsidR="008C26F9">
            <w:rPr>
              <w:rFonts w:ascii="Arial" w:hAnsi="Arial" w:cs="Arial"/>
              <w:lang w:val="da-DK"/>
            </w:rPr>
            <w:t>RetFirstTime</w:t>
          </w:r>
          <w:proofErr w:type="spellEnd"/>
        </w:sdtContent>
      </w:sdt>
      <w:r w:rsidR="00971923">
        <w:rPr>
          <w:rFonts w:ascii="Arial" w:hAnsi="Arial"/>
          <w:color w:val="0A0D0E"/>
          <w:lang w:val="da-DK"/>
        </w:rPr>
        <w:tab/>
      </w:r>
    </w:p>
    <w:p w:rsidRPr="00706616" w:rsidR="00AD0160" w:rsidP="00971923" w:rsidRDefault="00AD0160">
      <w:pPr>
        <w:tabs>
          <w:tab w:val="left" w:pos="6237"/>
        </w:tabs>
        <w:rPr>
          <w:rFonts w:ascii="Arial" w:hAnsi="Arial" w:eastAsia="Arial" w:cs="Arial"/>
          <w:lang w:val="da-DK"/>
        </w:rPr>
        <w:sectPr w:rsidRPr="00706616" w:rsidR="00AD0160">
          <w:pgSz w:w="11910" w:h="16840"/>
          <w:pgMar w:top="1340" w:right="460" w:bottom="1000" w:left="1020" w:header="0" w:footer="809" w:gutter="0"/>
          <w:cols w:space="708"/>
        </w:sectPr>
      </w:pPr>
    </w:p>
    <w:p w:rsidRPr="00706616" w:rsidR="00AD0160" w:rsidP="00C82B2B" w:rsidRDefault="00706616">
      <w:pPr>
        <w:pStyle w:val="Overskrift2"/>
        <w:tabs>
          <w:tab w:val="left" w:pos="2492"/>
          <w:tab w:val="left" w:pos="10318"/>
        </w:tabs>
        <w:spacing w:before="50"/>
        <w:rPr>
          <w:lang w:val="da-DK"/>
        </w:rPr>
      </w:pPr>
      <w:r w:rsidRPr="00706616">
        <w:rPr>
          <w:color w:val="2F2116"/>
          <w:w w:val="105"/>
          <w:shd w:val="clear" w:color="auto" w:fill="D3D3D2"/>
          <w:lang w:val="da-DK"/>
        </w:rPr>
        <w:lastRenderedPageBreak/>
        <w:t xml:space="preserve"> 5. Varme, køling, vand og</w:t>
      </w:r>
      <w:r w:rsidRPr="00706616">
        <w:rPr>
          <w:color w:val="2F2116"/>
          <w:spacing w:val="-29"/>
          <w:w w:val="105"/>
          <w:shd w:val="clear" w:color="auto" w:fill="D3D3D2"/>
          <w:lang w:val="da-DK"/>
        </w:rPr>
        <w:t xml:space="preserve"> </w:t>
      </w:r>
      <w:r w:rsidRPr="00706616">
        <w:rPr>
          <w:color w:val="2F2116"/>
          <w:w w:val="105"/>
          <w:shd w:val="clear" w:color="auto" w:fill="D3D3D2"/>
          <w:lang w:val="da-DK"/>
        </w:rPr>
        <w:t>el</w:t>
      </w:r>
      <w:r w:rsidRPr="00706616">
        <w:rPr>
          <w:color w:val="2F2116"/>
          <w:shd w:val="clear" w:color="auto" w:fill="D3D3D2"/>
          <w:lang w:val="da-DK"/>
        </w:rPr>
        <w:t xml:space="preserve"> </w:t>
      </w:r>
      <w:r w:rsidRPr="00706616">
        <w:rPr>
          <w:color w:val="2F2116"/>
          <w:shd w:val="clear" w:color="auto" w:fill="D3D3D2"/>
          <w:lang w:val="da-DK"/>
        </w:rPr>
        <w:tab/>
      </w:r>
    </w:p>
    <w:p w:rsidRPr="00706616" w:rsidR="00AD0160" w:rsidRDefault="00AD0160">
      <w:pPr>
        <w:spacing w:before="1"/>
        <w:rPr>
          <w:rFonts w:ascii="Arial" w:hAnsi="Arial" w:eastAsia="Arial" w:cs="Arial"/>
          <w:sz w:val="13"/>
          <w:szCs w:val="13"/>
          <w:lang w:val="da-DK"/>
        </w:rPr>
      </w:pPr>
    </w:p>
    <w:p w:rsidRPr="006B25D4" w:rsidR="007A1B90" w:rsidP="00C82B2B" w:rsidRDefault="00A90C3C">
      <w:pPr>
        <w:pStyle w:val="TableParagraph"/>
        <w:tabs>
          <w:tab w:val="left" w:pos="2410"/>
          <w:tab w:val="left" w:pos="9421"/>
          <w:tab w:val="left" w:pos="9603"/>
          <w:tab w:val="left" w:pos="9897"/>
          <w:tab w:val="left" w:pos="10065"/>
        </w:tabs>
        <w:spacing w:before="78"/>
        <w:ind w:left="945"/>
        <w:rPr>
          <w:rFonts w:ascii="Arial" w:hAnsi="Arial" w:eastAsia="Arial" w:cs="Arial"/>
          <w:sz w:val="18"/>
          <w:szCs w:val="18"/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 wp14:editId="736F9CC5" wp14:anchorId="02723BDF">
                <wp:simplePos x="0" y="0"/>
                <wp:positionH relativeFrom="page">
                  <wp:posOffset>6906895</wp:posOffset>
                </wp:positionH>
                <wp:positionV relativeFrom="paragraph">
                  <wp:posOffset>57150</wp:posOffset>
                </wp:positionV>
                <wp:extent cx="111125" cy="111125"/>
                <wp:effectExtent l="0" t="0" r="22225" b="22225"/>
                <wp:wrapNone/>
                <wp:docPr id="380" name="Group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862" y="520"/>
                          <a:chExt cx="175" cy="175"/>
                        </a:xfrm>
                      </wpg:grpSpPr>
                      <wpg:grpSp>
                        <wpg:cNvPr id="381" name="Group 378"/>
                        <wpg:cNvGrpSpPr>
                          <a:grpSpLocks/>
                        </wpg:cNvGrpSpPr>
                        <wpg:grpSpPr bwMode="auto">
                          <a:xfrm>
                            <a:off x="10862" y="520"/>
                            <a:ext cx="175" cy="174"/>
                            <a:chOff x="10862" y="520"/>
                            <a:chExt cx="175" cy="174"/>
                          </a:xfrm>
                        </wpg:grpSpPr>
                        <wps:wsp>
                          <wps:cNvPr id="382" name="Freeform 379"/>
                          <wps:cNvSpPr>
                            <a:spLocks/>
                          </wps:cNvSpPr>
                          <wps:spPr bwMode="auto">
                            <a:xfrm>
                              <a:off x="10862" y="520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953 10862"/>
                                <a:gd name="T1" fmla="*/ T0 w 175"/>
                                <a:gd name="T2" fmla="+- 0 520 520"/>
                                <a:gd name="T3" fmla="*/ 520 h 174"/>
                                <a:gd name="T4" fmla="+- 0 10890 10862"/>
                                <a:gd name="T5" fmla="*/ T4 w 175"/>
                                <a:gd name="T6" fmla="+- 0 544 520"/>
                                <a:gd name="T7" fmla="*/ 544 h 174"/>
                                <a:gd name="T8" fmla="+- 0 10862 10862"/>
                                <a:gd name="T9" fmla="*/ T8 w 175"/>
                                <a:gd name="T10" fmla="+- 0 600 520"/>
                                <a:gd name="T11" fmla="*/ 600 h 174"/>
                                <a:gd name="T12" fmla="+- 0 10865 10862"/>
                                <a:gd name="T13" fmla="*/ T12 w 175"/>
                                <a:gd name="T14" fmla="+- 0 625 520"/>
                                <a:gd name="T15" fmla="*/ 625 h 174"/>
                                <a:gd name="T16" fmla="+- 0 10900 10862"/>
                                <a:gd name="T17" fmla="*/ T16 w 175"/>
                                <a:gd name="T18" fmla="+- 0 679 520"/>
                                <a:gd name="T19" fmla="*/ 679 h 174"/>
                                <a:gd name="T20" fmla="+- 0 10940 10862"/>
                                <a:gd name="T21" fmla="*/ T20 w 175"/>
                                <a:gd name="T22" fmla="+- 0 694 520"/>
                                <a:gd name="T23" fmla="*/ 694 h 174"/>
                                <a:gd name="T24" fmla="+- 0 10965 10862"/>
                                <a:gd name="T25" fmla="*/ T24 w 175"/>
                                <a:gd name="T26" fmla="+- 0 692 520"/>
                                <a:gd name="T27" fmla="*/ 692 h 174"/>
                                <a:gd name="T28" fmla="+- 0 11020 10862"/>
                                <a:gd name="T29" fmla="*/ T28 w 175"/>
                                <a:gd name="T30" fmla="+- 0 658 520"/>
                                <a:gd name="T31" fmla="*/ 658 h 174"/>
                                <a:gd name="T32" fmla="+- 0 11036 10862"/>
                                <a:gd name="T33" fmla="*/ T32 w 175"/>
                                <a:gd name="T34" fmla="+- 0 607 520"/>
                                <a:gd name="T35" fmla="*/ 607 h 174"/>
                                <a:gd name="T36" fmla="+- 0 11033 10862"/>
                                <a:gd name="T37" fmla="*/ T36 w 175"/>
                                <a:gd name="T38" fmla="+- 0 585 520"/>
                                <a:gd name="T39" fmla="*/ 585 h 174"/>
                                <a:gd name="T40" fmla="+- 0 10995 10862"/>
                                <a:gd name="T41" fmla="*/ T40 w 175"/>
                                <a:gd name="T42" fmla="+- 0 533 520"/>
                                <a:gd name="T43" fmla="*/ 533 h 174"/>
                                <a:gd name="T44" fmla="+- 0 10953 10862"/>
                                <a:gd name="T45" fmla="*/ T44 w 175"/>
                                <a:gd name="T46" fmla="+- 0 520 520"/>
                                <a:gd name="T47" fmla="*/ 520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8" y="24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158" y="138"/>
                                  </a:lnTo>
                                  <a:lnTo>
                                    <a:pt x="174" y="87"/>
                                  </a:lnTo>
                                  <a:lnTo>
                                    <a:pt x="171" y="65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3" name="Group 376"/>
                        <wpg:cNvGrpSpPr>
                          <a:grpSpLocks/>
                        </wpg:cNvGrpSpPr>
                        <wpg:grpSpPr bwMode="auto">
                          <a:xfrm>
                            <a:off x="10874" y="531"/>
                            <a:ext cx="153" cy="154"/>
                            <a:chOff x="10874" y="531"/>
                            <a:chExt cx="153" cy="154"/>
                          </a:xfrm>
                        </wpg:grpSpPr>
                        <wps:wsp>
                          <wps:cNvPr id="384" name="Freeform 377"/>
                          <wps:cNvSpPr>
                            <a:spLocks/>
                          </wps:cNvSpPr>
                          <wps:spPr bwMode="auto">
                            <a:xfrm>
                              <a:off x="10874" y="531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1026 10874"/>
                                <a:gd name="T1" fmla="*/ T0 w 153"/>
                                <a:gd name="T2" fmla="+- 0 607 531"/>
                                <a:gd name="T3" fmla="*/ 607 h 154"/>
                                <a:gd name="T4" fmla="+- 0 10999 10874"/>
                                <a:gd name="T5" fmla="*/ T4 w 153"/>
                                <a:gd name="T6" fmla="+- 0 549 531"/>
                                <a:gd name="T7" fmla="*/ 549 h 154"/>
                                <a:gd name="T8" fmla="+- 0 10960 10874"/>
                                <a:gd name="T9" fmla="*/ T8 w 153"/>
                                <a:gd name="T10" fmla="+- 0 531 531"/>
                                <a:gd name="T11" fmla="*/ 531 h 154"/>
                                <a:gd name="T12" fmla="+- 0 10934 10874"/>
                                <a:gd name="T13" fmla="*/ T12 w 153"/>
                                <a:gd name="T14" fmla="+- 0 534 531"/>
                                <a:gd name="T15" fmla="*/ 534 h 154"/>
                                <a:gd name="T16" fmla="+- 0 10912 10874"/>
                                <a:gd name="T17" fmla="*/ T16 w 153"/>
                                <a:gd name="T18" fmla="+- 0 541 531"/>
                                <a:gd name="T19" fmla="*/ 541 h 154"/>
                                <a:gd name="T20" fmla="+- 0 10895 10874"/>
                                <a:gd name="T21" fmla="*/ T20 w 153"/>
                                <a:gd name="T22" fmla="+- 0 554 531"/>
                                <a:gd name="T23" fmla="*/ 554 h 154"/>
                                <a:gd name="T24" fmla="+- 0 10882 10874"/>
                                <a:gd name="T25" fmla="*/ T24 w 153"/>
                                <a:gd name="T26" fmla="+- 0 570 531"/>
                                <a:gd name="T27" fmla="*/ 570 h 154"/>
                                <a:gd name="T28" fmla="+- 0 10874 10874"/>
                                <a:gd name="T29" fmla="*/ T28 w 153"/>
                                <a:gd name="T30" fmla="+- 0 589 531"/>
                                <a:gd name="T31" fmla="*/ 589 h 154"/>
                                <a:gd name="T32" fmla="+- 0 10876 10874"/>
                                <a:gd name="T33" fmla="*/ T32 w 153"/>
                                <a:gd name="T34" fmla="+- 0 616 531"/>
                                <a:gd name="T35" fmla="*/ 616 h 154"/>
                                <a:gd name="T36" fmla="+- 0 10908 10874"/>
                                <a:gd name="T37" fmla="*/ T36 w 153"/>
                                <a:gd name="T38" fmla="+- 0 672 531"/>
                                <a:gd name="T39" fmla="*/ 672 h 154"/>
                                <a:gd name="T40" fmla="+- 0 10945 10874"/>
                                <a:gd name="T41" fmla="*/ T40 w 153"/>
                                <a:gd name="T42" fmla="+- 0 685 531"/>
                                <a:gd name="T43" fmla="*/ 685 h 154"/>
                                <a:gd name="T44" fmla="+- 0 10969 10874"/>
                                <a:gd name="T45" fmla="*/ T44 w 153"/>
                                <a:gd name="T46" fmla="+- 0 681 531"/>
                                <a:gd name="T47" fmla="*/ 681 h 154"/>
                                <a:gd name="T48" fmla="+- 0 11018 10874"/>
                                <a:gd name="T49" fmla="*/ T48 w 153"/>
                                <a:gd name="T50" fmla="+- 0 642 531"/>
                                <a:gd name="T51" fmla="*/ 642 h 154"/>
                                <a:gd name="T52" fmla="+- 0 11026 10874"/>
                                <a:gd name="T53" fmla="*/ T52 w 153"/>
                                <a:gd name="T54" fmla="+- 0 607 531"/>
                                <a:gd name="T55" fmla="*/ 607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6"/>
                                  </a:moveTo>
                                  <a:lnTo>
                                    <a:pt x="125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5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5" y="150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75" style="position:absolute;margin-left:543.85pt;margin-top:4.5pt;width:8.75pt;height:8.75pt;z-index:-251672064;mso-position-horizontal-relative:page" coordsize="175,175" coordorigin="10862,520" o:spid="_x0000_s1026" w14:anchorId="3F9EC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">
                <v:group id="Group 378" style="position:absolute;left:10862;top:520;width:175;height:174" coordsize="175,174" coordorigin="10862,52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<v:shape id="Freeform 379" style="position:absolute;left:10862;top:520;width:175;height:174;visibility:visible;mso-wrap-style:square;v-text-anchor:top" coordsize="175,174" o:spid="_x0000_s1028" stroked="f" path="m91,l28,24,,80r3,25l38,159r40,15l103,172r55,-34l174,87,171,65,133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">
                    <v:path arrowok="t" o:connecttype="custom" o:connectlocs="91,520;28,544;0,600;3,625;38,679;78,694;103,692;158,658;174,607;171,585;133,533;91,520" o:connectangles="0,0,0,0,0,0,0,0,0,0,0,0"/>
                  </v:shape>
                </v:group>
                <v:group id="Group 376" style="position:absolute;left:10874;top:531;width:153;height:154" coordsize="153,154" coordorigin="10874,531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shape id="Freeform 377" style="position:absolute;left:10874;top:531;width:153;height:154;visibility:visible;mso-wrap-style:square;v-text-anchor:top" coordsize="153,154" o:spid="_x0000_s1030" filled="f" strokeweight="1pt" path="m152,76l125,18,86,,60,3,38,10,21,23,8,39,,58,2,85r32,56l71,154r24,-4l144,111r8,-3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">
                    <v:path arrowok="t" o:connecttype="custom" o:connectlocs="152,607;125,549;86,531;60,534;38,541;21,554;8,570;0,589;2,616;34,672;71,685;95,681;144,642;152,607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="000D0AE2"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editId="3537011F" wp14:anchorId="52237471">
                <wp:simplePos x="0" y="0"/>
                <wp:positionH relativeFrom="page">
                  <wp:posOffset>6605270</wp:posOffset>
                </wp:positionH>
                <wp:positionV relativeFrom="paragraph">
                  <wp:posOffset>52070</wp:posOffset>
                </wp:positionV>
                <wp:extent cx="111125" cy="111125"/>
                <wp:effectExtent l="0" t="0" r="22225" b="22225"/>
                <wp:wrapNone/>
                <wp:docPr id="385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402" y="527"/>
                          <a:chExt cx="175" cy="175"/>
                        </a:xfrm>
                      </wpg:grpSpPr>
                      <wpg:grpSp>
                        <wpg:cNvPr id="386" name="Group 383"/>
                        <wpg:cNvGrpSpPr>
                          <a:grpSpLocks/>
                        </wpg:cNvGrpSpPr>
                        <wpg:grpSpPr bwMode="auto">
                          <a:xfrm>
                            <a:off x="10402" y="527"/>
                            <a:ext cx="175" cy="174"/>
                            <a:chOff x="10402" y="527"/>
                            <a:chExt cx="175" cy="174"/>
                          </a:xfrm>
                        </wpg:grpSpPr>
                        <wps:wsp>
                          <wps:cNvPr id="387" name="Freeform 384"/>
                          <wps:cNvSpPr>
                            <a:spLocks/>
                          </wps:cNvSpPr>
                          <wps:spPr bwMode="auto">
                            <a:xfrm>
                              <a:off x="10402" y="527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493 10402"/>
                                <a:gd name="T1" fmla="*/ T0 w 175"/>
                                <a:gd name="T2" fmla="+- 0 527 527"/>
                                <a:gd name="T3" fmla="*/ 527 h 174"/>
                                <a:gd name="T4" fmla="+- 0 10431 10402"/>
                                <a:gd name="T5" fmla="*/ T4 w 175"/>
                                <a:gd name="T6" fmla="+- 0 550 527"/>
                                <a:gd name="T7" fmla="*/ 550 h 174"/>
                                <a:gd name="T8" fmla="+- 0 10402 10402"/>
                                <a:gd name="T9" fmla="*/ T8 w 175"/>
                                <a:gd name="T10" fmla="+- 0 607 527"/>
                                <a:gd name="T11" fmla="*/ 607 h 174"/>
                                <a:gd name="T12" fmla="+- 0 10405 10402"/>
                                <a:gd name="T13" fmla="*/ T12 w 175"/>
                                <a:gd name="T14" fmla="+- 0 632 527"/>
                                <a:gd name="T15" fmla="*/ 632 h 174"/>
                                <a:gd name="T16" fmla="+- 0 10440 10402"/>
                                <a:gd name="T17" fmla="*/ T16 w 175"/>
                                <a:gd name="T18" fmla="+- 0 686 527"/>
                                <a:gd name="T19" fmla="*/ 686 h 174"/>
                                <a:gd name="T20" fmla="+- 0 10480 10402"/>
                                <a:gd name="T21" fmla="*/ T20 w 175"/>
                                <a:gd name="T22" fmla="+- 0 701 527"/>
                                <a:gd name="T23" fmla="*/ 701 h 174"/>
                                <a:gd name="T24" fmla="+- 0 10505 10402"/>
                                <a:gd name="T25" fmla="*/ T24 w 175"/>
                                <a:gd name="T26" fmla="+- 0 699 527"/>
                                <a:gd name="T27" fmla="*/ 699 h 174"/>
                                <a:gd name="T28" fmla="+- 0 10560 10402"/>
                                <a:gd name="T29" fmla="*/ T28 w 175"/>
                                <a:gd name="T30" fmla="+- 0 664 527"/>
                                <a:gd name="T31" fmla="*/ 664 h 174"/>
                                <a:gd name="T32" fmla="+- 0 10577 10402"/>
                                <a:gd name="T33" fmla="*/ T32 w 175"/>
                                <a:gd name="T34" fmla="+- 0 614 527"/>
                                <a:gd name="T35" fmla="*/ 614 h 174"/>
                                <a:gd name="T36" fmla="+- 0 10574 10402"/>
                                <a:gd name="T37" fmla="*/ T36 w 175"/>
                                <a:gd name="T38" fmla="+- 0 592 527"/>
                                <a:gd name="T39" fmla="*/ 592 h 174"/>
                                <a:gd name="T40" fmla="+- 0 10536 10402"/>
                                <a:gd name="T41" fmla="*/ T40 w 175"/>
                                <a:gd name="T42" fmla="+- 0 540 527"/>
                                <a:gd name="T43" fmla="*/ 540 h 174"/>
                                <a:gd name="T44" fmla="+- 0 10493 10402"/>
                                <a:gd name="T45" fmla="*/ T44 w 175"/>
                                <a:gd name="T46" fmla="+- 0 527 527"/>
                                <a:gd name="T47" fmla="*/ 527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9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158" y="137"/>
                                  </a:lnTo>
                                  <a:lnTo>
                                    <a:pt x="175" y="87"/>
                                  </a:lnTo>
                                  <a:lnTo>
                                    <a:pt x="172" y="65"/>
                                  </a:lnTo>
                                  <a:lnTo>
                                    <a:pt x="134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8" name="Group 381"/>
                        <wpg:cNvGrpSpPr>
                          <a:grpSpLocks/>
                        </wpg:cNvGrpSpPr>
                        <wpg:grpSpPr bwMode="auto">
                          <a:xfrm>
                            <a:off x="10414" y="538"/>
                            <a:ext cx="153" cy="154"/>
                            <a:chOff x="10414" y="538"/>
                            <a:chExt cx="153" cy="154"/>
                          </a:xfrm>
                        </wpg:grpSpPr>
                        <wps:wsp>
                          <wps:cNvPr id="389" name="Freeform 382"/>
                          <wps:cNvSpPr>
                            <a:spLocks/>
                          </wps:cNvSpPr>
                          <wps:spPr bwMode="auto">
                            <a:xfrm>
                              <a:off x="10414" y="538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0567 10414"/>
                                <a:gd name="T1" fmla="*/ T0 w 153"/>
                                <a:gd name="T2" fmla="+- 0 614 538"/>
                                <a:gd name="T3" fmla="*/ 614 h 154"/>
                                <a:gd name="T4" fmla="+- 0 10540 10414"/>
                                <a:gd name="T5" fmla="*/ T4 w 153"/>
                                <a:gd name="T6" fmla="+- 0 556 538"/>
                                <a:gd name="T7" fmla="*/ 556 h 154"/>
                                <a:gd name="T8" fmla="+- 0 10500 10414"/>
                                <a:gd name="T9" fmla="*/ T8 w 153"/>
                                <a:gd name="T10" fmla="+- 0 538 538"/>
                                <a:gd name="T11" fmla="*/ 538 h 154"/>
                                <a:gd name="T12" fmla="+- 0 10474 10414"/>
                                <a:gd name="T13" fmla="*/ T12 w 153"/>
                                <a:gd name="T14" fmla="+- 0 540 538"/>
                                <a:gd name="T15" fmla="*/ 540 h 154"/>
                                <a:gd name="T16" fmla="+- 0 10453 10414"/>
                                <a:gd name="T17" fmla="*/ T16 w 153"/>
                                <a:gd name="T18" fmla="+- 0 548 538"/>
                                <a:gd name="T19" fmla="*/ 548 h 154"/>
                                <a:gd name="T20" fmla="+- 0 10435 10414"/>
                                <a:gd name="T21" fmla="*/ T20 w 153"/>
                                <a:gd name="T22" fmla="+- 0 561 538"/>
                                <a:gd name="T23" fmla="*/ 561 h 154"/>
                                <a:gd name="T24" fmla="+- 0 10422 10414"/>
                                <a:gd name="T25" fmla="*/ T24 w 153"/>
                                <a:gd name="T26" fmla="+- 0 577 538"/>
                                <a:gd name="T27" fmla="*/ 577 h 154"/>
                                <a:gd name="T28" fmla="+- 0 10414 10414"/>
                                <a:gd name="T29" fmla="*/ T28 w 153"/>
                                <a:gd name="T30" fmla="+- 0 596 538"/>
                                <a:gd name="T31" fmla="*/ 596 h 154"/>
                                <a:gd name="T32" fmla="+- 0 10416 10414"/>
                                <a:gd name="T33" fmla="*/ T32 w 153"/>
                                <a:gd name="T34" fmla="+- 0 623 538"/>
                                <a:gd name="T35" fmla="*/ 623 h 154"/>
                                <a:gd name="T36" fmla="+- 0 10448 10414"/>
                                <a:gd name="T37" fmla="*/ T36 w 153"/>
                                <a:gd name="T38" fmla="+- 0 679 538"/>
                                <a:gd name="T39" fmla="*/ 679 h 154"/>
                                <a:gd name="T40" fmla="+- 0 10485 10414"/>
                                <a:gd name="T41" fmla="*/ T40 w 153"/>
                                <a:gd name="T42" fmla="+- 0 691 538"/>
                                <a:gd name="T43" fmla="*/ 691 h 154"/>
                                <a:gd name="T44" fmla="+- 0 10509 10414"/>
                                <a:gd name="T45" fmla="*/ T44 w 153"/>
                                <a:gd name="T46" fmla="+- 0 688 538"/>
                                <a:gd name="T47" fmla="*/ 688 h 154"/>
                                <a:gd name="T48" fmla="+- 0 10559 10414"/>
                                <a:gd name="T49" fmla="*/ T48 w 153"/>
                                <a:gd name="T50" fmla="+- 0 649 538"/>
                                <a:gd name="T51" fmla="*/ 649 h 154"/>
                                <a:gd name="T52" fmla="+- 0 10567 10414"/>
                                <a:gd name="T53" fmla="*/ T52 w 153"/>
                                <a:gd name="T54" fmla="+- 0 614 538"/>
                                <a:gd name="T55" fmla="*/ 614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3" y="76"/>
                                  </a:moveTo>
                                  <a:lnTo>
                                    <a:pt x="126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5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3"/>
                                  </a:lnTo>
                                  <a:lnTo>
                                    <a:pt x="95" y="150"/>
                                  </a:lnTo>
                                  <a:lnTo>
                                    <a:pt x="145" y="111"/>
                                  </a:lnTo>
                                  <a:lnTo>
                                    <a:pt x="153" y="7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80" style="position:absolute;margin-left:520.1pt;margin-top:4.1pt;width:8.75pt;height:8.75pt;z-index:-251667968;mso-position-horizontal-relative:page" coordsize="175,175" coordorigin="10402,527" o:spid="_x0000_s1026" w14:anchorId="6127C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">
                <v:group id="Group 383" style="position:absolute;left:10402;top:527;width:175;height:174" coordsize="175,174" coordorigin="10402,527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<v:shape id="Freeform 384" style="position:absolute;left:10402;top:527;width:175;height:174;visibility:visible;mso-wrap-style:square;v-text-anchor:top" coordsize="175,174" o:spid="_x0000_s1028" stroked="f" path="m91,l29,23,,80r3,25l38,159r40,15l103,172r55,-35l175,87,172,65,134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">
                    <v:path arrowok="t" o:connecttype="custom" o:connectlocs="91,527;29,550;0,607;3,632;38,686;78,701;103,699;158,664;175,614;172,592;134,540;91,527" o:connectangles="0,0,0,0,0,0,0,0,0,0,0,0"/>
                  </v:shape>
                </v:group>
                <v:group id="Group 381" style="position:absolute;left:10414;top:538;width:153;height:154" coordsize="153,154" coordorigin="10414,53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shape id="Freeform 382" style="position:absolute;left:10414;top:538;width:153;height:154;visibility:visible;mso-wrap-style:square;v-text-anchor:top" coordsize="153,154" o:spid="_x0000_s1030" filled="f" strokeweight="1pt" path="m153,76l126,18,86,,60,2,39,10,21,23,8,39,,58,2,85r32,56l71,153r24,-3l145,111r8,-3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">
                    <v:path arrowok="t" o:connecttype="custom" o:connectlocs="153,614;126,556;86,538;60,540;39,548;21,561;8,577;0,596;2,623;34,679;71,691;95,688;145,649;153,614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Pr="006B25D4" w:rsidR="007A1B90">
        <w:rPr>
          <w:rFonts w:ascii="Arial" w:hAnsi="Arial" w:cs="Arial"/>
          <w:color w:val="2F2116"/>
          <w:sz w:val="18"/>
          <w:szCs w:val="18"/>
          <w:lang w:val="da-DK"/>
        </w:rPr>
        <w:t>Varme:</w:t>
      </w:r>
      <w:r w:rsidRPr="006B25D4" w:rsidR="007A1B90">
        <w:rPr>
          <w:rFonts w:ascii="Arial" w:hAnsi="Arial" w:cs="Arial"/>
          <w:color w:val="2F2116"/>
          <w:sz w:val="18"/>
          <w:szCs w:val="18"/>
          <w:lang w:val="da-DK"/>
        </w:rPr>
        <w:tab/>
        <w:t>Udlejeren leverer varme og varmt vand? (sæt</w:t>
      </w:r>
      <w:r w:rsidRPr="006B25D4" w:rsidR="007A1B90">
        <w:rPr>
          <w:rFonts w:ascii="Arial" w:hAnsi="Arial" w:cs="Arial"/>
          <w:color w:val="2F2116"/>
          <w:spacing w:val="-27"/>
          <w:sz w:val="18"/>
          <w:szCs w:val="18"/>
          <w:lang w:val="da-DK"/>
        </w:rPr>
        <w:t xml:space="preserve"> </w:t>
      </w:r>
      <w:r w:rsidRPr="006B25D4" w:rsidR="009309BC">
        <w:rPr>
          <w:rFonts w:ascii="Arial" w:hAnsi="Arial" w:cs="Arial"/>
          <w:color w:val="2F2116"/>
          <w:spacing w:val="-27"/>
          <w:sz w:val="18"/>
          <w:szCs w:val="18"/>
          <w:lang w:val="da-DK"/>
        </w:rPr>
        <w:t xml:space="preserve"> </w:t>
      </w:r>
      <w:r w:rsidRPr="006B25D4" w:rsidR="007A1B90">
        <w:rPr>
          <w:rFonts w:ascii="Arial" w:hAnsi="Arial" w:cs="Arial"/>
          <w:color w:val="2F2116"/>
          <w:sz w:val="18"/>
          <w:szCs w:val="18"/>
          <w:lang w:val="da-DK"/>
        </w:rPr>
        <w:t>x)</w:t>
      </w:r>
      <w:r w:rsidRPr="006B25D4" w:rsidR="007A1B90">
        <w:rPr>
          <w:rFonts w:ascii="Arial" w:hAnsi="Arial" w:cs="Arial"/>
          <w:color w:val="2F2116"/>
          <w:sz w:val="18"/>
          <w:szCs w:val="18"/>
          <w:lang w:val="da-DK"/>
        </w:rPr>
        <w:tab/>
      </w:r>
      <w:bookmarkStart w:name="VarmeJa" w:id="65"/>
      <w:bookmarkEnd w:id="65"/>
      <w:sdt>
        <w:sdtPr>
          <w:rPr>
            <w:rFonts w:ascii="Arial" w:hAnsi="Arial" w:cs="Arial"/>
            <w:color w:val="2F2116"/>
            <w:sz w:val="18"/>
            <w:szCs w:val="18"/>
            <w:lang w:val="da-DK"/>
          </w:rPr>
          <w:alias w:val="#Nav: /LeaseContract_A9/LandlordHeatYes"/>
          <w:tag w:val="#Nav: ContractTypeA9/50500"/>
          <w:id w:val="1013348528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andlordHeatYes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cs="Arial"/>
              <w:color w:val="2F2116"/>
              <w:sz w:val="18"/>
              <w:szCs w:val="18"/>
              <w:lang w:val="da-DK"/>
            </w:rPr>
            <w:t>LandlordHeatYes</w:t>
          </w:r>
          <w:proofErr w:type="spellEnd"/>
        </w:sdtContent>
      </w:sdt>
      <w:r w:rsidRPr="006B25D4" w:rsidR="00C82B2B">
        <w:rPr>
          <w:rFonts w:ascii="Arial" w:hAnsi="Arial" w:cs="Arial"/>
          <w:color w:val="2F2116"/>
          <w:sz w:val="18"/>
          <w:szCs w:val="18"/>
          <w:lang w:val="da-DK"/>
        </w:rPr>
        <w:tab/>
      </w:r>
      <w:r w:rsidRPr="006B25D4" w:rsidR="007A1B90">
        <w:rPr>
          <w:rFonts w:ascii="Arial" w:hAnsi="Arial" w:cs="Arial"/>
          <w:color w:val="2F2116"/>
          <w:sz w:val="18"/>
          <w:szCs w:val="18"/>
          <w:lang w:val="da-DK"/>
        </w:rPr>
        <w:t>Ja</w:t>
      </w:r>
      <w:r w:rsidRPr="006B25D4" w:rsidR="007A1B90">
        <w:rPr>
          <w:rFonts w:ascii="Arial" w:hAnsi="Arial" w:cs="Arial"/>
          <w:color w:val="2F2116"/>
          <w:sz w:val="18"/>
          <w:szCs w:val="18"/>
          <w:lang w:val="da-DK"/>
        </w:rPr>
        <w:tab/>
      </w:r>
      <w:bookmarkStart w:name="VarmeNej" w:id="66"/>
      <w:bookmarkEnd w:id="66"/>
      <w:sdt>
        <w:sdtPr>
          <w:rPr>
            <w:rFonts w:ascii="Arial" w:hAnsi="Arial" w:cs="Arial"/>
            <w:color w:val="2F2116"/>
            <w:sz w:val="18"/>
            <w:szCs w:val="18"/>
            <w:lang w:val="da-DK"/>
          </w:rPr>
          <w:alias w:val="#Nav: /LeaseContract_A9/LandlordHeatNo"/>
          <w:tag w:val="#Nav: ContractTypeA9/50500"/>
          <w:id w:val="1212001352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andlordHeatNo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cs="Arial"/>
              <w:color w:val="2F2116"/>
              <w:sz w:val="18"/>
              <w:szCs w:val="18"/>
              <w:lang w:val="da-DK"/>
            </w:rPr>
            <w:t>LandlordHeatNo</w:t>
          </w:r>
          <w:proofErr w:type="spellEnd"/>
        </w:sdtContent>
      </w:sdt>
      <w:r w:rsidRPr="006B25D4" w:rsidR="00C82B2B">
        <w:rPr>
          <w:rFonts w:ascii="Arial" w:hAnsi="Arial" w:cs="Arial"/>
          <w:color w:val="2F2116"/>
          <w:sz w:val="18"/>
          <w:szCs w:val="18"/>
          <w:lang w:val="da-DK"/>
        </w:rPr>
        <w:tab/>
      </w:r>
      <w:r w:rsidRPr="006B25D4" w:rsidR="007A1B90">
        <w:rPr>
          <w:rFonts w:ascii="Arial" w:hAnsi="Arial" w:cs="Arial"/>
          <w:color w:val="2F2116"/>
          <w:sz w:val="18"/>
          <w:szCs w:val="18"/>
          <w:lang w:val="da-DK"/>
        </w:rPr>
        <w:t>Nej</w:t>
      </w:r>
    </w:p>
    <w:p w:rsidRPr="006B25D4" w:rsidR="007A1B90" w:rsidP="007A1B90" w:rsidRDefault="007A1B90">
      <w:pPr>
        <w:pStyle w:val="TableParagraph"/>
        <w:ind w:left="2410"/>
        <w:rPr>
          <w:rFonts w:ascii="Arial" w:hAnsi="Arial" w:cs="Arial"/>
          <w:color w:val="2F2116"/>
          <w:sz w:val="18"/>
          <w:szCs w:val="18"/>
          <w:lang w:val="da-DK"/>
        </w:rPr>
      </w:pPr>
      <w:r w:rsidRPr="006B25D4">
        <w:rPr>
          <w:rFonts w:ascii="Arial" w:hAnsi="Arial" w:cs="Arial"/>
          <w:color w:val="2F2116"/>
          <w:sz w:val="18"/>
          <w:szCs w:val="18"/>
          <w:lang w:val="da-DK"/>
        </w:rPr>
        <w:t>Hvis ja, lejemålet opvarmes</w:t>
      </w:r>
      <w:r w:rsidRPr="006B25D4">
        <w:rPr>
          <w:rFonts w:ascii="Arial" w:hAnsi="Arial" w:cs="Arial"/>
          <w:color w:val="2F2116"/>
          <w:spacing w:val="3"/>
          <w:sz w:val="18"/>
          <w:szCs w:val="18"/>
          <w:lang w:val="da-DK"/>
        </w:rPr>
        <w:t xml:space="preserve"> </w:t>
      </w:r>
      <w:r w:rsidRPr="006B25D4">
        <w:rPr>
          <w:rFonts w:ascii="Arial" w:hAnsi="Arial" w:cs="Arial"/>
          <w:color w:val="2F2116"/>
          <w:sz w:val="18"/>
          <w:szCs w:val="18"/>
          <w:lang w:val="da-DK"/>
        </w:rPr>
        <w:t>ved:</w:t>
      </w:r>
    </w:p>
    <w:p w:rsidRPr="006B25D4" w:rsidR="00C82B2B" w:rsidP="009C1188" w:rsidRDefault="009C1188">
      <w:pPr>
        <w:pStyle w:val="Brdtekst"/>
        <w:tabs>
          <w:tab w:val="left" w:pos="2438"/>
          <w:tab w:val="left" w:pos="2632"/>
        </w:tabs>
        <w:spacing w:line="254" w:lineRule="auto"/>
        <w:ind w:left="1843" w:right="1657" w:hanging="1418"/>
        <w:rPr>
          <w:rFonts w:ascii="Arial" w:hAnsi="Arial" w:eastAsia="Arial" w:cs="Arial"/>
          <w:lang w:val="da-DK"/>
        </w:rPr>
      </w:pPr>
      <w:r w:rsidRPr="006B25D4">
        <w:rPr>
          <w:rFonts w:ascii="Arial" w:hAnsi="Arial" w:eastAsia="Arial" w:cs="Arial"/>
          <w:lang w:val="da-DK"/>
        </w:rPr>
        <w:tab/>
      </w:r>
      <w:r w:rsidRPr="006B25D4" w:rsidR="00C82B2B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editId="4969CE1B" wp14:anchorId="3A50D0DF">
                <wp:simplePos x="0" y="0"/>
                <wp:positionH relativeFrom="column">
                  <wp:posOffset>1536700</wp:posOffset>
                </wp:positionH>
                <wp:positionV relativeFrom="paragraph">
                  <wp:posOffset>26670</wp:posOffset>
                </wp:positionV>
                <wp:extent cx="75565" cy="75565"/>
                <wp:effectExtent l="0" t="0" r="19685" b="19685"/>
                <wp:wrapNone/>
                <wp:docPr id="400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121pt;margin-top:2.1pt;width:5.95pt;height:5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" w14:anchorId="5EB6E5B0">
                <v:fill opacity="0"/>
              </v:shape>
            </w:pict>
          </mc:Fallback>
        </mc:AlternateContent>
      </w:r>
      <w:r w:rsidRPr="006B25D4">
        <w:rPr>
          <w:rFonts w:ascii="Arial" w:hAnsi="Arial" w:eastAsia="Arial" w:cs="Arial"/>
          <w:lang w:val="da-DK"/>
        </w:rPr>
        <w:tab/>
      </w:r>
      <w:bookmarkStart w:name="Fjernvarme" w:id="67"/>
      <w:bookmarkEnd w:id="67"/>
      <w:sdt>
        <w:sdtPr>
          <w:rPr>
            <w:rFonts w:ascii="Arial" w:hAnsi="Arial" w:eastAsia="Arial" w:cs="Arial"/>
            <w:lang w:val="da-DK"/>
          </w:rPr>
          <w:alias w:val="#Nav: /LeaseContract_A9/L_natGas"/>
          <w:tag w:val="#Nav: ContractTypeA9/50500"/>
          <w:id w:val="99845402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_natGas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lang w:val="da-DK"/>
            </w:rPr>
            <w:t>L_natGas</w:t>
          </w:r>
          <w:proofErr w:type="spellEnd"/>
        </w:sdtContent>
      </w:sdt>
      <w:r w:rsidRPr="006B25D4">
        <w:rPr>
          <w:rFonts w:ascii="Arial" w:hAnsi="Arial" w:eastAsia="Arial" w:cs="Arial"/>
          <w:lang w:val="da-DK"/>
        </w:rPr>
        <w:tab/>
        <w:t>f</w:t>
      </w:r>
      <w:r w:rsidRPr="006B25D4" w:rsidR="00C82B2B">
        <w:rPr>
          <w:rFonts w:ascii="Arial" w:hAnsi="Arial" w:eastAsia="Arial" w:cs="Arial"/>
          <w:lang w:val="da-DK"/>
        </w:rPr>
        <w:t>jernvarme/naturgas</w:t>
      </w:r>
    </w:p>
    <w:p w:rsidRPr="006B25D4" w:rsidR="009309BC" w:rsidP="009C1188" w:rsidRDefault="009309BC">
      <w:pPr>
        <w:pStyle w:val="TableParagraph"/>
        <w:tabs>
          <w:tab w:val="left" w:pos="2438"/>
          <w:tab w:val="left" w:pos="2631"/>
        </w:tabs>
        <w:spacing w:before="3"/>
        <w:ind w:left="1276" w:hanging="1418"/>
        <w:rPr>
          <w:rFonts w:ascii="Arial" w:hAnsi="Arial" w:eastAsia="Arial" w:cs="Arial"/>
          <w:sz w:val="18"/>
          <w:szCs w:val="18"/>
          <w:lang w:val="da-DK"/>
        </w:rPr>
      </w:pPr>
      <w:r w:rsidRPr="006B25D4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editId="67F663E0" wp14:anchorId="7B14CC81">
                <wp:simplePos x="0" y="0"/>
                <wp:positionH relativeFrom="column">
                  <wp:posOffset>1536700</wp:posOffset>
                </wp:positionH>
                <wp:positionV relativeFrom="paragraph">
                  <wp:posOffset>29210</wp:posOffset>
                </wp:positionV>
                <wp:extent cx="75565" cy="75565"/>
                <wp:effectExtent l="0" t="0" r="19685" b="19685"/>
                <wp:wrapNone/>
                <wp:docPr id="401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08B" w:rsidP="00C82B2B" w:rsidRDefault="00EA70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style="position:absolute;left:0;text-align:left;margin-left:121pt;margin-top:2.3pt;width:5.95pt;height:5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" w14:anchorId="7B14CC81">
                <v:fill opacity="0"/>
                <v:textbox>
                  <w:txbxContent>
                    <w:p w:rsidR="00EA708B" w:rsidP="00C82B2B" w:rsidRDefault="00EA708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B25D4">
        <w:rPr>
          <w:rFonts w:ascii="Arial" w:hAnsi="Arial" w:cs="Arial"/>
          <w:color w:val="2F2116"/>
          <w:position w:val="1"/>
          <w:sz w:val="18"/>
          <w:szCs w:val="18"/>
          <w:lang w:val="da-DK"/>
        </w:rPr>
        <w:tab/>
      </w:r>
      <w:r w:rsidRPr="006B25D4" w:rsidR="009C1188">
        <w:rPr>
          <w:rFonts w:ascii="Arial" w:hAnsi="Arial" w:cs="Arial"/>
          <w:color w:val="2F2116"/>
          <w:position w:val="1"/>
          <w:sz w:val="18"/>
          <w:szCs w:val="18"/>
          <w:lang w:val="da-DK"/>
        </w:rPr>
        <w:tab/>
      </w:r>
      <w:bookmarkStart w:name="Centralvarme" w:id="68"/>
      <w:bookmarkEnd w:id="68"/>
      <w:sdt>
        <w:sdtPr>
          <w:rPr>
            <w:rFonts w:ascii="Arial" w:hAnsi="Arial" w:cs="Arial"/>
            <w:color w:val="2F2116"/>
            <w:position w:val="1"/>
            <w:sz w:val="18"/>
            <w:szCs w:val="18"/>
            <w:lang w:val="da-DK"/>
          </w:rPr>
          <w:alias w:val="#Nav: /LeaseContract_A9/L_oil"/>
          <w:tag w:val="#Nav: ContractTypeA9/50500"/>
          <w:id w:val="-2101245611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_oil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cs="Arial"/>
              <w:color w:val="2F2116"/>
              <w:position w:val="1"/>
              <w:sz w:val="18"/>
              <w:szCs w:val="18"/>
              <w:lang w:val="da-DK"/>
            </w:rPr>
            <w:t>L_oil</w:t>
          </w:r>
          <w:proofErr w:type="spellEnd"/>
        </w:sdtContent>
      </w:sdt>
      <w:r w:rsidRPr="006B25D4">
        <w:rPr>
          <w:rFonts w:ascii="Arial" w:hAnsi="Arial" w:cs="Arial"/>
          <w:color w:val="2F2116"/>
          <w:position w:val="1"/>
          <w:sz w:val="18"/>
          <w:szCs w:val="18"/>
          <w:lang w:val="da-DK"/>
        </w:rPr>
        <w:tab/>
        <w:t>centralvarme med olie</w:t>
      </w:r>
    </w:p>
    <w:p w:rsidRPr="006B25D4" w:rsidR="009309BC" w:rsidP="009C1188" w:rsidRDefault="009309BC">
      <w:pPr>
        <w:pStyle w:val="Brdtekst"/>
        <w:tabs>
          <w:tab w:val="left" w:pos="2438"/>
          <w:tab w:val="left" w:pos="2631"/>
        </w:tabs>
        <w:spacing w:line="254" w:lineRule="auto"/>
        <w:ind w:left="1134" w:right="1657" w:hanging="1418"/>
        <w:rPr>
          <w:rFonts w:ascii="Arial" w:hAnsi="Arial" w:eastAsia="Arial" w:cs="Arial"/>
          <w:lang w:val="da-DK"/>
        </w:rPr>
      </w:pPr>
      <w:r w:rsidRPr="006B25D4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editId="4815F356" wp14:anchorId="726281AE">
                <wp:simplePos x="0" y="0"/>
                <wp:positionH relativeFrom="column">
                  <wp:posOffset>1536700</wp:posOffset>
                </wp:positionH>
                <wp:positionV relativeFrom="paragraph">
                  <wp:posOffset>27940</wp:posOffset>
                </wp:positionV>
                <wp:extent cx="75565" cy="82550"/>
                <wp:effectExtent l="0" t="0" r="19685" b="12700"/>
                <wp:wrapNone/>
                <wp:docPr id="404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82550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121pt;margin-top:2.2pt;width:5.95pt;height:6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" w14:anchorId="254EE5A3">
                <v:fill opacity="0"/>
              </v:shape>
            </w:pict>
          </mc:Fallback>
        </mc:AlternateContent>
      </w:r>
      <w:r w:rsidRPr="006B25D4">
        <w:rPr>
          <w:rFonts w:ascii="Arial" w:hAnsi="Arial" w:eastAsia="Arial" w:cs="Arial"/>
          <w:lang w:val="da-DK"/>
        </w:rPr>
        <w:tab/>
      </w:r>
      <w:r w:rsidRPr="006B25D4" w:rsidR="009C1188">
        <w:rPr>
          <w:rFonts w:ascii="Arial" w:hAnsi="Arial" w:eastAsia="Arial" w:cs="Arial"/>
          <w:lang w:val="da-DK"/>
        </w:rPr>
        <w:tab/>
      </w:r>
      <w:bookmarkStart w:name="Elvarme" w:id="69"/>
      <w:bookmarkEnd w:id="69"/>
      <w:sdt>
        <w:sdtPr>
          <w:rPr>
            <w:rFonts w:ascii="Arial" w:hAnsi="Arial" w:eastAsia="Arial" w:cs="Arial"/>
            <w:lang w:val="da-DK"/>
          </w:rPr>
          <w:alias w:val="#Nav: /LeaseContract_A9/L_Elheating"/>
          <w:tag w:val="#Nav: ContractTypeA9/50500"/>
          <w:id w:val="-666321818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_Elheating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lang w:val="da-DK"/>
            </w:rPr>
            <w:t>L_Elheating</w:t>
          </w:r>
          <w:proofErr w:type="spellEnd"/>
        </w:sdtContent>
      </w:sdt>
      <w:r w:rsidRPr="006B25D4">
        <w:rPr>
          <w:rFonts w:ascii="Arial" w:hAnsi="Arial" w:eastAsia="Arial" w:cs="Arial"/>
          <w:lang w:val="da-DK"/>
        </w:rPr>
        <w:tab/>
        <w:t>el til opvarmning</w:t>
      </w:r>
    </w:p>
    <w:p w:rsidRPr="006B25D4" w:rsidR="007A1B90" w:rsidP="00661D57" w:rsidRDefault="009309BC">
      <w:pPr>
        <w:pStyle w:val="Brdtekst"/>
        <w:tabs>
          <w:tab w:val="left" w:pos="2438"/>
          <w:tab w:val="left" w:pos="2631"/>
          <w:tab w:val="left" w:pos="3402"/>
        </w:tabs>
        <w:spacing w:line="254" w:lineRule="auto"/>
        <w:ind w:left="1560" w:right="1657"/>
        <w:rPr>
          <w:rFonts w:ascii="Arial" w:hAnsi="Arial" w:eastAsia="Arial" w:cs="Arial"/>
          <w:lang w:val="da-DK"/>
        </w:rPr>
      </w:pPr>
      <w:r w:rsidRPr="006B25D4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editId="5F627393" wp14:anchorId="0D24FF4A">
                <wp:simplePos x="0" y="0"/>
                <wp:positionH relativeFrom="column">
                  <wp:posOffset>1536700</wp:posOffset>
                </wp:positionH>
                <wp:positionV relativeFrom="paragraph">
                  <wp:posOffset>44450</wp:posOffset>
                </wp:positionV>
                <wp:extent cx="75565" cy="75565"/>
                <wp:effectExtent l="0" t="0" r="19685" b="19685"/>
                <wp:wrapNone/>
                <wp:docPr id="399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121pt;margin-top:3.5pt;width:5.95pt;height:5.9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" w14:anchorId="1EC22F03">
                <v:fill opacity="0"/>
              </v:shape>
            </w:pict>
          </mc:Fallback>
        </mc:AlternateContent>
      </w:r>
      <w:r w:rsidRPr="006B25D4" w:rsidR="008E20B1">
        <w:rPr>
          <w:rFonts w:ascii="Arial" w:hAnsi="Arial" w:eastAsia="Arial" w:cs="Arial"/>
          <w:lang w:val="da-DK"/>
        </w:rPr>
        <w:tab/>
      </w:r>
      <w:bookmarkStart w:name="AndetUdlejer" w:id="70"/>
      <w:bookmarkEnd w:id="70"/>
      <w:sdt>
        <w:sdtPr>
          <w:rPr>
            <w:rFonts w:ascii="Arial" w:hAnsi="Arial" w:eastAsia="Arial" w:cs="Arial"/>
            <w:lang w:val="da-DK"/>
          </w:rPr>
          <w:alias w:val="#Nav: /LeaseContract_A9/L_Other"/>
          <w:tag w:val="#Nav: ContractTypeA9/50500"/>
          <w:id w:val="17440212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_Other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lang w:val="da-DK"/>
            </w:rPr>
            <w:t>L_Other</w:t>
          </w:r>
          <w:proofErr w:type="spellEnd"/>
        </w:sdtContent>
      </w:sdt>
      <w:r w:rsidRPr="006B25D4" w:rsidR="009C1188">
        <w:rPr>
          <w:rFonts w:ascii="Arial" w:hAnsi="Arial" w:eastAsia="Arial" w:cs="Arial"/>
          <w:lang w:val="da-DK"/>
        </w:rPr>
        <w:tab/>
      </w:r>
      <w:r w:rsidRPr="006B25D4" w:rsidR="00C82B2B">
        <w:rPr>
          <w:rFonts w:ascii="Arial" w:hAnsi="Arial" w:cs="Arial"/>
          <w:color w:val="2F2116"/>
          <w:position w:val="1"/>
          <w:lang w:val="da-DK"/>
        </w:rPr>
        <w:t>a</w:t>
      </w:r>
      <w:r w:rsidRPr="006B25D4">
        <w:rPr>
          <w:rFonts w:ascii="Arial" w:hAnsi="Arial" w:cs="Arial"/>
          <w:color w:val="2F2116"/>
          <w:position w:val="1"/>
          <w:lang w:val="da-DK"/>
        </w:rPr>
        <w:t xml:space="preserve">ndet: </w:t>
      </w:r>
      <w:r w:rsidRPr="00661D57">
        <w:rPr>
          <w:rFonts w:ascii="Arial" w:hAnsi="Arial" w:cs="Arial"/>
          <w:color w:val="2F2116"/>
          <w:position w:val="1"/>
          <w:u w:val="single"/>
          <w:lang w:val="da-DK"/>
        </w:rPr>
        <w:t>_</w:t>
      </w:r>
      <w:bookmarkStart w:name="AndetUTekst" w:id="71"/>
      <w:bookmarkEnd w:id="71"/>
      <w:proofErr w:type="spellStart"/>
      <w:sdt>
        <w:sdtPr>
          <w:rPr>
            <w:rFonts w:ascii="Arial" w:hAnsi="Arial" w:cs="Arial"/>
            <w:color w:val="2F2116"/>
            <w:position w:val="1"/>
            <w:u w:val="single"/>
            <w:lang w:val="da-DK"/>
          </w:rPr>
          <w:alias w:val="#Nav: /LeaseContract_A9/L_text"/>
          <w:tag w:val="#Nav: ContractTypeA9/50500"/>
          <w:id w:val="-1854952014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_text[1]" w:storeItemID="{BED37232-F969-45E4-A645-04C1A97B6F95}"/>
          <w:text/>
        </w:sdtPr>
        <w:sdtEndPr/>
        <w:sdtContent>
          <w:r w:rsidR="00546F8C">
            <w:rPr>
              <w:rFonts w:ascii="Arial" w:hAnsi="Arial" w:cs="Arial"/>
              <w:color w:val="2F2116"/>
              <w:position w:val="1"/>
              <w:u w:val="single"/>
              <w:lang w:val="da-DK"/>
            </w:rPr>
            <w:t>L_text</w:t>
          </w:r>
          <w:proofErr w:type="spellEnd"/>
        </w:sdtContent>
      </w:sdt>
      <w:r w:rsidRPr="00661D57">
        <w:rPr>
          <w:rFonts w:ascii="Arial" w:hAnsi="Arial" w:cs="Arial"/>
          <w:color w:val="2F2116"/>
          <w:position w:val="1"/>
          <w:u w:val="single"/>
          <w:lang w:val="da-DK"/>
        </w:rPr>
        <w:t>__________________________</w:t>
      </w:r>
      <w:r w:rsidR="00025FB7">
        <w:rPr>
          <w:rFonts w:ascii="Arial" w:hAnsi="Arial" w:cs="Arial"/>
          <w:color w:val="2F2116"/>
          <w:position w:val="1"/>
          <w:u w:val="single"/>
          <w:lang w:val="da-DK"/>
        </w:rPr>
        <w:t>___</w:t>
      </w:r>
    </w:p>
    <w:p w:rsidRPr="006B25D4" w:rsidR="007A1B90" w:rsidP="009C1188" w:rsidRDefault="007A1B90">
      <w:pPr>
        <w:pStyle w:val="TableParagraph"/>
        <w:tabs>
          <w:tab w:val="left" w:pos="2694"/>
        </w:tabs>
        <w:spacing w:before="82"/>
        <w:ind w:left="2381" w:hanging="1418"/>
        <w:rPr>
          <w:rFonts w:ascii="Arial" w:hAnsi="Arial" w:cs="Arial"/>
          <w:color w:val="2F2116"/>
          <w:sz w:val="18"/>
          <w:szCs w:val="18"/>
          <w:lang w:val="da-DK"/>
        </w:rPr>
      </w:pPr>
    </w:p>
    <w:p w:rsidRPr="006B25D4" w:rsidR="007A1B90" w:rsidP="00661D57" w:rsidRDefault="007A1B90">
      <w:pPr>
        <w:pStyle w:val="TableParagraph"/>
        <w:tabs>
          <w:tab w:val="left" w:pos="5387"/>
        </w:tabs>
        <w:ind w:left="1860" w:firstLine="511"/>
        <w:rPr>
          <w:rFonts w:ascii="Arial" w:hAnsi="Arial" w:cs="Arial"/>
          <w:color w:val="2F2116"/>
          <w:sz w:val="18"/>
          <w:szCs w:val="18"/>
          <w:lang w:val="da-DK"/>
        </w:rPr>
      </w:pPr>
      <w:r w:rsidRPr="006B25D4">
        <w:rPr>
          <w:rFonts w:ascii="Arial" w:hAnsi="Arial" w:cs="Arial"/>
          <w:color w:val="2F2116"/>
          <w:sz w:val="18"/>
          <w:szCs w:val="18"/>
          <w:lang w:val="da-DK"/>
        </w:rPr>
        <w:t>Varmeregnskabsåret begynder</w:t>
      </w:r>
      <w:r w:rsidRPr="006B25D4">
        <w:rPr>
          <w:rFonts w:ascii="Arial" w:hAnsi="Arial" w:cs="Arial"/>
          <w:color w:val="2F2116"/>
          <w:spacing w:val="-13"/>
          <w:sz w:val="18"/>
          <w:szCs w:val="18"/>
          <w:lang w:val="da-DK"/>
        </w:rPr>
        <w:t xml:space="preserve"> </w:t>
      </w:r>
      <w:r w:rsidRPr="006B25D4">
        <w:rPr>
          <w:rFonts w:ascii="Arial" w:hAnsi="Arial" w:cs="Arial"/>
          <w:color w:val="2F2116"/>
          <w:sz w:val="18"/>
          <w:szCs w:val="18"/>
          <w:lang w:val="da-DK"/>
        </w:rPr>
        <w:t>den</w:t>
      </w:r>
      <w:r w:rsidR="00661D57">
        <w:rPr>
          <w:rFonts w:ascii="Arial" w:hAnsi="Arial" w:cs="Arial"/>
          <w:color w:val="2F2116"/>
          <w:sz w:val="18"/>
          <w:szCs w:val="18"/>
          <w:lang w:val="da-DK"/>
        </w:rPr>
        <w:tab/>
      </w:r>
      <w:bookmarkStart w:name="Varmeregnskabsxr" w:id="72"/>
      <w:bookmarkEnd w:id="72"/>
      <w:sdt>
        <w:sdtPr>
          <w:rPr>
            <w:rFonts w:ascii="Arial" w:hAnsi="Arial" w:cs="Arial"/>
            <w:color w:val="2F2116"/>
            <w:sz w:val="18"/>
            <w:szCs w:val="18"/>
            <w:lang w:val="da-DK"/>
          </w:rPr>
          <w:alias w:val="#Nav: /LeaseContract_A9/HAcc"/>
          <w:tag w:val="#Nav: ContractTypeA9/50500"/>
          <w:id w:val="-446080379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HAcc[1]" w:storeItemID="{BED37232-F969-45E4-A645-04C1A97B6F95}"/>
          <w:text/>
        </w:sdtPr>
        <w:sdtEndPr/>
        <w:sdtContent>
          <w:proofErr w:type="spellStart"/>
          <w:r w:rsidR="00546F8C">
            <w:rPr>
              <w:rFonts w:ascii="Arial" w:hAnsi="Arial" w:cs="Arial"/>
              <w:color w:val="2F2116"/>
              <w:sz w:val="18"/>
              <w:szCs w:val="18"/>
              <w:lang w:val="da-DK"/>
            </w:rPr>
            <w:t>HAcc</w:t>
          </w:r>
          <w:proofErr w:type="spellEnd"/>
        </w:sdtContent>
      </w:sdt>
    </w:p>
    <w:p w:rsidRPr="006B25D4" w:rsidR="00C82B2B" w:rsidP="007A1B90" w:rsidRDefault="00C82B2B">
      <w:pPr>
        <w:pStyle w:val="TableParagraph"/>
        <w:ind w:left="1860" w:firstLine="511"/>
        <w:rPr>
          <w:rFonts w:ascii="Arial" w:hAnsi="Arial" w:cs="Arial"/>
          <w:color w:val="2F2116"/>
          <w:sz w:val="18"/>
          <w:szCs w:val="18"/>
          <w:lang w:val="da-DK"/>
        </w:rPr>
      </w:pPr>
      <w:r w:rsidRPr="006B25D4">
        <w:rPr>
          <w:rFonts w:ascii="Arial" w:hAnsi="Arial" w:cs="Arial"/>
          <w:color w:val="2F2116"/>
          <w:sz w:val="18"/>
          <w:szCs w:val="18"/>
          <w:lang w:val="da-DK"/>
        </w:rPr>
        <w:t>________________________________________________________________________________</w:t>
      </w:r>
    </w:p>
    <w:p w:rsidRPr="006B25D4" w:rsidR="009963A3" w:rsidP="009963A3" w:rsidRDefault="007052D9">
      <w:pPr>
        <w:pStyle w:val="TableParagraph"/>
        <w:tabs>
          <w:tab w:val="left" w:pos="2410"/>
          <w:tab w:val="left" w:pos="9421"/>
          <w:tab w:val="left" w:pos="9603"/>
          <w:tab w:val="left" w:pos="9897"/>
          <w:tab w:val="left" w:pos="10065"/>
        </w:tabs>
        <w:spacing w:before="78"/>
        <w:ind w:left="2410"/>
        <w:rPr>
          <w:rFonts w:ascii="Arial" w:hAnsi="Arial" w:eastAsia="Arial" w:cs="Arial"/>
          <w:sz w:val="18"/>
          <w:szCs w:val="18"/>
          <w:lang w:val="da-DK"/>
        </w:rPr>
      </w:pPr>
      <w:r w:rsidRPr="006B25D4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editId="1E7E9BC9" wp14:anchorId="75F04B1D">
                <wp:simplePos x="0" y="0"/>
                <wp:positionH relativeFrom="page">
                  <wp:posOffset>6607175</wp:posOffset>
                </wp:positionH>
                <wp:positionV relativeFrom="page">
                  <wp:posOffset>2475230</wp:posOffset>
                </wp:positionV>
                <wp:extent cx="111125" cy="111125"/>
                <wp:effectExtent l="0" t="0" r="22225" b="22225"/>
                <wp:wrapNone/>
                <wp:docPr id="416" name="Group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852" y="5982"/>
                          <a:chExt cx="175" cy="175"/>
                        </a:xfrm>
                      </wpg:grpSpPr>
                      <wpg:grpSp>
                        <wpg:cNvPr id="417" name="Group 358"/>
                        <wpg:cNvGrpSpPr>
                          <a:grpSpLocks/>
                        </wpg:cNvGrpSpPr>
                        <wpg:grpSpPr bwMode="auto">
                          <a:xfrm>
                            <a:off x="10852" y="5982"/>
                            <a:ext cx="175" cy="174"/>
                            <a:chOff x="10852" y="5982"/>
                            <a:chExt cx="175" cy="174"/>
                          </a:xfrm>
                        </wpg:grpSpPr>
                        <wps:wsp>
                          <wps:cNvPr id="418" name="Freeform 359"/>
                          <wps:cNvSpPr>
                            <a:spLocks/>
                          </wps:cNvSpPr>
                          <wps:spPr bwMode="auto">
                            <a:xfrm>
                              <a:off x="10852" y="5982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943 10852"/>
                                <a:gd name="T1" fmla="*/ T0 w 175"/>
                                <a:gd name="T2" fmla="+- 0 5982 5982"/>
                                <a:gd name="T3" fmla="*/ 5982 h 174"/>
                                <a:gd name="T4" fmla="+- 0 10880 10852"/>
                                <a:gd name="T5" fmla="*/ T4 w 175"/>
                                <a:gd name="T6" fmla="+- 0 6005 5982"/>
                                <a:gd name="T7" fmla="*/ 6005 h 174"/>
                                <a:gd name="T8" fmla="+- 0 10852 10852"/>
                                <a:gd name="T9" fmla="*/ T8 w 175"/>
                                <a:gd name="T10" fmla="+- 0 6062 5982"/>
                                <a:gd name="T11" fmla="*/ 6062 h 174"/>
                                <a:gd name="T12" fmla="+- 0 10855 10852"/>
                                <a:gd name="T13" fmla="*/ T12 w 175"/>
                                <a:gd name="T14" fmla="+- 0 6087 5982"/>
                                <a:gd name="T15" fmla="*/ 6087 h 174"/>
                                <a:gd name="T16" fmla="+- 0 10890 10852"/>
                                <a:gd name="T17" fmla="*/ T16 w 175"/>
                                <a:gd name="T18" fmla="+- 0 6141 5982"/>
                                <a:gd name="T19" fmla="*/ 6141 h 174"/>
                                <a:gd name="T20" fmla="+- 0 10929 10852"/>
                                <a:gd name="T21" fmla="*/ T20 w 175"/>
                                <a:gd name="T22" fmla="+- 0 6156 5982"/>
                                <a:gd name="T23" fmla="*/ 6156 h 174"/>
                                <a:gd name="T24" fmla="+- 0 10955 10852"/>
                                <a:gd name="T25" fmla="*/ T24 w 175"/>
                                <a:gd name="T26" fmla="+- 0 6153 5982"/>
                                <a:gd name="T27" fmla="*/ 6153 h 174"/>
                                <a:gd name="T28" fmla="+- 0 11010 10852"/>
                                <a:gd name="T29" fmla="*/ T28 w 175"/>
                                <a:gd name="T30" fmla="+- 0 6119 5982"/>
                                <a:gd name="T31" fmla="*/ 6119 h 174"/>
                                <a:gd name="T32" fmla="+- 0 11026 10852"/>
                                <a:gd name="T33" fmla="*/ T32 w 175"/>
                                <a:gd name="T34" fmla="+- 0 6069 5982"/>
                                <a:gd name="T35" fmla="*/ 6069 h 174"/>
                                <a:gd name="T36" fmla="+- 0 11023 10852"/>
                                <a:gd name="T37" fmla="*/ T36 w 175"/>
                                <a:gd name="T38" fmla="+- 0 6047 5982"/>
                                <a:gd name="T39" fmla="*/ 6047 h 174"/>
                                <a:gd name="T40" fmla="+- 0 10985 10852"/>
                                <a:gd name="T41" fmla="*/ T40 w 175"/>
                                <a:gd name="T42" fmla="+- 0 5995 5982"/>
                                <a:gd name="T43" fmla="*/ 5995 h 174"/>
                                <a:gd name="T44" fmla="+- 0 10943 10852"/>
                                <a:gd name="T45" fmla="*/ T44 w 175"/>
                                <a:gd name="T46" fmla="+- 0 5982 5982"/>
                                <a:gd name="T47" fmla="*/ 5982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8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103" y="171"/>
                                  </a:lnTo>
                                  <a:lnTo>
                                    <a:pt x="158" y="137"/>
                                  </a:lnTo>
                                  <a:lnTo>
                                    <a:pt x="174" y="87"/>
                                  </a:lnTo>
                                  <a:lnTo>
                                    <a:pt x="171" y="65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9" name="Group 356"/>
                        <wpg:cNvGrpSpPr>
                          <a:grpSpLocks/>
                        </wpg:cNvGrpSpPr>
                        <wpg:grpSpPr bwMode="auto">
                          <a:xfrm>
                            <a:off x="10864" y="5993"/>
                            <a:ext cx="153" cy="154"/>
                            <a:chOff x="10864" y="5993"/>
                            <a:chExt cx="153" cy="154"/>
                          </a:xfrm>
                        </wpg:grpSpPr>
                        <wps:wsp>
                          <wps:cNvPr id="420" name="Freeform 357"/>
                          <wps:cNvSpPr>
                            <a:spLocks/>
                          </wps:cNvSpPr>
                          <wps:spPr bwMode="auto">
                            <a:xfrm>
                              <a:off x="10864" y="5993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1016 10864"/>
                                <a:gd name="T1" fmla="*/ T0 w 153"/>
                                <a:gd name="T2" fmla="+- 0 6069 5993"/>
                                <a:gd name="T3" fmla="*/ 6069 h 154"/>
                                <a:gd name="T4" fmla="+- 0 10989 10864"/>
                                <a:gd name="T5" fmla="*/ T4 w 153"/>
                                <a:gd name="T6" fmla="+- 0 6011 5993"/>
                                <a:gd name="T7" fmla="*/ 6011 h 154"/>
                                <a:gd name="T8" fmla="+- 0 10950 10864"/>
                                <a:gd name="T9" fmla="*/ T8 w 153"/>
                                <a:gd name="T10" fmla="+- 0 5993 5993"/>
                                <a:gd name="T11" fmla="*/ 5993 h 154"/>
                                <a:gd name="T12" fmla="+- 0 10924 10864"/>
                                <a:gd name="T13" fmla="*/ T12 w 153"/>
                                <a:gd name="T14" fmla="+- 0 5995 5993"/>
                                <a:gd name="T15" fmla="*/ 5995 h 154"/>
                                <a:gd name="T16" fmla="+- 0 10902 10864"/>
                                <a:gd name="T17" fmla="*/ T16 w 153"/>
                                <a:gd name="T18" fmla="+- 0 6003 5993"/>
                                <a:gd name="T19" fmla="*/ 6003 h 154"/>
                                <a:gd name="T20" fmla="+- 0 10885 10864"/>
                                <a:gd name="T21" fmla="*/ T20 w 153"/>
                                <a:gd name="T22" fmla="+- 0 6016 5993"/>
                                <a:gd name="T23" fmla="*/ 6016 h 154"/>
                                <a:gd name="T24" fmla="+- 0 10872 10864"/>
                                <a:gd name="T25" fmla="*/ T24 w 153"/>
                                <a:gd name="T26" fmla="+- 0 6032 5993"/>
                                <a:gd name="T27" fmla="*/ 6032 h 154"/>
                                <a:gd name="T28" fmla="+- 0 10864 10864"/>
                                <a:gd name="T29" fmla="*/ T28 w 153"/>
                                <a:gd name="T30" fmla="+- 0 6051 5993"/>
                                <a:gd name="T31" fmla="*/ 6051 h 154"/>
                                <a:gd name="T32" fmla="+- 0 10866 10864"/>
                                <a:gd name="T33" fmla="*/ T32 w 153"/>
                                <a:gd name="T34" fmla="+- 0 6078 5993"/>
                                <a:gd name="T35" fmla="*/ 6078 h 154"/>
                                <a:gd name="T36" fmla="+- 0 10898 10864"/>
                                <a:gd name="T37" fmla="*/ T36 w 153"/>
                                <a:gd name="T38" fmla="+- 0 6134 5993"/>
                                <a:gd name="T39" fmla="*/ 6134 h 154"/>
                                <a:gd name="T40" fmla="+- 0 10935 10864"/>
                                <a:gd name="T41" fmla="*/ T40 w 153"/>
                                <a:gd name="T42" fmla="+- 0 6146 5993"/>
                                <a:gd name="T43" fmla="*/ 6146 h 154"/>
                                <a:gd name="T44" fmla="+- 0 10958 10864"/>
                                <a:gd name="T45" fmla="*/ T44 w 153"/>
                                <a:gd name="T46" fmla="+- 0 6143 5993"/>
                                <a:gd name="T47" fmla="*/ 6143 h 154"/>
                                <a:gd name="T48" fmla="+- 0 11008 10864"/>
                                <a:gd name="T49" fmla="*/ T48 w 153"/>
                                <a:gd name="T50" fmla="+- 0 6103 5993"/>
                                <a:gd name="T51" fmla="*/ 6103 h 154"/>
                                <a:gd name="T52" fmla="+- 0 11016 10864"/>
                                <a:gd name="T53" fmla="*/ T52 w 153"/>
                                <a:gd name="T54" fmla="+- 0 6069 5993"/>
                                <a:gd name="T55" fmla="*/ 6069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6"/>
                                  </a:moveTo>
                                  <a:lnTo>
                                    <a:pt x="125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5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3"/>
                                  </a:lnTo>
                                  <a:lnTo>
                                    <a:pt x="94" y="150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52" y="7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69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55" style="position:absolute;margin-left:520.25pt;margin-top:194.9pt;width:8.75pt;height:8.75pt;z-index:-251642368;mso-position-horizontal-relative:page;mso-position-vertical-relative:page" coordsize="175,175" coordorigin="10852,5982" o:spid="_x0000_s1026" w14:anchorId="263CA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">
                <v:group id="Group 358" style="position:absolute;left:10852;top:5982;width:175;height:174" coordsize="175,174" coordorigin="10852,5982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<v:shape id="Freeform 359" style="position:absolute;left:10852;top:5982;width:175;height:174;visibility:visible;mso-wrap-style:square;v-text-anchor:top" coordsize="175,174" o:spid="_x0000_s1028" stroked="f" path="m91,l28,23,,80r3,25l38,159r39,15l103,171r55,-34l174,87,171,65,133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">
                    <v:path arrowok="t" o:connecttype="custom" o:connectlocs="91,5982;28,6005;0,6062;3,6087;38,6141;77,6156;103,6153;158,6119;174,6069;171,6047;133,5995;91,5982" o:connectangles="0,0,0,0,0,0,0,0,0,0,0,0"/>
                  </v:shape>
                </v:group>
                <v:group id="Group 356" style="position:absolute;left:10864;top:5993;width:153;height:154" coordsize="153,154" coordorigin="10864,5993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<v:shape id="Freeform 357" style="position:absolute;left:10864;top:5993;width:153;height:154;visibility:visible;mso-wrap-style:square;v-text-anchor:top" coordsize="153,154" o:spid="_x0000_s1030" filled="f" strokeweight=".35275mm" path="m152,76l125,18,86,,60,2,38,10,21,23,8,39,,58,2,85r32,56l71,153r23,-3l144,110r8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">
                    <v:path arrowok="t" o:connecttype="custom" o:connectlocs="152,6069;125,6011;86,5993;60,5995;38,6003;21,6016;8,6032;0,6051;2,6078;34,6134;71,6146;94,6143;144,6103;152,6069" o:connectangles="0,0,0,0,0,0,0,0,0,0,0,0,0,0"/>
                  </v:shape>
                </v:group>
                <w10:wrap anchorx="page" anchory="page"/>
              </v:group>
            </w:pict>
          </mc:Fallback>
        </mc:AlternateContent>
      </w:r>
      <w:r w:rsidRPr="006B25D4" w:rsidR="00190692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editId="06DF221B" wp14:anchorId="2866B29E">
                <wp:simplePos x="0" y="0"/>
                <wp:positionH relativeFrom="page">
                  <wp:posOffset>6902450</wp:posOffset>
                </wp:positionH>
                <wp:positionV relativeFrom="page">
                  <wp:posOffset>2474595</wp:posOffset>
                </wp:positionV>
                <wp:extent cx="111125" cy="111125"/>
                <wp:effectExtent l="0" t="0" r="22225" b="22225"/>
                <wp:wrapNone/>
                <wp:docPr id="421" name="Group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852" y="5982"/>
                          <a:chExt cx="175" cy="175"/>
                        </a:xfrm>
                      </wpg:grpSpPr>
                      <wpg:grpSp>
                        <wpg:cNvPr id="422" name="Group 358"/>
                        <wpg:cNvGrpSpPr>
                          <a:grpSpLocks/>
                        </wpg:cNvGrpSpPr>
                        <wpg:grpSpPr bwMode="auto">
                          <a:xfrm>
                            <a:off x="10852" y="5982"/>
                            <a:ext cx="175" cy="174"/>
                            <a:chOff x="10852" y="5982"/>
                            <a:chExt cx="175" cy="174"/>
                          </a:xfrm>
                        </wpg:grpSpPr>
                        <wps:wsp>
                          <wps:cNvPr id="423" name="Freeform 359"/>
                          <wps:cNvSpPr>
                            <a:spLocks/>
                          </wps:cNvSpPr>
                          <wps:spPr bwMode="auto">
                            <a:xfrm>
                              <a:off x="10852" y="5982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943 10852"/>
                                <a:gd name="T1" fmla="*/ T0 w 175"/>
                                <a:gd name="T2" fmla="+- 0 5982 5982"/>
                                <a:gd name="T3" fmla="*/ 5982 h 174"/>
                                <a:gd name="T4" fmla="+- 0 10880 10852"/>
                                <a:gd name="T5" fmla="*/ T4 w 175"/>
                                <a:gd name="T6" fmla="+- 0 6005 5982"/>
                                <a:gd name="T7" fmla="*/ 6005 h 174"/>
                                <a:gd name="T8" fmla="+- 0 10852 10852"/>
                                <a:gd name="T9" fmla="*/ T8 w 175"/>
                                <a:gd name="T10" fmla="+- 0 6062 5982"/>
                                <a:gd name="T11" fmla="*/ 6062 h 174"/>
                                <a:gd name="T12" fmla="+- 0 10855 10852"/>
                                <a:gd name="T13" fmla="*/ T12 w 175"/>
                                <a:gd name="T14" fmla="+- 0 6087 5982"/>
                                <a:gd name="T15" fmla="*/ 6087 h 174"/>
                                <a:gd name="T16" fmla="+- 0 10890 10852"/>
                                <a:gd name="T17" fmla="*/ T16 w 175"/>
                                <a:gd name="T18" fmla="+- 0 6141 5982"/>
                                <a:gd name="T19" fmla="*/ 6141 h 174"/>
                                <a:gd name="T20" fmla="+- 0 10929 10852"/>
                                <a:gd name="T21" fmla="*/ T20 w 175"/>
                                <a:gd name="T22" fmla="+- 0 6156 5982"/>
                                <a:gd name="T23" fmla="*/ 6156 h 174"/>
                                <a:gd name="T24" fmla="+- 0 10955 10852"/>
                                <a:gd name="T25" fmla="*/ T24 w 175"/>
                                <a:gd name="T26" fmla="+- 0 6153 5982"/>
                                <a:gd name="T27" fmla="*/ 6153 h 174"/>
                                <a:gd name="T28" fmla="+- 0 11010 10852"/>
                                <a:gd name="T29" fmla="*/ T28 w 175"/>
                                <a:gd name="T30" fmla="+- 0 6119 5982"/>
                                <a:gd name="T31" fmla="*/ 6119 h 174"/>
                                <a:gd name="T32" fmla="+- 0 11026 10852"/>
                                <a:gd name="T33" fmla="*/ T32 w 175"/>
                                <a:gd name="T34" fmla="+- 0 6069 5982"/>
                                <a:gd name="T35" fmla="*/ 6069 h 174"/>
                                <a:gd name="T36" fmla="+- 0 11023 10852"/>
                                <a:gd name="T37" fmla="*/ T36 w 175"/>
                                <a:gd name="T38" fmla="+- 0 6047 5982"/>
                                <a:gd name="T39" fmla="*/ 6047 h 174"/>
                                <a:gd name="T40" fmla="+- 0 10985 10852"/>
                                <a:gd name="T41" fmla="*/ T40 w 175"/>
                                <a:gd name="T42" fmla="+- 0 5995 5982"/>
                                <a:gd name="T43" fmla="*/ 5995 h 174"/>
                                <a:gd name="T44" fmla="+- 0 10943 10852"/>
                                <a:gd name="T45" fmla="*/ T44 w 175"/>
                                <a:gd name="T46" fmla="+- 0 5982 5982"/>
                                <a:gd name="T47" fmla="*/ 5982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8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103" y="171"/>
                                  </a:lnTo>
                                  <a:lnTo>
                                    <a:pt x="158" y="137"/>
                                  </a:lnTo>
                                  <a:lnTo>
                                    <a:pt x="174" y="87"/>
                                  </a:lnTo>
                                  <a:lnTo>
                                    <a:pt x="171" y="65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4" name="Group 356"/>
                        <wpg:cNvGrpSpPr>
                          <a:grpSpLocks/>
                        </wpg:cNvGrpSpPr>
                        <wpg:grpSpPr bwMode="auto">
                          <a:xfrm>
                            <a:off x="10864" y="5993"/>
                            <a:ext cx="153" cy="154"/>
                            <a:chOff x="10864" y="5993"/>
                            <a:chExt cx="153" cy="154"/>
                          </a:xfrm>
                        </wpg:grpSpPr>
                        <wps:wsp>
                          <wps:cNvPr id="425" name="Freeform 357"/>
                          <wps:cNvSpPr>
                            <a:spLocks/>
                          </wps:cNvSpPr>
                          <wps:spPr bwMode="auto">
                            <a:xfrm>
                              <a:off x="10864" y="5993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1016 10864"/>
                                <a:gd name="T1" fmla="*/ T0 w 153"/>
                                <a:gd name="T2" fmla="+- 0 6069 5993"/>
                                <a:gd name="T3" fmla="*/ 6069 h 154"/>
                                <a:gd name="T4" fmla="+- 0 10989 10864"/>
                                <a:gd name="T5" fmla="*/ T4 w 153"/>
                                <a:gd name="T6" fmla="+- 0 6011 5993"/>
                                <a:gd name="T7" fmla="*/ 6011 h 154"/>
                                <a:gd name="T8" fmla="+- 0 10950 10864"/>
                                <a:gd name="T9" fmla="*/ T8 w 153"/>
                                <a:gd name="T10" fmla="+- 0 5993 5993"/>
                                <a:gd name="T11" fmla="*/ 5993 h 154"/>
                                <a:gd name="T12" fmla="+- 0 10924 10864"/>
                                <a:gd name="T13" fmla="*/ T12 w 153"/>
                                <a:gd name="T14" fmla="+- 0 5995 5993"/>
                                <a:gd name="T15" fmla="*/ 5995 h 154"/>
                                <a:gd name="T16" fmla="+- 0 10902 10864"/>
                                <a:gd name="T17" fmla="*/ T16 w 153"/>
                                <a:gd name="T18" fmla="+- 0 6003 5993"/>
                                <a:gd name="T19" fmla="*/ 6003 h 154"/>
                                <a:gd name="T20" fmla="+- 0 10885 10864"/>
                                <a:gd name="T21" fmla="*/ T20 w 153"/>
                                <a:gd name="T22" fmla="+- 0 6016 5993"/>
                                <a:gd name="T23" fmla="*/ 6016 h 154"/>
                                <a:gd name="T24" fmla="+- 0 10872 10864"/>
                                <a:gd name="T25" fmla="*/ T24 w 153"/>
                                <a:gd name="T26" fmla="+- 0 6032 5993"/>
                                <a:gd name="T27" fmla="*/ 6032 h 154"/>
                                <a:gd name="T28" fmla="+- 0 10864 10864"/>
                                <a:gd name="T29" fmla="*/ T28 w 153"/>
                                <a:gd name="T30" fmla="+- 0 6051 5993"/>
                                <a:gd name="T31" fmla="*/ 6051 h 154"/>
                                <a:gd name="T32" fmla="+- 0 10866 10864"/>
                                <a:gd name="T33" fmla="*/ T32 w 153"/>
                                <a:gd name="T34" fmla="+- 0 6078 5993"/>
                                <a:gd name="T35" fmla="*/ 6078 h 154"/>
                                <a:gd name="T36" fmla="+- 0 10898 10864"/>
                                <a:gd name="T37" fmla="*/ T36 w 153"/>
                                <a:gd name="T38" fmla="+- 0 6134 5993"/>
                                <a:gd name="T39" fmla="*/ 6134 h 154"/>
                                <a:gd name="T40" fmla="+- 0 10935 10864"/>
                                <a:gd name="T41" fmla="*/ T40 w 153"/>
                                <a:gd name="T42" fmla="+- 0 6146 5993"/>
                                <a:gd name="T43" fmla="*/ 6146 h 154"/>
                                <a:gd name="T44" fmla="+- 0 10958 10864"/>
                                <a:gd name="T45" fmla="*/ T44 w 153"/>
                                <a:gd name="T46" fmla="+- 0 6143 5993"/>
                                <a:gd name="T47" fmla="*/ 6143 h 154"/>
                                <a:gd name="T48" fmla="+- 0 11008 10864"/>
                                <a:gd name="T49" fmla="*/ T48 w 153"/>
                                <a:gd name="T50" fmla="+- 0 6103 5993"/>
                                <a:gd name="T51" fmla="*/ 6103 h 154"/>
                                <a:gd name="T52" fmla="+- 0 11016 10864"/>
                                <a:gd name="T53" fmla="*/ T52 w 153"/>
                                <a:gd name="T54" fmla="+- 0 6069 5993"/>
                                <a:gd name="T55" fmla="*/ 6069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6"/>
                                  </a:moveTo>
                                  <a:lnTo>
                                    <a:pt x="125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5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3"/>
                                  </a:lnTo>
                                  <a:lnTo>
                                    <a:pt x="94" y="150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52" y="7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69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55" style="position:absolute;margin-left:543.5pt;margin-top:194.85pt;width:8.75pt;height:8.75pt;z-index:-251643392;mso-position-horizontal-relative:page;mso-position-vertical-relative:page" coordsize="175,175" coordorigin="10852,5982" o:spid="_x0000_s1026" w14:anchorId="6E1E27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">
                <v:group id="Group 358" style="position:absolute;left:10852;top:5982;width:175;height:174" coordsize="175,174" coordorigin="10852,5982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<v:shape id="Freeform 359" style="position:absolute;left:10852;top:5982;width:175;height:174;visibility:visible;mso-wrap-style:square;v-text-anchor:top" coordsize="175,174" o:spid="_x0000_s1028" stroked="f" path="m91,l28,23,,80r3,25l38,159r39,15l103,171r55,-34l174,87,171,65,133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">
                    <v:path arrowok="t" o:connecttype="custom" o:connectlocs="91,5982;28,6005;0,6062;3,6087;38,6141;77,6156;103,6153;158,6119;174,6069;171,6047;133,5995;91,5982" o:connectangles="0,0,0,0,0,0,0,0,0,0,0,0"/>
                  </v:shape>
                </v:group>
                <v:group id="Group 356" style="position:absolute;left:10864;top:5993;width:153;height:154" coordsize="153,154" coordorigin="10864,5993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v:shape id="Freeform 357" style="position:absolute;left:10864;top:5993;width:153;height:154;visibility:visible;mso-wrap-style:square;v-text-anchor:top" coordsize="153,154" o:spid="_x0000_s1030" filled="f" strokeweight=".35275mm" path="m152,76l125,18,86,,60,2,38,10,21,23,8,39,,58,2,85r32,56l71,153r23,-3l144,110r8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">
                    <v:path arrowok="t" o:connecttype="custom" o:connectlocs="152,6069;125,6011;86,5993;60,5995;38,6003;21,6016;8,6032;0,6051;2,6078;34,6134;71,6146;94,6143;144,6103;152,6069" o:connectangles="0,0,0,0,0,0,0,0,0,0,0,0,0,0"/>
                  </v:shape>
                </v:group>
                <w10:wrap anchorx="page" anchory="page"/>
              </v:group>
            </w:pict>
          </mc:Fallback>
        </mc:AlternateConten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Lejeren sørger selv for opvarmning af lejemålet?  (sæt</w:t>
      </w:r>
      <w:r w:rsidRPr="006B25D4" w:rsidR="009963A3">
        <w:rPr>
          <w:rFonts w:ascii="Arial" w:hAnsi="Arial" w:cs="Arial"/>
          <w:color w:val="2F2116"/>
          <w:spacing w:val="-27"/>
          <w:sz w:val="18"/>
          <w:szCs w:val="18"/>
          <w:lang w:val="da-DK"/>
        </w:rPr>
        <w:t xml:space="preserve">  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x)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ab/>
      </w:r>
      <w:bookmarkStart w:name="LejerVarmeJa" w:id="73"/>
      <w:bookmarkEnd w:id="73"/>
      <w:sdt>
        <w:sdtPr>
          <w:rPr>
            <w:rFonts w:ascii="Arial" w:hAnsi="Arial" w:cs="Arial"/>
            <w:color w:val="2F2116"/>
            <w:sz w:val="18"/>
            <w:szCs w:val="18"/>
            <w:lang w:val="da-DK"/>
          </w:rPr>
          <w:alias w:val="#Nav: /LeaseContract_A9/T_Heatyes"/>
          <w:tag w:val="#Nav: ContractTypeA9/50500"/>
          <w:id w:val="44269557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_Heatyes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cs="Arial"/>
              <w:color w:val="2F2116"/>
              <w:sz w:val="18"/>
              <w:szCs w:val="18"/>
              <w:lang w:val="da-DK"/>
            </w:rPr>
            <w:t>T_Heatyes</w:t>
          </w:r>
          <w:proofErr w:type="spellEnd"/>
        </w:sdtContent>
      </w:sdt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ab/>
        <w:t>Ja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ab/>
      </w:r>
      <w:bookmarkStart w:name="LejerVarmeNej" w:id="74"/>
      <w:bookmarkEnd w:id="74"/>
      <w:sdt>
        <w:sdtPr>
          <w:rPr>
            <w:rFonts w:ascii="Arial" w:hAnsi="Arial" w:cs="Arial"/>
            <w:color w:val="2F2116"/>
            <w:sz w:val="18"/>
            <w:szCs w:val="18"/>
            <w:lang w:val="da-DK"/>
          </w:rPr>
          <w:alias w:val="#Nav: /LeaseContract_A9/T_heatNo"/>
          <w:tag w:val="#Nav: ContractTypeA9/50500"/>
          <w:id w:val="849598632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_heatNo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cs="Arial"/>
              <w:color w:val="2F2116"/>
              <w:sz w:val="18"/>
              <w:szCs w:val="18"/>
              <w:lang w:val="da-DK"/>
            </w:rPr>
            <w:t>T_heatNo</w:t>
          </w:r>
          <w:proofErr w:type="spellEnd"/>
        </w:sdtContent>
      </w:sdt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ab/>
        <w:t>Nej</w:t>
      </w:r>
    </w:p>
    <w:p w:rsidRPr="006B25D4" w:rsidR="009963A3" w:rsidP="009963A3" w:rsidRDefault="009963A3">
      <w:pPr>
        <w:pStyle w:val="TableParagraph"/>
        <w:ind w:left="2410"/>
        <w:rPr>
          <w:rFonts w:ascii="Arial" w:hAnsi="Arial" w:cs="Arial"/>
          <w:color w:val="2F2116"/>
          <w:sz w:val="18"/>
          <w:szCs w:val="18"/>
          <w:lang w:val="da-DK"/>
        </w:rPr>
      </w:pPr>
    </w:p>
    <w:p w:rsidRPr="006B25D4" w:rsidR="009963A3" w:rsidP="009963A3" w:rsidRDefault="009963A3">
      <w:pPr>
        <w:pStyle w:val="TableParagraph"/>
        <w:ind w:left="2410"/>
        <w:rPr>
          <w:rFonts w:ascii="Arial" w:hAnsi="Arial" w:cs="Arial"/>
          <w:color w:val="2F2116"/>
          <w:sz w:val="18"/>
          <w:szCs w:val="18"/>
          <w:lang w:val="da-DK"/>
        </w:rPr>
      </w:pPr>
      <w:r w:rsidRPr="006B25D4">
        <w:rPr>
          <w:rFonts w:ascii="Arial" w:hAnsi="Arial" w:cs="Arial"/>
          <w:color w:val="2F2116"/>
          <w:sz w:val="18"/>
          <w:szCs w:val="18"/>
          <w:lang w:val="da-DK"/>
        </w:rPr>
        <w:t>Hvis ja, lejemålet opvarmes</w:t>
      </w:r>
      <w:r w:rsidRPr="006B25D4">
        <w:rPr>
          <w:rFonts w:ascii="Arial" w:hAnsi="Arial" w:cs="Arial"/>
          <w:color w:val="2F2116"/>
          <w:spacing w:val="3"/>
          <w:sz w:val="18"/>
          <w:szCs w:val="18"/>
          <w:lang w:val="da-DK"/>
        </w:rPr>
        <w:t xml:space="preserve"> </w:t>
      </w:r>
      <w:r w:rsidRPr="006B25D4">
        <w:rPr>
          <w:rFonts w:ascii="Arial" w:hAnsi="Arial" w:cs="Arial"/>
          <w:color w:val="2F2116"/>
          <w:sz w:val="18"/>
          <w:szCs w:val="18"/>
          <w:lang w:val="da-DK"/>
        </w:rPr>
        <w:t>ved:</w:t>
      </w:r>
    </w:p>
    <w:p w:rsidRPr="00546F8C" w:rsidR="009963A3" w:rsidP="009963A3" w:rsidRDefault="007052D9">
      <w:pPr>
        <w:pStyle w:val="Brdtekst"/>
        <w:tabs>
          <w:tab w:val="left" w:pos="2438"/>
          <w:tab w:val="left" w:pos="2632"/>
        </w:tabs>
        <w:spacing w:line="254" w:lineRule="auto"/>
        <w:ind w:left="1843" w:right="1657" w:hanging="1418"/>
        <w:rPr>
          <w:rFonts w:ascii="Arial" w:hAnsi="Arial" w:eastAsia="Arial" w:cs="Arial"/>
        </w:rPr>
      </w:pPr>
      <w:r w:rsidRPr="006B25D4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editId="400247BE" wp14:anchorId="3FF1F2F4">
                <wp:simplePos x="0" y="0"/>
                <wp:positionH relativeFrom="column">
                  <wp:posOffset>1536700</wp:posOffset>
                </wp:positionH>
                <wp:positionV relativeFrom="paragraph">
                  <wp:posOffset>7620</wp:posOffset>
                </wp:positionV>
                <wp:extent cx="75565" cy="75565"/>
                <wp:effectExtent l="0" t="0" r="19685" b="19685"/>
                <wp:wrapNone/>
                <wp:docPr id="407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121pt;margin-top:.6pt;width:5.95pt;height:5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" w14:anchorId="4321B772">
                <v:fill opacity="0"/>
              </v:shape>
            </w:pict>
          </mc:Fallback>
        </mc:AlternateContent>
      </w:r>
      <w:r w:rsidRPr="00F02FDD" w:rsidR="009963A3">
        <w:rPr>
          <w:rFonts w:ascii="Arial" w:hAnsi="Arial" w:eastAsia="Arial" w:cs="Arial"/>
        </w:rPr>
        <w:tab/>
      </w:r>
      <w:r w:rsidRPr="00F02FDD" w:rsidR="009963A3">
        <w:rPr>
          <w:rFonts w:ascii="Arial" w:hAnsi="Arial" w:eastAsia="Arial" w:cs="Arial"/>
        </w:rPr>
        <w:tab/>
      </w:r>
      <w:bookmarkStart w:name="VarmeEl" w:id="75"/>
      <w:bookmarkEnd w:id="75"/>
      <w:sdt>
        <w:sdtPr>
          <w:rPr>
            <w:rFonts w:ascii="Arial" w:hAnsi="Arial" w:eastAsia="Arial" w:cs="Arial"/>
          </w:rPr>
          <w:alias w:val="#Nav: /LeaseContract_A9/T_El"/>
          <w:tag w:val="#Nav: ContractTypeA9/50500"/>
          <w:id w:val="29165880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_El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</w:rPr>
            <w:t>T_El</w:t>
          </w:r>
          <w:proofErr w:type="spellEnd"/>
        </w:sdtContent>
      </w:sdt>
      <w:r w:rsidRPr="00546F8C" w:rsidR="009963A3">
        <w:rPr>
          <w:rFonts w:ascii="Arial" w:hAnsi="Arial" w:eastAsia="Arial" w:cs="Arial"/>
        </w:rPr>
        <w:tab/>
        <w:t>el</w:t>
      </w:r>
    </w:p>
    <w:p w:rsidRPr="00546F8C" w:rsidR="009963A3" w:rsidP="009963A3" w:rsidRDefault="00EA708B">
      <w:pPr>
        <w:pStyle w:val="TableParagraph"/>
        <w:tabs>
          <w:tab w:val="left" w:pos="2438"/>
          <w:tab w:val="left" w:pos="2631"/>
        </w:tabs>
        <w:spacing w:before="3"/>
        <w:ind w:left="1276" w:hanging="1418"/>
        <w:rPr>
          <w:rFonts w:ascii="Arial" w:hAnsi="Arial" w:eastAsia="Arial" w:cs="Arial"/>
          <w:sz w:val="18"/>
          <w:szCs w:val="18"/>
        </w:rPr>
      </w:pPr>
      <w:r w:rsidRPr="006B25D4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editId="26EBC755" wp14:anchorId="7ECA0341">
                <wp:simplePos x="0" y="0"/>
                <wp:positionH relativeFrom="page">
                  <wp:posOffset>6612890</wp:posOffset>
                </wp:positionH>
                <wp:positionV relativeFrom="page">
                  <wp:posOffset>3796665</wp:posOffset>
                </wp:positionV>
                <wp:extent cx="111125" cy="111125"/>
                <wp:effectExtent l="0" t="0" r="22225" b="3175"/>
                <wp:wrapNone/>
                <wp:docPr id="345" name="Group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372" y="7607"/>
                          <a:chExt cx="175" cy="175"/>
                        </a:xfrm>
                      </wpg:grpSpPr>
                      <wpg:grpSp>
                        <wpg:cNvPr id="346" name="Group 343"/>
                        <wpg:cNvGrpSpPr>
                          <a:grpSpLocks/>
                        </wpg:cNvGrpSpPr>
                        <wpg:grpSpPr bwMode="auto">
                          <a:xfrm>
                            <a:off x="10372" y="7607"/>
                            <a:ext cx="175" cy="174"/>
                            <a:chOff x="10372" y="7607"/>
                            <a:chExt cx="175" cy="174"/>
                          </a:xfrm>
                        </wpg:grpSpPr>
                        <wps:wsp>
                          <wps:cNvPr id="347" name="Freeform 344"/>
                          <wps:cNvSpPr>
                            <a:spLocks/>
                          </wps:cNvSpPr>
                          <wps:spPr bwMode="auto">
                            <a:xfrm>
                              <a:off x="10372" y="7607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463 10372"/>
                                <a:gd name="T1" fmla="*/ T0 w 175"/>
                                <a:gd name="T2" fmla="+- 0 7607 7607"/>
                                <a:gd name="T3" fmla="*/ 7607 h 174"/>
                                <a:gd name="T4" fmla="+- 0 10401 10372"/>
                                <a:gd name="T5" fmla="*/ T4 w 175"/>
                                <a:gd name="T6" fmla="+- 0 7630 7607"/>
                                <a:gd name="T7" fmla="*/ 7630 h 174"/>
                                <a:gd name="T8" fmla="+- 0 10372 10372"/>
                                <a:gd name="T9" fmla="*/ T8 w 175"/>
                                <a:gd name="T10" fmla="+- 0 7687 7607"/>
                                <a:gd name="T11" fmla="*/ 7687 h 174"/>
                                <a:gd name="T12" fmla="+- 0 10375 10372"/>
                                <a:gd name="T13" fmla="*/ T12 w 175"/>
                                <a:gd name="T14" fmla="+- 0 7711 7607"/>
                                <a:gd name="T15" fmla="*/ 7711 h 174"/>
                                <a:gd name="T16" fmla="+- 0 10410 10372"/>
                                <a:gd name="T17" fmla="*/ T16 w 175"/>
                                <a:gd name="T18" fmla="+- 0 7765 7607"/>
                                <a:gd name="T19" fmla="*/ 7765 h 174"/>
                                <a:gd name="T20" fmla="+- 0 10450 10372"/>
                                <a:gd name="T21" fmla="*/ T20 w 175"/>
                                <a:gd name="T22" fmla="+- 0 7780 7607"/>
                                <a:gd name="T23" fmla="*/ 7780 h 174"/>
                                <a:gd name="T24" fmla="+- 0 10475 10372"/>
                                <a:gd name="T25" fmla="*/ T24 w 175"/>
                                <a:gd name="T26" fmla="+- 0 7778 7607"/>
                                <a:gd name="T27" fmla="*/ 7778 h 174"/>
                                <a:gd name="T28" fmla="+- 0 10530 10372"/>
                                <a:gd name="T29" fmla="*/ T28 w 175"/>
                                <a:gd name="T30" fmla="+- 0 7744 7607"/>
                                <a:gd name="T31" fmla="*/ 7744 h 174"/>
                                <a:gd name="T32" fmla="+- 0 10546 10372"/>
                                <a:gd name="T33" fmla="*/ T32 w 175"/>
                                <a:gd name="T34" fmla="+- 0 7694 7607"/>
                                <a:gd name="T35" fmla="*/ 7694 h 174"/>
                                <a:gd name="T36" fmla="+- 0 10544 10372"/>
                                <a:gd name="T37" fmla="*/ T36 w 175"/>
                                <a:gd name="T38" fmla="+- 0 7671 7607"/>
                                <a:gd name="T39" fmla="*/ 7671 h 174"/>
                                <a:gd name="T40" fmla="+- 0 10505 10372"/>
                                <a:gd name="T41" fmla="*/ T40 w 175"/>
                                <a:gd name="T42" fmla="+- 0 7620 7607"/>
                                <a:gd name="T43" fmla="*/ 7620 h 174"/>
                                <a:gd name="T44" fmla="+- 0 10463 10372"/>
                                <a:gd name="T45" fmla="*/ T44 w 175"/>
                                <a:gd name="T46" fmla="+- 0 7607 7607"/>
                                <a:gd name="T47" fmla="*/ 7607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9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4"/>
                                  </a:lnTo>
                                  <a:lnTo>
                                    <a:pt x="38" y="158"/>
                                  </a:lnTo>
                                  <a:lnTo>
                                    <a:pt x="78" y="173"/>
                                  </a:lnTo>
                                  <a:lnTo>
                                    <a:pt x="103" y="171"/>
                                  </a:lnTo>
                                  <a:lnTo>
                                    <a:pt x="158" y="137"/>
                                  </a:lnTo>
                                  <a:lnTo>
                                    <a:pt x="174" y="87"/>
                                  </a:lnTo>
                                  <a:lnTo>
                                    <a:pt x="172" y="64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8" name="Group 341"/>
                        <wpg:cNvGrpSpPr>
                          <a:grpSpLocks/>
                        </wpg:cNvGrpSpPr>
                        <wpg:grpSpPr bwMode="auto">
                          <a:xfrm>
                            <a:off x="10384" y="7617"/>
                            <a:ext cx="153" cy="154"/>
                            <a:chOff x="10384" y="7617"/>
                            <a:chExt cx="153" cy="154"/>
                          </a:xfrm>
                        </wpg:grpSpPr>
                        <wps:wsp>
                          <wps:cNvPr id="349" name="Freeform 342"/>
                          <wps:cNvSpPr>
                            <a:spLocks/>
                          </wps:cNvSpPr>
                          <wps:spPr bwMode="auto">
                            <a:xfrm>
                              <a:off x="10384" y="7617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0536 10384"/>
                                <a:gd name="T1" fmla="*/ T0 w 153"/>
                                <a:gd name="T2" fmla="+- 0 7694 7617"/>
                                <a:gd name="T3" fmla="*/ 7694 h 154"/>
                                <a:gd name="T4" fmla="+- 0 10510 10384"/>
                                <a:gd name="T5" fmla="*/ T4 w 153"/>
                                <a:gd name="T6" fmla="+- 0 7635 7617"/>
                                <a:gd name="T7" fmla="*/ 7635 h 154"/>
                                <a:gd name="T8" fmla="+- 0 10470 10384"/>
                                <a:gd name="T9" fmla="*/ T8 w 153"/>
                                <a:gd name="T10" fmla="+- 0 7617 7617"/>
                                <a:gd name="T11" fmla="*/ 7617 h 154"/>
                                <a:gd name="T12" fmla="+- 0 10444 10384"/>
                                <a:gd name="T13" fmla="*/ T12 w 153"/>
                                <a:gd name="T14" fmla="+- 0 7620 7617"/>
                                <a:gd name="T15" fmla="*/ 7620 h 154"/>
                                <a:gd name="T16" fmla="+- 0 10423 10384"/>
                                <a:gd name="T17" fmla="*/ T16 w 153"/>
                                <a:gd name="T18" fmla="+- 0 7628 7617"/>
                                <a:gd name="T19" fmla="*/ 7628 h 154"/>
                                <a:gd name="T20" fmla="+- 0 10405 10384"/>
                                <a:gd name="T21" fmla="*/ T20 w 153"/>
                                <a:gd name="T22" fmla="+- 0 7640 7617"/>
                                <a:gd name="T23" fmla="*/ 7640 h 154"/>
                                <a:gd name="T24" fmla="+- 0 10392 10384"/>
                                <a:gd name="T25" fmla="*/ T24 w 153"/>
                                <a:gd name="T26" fmla="+- 0 7656 7617"/>
                                <a:gd name="T27" fmla="*/ 7656 h 154"/>
                                <a:gd name="T28" fmla="+- 0 10384 10384"/>
                                <a:gd name="T29" fmla="*/ T28 w 153"/>
                                <a:gd name="T30" fmla="+- 0 7675 7617"/>
                                <a:gd name="T31" fmla="*/ 7675 h 154"/>
                                <a:gd name="T32" fmla="+- 0 10386 10384"/>
                                <a:gd name="T33" fmla="*/ T32 w 153"/>
                                <a:gd name="T34" fmla="+- 0 7703 7617"/>
                                <a:gd name="T35" fmla="*/ 7703 h 154"/>
                                <a:gd name="T36" fmla="+- 0 10418 10384"/>
                                <a:gd name="T37" fmla="*/ T36 w 153"/>
                                <a:gd name="T38" fmla="+- 0 7758 7617"/>
                                <a:gd name="T39" fmla="*/ 7758 h 154"/>
                                <a:gd name="T40" fmla="+- 0 10455 10384"/>
                                <a:gd name="T41" fmla="*/ T40 w 153"/>
                                <a:gd name="T42" fmla="+- 0 7771 7617"/>
                                <a:gd name="T43" fmla="*/ 7771 h 154"/>
                                <a:gd name="T44" fmla="+- 0 10479 10384"/>
                                <a:gd name="T45" fmla="*/ T44 w 153"/>
                                <a:gd name="T46" fmla="+- 0 7768 7617"/>
                                <a:gd name="T47" fmla="*/ 7768 h 154"/>
                                <a:gd name="T48" fmla="+- 0 10528 10384"/>
                                <a:gd name="T49" fmla="*/ T48 w 153"/>
                                <a:gd name="T50" fmla="+- 0 7728 7617"/>
                                <a:gd name="T51" fmla="*/ 7728 h 154"/>
                                <a:gd name="T52" fmla="+- 0 10536 10384"/>
                                <a:gd name="T53" fmla="*/ T52 w 153"/>
                                <a:gd name="T54" fmla="+- 0 7694 7617"/>
                                <a:gd name="T55" fmla="*/ 7694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7"/>
                                  </a:moveTo>
                                  <a:lnTo>
                                    <a:pt x="126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9" y="11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5" y="151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40" style="position:absolute;margin-left:520.7pt;margin-top:298.95pt;width:8.75pt;height:8.75pt;z-index:-251662848;mso-position-horizontal-relative:page;mso-position-vertical-relative:page" coordsize="175,175" coordorigin="10372,7607" o:spid="_x0000_s1026" w14:anchorId="15F4AD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">
                <v:group id="Group 343" style="position:absolute;left:10372;top:7607;width:175;height:174" coordsize="175,174" coordorigin="10372,7607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shape id="Freeform 344" style="position:absolute;left:10372;top:7607;width:175;height:174;visibility:visible;mso-wrap-style:square;v-text-anchor:top" coordsize="175,174" o:spid="_x0000_s1028" stroked="f" path="m91,l29,23,,80r3,24l38,158r40,15l103,171r55,-34l174,87,172,64,133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">
                    <v:path arrowok="t" o:connecttype="custom" o:connectlocs="91,7607;29,7630;0,7687;3,7711;38,7765;78,7780;103,7778;158,7744;174,7694;172,7671;133,7620;91,7607" o:connectangles="0,0,0,0,0,0,0,0,0,0,0,0"/>
                  </v:shape>
                </v:group>
                <v:group id="Group 341" style="position:absolute;left:10384;top:7617;width:153;height:154" coordsize="153,154" coordorigin="10384,7617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shape id="Freeform 342" style="position:absolute;left:10384;top:7617;width:153;height:154;visibility:visible;mso-wrap-style:square;v-text-anchor:top" coordsize="153,154" o:spid="_x0000_s1030" filled="f" strokeweight=".35281mm" path="m152,77l126,18,86,,60,3,39,11,21,23,8,39,,58,2,86r32,55l71,154r24,-3l144,111r8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">
                    <v:path arrowok="t" o:connecttype="custom" o:connectlocs="152,7694;126,7635;86,7617;60,7620;39,7628;21,7640;8,7656;0,7675;2,7703;34,7758;71,7771;95,7768;144,7728;152,7694" o:connectangles="0,0,0,0,0,0,0,0,0,0,0,0,0,0"/>
                  </v:shape>
                </v:group>
                <w10:wrap anchorx="page" anchory="page"/>
              </v:group>
            </w:pict>
          </mc:Fallback>
        </mc:AlternateContent>
      </w:r>
      <w:r w:rsidRPr="006B25D4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editId="5A9C1829" wp14:anchorId="50013D5E">
                <wp:simplePos x="0" y="0"/>
                <wp:positionH relativeFrom="page">
                  <wp:posOffset>6902450</wp:posOffset>
                </wp:positionH>
                <wp:positionV relativeFrom="page">
                  <wp:posOffset>3796030</wp:posOffset>
                </wp:positionV>
                <wp:extent cx="111125" cy="111062"/>
                <wp:effectExtent l="0" t="0" r="22225" b="3810"/>
                <wp:wrapNone/>
                <wp:docPr id="340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062"/>
                          <a:chOff x="10832" y="7600"/>
                          <a:chExt cx="175" cy="175"/>
                        </a:xfrm>
                      </wpg:grpSpPr>
                      <wpg:grpSp>
                        <wpg:cNvPr id="341" name="Group 338"/>
                        <wpg:cNvGrpSpPr>
                          <a:grpSpLocks/>
                        </wpg:cNvGrpSpPr>
                        <wpg:grpSpPr bwMode="auto">
                          <a:xfrm>
                            <a:off x="10832" y="7600"/>
                            <a:ext cx="175" cy="174"/>
                            <a:chOff x="10832" y="7600"/>
                            <a:chExt cx="175" cy="174"/>
                          </a:xfrm>
                        </wpg:grpSpPr>
                        <wps:wsp>
                          <wps:cNvPr id="342" name="Freeform 339"/>
                          <wps:cNvSpPr>
                            <a:spLocks/>
                          </wps:cNvSpPr>
                          <wps:spPr bwMode="auto">
                            <a:xfrm>
                              <a:off x="10832" y="7600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923 10832"/>
                                <a:gd name="T1" fmla="*/ T0 w 175"/>
                                <a:gd name="T2" fmla="+- 0 7600 7600"/>
                                <a:gd name="T3" fmla="*/ 7600 h 174"/>
                                <a:gd name="T4" fmla="+- 0 10860 10832"/>
                                <a:gd name="T5" fmla="*/ T4 w 175"/>
                                <a:gd name="T6" fmla="+- 0 7623 7600"/>
                                <a:gd name="T7" fmla="*/ 7623 h 174"/>
                                <a:gd name="T8" fmla="+- 0 10832 10832"/>
                                <a:gd name="T9" fmla="*/ T8 w 175"/>
                                <a:gd name="T10" fmla="+- 0 7680 7600"/>
                                <a:gd name="T11" fmla="*/ 7680 h 174"/>
                                <a:gd name="T12" fmla="+- 0 10835 10832"/>
                                <a:gd name="T13" fmla="*/ T12 w 175"/>
                                <a:gd name="T14" fmla="+- 0 7704 7600"/>
                                <a:gd name="T15" fmla="*/ 7704 h 174"/>
                                <a:gd name="T16" fmla="+- 0 10870 10832"/>
                                <a:gd name="T17" fmla="*/ T16 w 175"/>
                                <a:gd name="T18" fmla="+- 0 7759 7600"/>
                                <a:gd name="T19" fmla="*/ 7759 h 174"/>
                                <a:gd name="T20" fmla="+- 0 10909 10832"/>
                                <a:gd name="T21" fmla="*/ T20 w 175"/>
                                <a:gd name="T22" fmla="+- 0 7774 7600"/>
                                <a:gd name="T23" fmla="*/ 7774 h 174"/>
                                <a:gd name="T24" fmla="+- 0 10935 10832"/>
                                <a:gd name="T25" fmla="*/ T24 w 175"/>
                                <a:gd name="T26" fmla="+- 0 7771 7600"/>
                                <a:gd name="T27" fmla="*/ 7771 h 174"/>
                                <a:gd name="T28" fmla="+- 0 10990 10832"/>
                                <a:gd name="T29" fmla="*/ T28 w 175"/>
                                <a:gd name="T30" fmla="+- 0 7737 7600"/>
                                <a:gd name="T31" fmla="*/ 7737 h 174"/>
                                <a:gd name="T32" fmla="+- 0 11006 10832"/>
                                <a:gd name="T33" fmla="*/ T32 w 175"/>
                                <a:gd name="T34" fmla="+- 0 7687 7600"/>
                                <a:gd name="T35" fmla="*/ 7687 h 174"/>
                                <a:gd name="T36" fmla="+- 0 11003 10832"/>
                                <a:gd name="T37" fmla="*/ T36 w 175"/>
                                <a:gd name="T38" fmla="+- 0 7664 7600"/>
                                <a:gd name="T39" fmla="*/ 7664 h 174"/>
                                <a:gd name="T40" fmla="+- 0 10965 10832"/>
                                <a:gd name="T41" fmla="*/ T40 w 175"/>
                                <a:gd name="T42" fmla="+- 0 7613 7600"/>
                                <a:gd name="T43" fmla="*/ 7613 h 174"/>
                                <a:gd name="T44" fmla="+- 0 10923 10832"/>
                                <a:gd name="T45" fmla="*/ T44 w 175"/>
                                <a:gd name="T46" fmla="+- 0 7600 7600"/>
                                <a:gd name="T47" fmla="*/ 7600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8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4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103" y="171"/>
                                  </a:lnTo>
                                  <a:lnTo>
                                    <a:pt x="158" y="137"/>
                                  </a:lnTo>
                                  <a:lnTo>
                                    <a:pt x="174" y="87"/>
                                  </a:lnTo>
                                  <a:lnTo>
                                    <a:pt x="171" y="64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3" name="Group 336"/>
                        <wpg:cNvGrpSpPr>
                          <a:grpSpLocks/>
                        </wpg:cNvGrpSpPr>
                        <wpg:grpSpPr bwMode="auto">
                          <a:xfrm>
                            <a:off x="10844" y="7610"/>
                            <a:ext cx="153" cy="154"/>
                            <a:chOff x="10844" y="7610"/>
                            <a:chExt cx="153" cy="154"/>
                          </a:xfrm>
                        </wpg:grpSpPr>
                        <wps:wsp>
                          <wps:cNvPr id="344" name="Freeform 337"/>
                          <wps:cNvSpPr>
                            <a:spLocks/>
                          </wps:cNvSpPr>
                          <wps:spPr bwMode="auto">
                            <a:xfrm>
                              <a:off x="10844" y="7610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0996 10844"/>
                                <a:gd name="T1" fmla="*/ T0 w 153"/>
                                <a:gd name="T2" fmla="+- 0 7687 7610"/>
                                <a:gd name="T3" fmla="*/ 7687 h 154"/>
                                <a:gd name="T4" fmla="+- 0 10969 10844"/>
                                <a:gd name="T5" fmla="*/ T4 w 153"/>
                                <a:gd name="T6" fmla="+- 0 7628 7610"/>
                                <a:gd name="T7" fmla="*/ 7628 h 154"/>
                                <a:gd name="T8" fmla="+- 0 10930 10844"/>
                                <a:gd name="T9" fmla="*/ T8 w 153"/>
                                <a:gd name="T10" fmla="+- 0 7610 7610"/>
                                <a:gd name="T11" fmla="*/ 7610 h 154"/>
                                <a:gd name="T12" fmla="+- 0 10904 10844"/>
                                <a:gd name="T13" fmla="*/ T12 w 153"/>
                                <a:gd name="T14" fmla="+- 0 7613 7610"/>
                                <a:gd name="T15" fmla="*/ 7613 h 154"/>
                                <a:gd name="T16" fmla="+- 0 10882 10844"/>
                                <a:gd name="T17" fmla="*/ T16 w 153"/>
                                <a:gd name="T18" fmla="+- 0 7621 7610"/>
                                <a:gd name="T19" fmla="*/ 7621 h 154"/>
                                <a:gd name="T20" fmla="+- 0 10865 10844"/>
                                <a:gd name="T21" fmla="*/ T20 w 153"/>
                                <a:gd name="T22" fmla="+- 0 7633 7610"/>
                                <a:gd name="T23" fmla="*/ 7633 h 154"/>
                                <a:gd name="T24" fmla="+- 0 10852 10844"/>
                                <a:gd name="T25" fmla="*/ T24 w 153"/>
                                <a:gd name="T26" fmla="+- 0 7649 7610"/>
                                <a:gd name="T27" fmla="*/ 7649 h 154"/>
                                <a:gd name="T28" fmla="+- 0 10844 10844"/>
                                <a:gd name="T29" fmla="*/ T28 w 153"/>
                                <a:gd name="T30" fmla="+- 0 7669 7610"/>
                                <a:gd name="T31" fmla="*/ 7669 h 154"/>
                                <a:gd name="T32" fmla="+- 0 10846 10844"/>
                                <a:gd name="T33" fmla="*/ T32 w 153"/>
                                <a:gd name="T34" fmla="+- 0 7696 7610"/>
                                <a:gd name="T35" fmla="*/ 7696 h 154"/>
                                <a:gd name="T36" fmla="+- 0 10878 10844"/>
                                <a:gd name="T37" fmla="*/ T36 w 153"/>
                                <a:gd name="T38" fmla="+- 0 7751 7610"/>
                                <a:gd name="T39" fmla="*/ 7751 h 154"/>
                                <a:gd name="T40" fmla="+- 0 10915 10844"/>
                                <a:gd name="T41" fmla="*/ T40 w 153"/>
                                <a:gd name="T42" fmla="+- 0 7764 7610"/>
                                <a:gd name="T43" fmla="*/ 7764 h 154"/>
                                <a:gd name="T44" fmla="+- 0 10938 10844"/>
                                <a:gd name="T45" fmla="*/ T44 w 153"/>
                                <a:gd name="T46" fmla="+- 0 7761 7610"/>
                                <a:gd name="T47" fmla="*/ 7761 h 154"/>
                                <a:gd name="T48" fmla="+- 0 10988 10844"/>
                                <a:gd name="T49" fmla="*/ T48 w 153"/>
                                <a:gd name="T50" fmla="+- 0 7721 7610"/>
                                <a:gd name="T51" fmla="*/ 7721 h 154"/>
                                <a:gd name="T52" fmla="+- 0 10996 10844"/>
                                <a:gd name="T53" fmla="*/ T52 w 153"/>
                                <a:gd name="T54" fmla="+- 0 7687 7610"/>
                                <a:gd name="T55" fmla="*/ 7687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7"/>
                                  </a:moveTo>
                                  <a:lnTo>
                                    <a:pt x="125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8" y="11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4" y="151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69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35" style="position:absolute;margin-left:543.5pt;margin-top:298.9pt;width:8.75pt;height:8.75pt;z-index:-251661824;mso-position-horizontal-relative:page;mso-position-vertical-relative:page" coordsize="175,175" coordorigin="10832,7600" o:spid="_x0000_s1026" w14:anchorId="61DE7A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">
                <v:group id="Group 338" style="position:absolute;left:10832;top:7600;width:175;height:174" coordsize="175,174" coordorigin="10832,760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shape id="Freeform 339" style="position:absolute;left:10832;top:7600;width:175;height:174;visibility:visible;mso-wrap-style:square;v-text-anchor:top" coordsize="175,174" o:spid="_x0000_s1028" stroked="f" path="m91,l28,23,,80r3,24l38,159r39,15l103,171r55,-34l174,87,171,64,133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">
                    <v:path arrowok="t" o:connecttype="custom" o:connectlocs="91,7600;28,7623;0,7680;3,7704;38,7759;77,7774;103,7771;158,7737;174,7687;171,7664;133,7613;91,7600" o:connectangles="0,0,0,0,0,0,0,0,0,0,0,0"/>
                  </v:shape>
                </v:group>
                <v:group id="Group 336" style="position:absolute;left:10844;top:7610;width:153;height:154" coordsize="153,154" coordorigin="10844,761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shape id="Freeform 337" style="position:absolute;left:10844;top:7610;width:153;height:154;visibility:visible;mso-wrap-style:square;v-text-anchor:top" coordsize="153,154" o:spid="_x0000_s1030" filled="f" strokeweight=".35275mm" path="m152,77l125,18,86,,60,3,38,11,21,23,8,39,,59,2,86r32,55l71,154r23,-3l144,111r8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">
                    <v:path arrowok="t" o:connecttype="custom" o:connectlocs="152,7687;125,7628;86,7610;60,7613;38,7621;21,7633;8,7649;0,7669;2,7696;34,7751;71,7764;94,7761;144,7721;152,7687" o:connectangles="0,0,0,0,0,0,0,0,0,0,0,0,0,0"/>
                  </v:shape>
                </v:group>
                <w10:wrap anchorx="page" anchory="page"/>
              </v:group>
            </w:pict>
          </mc:Fallback>
        </mc:AlternateContent>
      </w:r>
      <w:r w:rsidRPr="006B25D4" w:rsidR="009963A3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editId="0651AC95" wp14:anchorId="4CD79A92">
                <wp:simplePos x="0" y="0"/>
                <wp:positionH relativeFrom="column">
                  <wp:posOffset>1536700</wp:posOffset>
                </wp:positionH>
                <wp:positionV relativeFrom="paragraph">
                  <wp:posOffset>10160</wp:posOffset>
                </wp:positionV>
                <wp:extent cx="75565" cy="75565"/>
                <wp:effectExtent l="0" t="0" r="19685" b="19685"/>
                <wp:wrapNone/>
                <wp:docPr id="408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08B" w:rsidP="009963A3" w:rsidRDefault="00EA70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style="position:absolute;left:0;text-align:left;margin-left:121pt;margin-top:.8pt;width:5.95pt;height:5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" w14:anchorId="4CD79A92">
                <v:fill opacity="0"/>
                <v:textbox>
                  <w:txbxContent>
                    <w:p w:rsidR="00EA708B" w:rsidP="009963A3" w:rsidRDefault="00EA708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46F8C" w:rsidR="009963A3">
        <w:rPr>
          <w:rFonts w:ascii="Arial" w:hAnsi="Arial" w:cs="Arial"/>
          <w:color w:val="2F2116"/>
          <w:position w:val="1"/>
          <w:sz w:val="18"/>
          <w:szCs w:val="18"/>
        </w:rPr>
        <w:tab/>
      </w:r>
      <w:r w:rsidRPr="00546F8C" w:rsidR="009963A3">
        <w:rPr>
          <w:rFonts w:ascii="Arial" w:hAnsi="Arial" w:cs="Arial"/>
          <w:color w:val="2F2116"/>
          <w:position w:val="1"/>
          <w:sz w:val="18"/>
          <w:szCs w:val="18"/>
        </w:rPr>
        <w:tab/>
      </w:r>
      <w:bookmarkStart w:name="VarmeGas" w:id="76"/>
      <w:bookmarkEnd w:id="76"/>
      <w:sdt>
        <w:sdtPr>
          <w:rPr>
            <w:rFonts w:ascii="Arial" w:hAnsi="Arial" w:cs="Arial"/>
            <w:color w:val="2F2116"/>
            <w:position w:val="1"/>
            <w:sz w:val="18"/>
            <w:szCs w:val="18"/>
          </w:rPr>
          <w:alias w:val="#Nav: /LeaseContract_A9/T_Gas"/>
          <w:tag w:val="#Nav: ContractTypeA9/50500"/>
          <w:id w:val="13664984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_Gas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cs="Arial"/>
              <w:color w:val="2F2116"/>
              <w:position w:val="1"/>
              <w:sz w:val="18"/>
              <w:szCs w:val="18"/>
            </w:rPr>
            <w:t>T_Gas</w:t>
          </w:r>
          <w:proofErr w:type="spellEnd"/>
        </w:sdtContent>
      </w:sdt>
      <w:r w:rsidRPr="00546F8C" w:rsidR="009963A3">
        <w:rPr>
          <w:rFonts w:ascii="Arial" w:hAnsi="Arial" w:cs="Arial"/>
          <w:color w:val="2F2116"/>
          <w:position w:val="1"/>
          <w:sz w:val="18"/>
          <w:szCs w:val="18"/>
        </w:rPr>
        <w:tab/>
        <w:t>gas</w:t>
      </w:r>
    </w:p>
    <w:p w:rsidRPr="0070511F" w:rsidR="009963A3" w:rsidP="009963A3" w:rsidRDefault="009963A3">
      <w:pPr>
        <w:pStyle w:val="Brdtekst"/>
        <w:tabs>
          <w:tab w:val="left" w:pos="2438"/>
          <w:tab w:val="left" w:pos="2631"/>
        </w:tabs>
        <w:spacing w:line="254" w:lineRule="auto"/>
        <w:ind w:left="1134" w:right="1657" w:hanging="1418"/>
        <w:rPr>
          <w:rFonts w:ascii="Arial" w:hAnsi="Arial" w:eastAsia="Arial" w:cs="Arial"/>
        </w:rPr>
      </w:pPr>
      <w:r w:rsidRPr="006B25D4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editId="405CBEF9" wp14:anchorId="065685EE">
                <wp:simplePos x="0" y="0"/>
                <wp:positionH relativeFrom="column">
                  <wp:posOffset>1536700</wp:posOffset>
                </wp:positionH>
                <wp:positionV relativeFrom="paragraph">
                  <wp:posOffset>8890</wp:posOffset>
                </wp:positionV>
                <wp:extent cx="75565" cy="82550"/>
                <wp:effectExtent l="0" t="0" r="19685" b="12700"/>
                <wp:wrapNone/>
                <wp:docPr id="409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82550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121pt;margin-top:.7pt;width:5.95pt;height:6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" w14:anchorId="7A49DEF3">
                <v:fill opacity="0"/>
              </v:shape>
            </w:pict>
          </mc:Fallback>
        </mc:AlternateContent>
      </w:r>
      <w:r w:rsidRPr="00546F8C">
        <w:rPr>
          <w:rFonts w:ascii="Arial" w:hAnsi="Arial" w:eastAsia="Arial" w:cs="Arial"/>
        </w:rPr>
        <w:tab/>
      </w:r>
      <w:r w:rsidRPr="00546F8C">
        <w:rPr>
          <w:rFonts w:ascii="Arial" w:hAnsi="Arial" w:eastAsia="Arial" w:cs="Arial"/>
        </w:rPr>
        <w:tab/>
      </w:r>
      <w:bookmarkStart w:name="VarmeOlie" w:id="77"/>
      <w:bookmarkEnd w:id="77"/>
      <w:sdt>
        <w:sdtPr>
          <w:rPr>
            <w:rFonts w:ascii="Arial" w:hAnsi="Arial" w:eastAsia="Arial" w:cs="Arial"/>
          </w:rPr>
          <w:alias w:val="#Nav: /LeaseContract_A9/T_Oil"/>
          <w:tag w:val="#Nav: ContractTypeA9/50500"/>
          <w:id w:val="-429817903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_Oil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</w:rPr>
            <w:t>T_Oil</w:t>
          </w:r>
          <w:proofErr w:type="spellEnd"/>
        </w:sdtContent>
      </w:sdt>
      <w:r w:rsidR="00B04BDF">
        <w:rPr>
          <w:rFonts w:ascii="Arial" w:hAnsi="Arial" w:eastAsia="Arial" w:cs="Arial"/>
        </w:rPr>
        <w:tab/>
      </w:r>
      <w:proofErr w:type="spellStart"/>
      <w:r w:rsidRPr="0070511F">
        <w:rPr>
          <w:rFonts w:ascii="Arial" w:hAnsi="Arial" w:eastAsia="Arial" w:cs="Arial"/>
        </w:rPr>
        <w:t>olie</w:t>
      </w:r>
      <w:proofErr w:type="spellEnd"/>
      <w:r w:rsidRPr="0070511F">
        <w:rPr>
          <w:rFonts w:ascii="Arial" w:hAnsi="Arial" w:eastAsia="Arial" w:cs="Arial"/>
        </w:rPr>
        <w:t>/petroleum</w:t>
      </w:r>
    </w:p>
    <w:p w:rsidRPr="006B25D4" w:rsidR="009963A3" w:rsidP="009963A3" w:rsidRDefault="009963A3">
      <w:pPr>
        <w:pStyle w:val="Brdtekst"/>
        <w:tabs>
          <w:tab w:val="left" w:pos="2438"/>
          <w:tab w:val="left" w:pos="2631"/>
        </w:tabs>
        <w:spacing w:line="254" w:lineRule="auto"/>
        <w:ind w:left="1134" w:right="1657" w:hanging="1418"/>
        <w:rPr>
          <w:rFonts w:ascii="Arial" w:hAnsi="Arial" w:eastAsia="Arial" w:cs="Arial"/>
          <w:lang w:val="da-DK"/>
        </w:rPr>
      </w:pPr>
      <w:r w:rsidRPr="006B25D4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editId="2FAD9BEA" wp14:anchorId="4117232F">
                <wp:simplePos x="0" y="0"/>
                <wp:positionH relativeFrom="column">
                  <wp:posOffset>1536700</wp:posOffset>
                </wp:positionH>
                <wp:positionV relativeFrom="paragraph">
                  <wp:posOffset>8890</wp:posOffset>
                </wp:positionV>
                <wp:extent cx="75565" cy="75565"/>
                <wp:effectExtent l="0" t="0" r="19685" b="19685"/>
                <wp:wrapNone/>
                <wp:docPr id="415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121pt;margin-top:.7pt;width:5.95pt;height:5.9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" w14:anchorId="210548DD">
                <v:fill opacity="0"/>
              </v:shape>
            </w:pict>
          </mc:Fallback>
        </mc:AlternateContent>
      </w:r>
      <w:r w:rsidRPr="00F02FDD">
        <w:rPr>
          <w:rFonts w:ascii="Arial" w:hAnsi="Arial" w:eastAsia="Arial" w:cs="Arial"/>
          <w:lang w:val="da-DK"/>
        </w:rPr>
        <w:tab/>
      </w:r>
      <w:r w:rsidRPr="00F02FDD">
        <w:rPr>
          <w:rFonts w:ascii="Arial" w:hAnsi="Arial" w:eastAsia="Arial" w:cs="Arial"/>
          <w:lang w:val="da-DK"/>
        </w:rPr>
        <w:tab/>
      </w:r>
      <w:bookmarkStart w:name="FjernvarmeLejer" w:id="78"/>
      <w:bookmarkEnd w:id="78"/>
      <w:sdt>
        <w:sdtPr>
          <w:rPr>
            <w:rFonts w:ascii="Arial" w:hAnsi="Arial" w:eastAsia="Arial" w:cs="Arial"/>
            <w:lang w:val="da-DK"/>
          </w:rPr>
          <w:alias w:val="#Nav: /LeaseContract_A9/T_Natgas"/>
          <w:tag w:val="#Nav: ContractTypeA9/50500"/>
          <w:id w:val="-1053146098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_Natgas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lang w:val="da-DK"/>
            </w:rPr>
            <w:t>T_Natgas</w:t>
          </w:r>
          <w:proofErr w:type="spellEnd"/>
        </w:sdtContent>
      </w:sdt>
      <w:r w:rsidRPr="00546F8C">
        <w:rPr>
          <w:rFonts w:ascii="Arial" w:hAnsi="Arial" w:eastAsia="Arial" w:cs="Arial"/>
          <w:lang w:val="da-DK"/>
        </w:rPr>
        <w:tab/>
      </w:r>
      <w:r w:rsidRPr="006B25D4">
        <w:rPr>
          <w:rFonts w:ascii="Arial" w:hAnsi="Arial" w:eastAsia="Arial" w:cs="Arial"/>
          <w:lang w:val="da-DK"/>
        </w:rPr>
        <w:t>Fjernvarme/naturgas</w:t>
      </w:r>
    </w:p>
    <w:p w:rsidRPr="006B25D4" w:rsidR="009963A3" w:rsidP="00546F8C" w:rsidRDefault="009963A3">
      <w:pPr>
        <w:pStyle w:val="Brdtekst"/>
        <w:tabs>
          <w:tab w:val="left" w:pos="2438"/>
          <w:tab w:val="left" w:pos="2631"/>
          <w:tab w:val="left" w:pos="3261"/>
        </w:tabs>
        <w:spacing w:line="254" w:lineRule="auto"/>
        <w:ind w:left="1560" w:right="1657"/>
        <w:rPr>
          <w:rFonts w:ascii="Arial" w:hAnsi="Arial" w:eastAsia="Arial" w:cs="Arial"/>
          <w:lang w:val="da-DK"/>
        </w:rPr>
      </w:pPr>
      <w:r w:rsidRPr="006B25D4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editId="56D5B999" wp14:anchorId="324331AE">
                <wp:simplePos x="0" y="0"/>
                <wp:positionH relativeFrom="column">
                  <wp:posOffset>1536700</wp:posOffset>
                </wp:positionH>
                <wp:positionV relativeFrom="paragraph">
                  <wp:posOffset>25400</wp:posOffset>
                </wp:positionV>
                <wp:extent cx="75565" cy="75565"/>
                <wp:effectExtent l="0" t="0" r="19685" b="19685"/>
                <wp:wrapNone/>
                <wp:docPr id="410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121pt;margin-top:2pt;width:5.95pt;height:5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" w14:anchorId="72B44870">
                <v:fill opacity="0"/>
              </v:shape>
            </w:pict>
          </mc:Fallback>
        </mc:AlternateContent>
      </w:r>
      <w:r w:rsidRPr="006B25D4">
        <w:rPr>
          <w:rFonts w:ascii="Arial" w:hAnsi="Arial" w:eastAsia="Arial" w:cs="Arial"/>
          <w:lang w:val="da-DK"/>
        </w:rPr>
        <w:tab/>
      </w:r>
      <w:bookmarkStart w:name="VarmeAndet" w:id="79"/>
      <w:bookmarkEnd w:id="79"/>
      <w:sdt>
        <w:sdtPr>
          <w:rPr>
            <w:rFonts w:ascii="Arial" w:hAnsi="Arial" w:eastAsia="Arial" w:cs="Arial"/>
            <w:lang w:val="da-DK"/>
          </w:rPr>
          <w:alias w:val="#Nav: /LeaseContract_A9/T_OtherH"/>
          <w:tag w:val="#Nav: ContractTypeA9/50500"/>
          <w:id w:val="388239139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_OtherH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lang w:val="da-DK"/>
            </w:rPr>
            <w:t>T_OtherH</w:t>
          </w:r>
          <w:proofErr w:type="spellEnd"/>
        </w:sdtContent>
      </w:sdt>
      <w:r w:rsidRPr="006B25D4">
        <w:rPr>
          <w:rFonts w:ascii="Arial" w:hAnsi="Arial" w:eastAsia="Arial" w:cs="Arial"/>
          <w:lang w:val="da-DK"/>
        </w:rPr>
        <w:tab/>
      </w:r>
      <w:r w:rsidRPr="006B25D4">
        <w:rPr>
          <w:rFonts w:ascii="Arial" w:hAnsi="Arial" w:cs="Arial"/>
          <w:color w:val="2F2116"/>
          <w:position w:val="1"/>
          <w:lang w:val="da-DK"/>
        </w:rPr>
        <w:t xml:space="preserve">andet: </w:t>
      </w:r>
      <w:bookmarkStart w:name="VarmeAndetTekst" w:id="80"/>
      <w:bookmarkEnd w:id="80"/>
      <w:r w:rsidRPr="00546F8C" w:rsidR="00025FB7">
        <w:rPr>
          <w:rFonts w:ascii="Arial" w:hAnsi="Arial" w:cs="Arial"/>
          <w:color w:val="2F2116"/>
          <w:position w:val="1"/>
          <w:u w:val="single"/>
          <w:lang w:val="da-DK"/>
        </w:rPr>
        <w:t>_</w:t>
      </w:r>
      <w:proofErr w:type="spellStart"/>
      <w:sdt>
        <w:sdtPr>
          <w:rPr>
            <w:rFonts w:ascii="Arial" w:hAnsi="Arial" w:cs="Arial"/>
            <w:color w:val="2F2116"/>
            <w:position w:val="1"/>
            <w:u w:val="single"/>
            <w:lang w:val="da-DK"/>
          </w:rPr>
          <w:alias w:val="#Nav: /LeaseContract_A9/T_OtherHTxt"/>
          <w:tag w:val="#Nav: ContractTypeA9/50500"/>
          <w:id w:val="-264927763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_OtherHTxt[1]" w:storeItemID="{BED37232-F969-45E4-A645-04C1A97B6F95}"/>
          <w:text/>
        </w:sdtPr>
        <w:sdtEndPr/>
        <w:sdtContent>
          <w:r w:rsidR="0037036E">
            <w:rPr>
              <w:rFonts w:ascii="Arial" w:hAnsi="Arial" w:cs="Arial"/>
              <w:color w:val="2F2116"/>
              <w:position w:val="1"/>
              <w:u w:val="single"/>
              <w:lang w:val="da-DK"/>
            </w:rPr>
            <w:t>T_OtherHTxt</w:t>
          </w:r>
          <w:proofErr w:type="spellEnd"/>
        </w:sdtContent>
      </w:sdt>
      <w:r w:rsidRPr="00546F8C" w:rsidR="00025FB7">
        <w:rPr>
          <w:rFonts w:ascii="Arial" w:hAnsi="Arial" w:cs="Arial"/>
          <w:color w:val="2F2116"/>
          <w:position w:val="1"/>
          <w:u w:val="single"/>
          <w:lang w:val="da-DK"/>
        </w:rPr>
        <w:t>______________________________</w:t>
      </w:r>
    </w:p>
    <w:p w:rsidRPr="006B25D4" w:rsidR="007A1B90" w:rsidP="009963A3" w:rsidRDefault="009963A3">
      <w:pPr>
        <w:ind w:left="980"/>
        <w:rPr>
          <w:rFonts w:ascii="Arial" w:hAnsi="Arial" w:cs="Arial"/>
          <w:sz w:val="18"/>
          <w:szCs w:val="18"/>
          <w:lang w:val="da-DK"/>
        </w:rPr>
      </w:pPr>
      <w:r w:rsidRPr="006B25D4">
        <w:rPr>
          <w:rFonts w:ascii="Arial" w:hAnsi="Arial" w:cs="Arial"/>
          <w:sz w:val="18"/>
          <w:szCs w:val="18"/>
          <w:lang w:val="da-DK"/>
        </w:rPr>
        <w:t>______________________________________________________________________________________</w:t>
      </w:r>
      <w:r w:rsidR="00190692">
        <w:rPr>
          <w:rFonts w:ascii="Arial" w:hAnsi="Arial" w:cs="Arial"/>
          <w:sz w:val="18"/>
          <w:szCs w:val="18"/>
          <w:lang w:val="da-DK"/>
        </w:rPr>
        <w:t>________</w:t>
      </w:r>
    </w:p>
    <w:p w:rsidRPr="0070511F" w:rsidR="009963A3" w:rsidP="0019467D" w:rsidRDefault="009963A3">
      <w:pPr>
        <w:pStyle w:val="TableParagraph"/>
        <w:tabs>
          <w:tab w:val="left" w:pos="2394"/>
          <w:tab w:val="left" w:pos="9424"/>
          <w:tab w:val="left" w:pos="9605"/>
          <w:tab w:val="left" w:pos="9894"/>
          <w:tab w:val="left" w:pos="10064"/>
        </w:tabs>
        <w:spacing w:before="141"/>
        <w:ind w:left="993"/>
        <w:rPr>
          <w:rFonts w:ascii="Arial" w:hAnsi="Arial" w:eastAsia="Arial" w:cs="Arial"/>
          <w:sz w:val="18"/>
          <w:szCs w:val="18"/>
        </w:rPr>
      </w:pPr>
      <w:r w:rsidRPr="006B25D4">
        <w:rPr>
          <w:rFonts w:ascii="Arial" w:hAnsi="Arial" w:cs="Arial"/>
          <w:color w:val="2F2116"/>
          <w:spacing w:val="-3"/>
          <w:sz w:val="18"/>
          <w:szCs w:val="18"/>
          <w:lang w:val="da-DK"/>
        </w:rPr>
        <w:t>Vand:</w:t>
      </w:r>
      <w:r w:rsidRPr="006B25D4">
        <w:rPr>
          <w:rFonts w:ascii="Arial" w:hAnsi="Arial" w:cs="Arial"/>
          <w:color w:val="2F2116"/>
          <w:spacing w:val="-3"/>
          <w:sz w:val="18"/>
          <w:szCs w:val="18"/>
          <w:lang w:val="da-DK"/>
        </w:rPr>
        <w:tab/>
      </w:r>
      <w:r w:rsidRPr="006B25D4">
        <w:rPr>
          <w:rFonts w:ascii="Arial" w:hAnsi="Arial" w:cs="Arial"/>
          <w:color w:val="2F2116"/>
          <w:sz w:val="18"/>
          <w:szCs w:val="18"/>
          <w:lang w:val="da-DK"/>
        </w:rPr>
        <w:t>Udlejeren</w:t>
      </w:r>
      <w:r w:rsidRPr="006B25D4">
        <w:rPr>
          <w:rFonts w:ascii="Arial" w:hAnsi="Arial" w:cs="Arial"/>
          <w:color w:val="2F2116"/>
          <w:spacing w:val="-6"/>
          <w:sz w:val="18"/>
          <w:szCs w:val="18"/>
          <w:lang w:val="da-DK"/>
        </w:rPr>
        <w:t xml:space="preserve"> </w:t>
      </w:r>
      <w:r w:rsidRPr="006B25D4">
        <w:rPr>
          <w:rFonts w:ascii="Arial" w:hAnsi="Arial" w:cs="Arial"/>
          <w:color w:val="2F2116"/>
          <w:sz w:val="18"/>
          <w:szCs w:val="18"/>
          <w:lang w:val="da-DK"/>
        </w:rPr>
        <w:t>leverer</w:t>
      </w:r>
      <w:r w:rsidRPr="006B25D4">
        <w:rPr>
          <w:rFonts w:ascii="Arial" w:hAnsi="Arial" w:cs="Arial"/>
          <w:color w:val="2F2116"/>
          <w:spacing w:val="-6"/>
          <w:sz w:val="18"/>
          <w:szCs w:val="18"/>
          <w:lang w:val="da-DK"/>
        </w:rPr>
        <w:t xml:space="preserve"> </w:t>
      </w:r>
      <w:r w:rsidRPr="006B25D4">
        <w:rPr>
          <w:rFonts w:ascii="Arial" w:hAnsi="Arial" w:cs="Arial"/>
          <w:color w:val="2F2116"/>
          <w:sz w:val="18"/>
          <w:szCs w:val="18"/>
          <w:lang w:val="da-DK"/>
        </w:rPr>
        <w:t>vand</w:t>
      </w:r>
      <w:r w:rsidRPr="006B25D4">
        <w:rPr>
          <w:rFonts w:ascii="Arial" w:hAnsi="Arial" w:cs="Arial"/>
          <w:color w:val="2F2116"/>
          <w:spacing w:val="-6"/>
          <w:sz w:val="18"/>
          <w:szCs w:val="18"/>
          <w:lang w:val="da-DK"/>
        </w:rPr>
        <w:t xml:space="preserve"> </w:t>
      </w:r>
      <w:r w:rsidRPr="006B25D4">
        <w:rPr>
          <w:rFonts w:ascii="Arial" w:hAnsi="Arial" w:cs="Arial"/>
          <w:color w:val="2F2116"/>
          <w:sz w:val="18"/>
          <w:szCs w:val="18"/>
          <w:lang w:val="da-DK"/>
        </w:rPr>
        <w:t>til</w:t>
      </w:r>
      <w:r w:rsidRPr="006B25D4">
        <w:rPr>
          <w:rFonts w:ascii="Arial" w:hAnsi="Arial" w:cs="Arial"/>
          <w:color w:val="2F2116"/>
          <w:spacing w:val="-6"/>
          <w:sz w:val="18"/>
          <w:szCs w:val="18"/>
          <w:lang w:val="da-DK"/>
        </w:rPr>
        <w:t xml:space="preserve"> </w:t>
      </w:r>
      <w:r w:rsidRPr="006B25D4">
        <w:rPr>
          <w:rFonts w:ascii="Arial" w:hAnsi="Arial" w:cs="Arial"/>
          <w:color w:val="2F2116"/>
          <w:sz w:val="18"/>
          <w:szCs w:val="18"/>
          <w:lang w:val="da-DK"/>
        </w:rPr>
        <w:t>lejemålet?</w:t>
      </w:r>
      <w:r w:rsidRPr="006B25D4">
        <w:rPr>
          <w:rFonts w:ascii="Arial" w:hAnsi="Arial" w:cs="Arial"/>
          <w:color w:val="2F2116"/>
          <w:spacing w:val="-5"/>
          <w:sz w:val="18"/>
          <w:szCs w:val="18"/>
          <w:lang w:val="da-DK"/>
        </w:rPr>
        <w:t xml:space="preserve"> </w:t>
      </w:r>
      <w:r w:rsidRPr="0070511F">
        <w:rPr>
          <w:rFonts w:ascii="Arial" w:hAnsi="Arial" w:cs="Arial"/>
          <w:color w:val="2F2116"/>
          <w:sz w:val="18"/>
          <w:szCs w:val="18"/>
        </w:rPr>
        <w:t>(</w:t>
      </w:r>
      <w:proofErr w:type="spellStart"/>
      <w:r w:rsidRPr="0070511F">
        <w:rPr>
          <w:rFonts w:ascii="Arial" w:hAnsi="Arial" w:cs="Arial"/>
          <w:color w:val="2F2116"/>
          <w:sz w:val="18"/>
          <w:szCs w:val="18"/>
        </w:rPr>
        <w:t>sæt</w:t>
      </w:r>
      <w:proofErr w:type="spellEnd"/>
      <w:r w:rsidRPr="0070511F">
        <w:rPr>
          <w:rFonts w:ascii="Arial" w:hAnsi="Arial" w:cs="Arial"/>
          <w:color w:val="2F2116"/>
          <w:spacing w:val="-5"/>
          <w:sz w:val="18"/>
          <w:szCs w:val="18"/>
        </w:rPr>
        <w:t xml:space="preserve"> </w:t>
      </w:r>
      <w:r w:rsidRPr="0070511F">
        <w:rPr>
          <w:rFonts w:ascii="Arial" w:hAnsi="Arial" w:cs="Arial"/>
          <w:color w:val="2F2116"/>
          <w:sz w:val="18"/>
          <w:szCs w:val="18"/>
        </w:rPr>
        <w:t>x)</w:t>
      </w:r>
      <w:r w:rsidRPr="0070511F">
        <w:rPr>
          <w:rFonts w:ascii="Arial" w:hAnsi="Arial" w:cs="Arial"/>
          <w:color w:val="2F2116"/>
          <w:sz w:val="18"/>
          <w:szCs w:val="18"/>
        </w:rPr>
        <w:tab/>
      </w:r>
      <w:bookmarkStart w:name="VandUdlejerJa" w:id="81"/>
      <w:bookmarkEnd w:id="81"/>
      <w:sdt>
        <w:sdtPr>
          <w:rPr>
            <w:rFonts w:ascii="Arial" w:hAnsi="Arial" w:cs="Arial"/>
            <w:color w:val="2F2116"/>
            <w:sz w:val="18"/>
            <w:szCs w:val="18"/>
          </w:rPr>
          <w:alias w:val="#Nav: /LeaseContract_A9/L_waterYes"/>
          <w:tag w:val="#Nav: ContractTypeA9/50500"/>
          <w:id w:val="633537787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_waterYes[1]" w:storeItemID="{BED37232-F969-45E4-A645-04C1A97B6F95}"/>
          <w:text/>
        </w:sdtPr>
        <w:sdtEndPr/>
        <w:sdtContent>
          <w:proofErr w:type="spellStart"/>
          <w:r w:rsidRPr="0070511F" w:rsidR="0070511F">
            <w:rPr>
              <w:rFonts w:ascii="Arial" w:hAnsi="Arial" w:cs="Arial"/>
              <w:color w:val="2F2116"/>
              <w:sz w:val="18"/>
              <w:szCs w:val="18"/>
            </w:rPr>
            <w:t>L_waterYes</w:t>
          </w:r>
          <w:proofErr w:type="spellEnd"/>
        </w:sdtContent>
      </w:sdt>
      <w:r w:rsidRPr="0070511F">
        <w:rPr>
          <w:rFonts w:ascii="Arial" w:hAnsi="Arial" w:cs="Arial"/>
          <w:color w:val="2F2116"/>
          <w:sz w:val="18"/>
          <w:szCs w:val="18"/>
        </w:rPr>
        <w:tab/>
      </w:r>
      <w:r w:rsidRPr="0070511F">
        <w:rPr>
          <w:rFonts w:ascii="Arial" w:hAnsi="Arial" w:eastAsia="Arial" w:cs="Arial"/>
          <w:color w:val="2F2116"/>
          <w:position w:val="1"/>
          <w:sz w:val="18"/>
          <w:szCs w:val="18"/>
        </w:rPr>
        <w:t>Ja</w:t>
      </w:r>
      <w:r w:rsidRPr="0070511F" w:rsidR="0019467D">
        <w:rPr>
          <w:rFonts w:ascii="Arial" w:hAnsi="Arial" w:eastAsia="Arial" w:cs="Arial"/>
          <w:color w:val="2F2116"/>
          <w:position w:val="1"/>
          <w:sz w:val="18"/>
          <w:szCs w:val="18"/>
        </w:rPr>
        <w:tab/>
      </w:r>
      <w:bookmarkStart w:name="VandUdlejerNej" w:id="82"/>
      <w:bookmarkEnd w:id="82"/>
      <w:sdt>
        <w:sdtPr>
          <w:rPr>
            <w:rFonts w:ascii="Arial" w:hAnsi="Arial" w:eastAsia="Arial" w:cs="Arial"/>
            <w:color w:val="2F2116"/>
            <w:position w:val="1"/>
            <w:sz w:val="18"/>
            <w:szCs w:val="18"/>
          </w:rPr>
          <w:alias w:val="#Nav: /LeaseContract_A9/L_waterNo"/>
          <w:tag w:val="#Nav: ContractTypeA9/50500"/>
          <w:id w:val="1705064063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_waterNo[1]" w:storeItemID="{BED37232-F969-45E4-A645-04C1A97B6F95}"/>
          <w:text/>
        </w:sdtPr>
        <w:sdtEndPr/>
        <w:sdtContent>
          <w:proofErr w:type="spellStart"/>
          <w:r w:rsidRPr="0070511F" w:rsidR="0070511F">
            <w:rPr>
              <w:rFonts w:ascii="Arial" w:hAnsi="Arial" w:eastAsia="Arial" w:cs="Arial"/>
              <w:color w:val="2F2116"/>
              <w:position w:val="1"/>
              <w:sz w:val="18"/>
              <w:szCs w:val="18"/>
            </w:rPr>
            <w:t>L_waterNo</w:t>
          </w:r>
          <w:proofErr w:type="spellEnd"/>
        </w:sdtContent>
      </w:sdt>
      <w:r w:rsidRPr="0070511F" w:rsidR="0019467D">
        <w:rPr>
          <w:rFonts w:ascii="Arial" w:hAnsi="Arial" w:eastAsia="Arial" w:cs="Arial"/>
          <w:color w:val="2F2116"/>
          <w:position w:val="1"/>
          <w:sz w:val="18"/>
          <w:szCs w:val="18"/>
        </w:rPr>
        <w:tab/>
      </w:r>
      <w:proofErr w:type="spellStart"/>
      <w:r w:rsidRPr="0070511F">
        <w:rPr>
          <w:rFonts w:ascii="Arial" w:hAnsi="Arial" w:eastAsia="Arial" w:cs="Arial"/>
          <w:color w:val="2F2116"/>
          <w:position w:val="1"/>
          <w:sz w:val="18"/>
          <w:szCs w:val="18"/>
        </w:rPr>
        <w:t>Nej</w:t>
      </w:r>
      <w:proofErr w:type="spellEnd"/>
    </w:p>
    <w:p w:rsidRPr="0070511F" w:rsidR="009963A3" w:rsidP="00187666" w:rsidRDefault="009963A3">
      <w:pPr>
        <w:tabs>
          <w:tab w:val="left" w:pos="2394"/>
          <w:tab w:val="left" w:pos="9424"/>
          <w:tab w:val="left" w:pos="9605"/>
          <w:tab w:val="left" w:pos="9894"/>
          <w:tab w:val="left" w:pos="10064"/>
        </w:tabs>
        <w:ind w:left="993"/>
        <w:rPr>
          <w:rFonts w:ascii="Arial" w:hAnsi="Arial" w:cs="Arial"/>
          <w:sz w:val="18"/>
          <w:szCs w:val="18"/>
        </w:rPr>
      </w:pPr>
    </w:p>
    <w:p w:rsidRPr="006B25D4" w:rsidR="009963A3" w:rsidP="006B25D4" w:rsidRDefault="000D0AE2">
      <w:pPr>
        <w:pStyle w:val="TableParagraph"/>
        <w:tabs>
          <w:tab w:val="left" w:pos="2394"/>
          <w:tab w:val="left" w:pos="9424"/>
          <w:tab w:val="left" w:pos="9605"/>
          <w:tab w:val="left" w:pos="9639"/>
          <w:tab w:val="left" w:pos="9781"/>
          <w:tab w:val="left" w:pos="9894"/>
          <w:tab w:val="left" w:pos="10064"/>
        </w:tabs>
        <w:ind w:left="2410"/>
        <w:rPr>
          <w:rFonts w:ascii="Arial" w:hAnsi="Arial" w:eastAsia="Arial" w:cs="Arial"/>
          <w:sz w:val="18"/>
          <w:szCs w:val="18"/>
          <w:lang w:val="da-DK"/>
        </w:rPr>
      </w:pPr>
      <w:r w:rsidRPr="006B25D4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editId="0217314B" wp14:anchorId="0C35AC14">
                <wp:simplePos x="0" y="0"/>
                <wp:positionH relativeFrom="page">
                  <wp:posOffset>6612255</wp:posOffset>
                </wp:positionH>
                <wp:positionV relativeFrom="paragraph">
                  <wp:posOffset>132715</wp:posOffset>
                </wp:positionV>
                <wp:extent cx="111125" cy="111125"/>
                <wp:effectExtent l="0" t="0" r="22225" b="22225"/>
                <wp:wrapNone/>
                <wp:docPr id="335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392" y="-1539"/>
                          <a:chExt cx="175" cy="175"/>
                        </a:xfrm>
                      </wpg:grpSpPr>
                      <wpg:grpSp>
                        <wpg:cNvPr id="336" name="Group 333"/>
                        <wpg:cNvGrpSpPr>
                          <a:grpSpLocks/>
                        </wpg:cNvGrpSpPr>
                        <wpg:grpSpPr bwMode="auto">
                          <a:xfrm>
                            <a:off x="10392" y="-1539"/>
                            <a:ext cx="175" cy="174"/>
                            <a:chOff x="10392" y="-1539"/>
                            <a:chExt cx="175" cy="174"/>
                          </a:xfrm>
                        </wpg:grpSpPr>
                        <wps:wsp>
                          <wps:cNvPr id="337" name="Freeform 334"/>
                          <wps:cNvSpPr>
                            <a:spLocks/>
                          </wps:cNvSpPr>
                          <wps:spPr bwMode="auto">
                            <a:xfrm>
                              <a:off x="10392" y="-1539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483 10392"/>
                                <a:gd name="T1" fmla="*/ T0 w 175"/>
                                <a:gd name="T2" fmla="+- 0 -1539 -1539"/>
                                <a:gd name="T3" fmla="*/ -1539 h 174"/>
                                <a:gd name="T4" fmla="+- 0 10421 10392"/>
                                <a:gd name="T5" fmla="*/ T4 w 175"/>
                                <a:gd name="T6" fmla="+- 0 -1516 -1539"/>
                                <a:gd name="T7" fmla="*/ -1516 h 174"/>
                                <a:gd name="T8" fmla="+- 0 10392 10392"/>
                                <a:gd name="T9" fmla="*/ T8 w 175"/>
                                <a:gd name="T10" fmla="+- 0 -1459 -1539"/>
                                <a:gd name="T11" fmla="*/ -1459 h 174"/>
                                <a:gd name="T12" fmla="+- 0 10395 10392"/>
                                <a:gd name="T13" fmla="*/ T12 w 175"/>
                                <a:gd name="T14" fmla="+- 0 -1434 -1539"/>
                                <a:gd name="T15" fmla="*/ -1434 h 174"/>
                                <a:gd name="T16" fmla="+- 0 10430 10392"/>
                                <a:gd name="T17" fmla="*/ T16 w 175"/>
                                <a:gd name="T18" fmla="+- 0 -1380 -1539"/>
                                <a:gd name="T19" fmla="*/ -1380 h 174"/>
                                <a:gd name="T20" fmla="+- 0 10470 10392"/>
                                <a:gd name="T21" fmla="*/ T20 w 175"/>
                                <a:gd name="T22" fmla="+- 0 -1365 -1539"/>
                                <a:gd name="T23" fmla="*/ -1365 h 174"/>
                                <a:gd name="T24" fmla="+- 0 10495 10392"/>
                                <a:gd name="T25" fmla="*/ T24 w 175"/>
                                <a:gd name="T26" fmla="+- 0 -1367 -1539"/>
                                <a:gd name="T27" fmla="*/ -1367 h 174"/>
                                <a:gd name="T28" fmla="+- 0 10550 10392"/>
                                <a:gd name="T29" fmla="*/ T28 w 175"/>
                                <a:gd name="T30" fmla="+- 0 -1401 -1539"/>
                                <a:gd name="T31" fmla="*/ -1401 h 174"/>
                                <a:gd name="T32" fmla="+- 0 10566 10392"/>
                                <a:gd name="T33" fmla="*/ T32 w 175"/>
                                <a:gd name="T34" fmla="+- 0 -1452 -1539"/>
                                <a:gd name="T35" fmla="*/ -1452 h 174"/>
                                <a:gd name="T36" fmla="+- 0 10564 10392"/>
                                <a:gd name="T37" fmla="*/ T36 w 175"/>
                                <a:gd name="T38" fmla="+- 0 -1474 -1539"/>
                                <a:gd name="T39" fmla="*/ -1474 h 174"/>
                                <a:gd name="T40" fmla="+- 0 10525 10392"/>
                                <a:gd name="T41" fmla="*/ T40 w 175"/>
                                <a:gd name="T42" fmla="+- 0 -1526 -1539"/>
                                <a:gd name="T43" fmla="*/ -1526 h 174"/>
                                <a:gd name="T44" fmla="+- 0 10483 10392"/>
                                <a:gd name="T45" fmla="*/ T44 w 175"/>
                                <a:gd name="T46" fmla="+- 0 -1539 -1539"/>
                                <a:gd name="T47" fmla="*/ -1539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9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158" y="138"/>
                                  </a:lnTo>
                                  <a:lnTo>
                                    <a:pt x="174" y="87"/>
                                  </a:lnTo>
                                  <a:lnTo>
                                    <a:pt x="172" y="65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8" name="Group 331"/>
                        <wpg:cNvGrpSpPr>
                          <a:grpSpLocks/>
                        </wpg:cNvGrpSpPr>
                        <wpg:grpSpPr bwMode="auto">
                          <a:xfrm>
                            <a:off x="10404" y="-1528"/>
                            <a:ext cx="153" cy="154"/>
                            <a:chOff x="10404" y="-1528"/>
                            <a:chExt cx="153" cy="154"/>
                          </a:xfrm>
                        </wpg:grpSpPr>
                        <wps:wsp>
                          <wps:cNvPr id="339" name="Freeform 332"/>
                          <wps:cNvSpPr>
                            <a:spLocks/>
                          </wps:cNvSpPr>
                          <wps:spPr bwMode="auto">
                            <a:xfrm>
                              <a:off x="10404" y="-1528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0556 10404"/>
                                <a:gd name="T1" fmla="*/ T0 w 153"/>
                                <a:gd name="T2" fmla="+- 0 -1452 -1528"/>
                                <a:gd name="T3" fmla="*/ -1452 h 154"/>
                                <a:gd name="T4" fmla="+- 0 10530 10404"/>
                                <a:gd name="T5" fmla="*/ T4 w 153"/>
                                <a:gd name="T6" fmla="+- 0 -1510 -1528"/>
                                <a:gd name="T7" fmla="*/ -1510 h 154"/>
                                <a:gd name="T8" fmla="+- 0 10490 10404"/>
                                <a:gd name="T9" fmla="*/ T8 w 153"/>
                                <a:gd name="T10" fmla="+- 0 -1528 -1528"/>
                                <a:gd name="T11" fmla="*/ -1528 h 154"/>
                                <a:gd name="T12" fmla="+- 0 10464 10404"/>
                                <a:gd name="T13" fmla="*/ T12 w 153"/>
                                <a:gd name="T14" fmla="+- 0 -1525 -1528"/>
                                <a:gd name="T15" fmla="*/ -1525 h 154"/>
                                <a:gd name="T16" fmla="+- 0 10443 10404"/>
                                <a:gd name="T17" fmla="*/ T16 w 153"/>
                                <a:gd name="T18" fmla="+- 0 -1518 -1528"/>
                                <a:gd name="T19" fmla="*/ -1518 h 154"/>
                                <a:gd name="T20" fmla="+- 0 10425 10404"/>
                                <a:gd name="T21" fmla="*/ T20 w 153"/>
                                <a:gd name="T22" fmla="+- 0 -1505 -1528"/>
                                <a:gd name="T23" fmla="*/ -1505 h 154"/>
                                <a:gd name="T24" fmla="+- 0 10412 10404"/>
                                <a:gd name="T25" fmla="*/ T24 w 153"/>
                                <a:gd name="T26" fmla="+- 0 -1489 -1528"/>
                                <a:gd name="T27" fmla="*/ -1489 h 154"/>
                                <a:gd name="T28" fmla="+- 0 10404 10404"/>
                                <a:gd name="T29" fmla="*/ T28 w 153"/>
                                <a:gd name="T30" fmla="+- 0 -1470 -1528"/>
                                <a:gd name="T31" fmla="*/ -1470 h 154"/>
                                <a:gd name="T32" fmla="+- 0 10406 10404"/>
                                <a:gd name="T33" fmla="*/ T32 w 153"/>
                                <a:gd name="T34" fmla="+- 0 -1443 -1528"/>
                                <a:gd name="T35" fmla="*/ -1443 h 154"/>
                                <a:gd name="T36" fmla="+- 0 10438 10404"/>
                                <a:gd name="T37" fmla="*/ T36 w 153"/>
                                <a:gd name="T38" fmla="+- 0 -1387 -1528"/>
                                <a:gd name="T39" fmla="*/ -1387 h 154"/>
                                <a:gd name="T40" fmla="+- 0 10475 10404"/>
                                <a:gd name="T41" fmla="*/ T40 w 153"/>
                                <a:gd name="T42" fmla="+- 0 -1374 -1528"/>
                                <a:gd name="T43" fmla="*/ -1374 h 154"/>
                                <a:gd name="T44" fmla="+- 0 10499 10404"/>
                                <a:gd name="T45" fmla="*/ T44 w 153"/>
                                <a:gd name="T46" fmla="+- 0 -1378 -1528"/>
                                <a:gd name="T47" fmla="*/ -1378 h 154"/>
                                <a:gd name="T48" fmla="+- 0 10548 10404"/>
                                <a:gd name="T49" fmla="*/ T48 w 153"/>
                                <a:gd name="T50" fmla="+- 0 -1417 -1528"/>
                                <a:gd name="T51" fmla="*/ -1417 h 154"/>
                                <a:gd name="T52" fmla="+- 0 10556 10404"/>
                                <a:gd name="T53" fmla="*/ T52 w 153"/>
                                <a:gd name="T54" fmla="+- 0 -1452 -1528"/>
                                <a:gd name="T55" fmla="*/ -1452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6"/>
                                  </a:moveTo>
                                  <a:lnTo>
                                    <a:pt x="126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5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5" y="150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30" style="position:absolute;margin-left:520.65pt;margin-top:10.45pt;width:8.75pt;height:8.75pt;z-index:-251664896;mso-position-horizontal-relative:page" coordsize="175,175" coordorigin="10392,-1539" o:spid="_x0000_s1026" w14:anchorId="7988F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">
                <v:group id="Group 333" style="position:absolute;left:10392;top:-1539;width:175;height:174" coordsize="175,174" coordorigin="10392,-1539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shape id="Freeform 334" style="position:absolute;left:10392;top:-1539;width:175;height:174;visibility:visible;mso-wrap-style:square;v-text-anchor:top" coordsize="175,174" o:spid="_x0000_s1028" stroked="f" path="m91,l29,23,,80r3,25l38,159r40,15l103,172r55,-34l174,87,172,65,133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">
                    <v:path arrowok="t" o:connecttype="custom" o:connectlocs="91,-1539;29,-1516;0,-1459;3,-1434;38,-1380;78,-1365;103,-1367;158,-1401;174,-1452;172,-1474;133,-1526;91,-1539" o:connectangles="0,0,0,0,0,0,0,0,0,0,0,0"/>
                  </v:shape>
                </v:group>
                <v:group id="Group 331" style="position:absolute;left:10404;top:-1528;width:153;height:154" coordsize="153,154" coordorigin="10404,-152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<v:shape id="Freeform 332" style="position:absolute;left:10404;top:-1528;width:153;height:154;visibility:visible;mso-wrap-style:square;v-text-anchor:top" coordsize="153,154" o:spid="_x0000_s1030" filled="f" strokeweight=".35281mm" path="m152,76l126,18,86,,60,3,39,10,21,23,8,39,,58,2,85r32,56l71,154r24,-4l144,111r8,-3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">
                    <v:path arrowok="t" o:connecttype="custom" o:connectlocs="152,-1452;126,-1510;86,-1528;60,-1525;39,-1518;21,-1505;8,-1489;0,-1470;2,-1443;34,-1387;71,-1374;95,-1378;144,-1417;152,-1452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Hvis ja, udgiften til vand fordeles på grundlag af</w:t>
      </w:r>
      <w:r w:rsidRPr="006B25D4" w:rsidR="009963A3">
        <w:rPr>
          <w:rFonts w:ascii="Arial" w:hAnsi="Arial" w:cs="Arial"/>
          <w:color w:val="2F2116"/>
          <w:spacing w:val="44"/>
          <w:sz w:val="18"/>
          <w:szCs w:val="18"/>
          <w:lang w:val="da-DK"/>
        </w:rPr>
        <w:t xml:space="preserve"> 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individuelle</w:t>
      </w:r>
    </w:p>
    <w:p w:rsidRPr="006B25D4" w:rsidR="009963A3" w:rsidP="006B25D4" w:rsidRDefault="00B8062D">
      <w:pPr>
        <w:pStyle w:val="TableParagraph"/>
        <w:tabs>
          <w:tab w:val="left" w:pos="2394"/>
          <w:tab w:val="left" w:pos="9424"/>
          <w:tab w:val="left" w:pos="9605"/>
          <w:tab w:val="left" w:pos="9894"/>
          <w:tab w:val="left" w:pos="10064"/>
        </w:tabs>
        <w:spacing w:line="205" w:lineRule="exact"/>
        <w:ind w:firstLine="2394"/>
        <w:rPr>
          <w:rFonts w:ascii="Arial" w:hAnsi="Arial" w:eastAsia="Arial" w:cs="Arial"/>
          <w:sz w:val="18"/>
          <w:szCs w:val="18"/>
          <w:lang w:val="da-DK"/>
        </w:rPr>
      </w:pPr>
      <w:r w:rsidRPr="006B25D4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editId="5958CCFF" wp14:anchorId="67844BB2">
                <wp:simplePos x="0" y="0"/>
                <wp:positionH relativeFrom="page">
                  <wp:posOffset>6908800</wp:posOffset>
                </wp:positionH>
                <wp:positionV relativeFrom="paragraph">
                  <wp:posOffset>2540</wp:posOffset>
                </wp:positionV>
                <wp:extent cx="111125" cy="111125"/>
                <wp:effectExtent l="0" t="0" r="22225" b="22225"/>
                <wp:wrapNone/>
                <wp:docPr id="330" name="Group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852" y="-1546"/>
                          <a:chExt cx="175" cy="175"/>
                        </a:xfrm>
                      </wpg:grpSpPr>
                      <wpg:grpSp>
                        <wpg:cNvPr id="331" name="Group 328"/>
                        <wpg:cNvGrpSpPr>
                          <a:grpSpLocks/>
                        </wpg:cNvGrpSpPr>
                        <wpg:grpSpPr bwMode="auto">
                          <a:xfrm>
                            <a:off x="10852" y="-1546"/>
                            <a:ext cx="175" cy="174"/>
                            <a:chOff x="10852" y="-1546"/>
                            <a:chExt cx="175" cy="174"/>
                          </a:xfrm>
                        </wpg:grpSpPr>
                        <wps:wsp>
                          <wps:cNvPr id="332" name="Freeform 329"/>
                          <wps:cNvSpPr>
                            <a:spLocks/>
                          </wps:cNvSpPr>
                          <wps:spPr bwMode="auto">
                            <a:xfrm>
                              <a:off x="10852" y="-1546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943 10852"/>
                                <a:gd name="T1" fmla="*/ T0 w 175"/>
                                <a:gd name="T2" fmla="+- 0 -1546 -1546"/>
                                <a:gd name="T3" fmla="*/ -1546 h 174"/>
                                <a:gd name="T4" fmla="+- 0 10880 10852"/>
                                <a:gd name="T5" fmla="*/ T4 w 175"/>
                                <a:gd name="T6" fmla="+- 0 -1522 -1546"/>
                                <a:gd name="T7" fmla="*/ -1522 h 174"/>
                                <a:gd name="T8" fmla="+- 0 10852 10852"/>
                                <a:gd name="T9" fmla="*/ T8 w 175"/>
                                <a:gd name="T10" fmla="+- 0 -1465 -1546"/>
                                <a:gd name="T11" fmla="*/ -1465 h 174"/>
                                <a:gd name="T12" fmla="+- 0 10855 10852"/>
                                <a:gd name="T13" fmla="*/ T12 w 175"/>
                                <a:gd name="T14" fmla="+- 0 -1441 -1546"/>
                                <a:gd name="T15" fmla="*/ -1441 h 174"/>
                                <a:gd name="T16" fmla="+- 0 10890 10852"/>
                                <a:gd name="T17" fmla="*/ T16 w 175"/>
                                <a:gd name="T18" fmla="+- 0 -1387 -1546"/>
                                <a:gd name="T19" fmla="*/ -1387 h 174"/>
                                <a:gd name="T20" fmla="+- 0 10929 10852"/>
                                <a:gd name="T21" fmla="*/ T20 w 175"/>
                                <a:gd name="T22" fmla="+- 0 -1372 -1546"/>
                                <a:gd name="T23" fmla="*/ -1372 h 174"/>
                                <a:gd name="T24" fmla="+- 0 10955 10852"/>
                                <a:gd name="T25" fmla="*/ T24 w 175"/>
                                <a:gd name="T26" fmla="+- 0 -1374 -1546"/>
                                <a:gd name="T27" fmla="*/ -1374 h 174"/>
                                <a:gd name="T28" fmla="+- 0 11010 10852"/>
                                <a:gd name="T29" fmla="*/ T28 w 175"/>
                                <a:gd name="T30" fmla="+- 0 -1408 -1546"/>
                                <a:gd name="T31" fmla="*/ -1408 h 174"/>
                                <a:gd name="T32" fmla="+- 0 11026 10852"/>
                                <a:gd name="T33" fmla="*/ T32 w 175"/>
                                <a:gd name="T34" fmla="+- 0 -1458 -1546"/>
                                <a:gd name="T35" fmla="*/ -1458 h 174"/>
                                <a:gd name="T36" fmla="+- 0 11023 10852"/>
                                <a:gd name="T37" fmla="*/ T36 w 175"/>
                                <a:gd name="T38" fmla="+- 0 -1481 -1546"/>
                                <a:gd name="T39" fmla="*/ -1481 h 174"/>
                                <a:gd name="T40" fmla="+- 0 10985 10852"/>
                                <a:gd name="T41" fmla="*/ T40 w 175"/>
                                <a:gd name="T42" fmla="+- 0 -1532 -1546"/>
                                <a:gd name="T43" fmla="*/ -1532 h 174"/>
                                <a:gd name="T44" fmla="+- 0 10943 10852"/>
                                <a:gd name="T45" fmla="*/ T44 w 175"/>
                                <a:gd name="T46" fmla="+- 0 -1546 -1546"/>
                                <a:gd name="T47" fmla="*/ -1546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8" y="24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158" y="138"/>
                                  </a:lnTo>
                                  <a:lnTo>
                                    <a:pt x="174" y="88"/>
                                  </a:lnTo>
                                  <a:lnTo>
                                    <a:pt x="171" y="65"/>
                                  </a:lnTo>
                                  <a:lnTo>
                                    <a:pt x="133" y="14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3" name="Group 326"/>
                        <wpg:cNvGrpSpPr>
                          <a:grpSpLocks/>
                        </wpg:cNvGrpSpPr>
                        <wpg:grpSpPr bwMode="auto">
                          <a:xfrm>
                            <a:off x="10864" y="-1535"/>
                            <a:ext cx="153" cy="154"/>
                            <a:chOff x="10864" y="-1535"/>
                            <a:chExt cx="153" cy="154"/>
                          </a:xfrm>
                        </wpg:grpSpPr>
                        <wps:wsp>
                          <wps:cNvPr id="334" name="Freeform 327"/>
                          <wps:cNvSpPr>
                            <a:spLocks/>
                          </wps:cNvSpPr>
                          <wps:spPr bwMode="auto">
                            <a:xfrm>
                              <a:off x="10864" y="-1535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1016 10864"/>
                                <a:gd name="T1" fmla="*/ T0 w 153"/>
                                <a:gd name="T2" fmla="+- 0 -1458 -1535"/>
                                <a:gd name="T3" fmla="*/ -1458 h 154"/>
                                <a:gd name="T4" fmla="+- 0 10989 10864"/>
                                <a:gd name="T5" fmla="*/ T4 w 153"/>
                                <a:gd name="T6" fmla="+- 0 -1517 -1535"/>
                                <a:gd name="T7" fmla="*/ -1517 h 154"/>
                                <a:gd name="T8" fmla="+- 0 10950 10864"/>
                                <a:gd name="T9" fmla="*/ T8 w 153"/>
                                <a:gd name="T10" fmla="+- 0 -1535 -1535"/>
                                <a:gd name="T11" fmla="*/ -1535 h 154"/>
                                <a:gd name="T12" fmla="+- 0 10924 10864"/>
                                <a:gd name="T13" fmla="*/ T12 w 153"/>
                                <a:gd name="T14" fmla="+- 0 -1532 -1535"/>
                                <a:gd name="T15" fmla="*/ -1532 h 154"/>
                                <a:gd name="T16" fmla="+- 0 10902 10864"/>
                                <a:gd name="T17" fmla="*/ T16 w 153"/>
                                <a:gd name="T18" fmla="+- 0 -1524 -1535"/>
                                <a:gd name="T19" fmla="*/ -1524 h 154"/>
                                <a:gd name="T20" fmla="+- 0 10885 10864"/>
                                <a:gd name="T21" fmla="*/ T20 w 153"/>
                                <a:gd name="T22" fmla="+- 0 -1512 -1535"/>
                                <a:gd name="T23" fmla="*/ -1512 h 154"/>
                                <a:gd name="T24" fmla="+- 0 10872 10864"/>
                                <a:gd name="T25" fmla="*/ T24 w 153"/>
                                <a:gd name="T26" fmla="+- 0 -1496 -1535"/>
                                <a:gd name="T27" fmla="*/ -1496 h 154"/>
                                <a:gd name="T28" fmla="+- 0 10864 10864"/>
                                <a:gd name="T29" fmla="*/ T28 w 153"/>
                                <a:gd name="T30" fmla="+- 0 -1477 -1535"/>
                                <a:gd name="T31" fmla="*/ -1477 h 154"/>
                                <a:gd name="T32" fmla="+- 0 10866 10864"/>
                                <a:gd name="T33" fmla="*/ T32 w 153"/>
                                <a:gd name="T34" fmla="+- 0 -1449 -1535"/>
                                <a:gd name="T35" fmla="*/ -1449 h 154"/>
                                <a:gd name="T36" fmla="+- 0 10898 10864"/>
                                <a:gd name="T37" fmla="*/ T36 w 153"/>
                                <a:gd name="T38" fmla="+- 0 -1394 -1535"/>
                                <a:gd name="T39" fmla="*/ -1394 h 154"/>
                                <a:gd name="T40" fmla="+- 0 10935 10864"/>
                                <a:gd name="T41" fmla="*/ T40 w 153"/>
                                <a:gd name="T42" fmla="+- 0 -1381 -1535"/>
                                <a:gd name="T43" fmla="*/ -1381 h 154"/>
                                <a:gd name="T44" fmla="+- 0 10958 10864"/>
                                <a:gd name="T45" fmla="*/ T44 w 153"/>
                                <a:gd name="T46" fmla="+- 0 -1384 -1535"/>
                                <a:gd name="T47" fmla="*/ -1384 h 154"/>
                                <a:gd name="T48" fmla="+- 0 11008 10864"/>
                                <a:gd name="T49" fmla="*/ T48 w 153"/>
                                <a:gd name="T50" fmla="+- 0 -1424 -1535"/>
                                <a:gd name="T51" fmla="*/ -1424 h 154"/>
                                <a:gd name="T52" fmla="+- 0 11016 10864"/>
                                <a:gd name="T53" fmla="*/ T52 w 153"/>
                                <a:gd name="T54" fmla="+- 0 -1458 -1535"/>
                                <a:gd name="T55" fmla="*/ -1458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7"/>
                                  </a:moveTo>
                                  <a:lnTo>
                                    <a:pt x="125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8" y="11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4" y="151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25" style="position:absolute;margin-left:544pt;margin-top:.2pt;width:8.75pt;height:8.75pt;z-index:-251663872;mso-position-horizontal-relative:page" coordsize="175,175" coordorigin="10852,-1546" o:spid="_x0000_s1026" w14:anchorId="080820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">
                <v:group id="Group 328" style="position:absolute;left:10852;top:-1546;width:175;height:174" coordsize="175,174" coordorigin="10852,-154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shape id="Freeform 329" style="position:absolute;left:10852;top:-1546;width:175;height:174;visibility:visible;mso-wrap-style:square;v-text-anchor:top" coordsize="175,174" o:spid="_x0000_s1028" stroked="f" path="m91,l28,24,,81r3,24l38,159r39,15l103,172r55,-34l174,88,171,65,133,14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">
                    <v:path arrowok="t" o:connecttype="custom" o:connectlocs="91,-1546;28,-1522;0,-1465;3,-1441;38,-1387;77,-1372;103,-1374;158,-1408;174,-1458;171,-1481;133,-1532;91,-1546" o:connectangles="0,0,0,0,0,0,0,0,0,0,0,0"/>
                  </v:shape>
                </v:group>
                <v:group id="Group 326" style="position:absolute;left:10864;top:-1535;width:153;height:154" coordsize="153,154" coordorigin="10864,-1535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shape id="Freeform 327" style="position:absolute;left:10864;top:-1535;width:153;height:154;visibility:visible;mso-wrap-style:square;v-text-anchor:top" coordsize="153,154" o:spid="_x0000_s1030" filled="f" strokeweight="1pt" path="m152,77l125,18,86,,60,3,38,11,21,23,8,39,,58,2,86r32,55l71,154r23,-3l144,111r8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">
                    <v:path arrowok="t" o:connecttype="custom" o:connectlocs="152,-1458;125,-1517;86,-1535;60,-1532;38,-1524;21,-1512;8,-1496;0,-1477;2,-1449;34,-1394;71,-1381;94,-1384;144,-1424;152,-1458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forbrugsmålere? (sæt</w:t>
      </w:r>
      <w:r w:rsidRPr="006B25D4" w:rsidR="009963A3">
        <w:rPr>
          <w:rFonts w:ascii="Arial" w:hAnsi="Arial" w:cs="Arial"/>
          <w:color w:val="2F2116"/>
          <w:spacing w:val="-13"/>
          <w:sz w:val="18"/>
          <w:szCs w:val="18"/>
          <w:lang w:val="da-DK"/>
        </w:rPr>
        <w:t xml:space="preserve"> 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x)</w:t>
      </w:r>
      <w:r w:rsidRPr="006B25D4" w:rsidR="0019467D">
        <w:rPr>
          <w:rFonts w:ascii="Arial" w:hAnsi="Arial" w:cs="Arial"/>
          <w:color w:val="2F2116"/>
          <w:sz w:val="18"/>
          <w:szCs w:val="18"/>
          <w:lang w:val="da-DK"/>
        </w:rPr>
        <w:tab/>
      </w:r>
      <w:bookmarkStart w:name="ForbrugsmxlerVandJa" w:id="83"/>
      <w:bookmarkEnd w:id="83"/>
      <w:sdt>
        <w:sdtPr>
          <w:rPr>
            <w:rFonts w:ascii="Arial" w:hAnsi="Arial" w:cs="Arial"/>
            <w:color w:val="2F2116"/>
            <w:sz w:val="18"/>
            <w:szCs w:val="18"/>
            <w:lang w:val="da-DK"/>
          </w:rPr>
          <w:alias w:val="#Nav: /LeaseContract_A9/WMyes"/>
          <w:tag w:val="#Nav: ContractTypeA9/50500"/>
          <w:id w:val="1908255677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WMyes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cs="Arial"/>
              <w:color w:val="2F2116"/>
              <w:sz w:val="18"/>
              <w:szCs w:val="18"/>
              <w:lang w:val="da-DK"/>
            </w:rPr>
            <w:t>WMyes</w:t>
          </w:r>
          <w:proofErr w:type="spellEnd"/>
        </w:sdtContent>
      </w:sdt>
      <w:r w:rsidRPr="006B25D4" w:rsidR="0019467D">
        <w:rPr>
          <w:rFonts w:ascii="Arial" w:hAnsi="Arial" w:cs="Arial"/>
          <w:color w:val="2F2116"/>
          <w:sz w:val="18"/>
          <w:szCs w:val="18"/>
          <w:lang w:val="da-DK"/>
        </w:rPr>
        <w:tab/>
      </w:r>
      <w:r w:rsidRPr="006B25D4" w:rsidR="009963A3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>Ja</w:t>
      </w:r>
      <w:r w:rsidRPr="006B25D4" w:rsidR="0019467D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ab/>
      </w:r>
      <w:bookmarkStart w:name="forbrugsmxlerVandNej" w:id="84"/>
      <w:bookmarkEnd w:id="84"/>
      <w:sdt>
        <w:sdtPr>
          <w:rPr>
            <w:rFonts w:ascii="Arial" w:hAnsi="Arial" w:eastAsia="Arial" w:cs="Arial"/>
            <w:color w:val="2F2116"/>
            <w:position w:val="1"/>
            <w:sz w:val="18"/>
            <w:szCs w:val="18"/>
            <w:lang w:val="da-DK"/>
          </w:rPr>
          <w:alias w:val="#Nav: /LeaseContract_A9/WmNo"/>
          <w:tag w:val="#Nav: ContractTypeA9/50500"/>
          <w:id w:val="-807237321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WmNo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color w:val="2F2116"/>
              <w:position w:val="1"/>
              <w:sz w:val="18"/>
              <w:szCs w:val="18"/>
              <w:lang w:val="da-DK"/>
            </w:rPr>
            <w:t>WmNo</w:t>
          </w:r>
          <w:proofErr w:type="spellEnd"/>
        </w:sdtContent>
      </w:sdt>
      <w:r w:rsidRPr="006B25D4" w:rsidR="0019467D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ab/>
      </w:r>
      <w:r w:rsidRPr="006B25D4" w:rsidR="009963A3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>Nej</w:t>
      </w:r>
    </w:p>
    <w:p w:rsidRPr="006B25D4" w:rsidR="009963A3" w:rsidP="009963A3" w:rsidRDefault="009963A3">
      <w:pPr>
        <w:tabs>
          <w:tab w:val="left" w:pos="2394"/>
          <w:tab w:val="left" w:pos="9424"/>
          <w:tab w:val="left" w:pos="9605"/>
          <w:tab w:val="left" w:pos="9639"/>
          <w:tab w:val="left" w:pos="9781"/>
          <w:tab w:val="left" w:pos="9894"/>
          <w:tab w:val="left" w:pos="10064"/>
        </w:tabs>
        <w:ind w:left="993"/>
        <w:rPr>
          <w:rFonts w:ascii="Arial" w:hAnsi="Arial" w:cs="Arial"/>
          <w:sz w:val="18"/>
          <w:szCs w:val="18"/>
          <w:lang w:val="da-DK"/>
        </w:rPr>
      </w:pPr>
    </w:p>
    <w:p w:rsidRPr="006B25D4" w:rsidR="009963A3" w:rsidP="00A95295" w:rsidRDefault="009963A3">
      <w:pPr>
        <w:pStyle w:val="TableParagraph"/>
        <w:tabs>
          <w:tab w:val="left" w:pos="2394"/>
          <w:tab w:val="left" w:pos="5387"/>
          <w:tab w:val="left" w:pos="9424"/>
          <w:tab w:val="left" w:pos="9605"/>
          <w:tab w:val="left" w:pos="9639"/>
          <w:tab w:val="left" w:pos="9781"/>
          <w:tab w:val="left" w:pos="9894"/>
          <w:tab w:val="left" w:pos="10064"/>
        </w:tabs>
        <w:ind w:left="2410"/>
        <w:rPr>
          <w:rFonts w:ascii="Arial" w:hAnsi="Arial" w:cs="Arial"/>
          <w:color w:val="2F2116"/>
          <w:sz w:val="18"/>
          <w:szCs w:val="18"/>
          <w:lang w:val="da-DK"/>
        </w:rPr>
      </w:pPr>
      <w:r w:rsidRPr="006B25D4">
        <w:rPr>
          <w:rFonts w:ascii="Arial" w:hAnsi="Arial" w:cs="Arial"/>
          <w:color w:val="2F2116"/>
          <w:sz w:val="18"/>
          <w:szCs w:val="18"/>
          <w:lang w:val="da-DK"/>
        </w:rPr>
        <w:t>Vandregnskabsåret begynder</w:t>
      </w:r>
      <w:r w:rsidRPr="006B25D4">
        <w:rPr>
          <w:rFonts w:ascii="Arial" w:hAnsi="Arial" w:cs="Arial"/>
          <w:color w:val="2F2116"/>
          <w:spacing w:val="-6"/>
          <w:sz w:val="18"/>
          <w:szCs w:val="18"/>
          <w:lang w:val="da-DK"/>
        </w:rPr>
        <w:t xml:space="preserve"> </w:t>
      </w:r>
      <w:r w:rsidRPr="006B25D4">
        <w:rPr>
          <w:rFonts w:ascii="Arial" w:hAnsi="Arial" w:cs="Arial"/>
          <w:color w:val="2F2116"/>
          <w:sz w:val="18"/>
          <w:szCs w:val="18"/>
          <w:lang w:val="da-DK"/>
        </w:rPr>
        <w:t>den</w:t>
      </w:r>
      <w:r w:rsidR="00A95295">
        <w:rPr>
          <w:rFonts w:ascii="Arial" w:hAnsi="Arial" w:cs="Arial"/>
          <w:color w:val="2F2116"/>
          <w:sz w:val="18"/>
          <w:szCs w:val="18"/>
          <w:lang w:val="da-DK"/>
        </w:rPr>
        <w:tab/>
      </w:r>
      <w:bookmarkStart w:name="Vanddato" w:id="85"/>
      <w:bookmarkEnd w:id="85"/>
      <w:sdt>
        <w:sdtPr>
          <w:rPr>
            <w:rFonts w:ascii="Arial" w:hAnsi="Arial" w:cs="Arial"/>
            <w:color w:val="2F2116"/>
            <w:sz w:val="18"/>
            <w:szCs w:val="18"/>
            <w:lang w:val="da-DK"/>
          </w:rPr>
          <w:alias w:val="#Nav: /LeaseContract_A9/WA"/>
          <w:tag w:val="#Nav: ContractTypeA9/50500"/>
          <w:id w:val="580806352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WA[1]" w:storeItemID="{BED37232-F969-45E4-A645-04C1A97B6F95}"/>
          <w:text/>
        </w:sdtPr>
        <w:sdtEndPr/>
        <w:sdtContent>
          <w:r w:rsidR="00546F8C">
            <w:rPr>
              <w:rFonts w:ascii="Arial" w:hAnsi="Arial" w:cs="Arial"/>
              <w:color w:val="2F2116"/>
              <w:sz w:val="18"/>
              <w:szCs w:val="18"/>
              <w:lang w:val="da-DK"/>
            </w:rPr>
            <w:t>WA</w:t>
          </w:r>
        </w:sdtContent>
      </w:sdt>
    </w:p>
    <w:p w:rsidRPr="006B25D4" w:rsidR="0019467D" w:rsidP="0019467D" w:rsidRDefault="0019467D">
      <w:pPr>
        <w:pStyle w:val="TableParagraph"/>
        <w:tabs>
          <w:tab w:val="left" w:pos="2394"/>
          <w:tab w:val="left" w:pos="9424"/>
          <w:tab w:val="left" w:pos="9605"/>
          <w:tab w:val="left" w:pos="9639"/>
          <w:tab w:val="left" w:pos="9781"/>
          <w:tab w:val="left" w:pos="9894"/>
          <w:tab w:val="left" w:pos="10064"/>
        </w:tabs>
        <w:ind w:left="993"/>
        <w:rPr>
          <w:rFonts w:ascii="Arial" w:hAnsi="Arial" w:eastAsia="Arial" w:cs="Arial"/>
          <w:sz w:val="18"/>
          <w:szCs w:val="18"/>
          <w:lang w:val="da-DK"/>
        </w:rPr>
      </w:pPr>
      <w:r w:rsidRPr="006B25D4">
        <w:rPr>
          <w:rFonts w:ascii="Arial" w:hAnsi="Arial" w:cs="Arial"/>
          <w:color w:val="2F2116"/>
          <w:sz w:val="18"/>
          <w:szCs w:val="18"/>
          <w:lang w:val="da-DK"/>
        </w:rPr>
        <w:t>______________________________________________________________________________________________</w:t>
      </w:r>
    </w:p>
    <w:p w:rsidRPr="006B25D4" w:rsidR="0019467D" w:rsidP="00B8062D" w:rsidRDefault="000D0AE2">
      <w:pPr>
        <w:pStyle w:val="TableParagraph"/>
        <w:tabs>
          <w:tab w:val="left" w:pos="2394"/>
          <w:tab w:val="left" w:pos="9424"/>
          <w:tab w:val="left" w:pos="9605"/>
          <w:tab w:val="left" w:pos="9894"/>
          <w:tab w:val="left" w:pos="10064"/>
        </w:tabs>
        <w:spacing w:before="180"/>
        <w:ind w:left="992"/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</w:pPr>
      <w:r w:rsidRPr="006B25D4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editId="07CF1D82" wp14:anchorId="4FA854EE">
                <wp:simplePos x="0" y="0"/>
                <wp:positionH relativeFrom="page">
                  <wp:posOffset>6604635</wp:posOffset>
                </wp:positionH>
                <wp:positionV relativeFrom="paragraph">
                  <wp:posOffset>106680</wp:posOffset>
                </wp:positionV>
                <wp:extent cx="111125" cy="110490"/>
                <wp:effectExtent l="0" t="0" r="22225" b="3810"/>
                <wp:wrapNone/>
                <wp:docPr id="325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0490"/>
                          <a:chOff x="10372" y="-779"/>
                          <a:chExt cx="175" cy="175"/>
                        </a:xfrm>
                      </wpg:grpSpPr>
                      <wpg:grpSp>
                        <wpg:cNvPr id="326" name="Group 323"/>
                        <wpg:cNvGrpSpPr>
                          <a:grpSpLocks/>
                        </wpg:cNvGrpSpPr>
                        <wpg:grpSpPr bwMode="auto">
                          <a:xfrm>
                            <a:off x="10372" y="-779"/>
                            <a:ext cx="175" cy="174"/>
                            <a:chOff x="10372" y="-779"/>
                            <a:chExt cx="175" cy="174"/>
                          </a:xfrm>
                        </wpg:grpSpPr>
                        <wps:wsp>
                          <wps:cNvPr id="327" name="Freeform 324"/>
                          <wps:cNvSpPr>
                            <a:spLocks/>
                          </wps:cNvSpPr>
                          <wps:spPr bwMode="auto">
                            <a:xfrm>
                              <a:off x="10372" y="-779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463 10372"/>
                                <a:gd name="T1" fmla="*/ T0 w 175"/>
                                <a:gd name="T2" fmla="+- 0 -779 -779"/>
                                <a:gd name="T3" fmla="*/ -779 h 174"/>
                                <a:gd name="T4" fmla="+- 0 10401 10372"/>
                                <a:gd name="T5" fmla="*/ T4 w 175"/>
                                <a:gd name="T6" fmla="+- 0 -756 -779"/>
                                <a:gd name="T7" fmla="*/ -756 h 174"/>
                                <a:gd name="T8" fmla="+- 0 10372 10372"/>
                                <a:gd name="T9" fmla="*/ T8 w 175"/>
                                <a:gd name="T10" fmla="+- 0 -699 -779"/>
                                <a:gd name="T11" fmla="*/ -699 h 174"/>
                                <a:gd name="T12" fmla="+- 0 10375 10372"/>
                                <a:gd name="T13" fmla="*/ T12 w 175"/>
                                <a:gd name="T14" fmla="+- 0 -674 -779"/>
                                <a:gd name="T15" fmla="*/ -674 h 174"/>
                                <a:gd name="T16" fmla="+- 0 10410 10372"/>
                                <a:gd name="T17" fmla="*/ T16 w 175"/>
                                <a:gd name="T18" fmla="+- 0 -620 -779"/>
                                <a:gd name="T19" fmla="*/ -620 h 174"/>
                                <a:gd name="T20" fmla="+- 0 10450 10372"/>
                                <a:gd name="T21" fmla="*/ T20 w 175"/>
                                <a:gd name="T22" fmla="+- 0 -605 -779"/>
                                <a:gd name="T23" fmla="*/ -605 h 174"/>
                                <a:gd name="T24" fmla="+- 0 10475 10372"/>
                                <a:gd name="T25" fmla="*/ T24 w 175"/>
                                <a:gd name="T26" fmla="+- 0 -607 -779"/>
                                <a:gd name="T27" fmla="*/ -607 h 174"/>
                                <a:gd name="T28" fmla="+- 0 10530 10372"/>
                                <a:gd name="T29" fmla="*/ T28 w 175"/>
                                <a:gd name="T30" fmla="+- 0 -641 -779"/>
                                <a:gd name="T31" fmla="*/ -641 h 174"/>
                                <a:gd name="T32" fmla="+- 0 10546 10372"/>
                                <a:gd name="T33" fmla="*/ T32 w 175"/>
                                <a:gd name="T34" fmla="+- 0 -692 -779"/>
                                <a:gd name="T35" fmla="*/ -692 h 174"/>
                                <a:gd name="T36" fmla="+- 0 10544 10372"/>
                                <a:gd name="T37" fmla="*/ T36 w 175"/>
                                <a:gd name="T38" fmla="+- 0 -714 -779"/>
                                <a:gd name="T39" fmla="*/ -714 h 174"/>
                                <a:gd name="T40" fmla="+- 0 10505 10372"/>
                                <a:gd name="T41" fmla="*/ T40 w 175"/>
                                <a:gd name="T42" fmla="+- 0 -766 -779"/>
                                <a:gd name="T43" fmla="*/ -766 h 174"/>
                                <a:gd name="T44" fmla="+- 0 10463 10372"/>
                                <a:gd name="T45" fmla="*/ T44 w 175"/>
                                <a:gd name="T46" fmla="+- 0 -779 -779"/>
                                <a:gd name="T47" fmla="*/ -779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9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158" y="138"/>
                                  </a:lnTo>
                                  <a:lnTo>
                                    <a:pt x="174" y="87"/>
                                  </a:lnTo>
                                  <a:lnTo>
                                    <a:pt x="172" y="65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8" name="Group 321"/>
                        <wpg:cNvGrpSpPr>
                          <a:grpSpLocks/>
                        </wpg:cNvGrpSpPr>
                        <wpg:grpSpPr bwMode="auto">
                          <a:xfrm>
                            <a:off x="10384" y="-768"/>
                            <a:ext cx="153" cy="154"/>
                            <a:chOff x="10384" y="-768"/>
                            <a:chExt cx="153" cy="154"/>
                          </a:xfrm>
                        </wpg:grpSpPr>
                        <wps:wsp>
                          <wps:cNvPr id="329" name="Freeform 322"/>
                          <wps:cNvSpPr>
                            <a:spLocks/>
                          </wps:cNvSpPr>
                          <wps:spPr bwMode="auto">
                            <a:xfrm>
                              <a:off x="10384" y="-768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0536 10384"/>
                                <a:gd name="T1" fmla="*/ T0 w 153"/>
                                <a:gd name="T2" fmla="+- 0 -692 -768"/>
                                <a:gd name="T3" fmla="*/ -692 h 154"/>
                                <a:gd name="T4" fmla="+- 0 10510 10384"/>
                                <a:gd name="T5" fmla="*/ T4 w 153"/>
                                <a:gd name="T6" fmla="+- 0 -750 -768"/>
                                <a:gd name="T7" fmla="*/ -750 h 154"/>
                                <a:gd name="T8" fmla="+- 0 10470 10384"/>
                                <a:gd name="T9" fmla="*/ T8 w 153"/>
                                <a:gd name="T10" fmla="+- 0 -768 -768"/>
                                <a:gd name="T11" fmla="*/ -768 h 154"/>
                                <a:gd name="T12" fmla="+- 0 10444 10384"/>
                                <a:gd name="T13" fmla="*/ T12 w 153"/>
                                <a:gd name="T14" fmla="+- 0 -765 -768"/>
                                <a:gd name="T15" fmla="*/ -765 h 154"/>
                                <a:gd name="T16" fmla="+- 0 10423 10384"/>
                                <a:gd name="T17" fmla="*/ T16 w 153"/>
                                <a:gd name="T18" fmla="+- 0 -758 -768"/>
                                <a:gd name="T19" fmla="*/ -758 h 154"/>
                                <a:gd name="T20" fmla="+- 0 10405 10384"/>
                                <a:gd name="T21" fmla="*/ T20 w 153"/>
                                <a:gd name="T22" fmla="+- 0 -745 -768"/>
                                <a:gd name="T23" fmla="*/ -745 h 154"/>
                                <a:gd name="T24" fmla="+- 0 10392 10384"/>
                                <a:gd name="T25" fmla="*/ T24 w 153"/>
                                <a:gd name="T26" fmla="+- 0 -729 -768"/>
                                <a:gd name="T27" fmla="*/ -729 h 154"/>
                                <a:gd name="T28" fmla="+- 0 10384 10384"/>
                                <a:gd name="T29" fmla="*/ T28 w 153"/>
                                <a:gd name="T30" fmla="+- 0 -710 -768"/>
                                <a:gd name="T31" fmla="*/ -710 h 154"/>
                                <a:gd name="T32" fmla="+- 0 10386 10384"/>
                                <a:gd name="T33" fmla="*/ T32 w 153"/>
                                <a:gd name="T34" fmla="+- 0 -683 -768"/>
                                <a:gd name="T35" fmla="*/ -683 h 154"/>
                                <a:gd name="T36" fmla="+- 0 10418 10384"/>
                                <a:gd name="T37" fmla="*/ T36 w 153"/>
                                <a:gd name="T38" fmla="+- 0 -627 -768"/>
                                <a:gd name="T39" fmla="*/ -627 h 154"/>
                                <a:gd name="T40" fmla="+- 0 10455 10384"/>
                                <a:gd name="T41" fmla="*/ T40 w 153"/>
                                <a:gd name="T42" fmla="+- 0 -614 -768"/>
                                <a:gd name="T43" fmla="*/ -614 h 154"/>
                                <a:gd name="T44" fmla="+- 0 10479 10384"/>
                                <a:gd name="T45" fmla="*/ T44 w 153"/>
                                <a:gd name="T46" fmla="+- 0 -618 -768"/>
                                <a:gd name="T47" fmla="*/ -618 h 154"/>
                                <a:gd name="T48" fmla="+- 0 10528 10384"/>
                                <a:gd name="T49" fmla="*/ T48 w 153"/>
                                <a:gd name="T50" fmla="+- 0 -657 -768"/>
                                <a:gd name="T51" fmla="*/ -657 h 154"/>
                                <a:gd name="T52" fmla="+- 0 10536 10384"/>
                                <a:gd name="T53" fmla="*/ T52 w 153"/>
                                <a:gd name="T54" fmla="+- 0 -692 -768"/>
                                <a:gd name="T55" fmla="*/ -692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6"/>
                                  </a:moveTo>
                                  <a:lnTo>
                                    <a:pt x="126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5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5" y="150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20" style="position:absolute;margin-left:520.05pt;margin-top:8.4pt;width:8.75pt;height:8.7pt;z-index:-251659776;mso-position-horizontal-relative:page" coordsize="175,175" coordorigin="10372,-779" o:spid="_x0000_s1026" w14:anchorId="1B0A6E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">
                <v:group id="Group 323" style="position:absolute;left:10372;top:-779;width:175;height:174" coordsize="175,174" coordorigin="10372,-779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shape id="Freeform 324" style="position:absolute;left:10372;top:-779;width:175;height:174;visibility:visible;mso-wrap-style:square;v-text-anchor:top" coordsize="175,174" o:spid="_x0000_s1028" stroked="f" path="m91,l29,23,,80r3,25l38,159r40,15l103,172r55,-34l174,87,172,65,133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">
                    <v:path arrowok="t" o:connecttype="custom" o:connectlocs="91,-779;29,-756;0,-699;3,-674;38,-620;78,-605;103,-607;158,-641;174,-692;172,-714;133,-766;91,-779" o:connectangles="0,0,0,0,0,0,0,0,0,0,0,0"/>
                  </v:shape>
                </v:group>
                <v:group id="Group 321" style="position:absolute;left:10384;top:-768;width:153;height:154" coordsize="153,154" coordorigin="10384,-76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shape id="Freeform 322" style="position:absolute;left:10384;top:-768;width:153;height:154;visibility:visible;mso-wrap-style:square;v-text-anchor:top" coordsize="153,154" o:spid="_x0000_s1030" filled="f" strokeweight=".35281mm" path="m152,76l126,18,86,,60,3,39,10,21,23,8,39,,58,2,85r32,56l71,154r24,-4l144,111r8,-3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">
                    <v:path arrowok="t" o:connecttype="custom" o:connectlocs="152,-692;126,-750;86,-768;60,-765;39,-758;21,-745;8,-729;0,-710;2,-683;34,-627;71,-614;95,-618;144,-657;152,-692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Pr="006B25D4" w:rsidR="00C7308B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editId="3A042FD5" wp14:anchorId="15E980F0">
                <wp:simplePos x="0" y="0"/>
                <wp:positionH relativeFrom="page">
                  <wp:posOffset>6903720</wp:posOffset>
                </wp:positionH>
                <wp:positionV relativeFrom="paragraph">
                  <wp:posOffset>104140</wp:posOffset>
                </wp:positionV>
                <wp:extent cx="111125" cy="111125"/>
                <wp:effectExtent l="0" t="0" r="22225" b="22225"/>
                <wp:wrapNone/>
                <wp:docPr id="320" name="Group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832" y="-786"/>
                          <a:chExt cx="175" cy="175"/>
                        </a:xfrm>
                      </wpg:grpSpPr>
                      <wpg:grpSp>
                        <wpg:cNvPr id="321" name="Group 318"/>
                        <wpg:cNvGrpSpPr>
                          <a:grpSpLocks/>
                        </wpg:cNvGrpSpPr>
                        <wpg:grpSpPr bwMode="auto">
                          <a:xfrm>
                            <a:off x="10832" y="-786"/>
                            <a:ext cx="175" cy="174"/>
                            <a:chOff x="10832" y="-786"/>
                            <a:chExt cx="175" cy="174"/>
                          </a:xfrm>
                        </wpg:grpSpPr>
                        <wps:wsp>
                          <wps:cNvPr id="322" name="Freeform 319"/>
                          <wps:cNvSpPr>
                            <a:spLocks/>
                          </wps:cNvSpPr>
                          <wps:spPr bwMode="auto">
                            <a:xfrm>
                              <a:off x="10832" y="-786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923 10832"/>
                                <a:gd name="T1" fmla="*/ T0 w 175"/>
                                <a:gd name="T2" fmla="+- 0 -786 -786"/>
                                <a:gd name="T3" fmla="*/ -786 h 174"/>
                                <a:gd name="T4" fmla="+- 0 10860 10832"/>
                                <a:gd name="T5" fmla="*/ T4 w 175"/>
                                <a:gd name="T6" fmla="+- 0 -762 -786"/>
                                <a:gd name="T7" fmla="*/ -762 h 174"/>
                                <a:gd name="T8" fmla="+- 0 10832 10832"/>
                                <a:gd name="T9" fmla="*/ T8 w 175"/>
                                <a:gd name="T10" fmla="+- 0 -705 -786"/>
                                <a:gd name="T11" fmla="*/ -705 h 174"/>
                                <a:gd name="T12" fmla="+- 0 10835 10832"/>
                                <a:gd name="T13" fmla="*/ T12 w 175"/>
                                <a:gd name="T14" fmla="+- 0 -681 -786"/>
                                <a:gd name="T15" fmla="*/ -681 h 174"/>
                                <a:gd name="T16" fmla="+- 0 10870 10832"/>
                                <a:gd name="T17" fmla="*/ T16 w 175"/>
                                <a:gd name="T18" fmla="+- 0 -627 -786"/>
                                <a:gd name="T19" fmla="*/ -627 h 174"/>
                                <a:gd name="T20" fmla="+- 0 10909 10832"/>
                                <a:gd name="T21" fmla="*/ T20 w 175"/>
                                <a:gd name="T22" fmla="+- 0 -612 -786"/>
                                <a:gd name="T23" fmla="*/ -612 h 174"/>
                                <a:gd name="T24" fmla="+- 0 10935 10832"/>
                                <a:gd name="T25" fmla="*/ T24 w 175"/>
                                <a:gd name="T26" fmla="+- 0 -614 -786"/>
                                <a:gd name="T27" fmla="*/ -614 h 174"/>
                                <a:gd name="T28" fmla="+- 0 10990 10832"/>
                                <a:gd name="T29" fmla="*/ T28 w 175"/>
                                <a:gd name="T30" fmla="+- 0 -648 -786"/>
                                <a:gd name="T31" fmla="*/ -648 h 174"/>
                                <a:gd name="T32" fmla="+- 0 11006 10832"/>
                                <a:gd name="T33" fmla="*/ T32 w 175"/>
                                <a:gd name="T34" fmla="+- 0 -698 -786"/>
                                <a:gd name="T35" fmla="*/ -698 h 174"/>
                                <a:gd name="T36" fmla="+- 0 11003 10832"/>
                                <a:gd name="T37" fmla="*/ T36 w 175"/>
                                <a:gd name="T38" fmla="+- 0 -721 -786"/>
                                <a:gd name="T39" fmla="*/ -721 h 174"/>
                                <a:gd name="T40" fmla="+- 0 10965 10832"/>
                                <a:gd name="T41" fmla="*/ T40 w 175"/>
                                <a:gd name="T42" fmla="+- 0 -772 -786"/>
                                <a:gd name="T43" fmla="*/ -772 h 174"/>
                                <a:gd name="T44" fmla="+- 0 10923 10832"/>
                                <a:gd name="T45" fmla="*/ T44 w 175"/>
                                <a:gd name="T46" fmla="+- 0 -786 -786"/>
                                <a:gd name="T47" fmla="*/ -786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8" y="24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158" y="138"/>
                                  </a:lnTo>
                                  <a:lnTo>
                                    <a:pt x="174" y="88"/>
                                  </a:lnTo>
                                  <a:lnTo>
                                    <a:pt x="171" y="65"/>
                                  </a:lnTo>
                                  <a:lnTo>
                                    <a:pt x="133" y="14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3" name="Group 316"/>
                        <wpg:cNvGrpSpPr>
                          <a:grpSpLocks/>
                        </wpg:cNvGrpSpPr>
                        <wpg:grpSpPr bwMode="auto">
                          <a:xfrm>
                            <a:off x="10844" y="-775"/>
                            <a:ext cx="153" cy="154"/>
                            <a:chOff x="10844" y="-775"/>
                            <a:chExt cx="153" cy="154"/>
                          </a:xfrm>
                        </wpg:grpSpPr>
                        <wps:wsp>
                          <wps:cNvPr id="324" name="Freeform 317"/>
                          <wps:cNvSpPr>
                            <a:spLocks/>
                          </wps:cNvSpPr>
                          <wps:spPr bwMode="auto">
                            <a:xfrm>
                              <a:off x="10844" y="-775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0996 10844"/>
                                <a:gd name="T1" fmla="*/ T0 w 153"/>
                                <a:gd name="T2" fmla="+- 0 -698 -775"/>
                                <a:gd name="T3" fmla="*/ -698 h 154"/>
                                <a:gd name="T4" fmla="+- 0 10969 10844"/>
                                <a:gd name="T5" fmla="*/ T4 w 153"/>
                                <a:gd name="T6" fmla="+- 0 -757 -775"/>
                                <a:gd name="T7" fmla="*/ -757 h 154"/>
                                <a:gd name="T8" fmla="+- 0 10930 10844"/>
                                <a:gd name="T9" fmla="*/ T8 w 153"/>
                                <a:gd name="T10" fmla="+- 0 -775 -775"/>
                                <a:gd name="T11" fmla="*/ -775 h 154"/>
                                <a:gd name="T12" fmla="+- 0 10904 10844"/>
                                <a:gd name="T13" fmla="*/ T12 w 153"/>
                                <a:gd name="T14" fmla="+- 0 -772 -775"/>
                                <a:gd name="T15" fmla="*/ -772 h 154"/>
                                <a:gd name="T16" fmla="+- 0 10882 10844"/>
                                <a:gd name="T17" fmla="*/ T16 w 153"/>
                                <a:gd name="T18" fmla="+- 0 -764 -775"/>
                                <a:gd name="T19" fmla="*/ -764 h 154"/>
                                <a:gd name="T20" fmla="+- 0 10865 10844"/>
                                <a:gd name="T21" fmla="*/ T20 w 153"/>
                                <a:gd name="T22" fmla="+- 0 -752 -775"/>
                                <a:gd name="T23" fmla="*/ -752 h 154"/>
                                <a:gd name="T24" fmla="+- 0 10852 10844"/>
                                <a:gd name="T25" fmla="*/ T24 w 153"/>
                                <a:gd name="T26" fmla="+- 0 -736 -775"/>
                                <a:gd name="T27" fmla="*/ -736 h 154"/>
                                <a:gd name="T28" fmla="+- 0 10844 10844"/>
                                <a:gd name="T29" fmla="*/ T28 w 153"/>
                                <a:gd name="T30" fmla="+- 0 -717 -775"/>
                                <a:gd name="T31" fmla="*/ -717 h 154"/>
                                <a:gd name="T32" fmla="+- 0 10846 10844"/>
                                <a:gd name="T33" fmla="*/ T32 w 153"/>
                                <a:gd name="T34" fmla="+- 0 -689 -775"/>
                                <a:gd name="T35" fmla="*/ -689 h 154"/>
                                <a:gd name="T36" fmla="+- 0 10878 10844"/>
                                <a:gd name="T37" fmla="*/ T36 w 153"/>
                                <a:gd name="T38" fmla="+- 0 -634 -775"/>
                                <a:gd name="T39" fmla="*/ -634 h 154"/>
                                <a:gd name="T40" fmla="+- 0 10915 10844"/>
                                <a:gd name="T41" fmla="*/ T40 w 153"/>
                                <a:gd name="T42" fmla="+- 0 -621 -775"/>
                                <a:gd name="T43" fmla="*/ -621 h 154"/>
                                <a:gd name="T44" fmla="+- 0 10938 10844"/>
                                <a:gd name="T45" fmla="*/ T44 w 153"/>
                                <a:gd name="T46" fmla="+- 0 -624 -775"/>
                                <a:gd name="T47" fmla="*/ -624 h 154"/>
                                <a:gd name="T48" fmla="+- 0 10988 10844"/>
                                <a:gd name="T49" fmla="*/ T48 w 153"/>
                                <a:gd name="T50" fmla="+- 0 -664 -775"/>
                                <a:gd name="T51" fmla="*/ -664 h 154"/>
                                <a:gd name="T52" fmla="+- 0 10996 10844"/>
                                <a:gd name="T53" fmla="*/ T52 w 153"/>
                                <a:gd name="T54" fmla="+- 0 -698 -775"/>
                                <a:gd name="T55" fmla="*/ -698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7"/>
                                  </a:moveTo>
                                  <a:lnTo>
                                    <a:pt x="125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8" y="11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4" y="151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15" style="position:absolute;margin-left:543.6pt;margin-top:8.2pt;width:8.75pt;height:8.75pt;z-index:-251658752;mso-position-horizontal-relative:page" coordsize="175,175" coordorigin="10832,-786" o:spid="_x0000_s1026" w14:anchorId="2FE4F8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">
                <v:group id="Group 318" style="position:absolute;left:10832;top:-786;width:175;height:174" coordsize="175,174" coordorigin="10832,-78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shape id="Freeform 319" style="position:absolute;left:10832;top:-786;width:175;height:174;visibility:visible;mso-wrap-style:square;v-text-anchor:top" coordsize="175,174" o:spid="_x0000_s1028" stroked="f" path="m91,l28,24,,81r3,24l38,159r39,15l103,172r55,-34l174,88,171,65,133,14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">
                    <v:path arrowok="t" o:connecttype="custom" o:connectlocs="91,-786;28,-762;0,-705;3,-681;38,-627;77,-612;103,-614;158,-648;174,-698;171,-721;133,-772;91,-786" o:connectangles="0,0,0,0,0,0,0,0,0,0,0,0"/>
                  </v:shape>
                </v:group>
                <v:group id="Group 316" style="position:absolute;left:10844;top:-775;width:153;height:154" coordsize="153,154" coordorigin="10844,-775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shape id="Freeform 317" style="position:absolute;left:10844;top:-775;width:153;height:154;visibility:visible;mso-wrap-style:square;v-text-anchor:top" coordsize="153,154" o:spid="_x0000_s1030" filled="f" strokeweight="1pt" path="m152,77l125,18,86,,60,3,38,11,21,23,8,39,,58,2,86r32,55l71,154r23,-3l144,111r8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">
                    <v:path arrowok="t" o:connecttype="custom" o:connectlocs="152,-698;125,-757;86,-775;60,-772;38,-764;21,-752;8,-736;0,-717;2,-689;34,-634;71,-621;94,-624;144,-664;152,-698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El:</w:t>
      </w:r>
      <w:r w:rsidRPr="006B25D4" w:rsidR="0019467D">
        <w:rPr>
          <w:rFonts w:ascii="Arial" w:hAnsi="Arial" w:cs="Arial"/>
          <w:color w:val="2F2116"/>
          <w:sz w:val="18"/>
          <w:szCs w:val="18"/>
          <w:lang w:val="da-DK"/>
        </w:rPr>
        <w:tab/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Udlejeren</w:t>
      </w:r>
      <w:r w:rsidRPr="006B25D4" w:rsidR="009963A3">
        <w:rPr>
          <w:rFonts w:ascii="Arial" w:hAnsi="Arial" w:cs="Arial"/>
          <w:color w:val="2F2116"/>
          <w:spacing w:val="-3"/>
          <w:sz w:val="18"/>
          <w:szCs w:val="18"/>
          <w:lang w:val="da-DK"/>
        </w:rPr>
        <w:t xml:space="preserve"> 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leverer</w:t>
      </w:r>
      <w:r w:rsidRPr="006B25D4" w:rsidR="009963A3">
        <w:rPr>
          <w:rFonts w:ascii="Arial" w:hAnsi="Arial" w:cs="Arial"/>
          <w:color w:val="2F2116"/>
          <w:spacing w:val="-3"/>
          <w:sz w:val="18"/>
          <w:szCs w:val="18"/>
          <w:lang w:val="da-DK"/>
        </w:rPr>
        <w:t xml:space="preserve"> 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el</w:t>
      </w:r>
      <w:r w:rsidRPr="006B25D4" w:rsidR="009963A3">
        <w:rPr>
          <w:rFonts w:ascii="Arial" w:hAnsi="Arial" w:cs="Arial"/>
          <w:color w:val="2F2116"/>
          <w:spacing w:val="-3"/>
          <w:sz w:val="18"/>
          <w:szCs w:val="18"/>
          <w:lang w:val="da-DK"/>
        </w:rPr>
        <w:t xml:space="preserve"> 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til</w:t>
      </w:r>
      <w:r w:rsidRPr="006B25D4" w:rsidR="009963A3">
        <w:rPr>
          <w:rFonts w:ascii="Arial" w:hAnsi="Arial" w:cs="Arial"/>
          <w:color w:val="2F2116"/>
          <w:spacing w:val="-3"/>
          <w:sz w:val="18"/>
          <w:szCs w:val="18"/>
          <w:lang w:val="da-DK"/>
        </w:rPr>
        <w:t xml:space="preserve"> 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andet</w:t>
      </w:r>
      <w:r w:rsidRPr="006B25D4" w:rsidR="009963A3">
        <w:rPr>
          <w:rFonts w:ascii="Arial" w:hAnsi="Arial" w:cs="Arial"/>
          <w:color w:val="2F2116"/>
          <w:spacing w:val="-3"/>
          <w:sz w:val="18"/>
          <w:szCs w:val="18"/>
          <w:lang w:val="da-DK"/>
        </w:rPr>
        <w:t xml:space="preserve"> 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end</w:t>
      </w:r>
      <w:r w:rsidRPr="006B25D4" w:rsidR="009963A3">
        <w:rPr>
          <w:rFonts w:ascii="Arial" w:hAnsi="Arial" w:cs="Arial"/>
          <w:color w:val="2F2116"/>
          <w:spacing w:val="-3"/>
          <w:sz w:val="18"/>
          <w:szCs w:val="18"/>
          <w:lang w:val="da-DK"/>
        </w:rPr>
        <w:t xml:space="preserve"> 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varme</w:t>
      </w:r>
      <w:r w:rsidRPr="006B25D4" w:rsidR="009963A3">
        <w:rPr>
          <w:rFonts w:ascii="Arial" w:hAnsi="Arial" w:cs="Arial"/>
          <w:color w:val="2F2116"/>
          <w:spacing w:val="-3"/>
          <w:sz w:val="18"/>
          <w:szCs w:val="18"/>
          <w:lang w:val="da-DK"/>
        </w:rPr>
        <w:t xml:space="preserve"> 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til</w:t>
      </w:r>
      <w:r w:rsidRPr="006B25D4" w:rsidR="009963A3">
        <w:rPr>
          <w:rFonts w:ascii="Arial" w:hAnsi="Arial" w:cs="Arial"/>
          <w:color w:val="2F2116"/>
          <w:spacing w:val="-3"/>
          <w:sz w:val="18"/>
          <w:szCs w:val="18"/>
          <w:lang w:val="da-DK"/>
        </w:rPr>
        <w:t xml:space="preserve"> 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lejemålet?</w:t>
      </w:r>
      <w:r w:rsidRPr="006B25D4" w:rsidR="009963A3">
        <w:rPr>
          <w:rFonts w:ascii="Arial" w:hAnsi="Arial" w:cs="Arial"/>
          <w:color w:val="2F2116"/>
          <w:spacing w:val="-9"/>
          <w:sz w:val="18"/>
          <w:szCs w:val="18"/>
          <w:lang w:val="da-DK"/>
        </w:rPr>
        <w:t xml:space="preserve"> 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(sæt</w:t>
      </w:r>
      <w:r w:rsidRPr="006B25D4" w:rsidR="009963A3">
        <w:rPr>
          <w:rFonts w:ascii="Arial" w:hAnsi="Arial" w:cs="Arial"/>
          <w:color w:val="2F2116"/>
          <w:spacing w:val="-3"/>
          <w:sz w:val="18"/>
          <w:szCs w:val="18"/>
          <w:lang w:val="da-DK"/>
        </w:rPr>
        <w:t xml:space="preserve"> 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x)</w:t>
      </w:r>
      <w:r w:rsidR="00A95295">
        <w:rPr>
          <w:rFonts w:ascii="Arial" w:hAnsi="Arial" w:cs="Arial"/>
          <w:color w:val="2F2116"/>
          <w:sz w:val="18"/>
          <w:szCs w:val="18"/>
          <w:lang w:val="da-DK"/>
        </w:rPr>
        <w:tab/>
      </w:r>
      <w:bookmarkStart w:name="ElUdlejerJa" w:id="86"/>
      <w:bookmarkEnd w:id="86"/>
      <w:sdt>
        <w:sdtPr>
          <w:rPr>
            <w:rFonts w:ascii="Arial" w:hAnsi="Arial" w:cs="Arial"/>
            <w:color w:val="2F2116"/>
            <w:sz w:val="18"/>
            <w:szCs w:val="18"/>
            <w:lang w:val="da-DK"/>
          </w:rPr>
          <w:alias w:val="#Nav: /LeaseContract_A9/L_ElYes"/>
          <w:tag w:val="#Nav: ContractTypeA9/50500"/>
          <w:id w:val="-2126538394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_ElYes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cs="Arial"/>
              <w:color w:val="2F2116"/>
              <w:sz w:val="18"/>
              <w:szCs w:val="18"/>
              <w:lang w:val="da-DK"/>
            </w:rPr>
            <w:t>L_ElYes</w:t>
          </w:r>
          <w:proofErr w:type="spellEnd"/>
        </w:sdtContent>
      </w:sdt>
      <w:r w:rsidRPr="006B25D4" w:rsidR="0019467D">
        <w:rPr>
          <w:rFonts w:ascii="Arial" w:hAnsi="Arial" w:cs="Arial"/>
          <w:color w:val="2F2116"/>
          <w:sz w:val="18"/>
          <w:szCs w:val="18"/>
          <w:lang w:val="da-DK"/>
        </w:rPr>
        <w:tab/>
      </w:r>
      <w:r w:rsidRPr="006B25D4" w:rsidR="009963A3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>Ja</w:t>
      </w:r>
      <w:r w:rsidR="00A95295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ab/>
      </w:r>
      <w:bookmarkStart w:name="ElUdlejerNej" w:id="87"/>
      <w:bookmarkEnd w:id="87"/>
      <w:sdt>
        <w:sdtPr>
          <w:rPr>
            <w:rFonts w:ascii="Arial" w:hAnsi="Arial" w:eastAsia="Arial" w:cs="Arial"/>
            <w:color w:val="2F2116"/>
            <w:position w:val="1"/>
            <w:sz w:val="18"/>
            <w:szCs w:val="18"/>
            <w:lang w:val="da-DK"/>
          </w:rPr>
          <w:alias w:val="#Nav: /LeaseContract_A9/L_ElNo"/>
          <w:tag w:val="#Nav: ContractTypeA9/50500"/>
          <w:id w:val="1018739243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_ElNo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color w:val="2F2116"/>
              <w:position w:val="1"/>
              <w:sz w:val="18"/>
              <w:szCs w:val="18"/>
              <w:lang w:val="da-DK"/>
            </w:rPr>
            <w:t>L_ElNo</w:t>
          </w:r>
          <w:proofErr w:type="spellEnd"/>
        </w:sdtContent>
      </w:sdt>
      <w:r w:rsidRPr="006B25D4" w:rsidR="0019467D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ab/>
        <w:t>Nej</w:t>
      </w:r>
    </w:p>
    <w:p w:rsidRPr="006B25D4" w:rsidR="009963A3" w:rsidP="00A95295" w:rsidRDefault="0019467D">
      <w:pPr>
        <w:pStyle w:val="TableParagraph"/>
        <w:tabs>
          <w:tab w:val="left" w:pos="2394"/>
          <w:tab w:val="left" w:pos="5103"/>
          <w:tab w:val="left" w:pos="9424"/>
          <w:tab w:val="left" w:pos="9605"/>
          <w:tab w:val="left" w:pos="9894"/>
          <w:tab w:val="left" w:pos="10064"/>
        </w:tabs>
        <w:spacing w:before="180"/>
        <w:ind w:left="992"/>
        <w:rPr>
          <w:rFonts w:ascii="Arial" w:hAnsi="Arial" w:cs="Arial"/>
          <w:color w:val="2F2116"/>
          <w:sz w:val="18"/>
          <w:szCs w:val="18"/>
          <w:lang w:val="da-DK"/>
        </w:rPr>
      </w:pPr>
      <w:r w:rsidRPr="006B25D4">
        <w:rPr>
          <w:rFonts w:ascii="Arial" w:hAnsi="Arial" w:cs="Arial"/>
          <w:color w:val="2F2116"/>
          <w:sz w:val="18"/>
          <w:szCs w:val="18"/>
          <w:lang w:val="da-DK"/>
        </w:rPr>
        <w:tab/>
      </w:r>
      <w:proofErr w:type="spellStart"/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Elregnskabsåret</w:t>
      </w:r>
      <w:proofErr w:type="spellEnd"/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 xml:space="preserve"> begynder</w:t>
      </w:r>
      <w:r w:rsidRPr="006B25D4" w:rsidR="009963A3">
        <w:rPr>
          <w:rFonts w:ascii="Arial" w:hAnsi="Arial" w:cs="Arial"/>
          <w:color w:val="2F2116"/>
          <w:spacing w:val="1"/>
          <w:sz w:val="18"/>
          <w:szCs w:val="18"/>
          <w:lang w:val="da-DK"/>
        </w:rPr>
        <w:t xml:space="preserve"> 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den</w:t>
      </w:r>
      <w:r w:rsidR="00A95295">
        <w:rPr>
          <w:rFonts w:ascii="Arial" w:hAnsi="Arial" w:cs="Arial"/>
          <w:color w:val="2F2116"/>
          <w:sz w:val="18"/>
          <w:szCs w:val="18"/>
          <w:lang w:val="da-DK"/>
        </w:rPr>
        <w:tab/>
      </w:r>
      <w:bookmarkStart w:name="Elregnskabsdato" w:id="88"/>
      <w:bookmarkEnd w:id="88"/>
      <w:sdt>
        <w:sdtPr>
          <w:rPr>
            <w:rFonts w:ascii="Arial" w:hAnsi="Arial" w:cs="Arial"/>
            <w:color w:val="2F2116"/>
            <w:sz w:val="18"/>
            <w:szCs w:val="18"/>
            <w:lang w:val="da-DK"/>
          </w:rPr>
          <w:alias w:val="#Nav: /LeaseContract_A9/EA"/>
          <w:tag w:val="#Nav: ContractTypeA9/50500"/>
          <w:id w:val="1493303409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EA[1]" w:storeItemID="{BED37232-F969-45E4-A645-04C1A97B6F95}"/>
          <w:text/>
        </w:sdtPr>
        <w:sdtEndPr/>
        <w:sdtContent>
          <w:r w:rsidR="00546F8C">
            <w:rPr>
              <w:rFonts w:ascii="Arial" w:hAnsi="Arial" w:cs="Arial"/>
              <w:color w:val="2F2116"/>
              <w:sz w:val="18"/>
              <w:szCs w:val="18"/>
              <w:lang w:val="da-DK"/>
            </w:rPr>
            <w:t>EA</w:t>
          </w:r>
        </w:sdtContent>
      </w:sdt>
    </w:p>
    <w:p w:rsidRPr="006B25D4" w:rsidR="0019467D" w:rsidP="0019467D" w:rsidRDefault="0019467D">
      <w:pPr>
        <w:pStyle w:val="TableParagraph"/>
        <w:tabs>
          <w:tab w:val="left" w:pos="2394"/>
          <w:tab w:val="left" w:pos="9424"/>
          <w:tab w:val="left" w:pos="9605"/>
          <w:tab w:val="left" w:pos="9639"/>
          <w:tab w:val="left" w:pos="9781"/>
          <w:tab w:val="left" w:pos="9894"/>
          <w:tab w:val="left" w:pos="10064"/>
        </w:tabs>
        <w:ind w:left="993"/>
        <w:rPr>
          <w:rFonts w:ascii="Arial" w:hAnsi="Arial" w:eastAsia="Arial" w:cs="Arial"/>
          <w:sz w:val="18"/>
          <w:szCs w:val="18"/>
          <w:lang w:val="da-DK"/>
        </w:rPr>
      </w:pPr>
      <w:r w:rsidRPr="006B25D4">
        <w:rPr>
          <w:rFonts w:ascii="Arial" w:hAnsi="Arial" w:cs="Arial"/>
          <w:color w:val="2F2116"/>
          <w:sz w:val="18"/>
          <w:szCs w:val="18"/>
          <w:lang w:val="da-DK"/>
        </w:rPr>
        <w:t>______________________________________________________________________________________________</w:t>
      </w:r>
    </w:p>
    <w:p w:rsidRPr="006B25D4" w:rsidR="009963A3" w:rsidP="00187666" w:rsidRDefault="000D0AE2">
      <w:pPr>
        <w:tabs>
          <w:tab w:val="left" w:pos="2394"/>
          <w:tab w:val="left" w:pos="9424"/>
          <w:tab w:val="left" w:pos="9605"/>
          <w:tab w:val="left" w:pos="9894"/>
          <w:tab w:val="left" w:pos="10064"/>
        </w:tabs>
        <w:ind w:left="993"/>
        <w:rPr>
          <w:rFonts w:ascii="Arial" w:hAnsi="Arial" w:cs="Arial"/>
          <w:sz w:val="18"/>
          <w:szCs w:val="18"/>
          <w:lang w:val="da-DK"/>
        </w:rPr>
      </w:pPr>
      <w:r w:rsidRPr="006B25D4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editId="0B6F1284" wp14:anchorId="41CA5D6E">
                <wp:simplePos x="0" y="0"/>
                <wp:positionH relativeFrom="page">
                  <wp:posOffset>6603365</wp:posOffset>
                </wp:positionH>
                <wp:positionV relativeFrom="paragraph">
                  <wp:posOffset>132715</wp:posOffset>
                </wp:positionV>
                <wp:extent cx="111125" cy="111125"/>
                <wp:effectExtent l="0" t="0" r="22225" b="22225"/>
                <wp:wrapNone/>
                <wp:docPr id="426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392" y="-1539"/>
                          <a:chExt cx="175" cy="175"/>
                        </a:xfrm>
                      </wpg:grpSpPr>
                      <wpg:grpSp>
                        <wpg:cNvPr id="427" name="Group 333"/>
                        <wpg:cNvGrpSpPr>
                          <a:grpSpLocks/>
                        </wpg:cNvGrpSpPr>
                        <wpg:grpSpPr bwMode="auto">
                          <a:xfrm>
                            <a:off x="10392" y="-1539"/>
                            <a:ext cx="175" cy="174"/>
                            <a:chOff x="10392" y="-1539"/>
                            <a:chExt cx="175" cy="174"/>
                          </a:xfrm>
                        </wpg:grpSpPr>
                        <wps:wsp>
                          <wps:cNvPr id="428" name="Freeform 334"/>
                          <wps:cNvSpPr>
                            <a:spLocks/>
                          </wps:cNvSpPr>
                          <wps:spPr bwMode="auto">
                            <a:xfrm>
                              <a:off x="10392" y="-1539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483 10392"/>
                                <a:gd name="T1" fmla="*/ T0 w 175"/>
                                <a:gd name="T2" fmla="+- 0 -1539 -1539"/>
                                <a:gd name="T3" fmla="*/ -1539 h 174"/>
                                <a:gd name="T4" fmla="+- 0 10421 10392"/>
                                <a:gd name="T5" fmla="*/ T4 w 175"/>
                                <a:gd name="T6" fmla="+- 0 -1516 -1539"/>
                                <a:gd name="T7" fmla="*/ -1516 h 174"/>
                                <a:gd name="T8" fmla="+- 0 10392 10392"/>
                                <a:gd name="T9" fmla="*/ T8 w 175"/>
                                <a:gd name="T10" fmla="+- 0 -1459 -1539"/>
                                <a:gd name="T11" fmla="*/ -1459 h 174"/>
                                <a:gd name="T12" fmla="+- 0 10395 10392"/>
                                <a:gd name="T13" fmla="*/ T12 w 175"/>
                                <a:gd name="T14" fmla="+- 0 -1434 -1539"/>
                                <a:gd name="T15" fmla="*/ -1434 h 174"/>
                                <a:gd name="T16" fmla="+- 0 10430 10392"/>
                                <a:gd name="T17" fmla="*/ T16 w 175"/>
                                <a:gd name="T18" fmla="+- 0 -1380 -1539"/>
                                <a:gd name="T19" fmla="*/ -1380 h 174"/>
                                <a:gd name="T20" fmla="+- 0 10470 10392"/>
                                <a:gd name="T21" fmla="*/ T20 w 175"/>
                                <a:gd name="T22" fmla="+- 0 -1365 -1539"/>
                                <a:gd name="T23" fmla="*/ -1365 h 174"/>
                                <a:gd name="T24" fmla="+- 0 10495 10392"/>
                                <a:gd name="T25" fmla="*/ T24 w 175"/>
                                <a:gd name="T26" fmla="+- 0 -1367 -1539"/>
                                <a:gd name="T27" fmla="*/ -1367 h 174"/>
                                <a:gd name="T28" fmla="+- 0 10550 10392"/>
                                <a:gd name="T29" fmla="*/ T28 w 175"/>
                                <a:gd name="T30" fmla="+- 0 -1401 -1539"/>
                                <a:gd name="T31" fmla="*/ -1401 h 174"/>
                                <a:gd name="T32" fmla="+- 0 10566 10392"/>
                                <a:gd name="T33" fmla="*/ T32 w 175"/>
                                <a:gd name="T34" fmla="+- 0 -1452 -1539"/>
                                <a:gd name="T35" fmla="*/ -1452 h 174"/>
                                <a:gd name="T36" fmla="+- 0 10564 10392"/>
                                <a:gd name="T37" fmla="*/ T36 w 175"/>
                                <a:gd name="T38" fmla="+- 0 -1474 -1539"/>
                                <a:gd name="T39" fmla="*/ -1474 h 174"/>
                                <a:gd name="T40" fmla="+- 0 10525 10392"/>
                                <a:gd name="T41" fmla="*/ T40 w 175"/>
                                <a:gd name="T42" fmla="+- 0 -1526 -1539"/>
                                <a:gd name="T43" fmla="*/ -1526 h 174"/>
                                <a:gd name="T44" fmla="+- 0 10483 10392"/>
                                <a:gd name="T45" fmla="*/ T44 w 175"/>
                                <a:gd name="T46" fmla="+- 0 -1539 -1539"/>
                                <a:gd name="T47" fmla="*/ -1539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9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158" y="138"/>
                                  </a:lnTo>
                                  <a:lnTo>
                                    <a:pt x="174" y="87"/>
                                  </a:lnTo>
                                  <a:lnTo>
                                    <a:pt x="172" y="65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9" name="Group 331"/>
                        <wpg:cNvGrpSpPr>
                          <a:grpSpLocks/>
                        </wpg:cNvGrpSpPr>
                        <wpg:grpSpPr bwMode="auto">
                          <a:xfrm>
                            <a:off x="10404" y="-1528"/>
                            <a:ext cx="153" cy="154"/>
                            <a:chOff x="10404" y="-1528"/>
                            <a:chExt cx="153" cy="154"/>
                          </a:xfrm>
                        </wpg:grpSpPr>
                        <wps:wsp>
                          <wps:cNvPr id="430" name="Freeform 332"/>
                          <wps:cNvSpPr>
                            <a:spLocks/>
                          </wps:cNvSpPr>
                          <wps:spPr bwMode="auto">
                            <a:xfrm>
                              <a:off x="10404" y="-1528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0556 10404"/>
                                <a:gd name="T1" fmla="*/ T0 w 153"/>
                                <a:gd name="T2" fmla="+- 0 -1452 -1528"/>
                                <a:gd name="T3" fmla="*/ -1452 h 154"/>
                                <a:gd name="T4" fmla="+- 0 10530 10404"/>
                                <a:gd name="T5" fmla="*/ T4 w 153"/>
                                <a:gd name="T6" fmla="+- 0 -1510 -1528"/>
                                <a:gd name="T7" fmla="*/ -1510 h 154"/>
                                <a:gd name="T8" fmla="+- 0 10490 10404"/>
                                <a:gd name="T9" fmla="*/ T8 w 153"/>
                                <a:gd name="T10" fmla="+- 0 -1528 -1528"/>
                                <a:gd name="T11" fmla="*/ -1528 h 154"/>
                                <a:gd name="T12" fmla="+- 0 10464 10404"/>
                                <a:gd name="T13" fmla="*/ T12 w 153"/>
                                <a:gd name="T14" fmla="+- 0 -1525 -1528"/>
                                <a:gd name="T15" fmla="*/ -1525 h 154"/>
                                <a:gd name="T16" fmla="+- 0 10443 10404"/>
                                <a:gd name="T17" fmla="*/ T16 w 153"/>
                                <a:gd name="T18" fmla="+- 0 -1518 -1528"/>
                                <a:gd name="T19" fmla="*/ -1518 h 154"/>
                                <a:gd name="T20" fmla="+- 0 10425 10404"/>
                                <a:gd name="T21" fmla="*/ T20 w 153"/>
                                <a:gd name="T22" fmla="+- 0 -1505 -1528"/>
                                <a:gd name="T23" fmla="*/ -1505 h 154"/>
                                <a:gd name="T24" fmla="+- 0 10412 10404"/>
                                <a:gd name="T25" fmla="*/ T24 w 153"/>
                                <a:gd name="T26" fmla="+- 0 -1489 -1528"/>
                                <a:gd name="T27" fmla="*/ -1489 h 154"/>
                                <a:gd name="T28" fmla="+- 0 10404 10404"/>
                                <a:gd name="T29" fmla="*/ T28 w 153"/>
                                <a:gd name="T30" fmla="+- 0 -1470 -1528"/>
                                <a:gd name="T31" fmla="*/ -1470 h 154"/>
                                <a:gd name="T32" fmla="+- 0 10406 10404"/>
                                <a:gd name="T33" fmla="*/ T32 w 153"/>
                                <a:gd name="T34" fmla="+- 0 -1443 -1528"/>
                                <a:gd name="T35" fmla="*/ -1443 h 154"/>
                                <a:gd name="T36" fmla="+- 0 10438 10404"/>
                                <a:gd name="T37" fmla="*/ T36 w 153"/>
                                <a:gd name="T38" fmla="+- 0 -1387 -1528"/>
                                <a:gd name="T39" fmla="*/ -1387 h 154"/>
                                <a:gd name="T40" fmla="+- 0 10475 10404"/>
                                <a:gd name="T41" fmla="*/ T40 w 153"/>
                                <a:gd name="T42" fmla="+- 0 -1374 -1528"/>
                                <a:gd name="T43" fmla="*/ -1374 h 154"/>
                                <a:gd name="T44" fmla="+- 0 10499 10404"/>
                                <a:gd name="T45" fmla="*/ T44 w 153"/>
                                <a:gd name="T46" fmla="+- 0 -1378 -1528"/>
                                <a:gd name="T47" fmla="*/ -1378 h 154"/>
                                <a:gd name="T48" fmla="+- 0 10548 10404"/>
                                <a:gd name="T49" fmla="*/ T48 w 153"/>
                                <a:gd name="T50" fmla="+- 0 -1417 -1528"/>
                                <a:gd name="T51" fmla="*/ -1417 h 154"/>
                                <a:gd name="T52" fmla="+- 0 10556 10404"/>
                                <a:gd name="T53" fmla="*/ T52 w 153"/>
                                <a:gd name="T54" fmla="+- 0 -1452 -1528"/>
                                <a:gd name="T55" fmla="*/ -1452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6"/>
                                  </a:moveTo>
                                  <a:lnTo>
                                    <a:pt x="126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5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5" y="150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30" style="position:absolute;margin-left:519.95pt;margin-top:10.45pt;width:8.75pt;height:8.75pt;z-index:-251655680;mso-position-horizontal-relative:page" coordsize="175,175" coordorigin="10392,-1539" o:spid="_x0000_s1026" w14:anchorId="45498D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">
                <v:group id="Group 333" style="position:absolute;left:10392;top:-1539;width:175;height:174" coordsize="175,174" coordorigin="10392,-1539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<v:shape id="Freeform 334" style="position:absolute;left:10392;top:-1539;width:175;height:174;visibility:visible;mso-wrap-style:square;v-text-anchor:top" coordsize="175,174" o:spid="_x0000_s1028" stroked="f" path="m91,l29,23,,80r3,25l38,159r40,15l103,172r55,-34l174,87,172,65,133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">
                    <v:path arrowok="t" o:connecttype="custom" o:connectlocs="91,-1539;29,-1516;0,-1459;3,-1434;38,-1380;78,-1365;103,-1367;158,-1401;174,-1452;172,-1474;133,-1526;91,-1539" o:connectangles="0,0,0,0,0,0,0,0,0,0,0,0"/>
                  </v:shape>
                </v:group>
                <v:group id="Group 331" style="position:absolute;left:10404;top:-1528;width:153;height:154" coordsize="153,154" coordorigin="10404,-152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<v:shape id="Freeform 332" style="position:absolute;left:10404;top:-1528;width:153;height:154;visibility:visible;mso-wrap-style:square;v-text-anchor:top" coordsize="153,154" o:spid="_x0000_s1030" filled="f" strokeweight=".35281mm" path="m152,76l126,18,86,,60,3,39,10,21,23,8,39,,58,2,85r32,56l71,154r24,-4l144,111r8,-3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">
                    <v:path arrowok="t" o:connecttype="custom" o:connectlocs="152,-1452;126,-1510;86,-1528;60,-1525;39,-1518;21,-1505;8,-1489;0,-1470;2,-1443;34,-1387;71,-1374;95,-1378;144,-1417;152,-1452" o:connectangles="0,0,0,0,0,0,0,0,0,0,0,0,0,0"/>
                  </v:shape>
                </v:group>
                <w10:wrap anchorx="page"/>
              </v:group>
            </w:pict>
          </mc:Fallback>
        </mc:AlternateContent>
      </w:r>
    </w:p>
    <w:p w:rsidRPr="006B25D4" w:rsidR="009963A3" w:rsidP="00A0487E" w:rsidRDefault="00EA708B">
      <w:pPr>
        <w:pStyle w:val="TableParagraph"/>
        <w:tabs>
          <w:tab w:val="left" w:pos="2394"/>
          <w:tab w:val="left" w:pos="9424"/>
          <w:tab w:val="left" w:pos="9605"/>
          <w:tab w:val="left" w:pos="9894"/>
          <w:tab w:val="left" w:pos="10064"/>
        </w:tabs>
        <w:ind w:left="993"/>
        <w:rPr>
          <w:rFonts w:ascii="Arial" w:hAnsi="Arial" w:eastAsia="Arial" w:cs="Arial"/>
          <w:sz w:val="18"/>
          <w:szCs w:val="18"/>
          <w:lang w:val="da-DK"/>
        </w:rPr>
      </w:pPr>
      <w:r w:rsidRPr="006B25D4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editId="1AA13F0D" wp14:anchorId="569B3085">
                <wp:simplePos x="0" y="0"/>
                <wp:positionH relativeFrom="page">
                  <wp:posOffset>6898005</wp:posOffset>
                </wp:positionH>
                <wp:positionV relativeFrom="paragraph">
                  <wp:posOffset>3043</wp:posOffset>
                </wp:positionV>
                <wp:extent cx="111125" cy="111062"/>
                <wp:effectExtent l="0" t="0" r="22225" b="3810"/>
                <wp:wrapNone/>
                <wp:docPr id="431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062"/>
                          <a:chOff x="10392" y="-1539"/>
                          <a:chExt cx="175" cy="175"/>
                        </a:xfrm>
                      </wpg:grpSpPr>
                      <wpg:grpSp>
                        <wpg:cNvPr id="432" name="Group 333"/>
                        <wpg:cNvGrpSpPr>
                          <a:grpSpLocks/>
                        </wpg:cNvGrpSpPr>
                        <wpg:grpSpPr bwMode="auto">
                          <a:xfrm>
                            <a:off x="10392" y="-1539"/>
                            <a:ext cx="175" cy="174"/>
                            <a:chOff x="10392" y="-1539"/>
                            <a:chExt cx="175" cy="174"/>
                          </a:xfrm>
                        </wpg:grpSpPr>
                        <wps:wsp>
                          <wps:cNvPr id="433" name="Freeform 334"/>
                          <wps:cNvSpPr>
                            <a:spLocks/>
                          </wps:cNvSpPr>
                          <wps:spPr bwMode="auto">
                            <a:xfrm>
                              <a:off x="10392" y="-1539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483 10392"/>
                                <a:gd name="T1" fmla="*/ T0 w 175"/>
                                <a:gd name="T2" fmla="+- 0 -1539 -1539"/>
                                <a:gd name="T3" fmla="*/ -1539 h 174"/>
                                <a:gd name="T4" fmla="+- 0 10421 10392"/>
                                <a:gd name="T5" fmla="*/ T4 w 175"/>
                                <a:gd name="T6" fmla="+- 0 -1516 -1539"/>
                                <a:gd name="T7" fmla="*/ -1516 h 174"/>
                                <a:gd name="T8" fmla="+- 0 10392 10392"/>
                                <a:gd name="T9" fmla="*/ T8 w 175"/>
                                <a:gd name="T10" fmla="+- 0 -1459 -1539"/>
                                <a:gd name="T11" fmla="*/ -1459 h 174"/>
                                <a:gd name="T12" fmla="+- 0 10395 10392"/>
                                <a:gd name="T13" fmla="*/ T12 w 175"/>
                                <a:gd name="T14" fmla="+- 0 -1434 -1539"/>
                                <a:gd name="T15" fmla="*/ -1434 h 174"/>
                                <a:gd name="T16" fmla="+- 0 10430 10392"/>
                                <a:gd name="T17" fmla="*/ T16 w 175"/>
                                <a:gd name="T18" fmla="+- 0 -1380 -1539"/>
                                <a:gd name="T19" fmla="*/ -1380 h 174"/>
                                <a:gd name="T20" fmla="+- 0 10470 10392"/>
                                <a:gd name="T21" fmla="*/ T20 w 175"/>
                                <a:gd name="T22" fmla="+- 0 -1365 -1539"/>
                                <a:gd name="T23" fmla="*/ -1365 h 174"/>
                                <a:gd name="T24" fmla="+- 0 10495 10392"/>
                                <a:gd name="T25" fmla="*/ T24 w 175"/>
                                <a:gd name="T26" fmla="+- 0 -1367 -1539"/>
                                <a:gd name="T27" fmla="*/ -1367 h 174"/>
                                <a:gd name="T28" fmla="+- 0 10550 10392"/>
                                <a:gd name="T29" fmla="*/ T28 w 175"/>
                                <a:gd name="T30" fmla="+- 0 -1401 -1539"/>
                                <a:gd name="T31" fmla="*/ -1401 h 174"/>
                                <a:gd name="T32" fmla="+- 0 10566 10392"/>
                                <a:gd name="T33" fmla="*/ T32 w 175"/>
                                <a:gd name="T34" fmla="+- 0 -1452 -1539"/>
                                <a:gd name="T35" fmla="*/ -1452 h 174"/>
                                <a:gd name="T36" fmla="+- 0 10564 10392"/>
                                <a:gd name="T37" fmla="*/ T36 w 175"/>
                                <a:gd name="T38" fmla="+- 0 -1474 -1539"/>
                                <a:gd name="T39" fmla="*/ -1474 h 174"/>
                                <a:gd name="T40" fmla="+- 0 10525 10392"/>
                                <a:gd name="T41" fmla="*/ T40 w 175"/>
                                <a:gd name="T42" fmla="+- 0 -1526 -1539"/>
                                <a:gd name="T43" fmla="*/ -1526 h 174"/>
                                <a:gd name="T44" fmla="+- 0 10483 10392"/>
                                <a:gd name="T45" fmla="*/ T44 w 175"/>
                                <a:gd name="T46" fmla="+- 0 -1539 -1539"/>
                                <a:gd name="T47" fmla="*/ -1539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9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158" y="138"/>
                                  </a:lnTo>
                                  <a:lnTo>
                                    <a:pt x="174" y="87"/>
                                  </a:lnTo>
                                  <a:lnTo>
                                    <a:pt x="172" y="65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4" name="Group 331"/>
                        <wpg:cNvGrpSpPr>
                          <a:grpSpLocks/>
                        </wpg:cNvGrpSpPr>
                        <wpg:grpSpPr bwMode="auto">
                          <a:xfrm>
                            <a:off x="10404" y="-1528"/>
                            <a:ext cx="153" cy="154"/>
                            <a:chOff x="10404" y="-1528"/>
                            <a:chExt cx="153" cy="154"/>
                          </a:xfrm>
                        </wpg:grpSpPr>
                        <wps:wsp>
                          <wps:cNvPr id="435" name="Freeform 332"/>
                          <wps:cNvSpPr>
                            <a:spLocks/>
                          </wps:cNvSpPr>
                          <wps:spPr bwMode="auto">
                            <a:xfrm>
                              <a:off x="10404" y="-1528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0556 10404"/>
                                <a:gd name="T1" fmla="*/ T0 w 153"/>
                                <a:gd name="T2" fmla="+- 0 -1452 -1528"/>
                                <a:gd name="T3" fmla="*/ -1452 h 154"/>
                                <a:gd name="T4" fmla="+- 0 10530 10404"/>
                                <a:gd name="T5" fmla="*/ T4 w 153"/>
                                <a:gd name="T6" fmla="+- 0 -1510 -1528"/>
                                <a:gd name="T7" fmla="*/ -1510 h 154"/>
                                <a:gd name="T8" fmla="+- 0 10490 10404"/>
                                <a:gd name="T9" fmla="*/ T8 w 153"/>
                                <a:gd name="T10" fmla="+- 0 -1528 -1528"/>
                                <a:gd name="T11" fmla="*/ -1528 h 154"/>
                                <a:gd name="T12" fmla="+- 0 10464 10404"/>
                                <a:gd name="T13" fmla="*/ T12 w 153"/>
                                <a:gd name="T14" fmla="+- 0 -1525 -1528"/>
                                <a:gd name="T15" fmla="*/ -1525 h 154"/>
                                <a:gd name="T16" fmla="+- 0 10443 10404"/>
                                <a:gd name="T17" fmla="*/ T16 w 153"/>
                                <a:gd name="T18" fmla="+- 0 -1518 -1528"/>
                                <a:gd name="T19" fmla="*/ -1518 h 154"/>
                                <a:gd name="T20" fmla="+- 0 10425 10404"/>
                                <a:gd name="T21" fmla="*/ T20 w 153"/>
                                <a:gd name="T22" fmla="+- 0 -1505 -1528"/>
                                <a:gd name="T23" fmla="*/ -1505 h 154"/>
                                <a:gd name="T24" fmla="+- 0 10412 10404"/>
                                <a:gd name="T25" fmla="*/ T24 w 153"/>
                                <a:gd name="T26" fmla="+- 0 -1489 -1528"/>
                                <a:gd name="T27" fmla="*/ -1489 h 154"/>
                                <a:gd name="T28" fmla="+- 0 10404 10404"/>
                                <a:gd name="T29" fmla="*/ T28 w 153"/>
                                <a:gd name="T30" fmla="+- 0 -1470 -1528"/>
                                <a:gd name="T31" fmla="*/ -1470 h 154"/>
                                <a:gd name="T32" fmla="+- 0 10406 10404"/>
                                <a:gd name="T33" fmla="*/ T32 w 153"/>
                                <a:gd name="T34" fmla="+- 0 -1443 -1528"/>
                                <a:gd name="T35" fmla="*/ -1443 h 154"/>
                                <a:gd name="T36" fmla="+- 0 10438 10404"/>
                                <a:gd name="T37" fmla="*/ T36 w 153"/>
                                <a:gd name="T38" fmla="+- 0 -1387 -1528"/>
                                <a:gd name="T39" fmla="*/ -1387 h 154"/>
                                <a:gd name="T40" fmla="+- 0 10475 10404"/>
                                <a:gd name="T41" fmla="*/ T40 w 153"/>
                                <a:gd name="T42" fmla="+- 0 -1374 -1528"/>
                                <a:gd name="T43" fmla="*/ -1374 h 154"/>
                                <a:gd name="T44" fmla="+- 0 10499 10404"/>
                                <a:gd name="T45" fmla="*/ T44 w 153"/>
                                <a:gd name="T46" fmla="+- 0 -1378 -1528"/>
                                <a:gd name="T47" fmla="*/ -1378 h 154"/>
                                <a:gd name="T48" fmla="+- 0 10548 10404"/>
                                <a:gd name="T49" fmla="*/ T48 w 153"/>
                                <a:gd name="T50" fmla="+- 0 -1417 -1528"/>
                                <a:gd name="T51" fmla="*/ -1417 h 154"/>
                                <a:gd name="T52" fmla="+- 0 10556 10404"/>
                                <a:gd name="T53" fmla="*/ T52 w 153"/>
                                <a:gd name="T54" fmla="+- 0 -1452 -1528"/>
                                <a:gd name="T55" fmla="*/ -1452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6"/>
                                  </a:moveTo>
                                  <a:lnTo>
                                    <a:pt x="126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5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5" y="150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30" style="position:absolute;margin-left:543.15pt;margin-top:.25pt;width:8.75pt;height:8.75pt;z-index:-251653632;mso-position-horizontal-relative:page" coordsize="175,175" coordorigin="10392,-1539" o:spid="_x0000_s1026" w14:anchorId="4B30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">
                <v:group id="Group 333" style="position:absolute;left:10392;top:-1539;width:175;height:174" coordsize="175,174" coordorigin="10392,-1539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shape id="Freeform 334" style="position:absolute;left:10392;top:-1539;width:175;height:174;visibility:visible;mso-wrap-style:square;v-text-anchor:top" coordsize="175,174" o:spid="_x0000_s1028" stroked="f" path="m91,l29,23,,80r3,25l38,159r40,15l103,172r55,-34l174,87,172,65,133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">
                    <v:path arrowok="t" o:connecttype="custom" o:connectlocs="91,-1539;29,-1516;0,-1459;3,-1434;38,-1380;78,-1365;103,-1367;158,-1401;174,-1452;172,-1474;133,-1526;91,-1539" o:connectangles="0,0,0,0,0,0,0,0,0,0,0,0"/>
                  </v:shape>
                </v:group>
                <v:group id="Group 331" style="position:absolute;left:10404;top:-1528;width:153;height:154" coordsize="153,154" coordorigin="10404,-152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<v:shape id="Freeform 332" style="position:absolute;left:10404;top:-1528;width:153;height:154;visibility:visible;mso-wrap-style:square;v-text-anchor:top" coordsize="153,154" o:spid="_x0000_s1030" filled="f" strokeweight=".35281mm" path="m152,76l126,18,86,,60,3,39,10,21,23,8,39,,58,2,85r32,56l71,154r24,-4l144,111r8,-3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">
                    <v:path arrowok="t" o:connecttype="custom" o:connectlocs="152,-1452;126,-1510;86,-1528;60,-1525;39,-1518;21,-1505;8,-1489;0,-1470;2,-1443;34,-1387;71,-1374;95,-1378;144,-1417;152,-1452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Køling:</w:t>
      </w:r>
      <w:r w:rsidRPr="006B25D4" w:rsidR="0019467D">
        <w:rPr>
          <w:rFonts w:ascii="Arial" w:hAnsi="Arial" w:cs="Arial"/>
          <w:color w:val="2F2116"/>
          <w:sz w:val="18"/>
          <w:szCs w:val="18"/>
          <w:lang w:val="da-DK"/>
        </w:rPr>
        <w:tab/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Udlejeren</w:t>
      </w:r>
      <w:r w:rsidRPr="006B25D4" w:rsidR="009963A3">
        <w:rPr>
          <w:rFonts w:ascii="Arial" w:hAnsi="Arial" w:cs="Arial"/>
          <w:color w:val="2F2116"/>
          <w:spacing w:val="-7"/>
          <w:sz w:val="18"/>
          <w:szCs w:val="18"/>
          <w:lang w:val="da-DK"/>
        </w:rPr>
        <w:t xml:space="preserve"> 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leverer</w:t>
      </w:r>
      <w:r w:rsidRPr="006B25D4" w:rsidR="009963A3">
        <w:rPr>
          <w:rFonts w:ascii="Arial" w:hAnsi="Arial" w:cs="Arial"/>
          <w:color w:val="2F2116"/>
          <w:spacing w:val="-7"/>
          <w:sz w:val="18"/>
          <w:szCs w:val="18"/>
          <w:lang w:val="da-DK"/>
        </w:rPr>
        <w:t xml:space="preserve"> 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køling</w:t>
      </w:r>
      <w:r w:rsidRPr="006B25D4" w:rsidR="009963A3">
        <w:rPr>
          <w:rFonts w:ascii="Arial" w:hAnsi="Arial" w:cs="Arial"/>
          <w:color w:val="2F2116"/>
          <w:spacing w:val="-7"/>
          <w:sz w:val="18"/>
          <w:szCs w:val="18"/>
          <w:lang w:val="da-DK"/>
        </w:rPr>
        <w:t xml:space="preserve"> 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til</w:t>
      </w:r>
      <w:r w:rsidRPr="006B25D4" w:rsidR="009963A3">
        <w:rPr>
          <w:rFonts w:ascii="Arial" w:hAnsi="Arial" w:cs="Arial"/>
          <w:color w:val="2F2116"/>
          <w:spacing w:val="-7"/>
          <w:sz w:val="18"/>
          <w:szCs w:val="18"/>
          <w:lang w:val="da-DK"/>
        </w:rPr>
        <w:t xml:space="preserve"> 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lejemålet?</w:t>
      </w:r>
      <w:r w:rsidRPr="006B25D4" w:rsidR="009963A3">
        <w:rPr>
          <w:rFonts w:ascii="Arial" w:hAnsi="Arial" w:cs="Arial"/>
          <w:color w:val="2F2116"/>
          <w:spacing w:val="-7"/>
          <w:sz w:val="18"/>
          <w:szCs w:val="18"/>
          <w:lang w:val="da-DK"/>
        </w:rPr>
        <w:t xml:space="preserve"> 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(sæt</w:t>
      </w:r>
      <w:r w:rsidRPr="006B25D4" w:rsidR="009963A3">
        <w:rPr>
          <w:rFonts w:ascii="Arial" w:hAnsi="Arial" w:cs="Arial"/>
          <w:color w:val="2F2116"/>
          <w:spacing w:val="-6"/>
          <w:sz w:val="18"/>
          <w:szCs w:val="18"/>
          <w:lang w:val="da-DK"/>
        </w:rPr>
        <w:t xml:space="preserve"> 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x)</w:t>
      </w:r>
      <w:r w:rsidR="00A95295">
        <w:rPr>
          <w:rFonts w:ascii="Arial" w:hAnsi="Arial" w:cs="Arial"/>
          <w:color w:val="2F2116"/>
          <w:sz w:val="18"/>
          <w:szCs w:val="18"/>
          <w:lang w:val="da-DK"/>
        </w:rPr>
        <w:tab/>
      </w:r>
      <w:bookmarkStart w:name="KxlingJa" w:id="89"/>
      <w:bookmarkEnd w:id="89"/>
      <w:sdt>
        <w:sdtPr>
          <w:rPr>
            <w:rFonts w:ascii="Arial" w:hAnsi="Arial" w:cs="Arial"/>
            <w:color w:val="2F2116"/>
            <w:sz w:val="18"/>
            <w:szCs w:val="18"/>
            <w:lang w:val="da-DK"/>
          </w:rPr>
          <w:alias w:val="#Nav: /LeaseContract_A9/L_CoolYes"/>
          <w:tag w:val="#Nav: ContractTypeA9/50500"/>
          <w:id w:val="-194315120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_CoolYes[1]" w:storeItemID="{BED37232-F969-45E4-A645-04C1A97B6F95}"/>
          <w:text/>
        </w:sdtPr>
        <w:sdtEndPr/>
        <w:sdtContent>
          <w:proofErr w:type="spellStart"/>
          <w:r>
            <w:rPr>
              <w:rFonts w:ascii="Arial" w:hAnsi="Arial" w:cs="Arial"/>
              <w:color w:val="2F2116"/>
              <w:sz w:val="18"/>
              <w:szCs w:val="18"/>
              <w:lang w:val="da-DK"/>
            </w:rPr>
            <w:t>L_CoolYes</w:t>
          </w:r>
          <w:proofErr w:type="spellEnd"/>
        </w:sdtContent>
      </w:sdt>
      <w:r w:rsidRPr="006B25D4" w:rsidR="0019467D">
        <w:rPr>
          <w:rFonts w:ascii="Arial" w:hAnsi="Arial" w:cs="Arial"/>
          <w:color w:val="2F2116"/>
          <w:sz w:val="18"/>
          <w:szCs w:val="18"/>
          <w:lang w:val="da-DK"/>
        </w:rPr>
        <w:tab/>
      </w:r>
      <w:r w:rsidRPr="006B25D4" w:rsidR="009963A3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>Ja</w:t>
      </w:r>
      <w:r w:rsidRPr="006B25D4" w:rsidR="00A0487E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ab/>
      </w:r>
      <w:bookmarkStart w:name="KxlingNej" w:id="90"/>
      <w:bookmarkEnd w:id="90"/>
      <w:sdt>
        <w:sdtPr>
          <w:rPr>
            <w:rFonts w:ascii="Arial" w:hAnsi="Arial" w:eastAsia="Arial" w:cs="Arial"/>
            <w:color w:val="2F2116"/>
            <w:position w:val="1"/>
            <w:sz w:val="18"/>
            <w:szCs w:val="18"/>
            <w:lang w:val="da-DK"/>
          </w:rPr>
          <w:alias w:val="#Nav: /LeaseContract_A9/L_CoolNo"/>
          <w:tag w:val="#Nav: ContractTypeA9/50500"/>
          <w:id w:val="1590893085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_CoolNo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color w:val="2F2116"/>
              <w:position w:val="1"/>
              <w:sz w:val="18"/>
              <w:szCs w:val="18"/>
              <w:lang w:val="da-DK"/>
            </w:rPr>
            <w:t>L_CoolNo</w:t>
          </w:r>
          <w:proofErr w:type="spellEnd"/>
        </w:sdtContent>
      </w:sdt>
      <w:r w:rsidRPr="006B25D4" w:rsidR="0019467D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ab/>
        <w:t>Nej</w:t>
      </w:r>
    </w:p>
    <w:p w:rsidRPr="006B25D4" w:rsidR="009963A3" w:rsidP="00187666" w:rsidRDefault="009963A3">
      <w:pPr>
        <w:tabs>
          <w:tab w:val="left" w:pos="2394"/>
          <w:tab w:val="left" w:pos="9424"/>
          <w:tab w:val="left" w:pos="9605"/>
          <w:tab w:val="left" w:pos="9894"/>
          <w:tab w:val="left" w:pos="10064"/>
        </w:tabs>
        <w:ind w:left="993"/>
        <w:rPr>
          <w:rFonts w:ascii="Arial" w:hAnsi="Arial" w:cs="Arial"/>
          <w:sz w:val="18"/>
          <w:szCs w:val="18"/>
          <w:lang w:val="da-DK"/>
        </w:rPr>
      </w:pPr>
    </w:p>
    <w:p w:rsidRPr="006B25D4" w:rsidR="0019467D" w:rsidP="00A0487E" w:rsidRDefault="0019467D">
      <w:pPr>
        <w:pStyle w:val="TableParagraph"/>
        <w:tabs>
          <w:tab w:val="left" w:pos="2394"/>
          <w:tab w:val="left" w:pos="9424"/>
          <w:tab w:val="left" w:pos="9605"/>
          <w:tab w:val="left" w:pos="9894"/>
          <w:tab w:val="left" w:pos="10064"/>
        </w:tabs>
        <w:spacing w:line="205" w:lineRule="exact"/>
        <w:ind w:left="993"/>
        <w:rPr>
          <w:rFonts w:ascii="Arial" w:hAnsi="Arial" w:cs="Arial"/>
          <w:color w:val="2F2116"/>
          <w:sz w:val="18"/>
          <w:szCs w:val="18"/>
          <w:lang w:val="da-DK"/>
        </w:rPr>
      </w:pPr>
      <w:r w:rsidRPr="006B25D4">
        <w:rPr>
          <w:rFonts w:ascii="Arial" w:hAnsi="Arial" w:cs="Arial"/>
          <w:color w:val="2F2116"/>
          <w:sz w:val="18"/>
          <w:szCs w:val="18"/>
          <w:lang w:val="da-DK"/>
        </w:rPr>
        <w:tab/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Hvis ja, udgiften til køling fordeles på grundlag af</w:t>
      </w:r>
      <w:r w:rsidRPr="006B25D4" w:rsidR="009963A3">
        <w:rPr>
          <w:rFonts w:ascii="Arial" w:hAnsi="Arial" w:cs="Arial"/>
          <w:color w:val="2F2116"/>
          <w:spacing w:val="41"/>
          <w:sz w:val="18"/>
          <w:szCs w:val="18"/>
          <w:lang w:val="da-DK"/>
        </w:rPr>
        <w:t xml:space="preserve"> </w:t>
      </w:r>
      <w:r w:rsidRPr="006B25D4" w:rsidR="009963A3">
        <w:rPr>
          <w:rFonts w:ascii="Arial" w:hAnsi="Arial" w:cs="Arial"/>
          <w:color w:val="2F2116"/>
          <w:sz w:val="18"/>
          <w:szCs w:val="18"/>
          <w:lang w:val="da-DK"/>
        </w:rPr>
        <w:t>individuelle</w:t>
      </w:r>
      <w:r w:rsidRPr="006B25D4">
        <w:rPr>
          <w:rFonts w:ascii="Arial" w:hAnsi="Arial" w:cs="Arial"/>
          <w:color w:val="2F2116"/>
          <w:sz w:val="18"/>
          <w:szCs w:val="18"/>
          <w:lang w:val="da-DK"/>
        </w:rPr>
        <w:t xml:space="preserve"> </w:t>
      </w:r>
    </w:p>
    <w:p w:rsidRPr="006B25D4" w:rsidR="0019467D" w:rsidP="0019467D" w:rsidRDefault="00E729E0">
      <w:pPr>
        <w:pStyle w:val="TableParagraph"/>
        <w:tabs>
          <w:tab w:val="left" w:pos="2394"/>
          <w:tab w:val="left" w:pos="9424"/>
          <w:tab w:val="left" w:pos="9605"/>
          <w:tab w:val="left" w:pos="9894"/>
          <w:tab w:val="left" w:pos="10064"/>
        </w:tabs>
        <w:spacing w:line="205" w:lineRule="exact"/>
        <w:ind w:left="993"/>
        <w:rPr>
          <w:rFonts w:ascii="Arial" w:hAnsi="Arial" w:eastAsia="Arial" w:cs="Arial"/>
          <w:sz w:val="18"/>
          <w:szCs w:val="18"/>
          <w:lang w:val="da-DK"/>
        </w:rPr>
      </w:pPr>
      <w:r w:rsidRPr="006B25D4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anchor distT="0" distB="0" distL="114300" distR="114300" simplePos="0" relativeHeight="251681280" behindDoc="1" locked="0" layoutInCell="1" allowOverlap="1" wp14:editId="008DE880" wp14:anchorId="63C10FF4">
                <wp:simplePos x="0" y="0"/>
                <wp:positionH relativeFrom="page">
                  <wp:posOffset>6902450</wp:posOffset>
                </wp:positionH>
                <wp:positionV relativeFrom="paragraph">
                  <wp:posOffset>17145</wp:posOffset>
                </wp:positionV>
                <wp:extent cx="111125" cy="111125"/>
                <wp:effectExtent l="0" t="0" r="22225" b="22225"/>
                <wp:wrapNone/>
                <wp:docPr id="441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392" y="-1539"/>
                          <a:chExt cx="175" cy="175"/>
                        </a:xfrm>
                      </wpg:grpSpPr>
                      <wpg:grpSp>
                        <wpg:cNvPr id="442" name="Group 333"/>
                        <wpg:cNvGrpSpPr>
                          <a:grpSpLocks/>
                        </wpg:cNvGrpSpPr>
                        <wpg:grpSpPr bwMode="auto">
                          <a:xfrm>
                            <a:off x="10392" y="-1539"/>
                            <a:ext cx="175" cy="174"/>
                            <a:chOff x="10392" y="-1539"/>
                            <a:chExt cx="175" cy="174"/>
                          </a:xfrm>
                        </wpg:grpSpPr>
                        <wps:wsp>
                          <wps:cNvPr id="443" name="Freeform 334"/>
                          <wps:cNvSpPr>
                            <a:spLocks/>
                          </wps:cNvSpPr>
                          <wps:spPr bwMode="auto">
                            <a:xfrm>
                              <a:off x="10392" y="-1539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483 10392"/>
                                <a:gd name="T1" fmla="*/ T0 w 175"/>
                                <a:gd name="T2" fmla="+- 0 -1539 -1539"/>
                                <a:gd name="T3" fmla="*/ -1539 h 174"/>
                                <a:gd name="T4" fmla="+- 0 10421 10392"/>
                                <a:gd name="T5" fmla="*/ T4 w 175"/>
                                <a:gd name="T6" fmla="+- 0 -1516 -1539"/>
                                <a:gd name="T7" fmla="*/ -1516 h 174"/>
                                <a:gd name="T8" fmla="+- 0 10392 10392"/>
                                <a:gd name="T9" fmla="*/ T8 w 175"/>
                                <a:gd name="T10" fmla="+- 0 -1459 -1539"/>
                                <a:gd name="T11" fmla="*/ -1459 h 174"/>
                                <a:gd name="T12" fmla="+- 0 10395 10392"/>
                                <a:gd name="T13" fmla="*/ T12 w 175"/>
                                <a:gd name="T14" fmla="+- 0 -1434 -1539"/>
                                <a:gd name="T15" fmla="*/ -1434 h 174"/>
                                <a:gd name="T16" fmla="+- 0 10430 10392"/>
                                <a:gd name="T17" fmla="*/ T16 w 175"/>
                                <a:gd name="T18" fmla="+- 0 -1380 -1539"/>
                                <a:gd name="T19" fmla="*/ -1380 h 174"/>
                                <a:gd name="T20" fmla="+- 0 10470 10392"/>
                                <a:gd name="T21" fmla="*/ T20 w 175"/>
                                <a:gd name="T22" fmla="+- 0 -1365 -1539"/>
                                <a:gd name="T23" fmla="*/ -1365 h 174"/>
                                <a:gd name="T24" fmla="+- 0 10495 10392"/>
                                <a:gd name="T25" fmla="*/ T24 w 175"/>
                                <a:gd name="T26" fmla="+- 0 -1367 -1539"/>
                                <a:gd name="T27" fmla="*/ -1367 h 174"/>
                                <a:gd name="T28" fmla="+- 0 10550 10392"/>
                                <a:gd name="T29" fmla="*/ T28 w 175"/>
                                <a:gd name="T30" fmla="+- 0 -1401 -1539"/>
                                <a:gd name="T31" fmla="*/ -1401 h 174"/>
                                <a:gd name="T32" fmla="+- 0 10566 10392"/>
                                <a:gd name="T33" fmla="*/ T32 w 175"/>
                                <a:gd name="T34" fmla="+- 0 -1452 -1539"/>
                                <a:gd name="T35" fmla="*/ -1452 h 174"/>
                                <a:gd name="T36" fmla="+- 0 10564 10392"/>
                                <a:gd name="T37" fmla="*/ T36 w 175"/>
                                <a:gd name="T38" fmla="+- 0 -1474 -1539"/>
                                <a:gd name="T39" fmla="*/ -1474 h 174"/>
                                <a:gd name="T40" fmla="+- 0 10525 10392"/>
                                <a:gd name="T41" fmla="*/ T40 w 175"/>
                                <a:gd name="T42" fmla="+- 0 -1526 -1539"/>
                                <a:gd name="T43" fmla="*/ -1526 h 174"/>
                                <a:gd name="T44" fmla="+- 0 10483 10392"/>
                                <a:gd name="T45" fmla="*/ T44 w 175"/>
                                <a:gd name="T46" fmla="+- 0 -1539 -1539"/>
                                <a:gd name="T47" fmla="*/ -1539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9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158" y="138"/>
                                  </a:lnTo>
                                  <a:lnTo>
                                    <a:pt x="174" y="87"/>
                                  </a:lnTo>
                                  <a:lnTo>
                                    <a:pt x="172" y="65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4" name="Group 331"/>
                        <wpg:cNvGrpSpPr>
                          <a:grpSpLocks/>
                        </wpg:cNvGrpSpPr>
                        <wpg:grpSpPr bwMode="auto">
                          <a:xfrm>
                            <a:off x="10404" y="-1528"/>
                            <a:ext cx="153" cy="154"/>
                            <a:chOff x="10404" y="-1528"/>
                            <a:chExt cx="153" cy="154"/>
                          </a:xfrm>
                        </wpg:grpSpPr>
                        <wps:wsp>
                          <wps:cNvPr id="445" name="Freeform 332"/>
                          <wps:cNvSpPr>
                            <a:spLocks/>
                          </wps:cNvSpPr>
                          <wps:spPr bwMode="auto">
                            <a:xfrm>
                              <a:off x="10404" y="-1528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0556 10404"/>
                                <a:gd name="T1" fmla="*/ T0 w 153"/>
                                <a:gd name="T2" fmla="+- 0 -1452 -1528"/>
                                <a:gd name="T3" fmla="*/ -1452 h 154"/>
                                <a:gd name="T4" fmla="+- 0 10530 10404"/>
                                <a:gd name="T5" fmla="*/ T4 w 153"/>
                                <a:gd name="T6" fmla="+- 0 -1510 -1528"/>
                                <a:gd name="T7" fmla="*/ -1510 h 154"/>
                                <a:gd name="T8" fmla="+- 0 10490 10404"/>
                                <a:gd name="T9" fmla="*/ T8 w 153"/>
                                <a:gd name="T10" fmla="+- 0 -1528 -1528"/>
                                <a:gd name="T11" fmla="*/ -1528 h 154"/>
                                <a:gd name="T12" fmla="+- 0 10464 10404"/>
                                <a:gd name="T13" fmla="*/ T12 w 153"/>
                                <a:gd name="T14" fmla="+- 0 -1525 -1528"/>
                                <a:gd name="T15" fmla="*/ -1525 h 154"/>
                                <a:gd name="T16" fmla="+- 0 10443 10404"/>
                                <a:gd name="T17" fmla="*/ T16 w 153"/>
                                <a:gd name="T18" fmla="+- 0 -1518 -1528"/>
                                <a:gd name="T19" fmla="*/ -1518 h 154"/>
                                <a:gd name="T20" fmla="+- 0 10425 10404"/>
                                <a:gd name="T21" fmla="*/ T20 w 153"/>
                                <a:gd name="T22" fmla="+- 0 -1505 -1528"/>
                                <a:gd name="T23" fmla="*/ -1505 h 154"/>
                                <a:gd name="T24" fmla="+- 0 10412 10404"/>
                                <a:gd name="T25" fmla="*/ T24 w 153"/>
                                <a:gd name="T26" fmla="+- 0 -1489 -1528"/>
                                <a:gd name="T27" fmla="*/ -1489 h 154"/>
                                <a:gd name="T28" fmla="+- 0 10404 10404"/>
                                <a:gd name="T29" fmla="*/ T28 w 153"/>
                                <a:gd name="T30" fmla="+- 0 -1470 -1528"/>
                                <a:gd name="T31" fmla="*/ -1470 h 154"/>
                                <a:gd name="T32" fmla="+- 0 10406 10404"/>
                                <a:gd name="T33" fmla="*/ T32 w 153"/>
                                <a:gd name="T34" fmla="+- 0 -1443 -1528"/>
                                <a:gd name="T35" fmla="*/ -1443 h 154"/>
                                <a:gd name="T36" fmla="+- 0 10438 10404"/>
                                <a:gd name="T37" fmla="*/ T36 w 153"/>
                                <a:gd name="T38" fmla="+- 0 -1387 -1528"/>
                                <a:gd name="T39" fmla="*/ -1387 h 154"/>
                                <a:gd name="T40" fmla="+- 0 10475 10404"/>
                                <a:gd name="T41" fmla="*/ T40 w 153"/>
                                <a:gd name="T42" fmla="+- 0 -1374 -1528"/>
                                <a:gd name="T43" fmla="*/ -1374 h 154"/>
                                <a:gd name="T44" fmla="+- 0 10499 10404"/>
                                <a:gd name="T45" fmla="*/ T44 w 153"/>
                                <a:gd name="T46" fmla="+- 0 -1378 -1528"/>
                                <a:gd name="T47" fmla="*/ -1378 h 154"/>
                                <a:gd name="T48" fmla="+- 0 10548 10404"/>
                                <a:gd name="T49" fmla="*/ T48 w 153"/>
                                <a:gd name="T50" fmla="+- 0 -1417 -1528"/>
                                <a:gd name="T51" fmla="*/ -1417 h 154"/>
                                <a:gd name="T52" fmla="+- 0 10556 10404"/>
                                <a:gd name="T53" fmla="*/ T52 w 153"/>
                                <a:gd name="T54" fmla="+- 0 -1452 -1528"/>
                                <a:gd name="T55" fmla="*/ -1452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6"/>
                                  </a:moveTo>
                                  <a:lnTo>
                                    <a:pt x="126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5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5" y="150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30" style="position:absolute;margin-left:543.5pt;margin-top:1.35pt;width:8.75pt;height:8.75pt;z-index:-251635200;mso-position-horizontal-relative:page" coordsize="175,175" coordorigin="10392,-1539" o:spid="_x0000_s1026" w14:anchorId="12C221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">
                <v:group id="Group 333" style="position:absolute;left:10392;top:-1539;width:175;height:174" coordsize="175,174" coordorigin="10392,-1539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<v:shape id="Freeform 334" style="position:absolute;left:10392;top:-1539;width:175;height:174;visibility:visible;mso-wrap-style:square;v-text-anchor:top" coordsize="175,174" o:spid="_x0000_s1028" stroked="f" path="m91,l29,23,,80r3,25l38,159r40,15l103,172r55,-34l174,87,172,65,133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">
                    <v:path arrowok="t" o:connecttype="custom" o:connectlocs="91,-1539;29,-1516;0,-1459;3,-1434;38,-1380;78,-1365;103,-1367;158,-1401;174,-1452;172,-1474;133,-1526;91,-1539" o:connectangles="0,0,0,0,0,0,0,0,0,0,0,0"/>
                  </v:shape>
                </v:group>
                <v:group id="Group 331" style="position:absolute;left:10404;top:-1528;width:153;height:154" coordsize="153,154" coordorigin="10404,-152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<v:shape id="Freeform 332" style="position:absolute;left:10404;top:-1528;width:153;height:154;visibility:visible;mso-wrap-style:square;v-text-anchor:top" coordsize="153,154" o:spid="_x0000_s1030" filled="f" strokeweight=".35281mm" path="m152,76l126,18,86,,60,3,39,10,21,23,8,39,,58,2,85r32,56l71,154r24,-4l144,111r8,-3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">
                    <v:path arrowok="t" o:connecttype="custom" o:connectlocs="152,-1452;126,-1510;86,-1528;60,-1525;39,-1518;21,-1505;8,-1489;0,-1470;2,-1443;34,-1387;71,-1374;95,-1378;144,-1417;152,-1452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Pr="006B25D4" w:rsidR="00A0487E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 wp14:editId="79EF0F60" wp14:anchorId="5F1D1658">
                <wp:simplePos x="0" y="0"/>
                <wp:positionH relativeFrom="page">
                  <wp:posOffset>6604000</wp:posOffset>
                </wp:positionH>
                <wp:positionV relativeFrom="paragraph">
                  <wp:posOffset>17675</wp:posOffset>
                </wp:positionV>
                <wp:extent cx="111600" cy="111600"/>
                <wp:effectExtent l="0" t="0" r="22225" b="22225"/>
                <wp:wrapNone/>
                <wp:docPr id="436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600" cy="111600"/>
                          <a:chOff x="10392" y="-1539"/>
                          <a:chExt cx="175" cy="175"/>
                        </a:xfrm>
                      </wpg:grpSpPr>
                      <wpg:grpSp>
                        <wpg:cNvPr id="437" name="Group 333"/>
                        <wpg:cNvGrpSpPr>
                          <a:grpSpLocks/>
                        </wpg:cNvGrpSpPr>
                        <wpg:grpSpPr bwMode="auto">
                          <a:xfrm>
                            <a:off x="10392" y="-1539"/>
                            <a:ext cx="175" cy="174"/>
                            <a:chOff x="10392" y="-1539"/>
                            <a:chExt cx="175" cy="174"/>
                          </a:xfrm>
                        </wpg:grpSpPr>
                        <wps:wsp>
                          <wps:cNvPr id="438" name="Freeform 334"/>
                          <wps:cNvSpPr>
                            <a:spLocks/>
                          </wps:cNvSpPr>
                          <wps:spPr bwMode="auto">
                            <a:xfrm>
                              <a:off x="10392" y="-1539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483 10392"/>
                                <a:gd name="T1" fmla="*/ T0 w 175"/>
                                <a:gd name="T2" fmla="+- 0 -1539 -1539"/>
                                <a:gd name="T3" fmla="*/ -1539 h 174"/>
                                <a:gd name="T4" fmla="+- 0 10421 10392"/>
                                <a:gd name="T5" fmla="*/ T4 w 175"/>
                                <a:gd name="T6" fmla="+- 0 -1516 -1539"/>
                                <a:gd name="T7" fmla="*/ -1516 h 174"/>
                                <a:gd name="T8" fmla="+- 0 10392 10392"/>
                                <a:gd name="T9" fmla="*/ T8 w 175"/>
                                <a:gd name="T10" fmla="+- 0 -1459 -1539"/>
                                <a:gd name="T11" fmla="*/ -1459 h 174"/>
                                <a:gd name="T12" fmla="+- 0 10395 10392"/>
                                <a:gd name="T13" fmla="*/ T12 w 175"/>
                                <a:gd name="T14" fmla="+- 0 -1434 -1539"/>
                                <a:gd name="T15" fmla="*/ -1434 h 174"/>
                                <a:gd name="T16" fmla="+- 0 10430 10392"/>
                                <a:gd name="T17" fmla="*/ T16 w 175"/>
                                <a:gd name="T18" fmla="+- 0 -1380 -1539"/>
                                <a:gd name="T19" fmla="*/ -1380 h 174"/>
                                <a:gd name="T20" fmla="+- 0 10470 10392"/>
                                <a:gd name="T21" fmla="*/ T20 w 175"/>
                                <a:gd name="T22" fmla="+- 0 -1365 -1539"/>
                                <a:gd name="T23" fmla="*/ -1365 h 174"/>
                                <a:gd name="T24" fmla="+- 0 10495 10392"/>
                                <a:gd name="T25" fmla="*/ T24 w 175"/>
                                <a:gd name="T26" fmla="+- 0 -1367 -1539"/>
                                <a:gd name="T27" fmla="*/ -1367 h 174"/>
                                <a:gd name="T28" fmla="+- 0 10550 10392"/>
                                <a:gd name="T29" fmla="*/ T28 w 175"/>
                                <a:gd name="T30" fmla="+- 0 -1401 -1539"/>
                                <a:gd name="T31" fmla="*/ -1401 h 174"/>
                                <a:gd name="T32" fmla="+- 0 10566 10392"/>
                                <a:gd name="T33" fmla="*/ T32 w 175"/>
                                <a:gd name="T34" fmla="+- 0 -1452 -1539"/>
                                <a:gd name="T35" fmla="*/ -1452 h 174"/>
                                <a:gd name="T36" fmla="+- 0 10564 10392"/>
                                <a:gd name="T37" fmla="*/ T36 w 175"/>
                                <a:gd name="T38" fmla="+- 0 -1474 -1539"/>
                                <a:gd name="T39" fmla="*/ -1474 h 174"/>
                                <a:gd name="T40" fmla="+- 0 10525 10392"/>
                                <a:gd name="T41" fmla="*/ T40 w 175"/>
                                <a:gd name="T42" fmla="+- 0 -1526 -1539"/>
                                <a:gd name="T43" fmla="*/ -1526 h 174"/>
                                <a:gd name="T44" fmla="+- 0 10483 10392"/>
                                <a:gd name="T45" fmla="*/ T44 w 175"/>
                                <a:gd name="T46" fmla="+- 0 -1539 -1539"/>
                                <a:gd name="T47" fmla="*/ -1539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9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158" y="138"/>
                                  </a:lnTo>
                                  <a:lnTo>
                                    <a:pt x="174" y="87"/>
                                  </a:lnTo>
                                  <a:lnTo>
                                    <a:pt x="172" y="65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" name="Group 331"/>
                        <wpg:cNvGrpSpPr>
                          <a:grpSpLocks/>
                        </wpg:cNvGrpSpPr>
                        <wpg:grpSpPr bwMode="auto">
                          <a:xfrm>
                            <a:off x="10404" y="-1528"/>
                            <a:ext cx="153" cy="154"/>
                            <a:chOff x="10404" y="-1528"/>
                            <a:chExt cx="153" cy="154"/>
                          </a:xfrm>
                        </wpg:grpSpPr>
                        <wps:wsp>
                          <wps:cNvPr id="440" name="Freeform 332"/>
                          <wps:cNvSpPr>
                            <a:spLocks/>
                          </wps:cNvSpPr>
                          <wps:spPr bwMode="auto">
                            <a:xfrm>
                              <a:off x="10404" y="-1528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0556 10404"/>
                                <a:gd name="T1" fmla="*/ T0 w 153"/>
                                <a:gd name="T2" fmla="+- 0 -1452 -1528"/>
                                <a:gd name="T3" fmla="*/ -1452 h 154"/>
                                <a:gd name="T4" fmla="+- 0 10530 10404"/>
                                <a:gd name="T5" fmla="*/ T4 w 153"/>
                                <a:gd name="T6" fmla="+- 0 -1510 -1528"/>
                                <a:gd name="T7" fmla="*/ -1510 h 154"/>
                                <a:gd name="T8" fmla="+- 0 10490 10404"/>
                                <a:gd name="T9" fmla="*/ T8 w 153"/>
                                <a:gd name="T10" fmla="+- 0 -1528 -1528"/>
                                <a:gd name="T11" fmla="*/ -1528 h 154"/>
                                <a:gd name="T12" fmla="+- 0 10464 10404"/>
                                <a:gd name="T13" fmla="*/ T12 w 153"/>
                                <a:gd name="T14" fmla="+- 0 -1525 -1528"/>
                                <a:gd name="T15" fmla="*/ -1525 h 154"/>
                                <a:gd name="T16" fmla="+- 0 10443 10404"/>
                                <a:gd name="T17" fmla="*/ T16 w 153"/>
                                <a:gd name="T18" fmla="+- 0 -1518 -1528"/>
                                <a:gd name="T19" fmla="*/ -1518 h 154"/>
                                <a:gd name="T20" fmla="+- 0 10425 10404"/>
                                <a:gd name="T21" fmla="*/ T20 w 153"/>
                                <a:gd name="T22" fmla="+- 0 -1505 -1528"/>
                                <a:gd name="T23" fmla="*/ -1505 h 154"/>
                                <a:gd name="T24" fmla="+- 0 10412 10404"/>
                                <a:gd name="T25" fmla="*/ T24 w 153"/>
                                <a:gd name="T26" fmla="+- 0 -1489 -1528"/>
                                <a:gd name="T27" fmla="*/ -1489 h 154"/>
                                <a:gd name="T28" fmla="+- 0 10404 10404"/>
                                <a:gd name="T29" fmla="*/ T28 w 153"/>
                                <a:gd name="T30" fmla="+- 0 -1470 -1528"/>
                                <a:gd name="T31" fmla="*/ -1470 h 154"/>
                                <a:gd name="T32" fmla="+- 0 10406 10404"/>
                                <a:gd name="T33" fmla="*/ T32 w 153"/>
                                <a:gd name="T34" fmla="+- 0 -1443 -1528"/>
                                <a:gd name="T35" fmla="*/ -1443 h 154"/>
                                <a:gd name="T36" fmla="+- 0 10438 10404"/>
                                <a:gd name="T37" fmla="*/ T36 w 153"/>
                                <a:gd name="T38" fmla="+- 0 -1387 -1528"/>
                                <a:gd name="T39" fmla="*/ -1387 h 154"/>
                                <a:gd name="T40" fmla="+- 0 10475 10404"/>
                                <a:gd name="T41" fmla="*/ T40 w 153"/>
                                <a:gd name="T42" fmla="+- 0 -1374 -1528"/>
                                <a:gd name="T43" fmla="*/ -1374 h 154"/>
                                <a:gd name="T44" fmla="+- 0 10499 10404"/>
                                <a:gd name="T45" fmla="*/ T44 w 153"/>
                                <a:gd name="T46" fmla="+- 0 -1378 -1528"/>
                                <a:gd name="T47" fmla="*/ -1378 h 154"/>
                                <a:gd name="T48" fmla="+- 0 10548 10404"/>
                                <a:gd name="T49" fmla="*/ T48 w 153"/>
                                <a:gd name="T50" fmla="+- 0 -1417 -1528"/>
                                <a:gd name="T51" fmla="*/ -1417 h 154"/>
                                <a:gd name="T52" fmla="+- 0 10556 10404"/>
                                <a:gd name="T53" fmla="*/ T52 w 153"/>
                                <a:gd name="T54" fmla="+- 0 -1452 -1528"/>
                                <a:gd name="T55" fmla="*/ -1452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6"/>
                                  </a:moveTo>
                                  <a:lnTo>
                                    <a:pt x="126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5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5" y="150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30" style="position:absolute;margin-left:520pt;margin-top:1.4pt;width:8.8pt;height:8.8pt;z-index:-251636224;mso-position-horizontal-relative:page" coordsize="175,175" coordorigin="10392,-1539" o:spid="_x0000_s1026" w14:anchorId="3F6173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">
                <v:group id="Group 333" style="position:absolute;left:10392;top:-1539;width:175;height:174" coordsize="175,174" coordorigin="10392,-1539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shape id="Freeform 334" style="position:absolute;left:10392;top:-1539;width:175;height:174;visibility:visible;mso-wrap-style:square;v-text-anchor:top" coordsize="175,174" o:spid="_x0000_s1028" stroked="f" path="m91,l29,23,,80r3,25l38,159r40,15l103,172r55,-34l174,87,172,65,133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">
                    <v:path arrowok="t" o:connecttype="custom" o:connectlocs="91,-1539;29,-1516;0,-1459;3,-1434;38,-1380;78,-1365;103,-1367;158,-1401;174,-1452;172,-1474;133,-1526;91,-1539" o:connectangles="0,0,0,0,0,0,0,0,0,0,0,0"/>
                  </v:shape>
                </v:group>
                <v:group id="Group 331" style="position:absolute;left:10404;top:-1528;width:153;height:154" coordsize="153,154" coordorigin="10404,-152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<v:shape id="Freeform 332" style="position:absolute;left:10404;top:-1528;width:153;height:154;visibility:visible;mso-wrap-style:square;v-text-anchor:top" coordsize="153,154" o:spid="_x0000_s1030" filled="f" strokeweight=".35281mm" path="m152,76l126,18,86,,60,3,39,10,21,23,8,39,,58,2,85r32,56l71,154r24,-4l144,111r8,-3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">
                    <v:path arrowok="t" o:connecttype="custom" o:connectlocs="152,-1452;126,-1510;86,-1528;60,-1525;39,-1518;21,-1505;8,-1489;0,-1470;2,-1443;34,-1387;71,-1374;95,-1378;144,-1417;152,-1452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Pr="006B25D4" w:rsidR="0019467D">
        <w:rPr>
          <w:rFonts w:ascii="Arial" w:hAnsi="Arial" w:cs="Arial"/>
          <w:color w:val="2F2116"/>
          <w:sz w:val="18"/>
          <w:szCs w:val="18"/>
          <w:lang w:val="da-DK"/>
        </w:rPr>
        <w:tab/>
        <w:t>forbrugsmålere? (sæt</w:t>
      </w:r>
      <w:r w:rsidRPr="006B25D4" w:rsidR="0019467D">
        <w:rPr>
          <w:rFonts w:ascii="Arial" w:hAnsi="Arial" w:cs="Arial"/>
          <w:color w:val="2F2116"/>
          <w:spacing w:val="-13"/>
          <w:sz w:val="18"/>
          <w:szCs w:val="18"/>
          <w:lang w:val="da-DK"/>
        </w:rPr>
        <w:t xml:space="preserve"> </w:t>
      </w:r>
      <w:r w:rsidR="00A95295">
        <w:rPr>
          <w:rFonts w:ascii="Arial" w:hAnsi="Arial" w:cs="Arial"/>
          <w:color w:val="2F2116"/>
          <w:sz w:val="18"/>
          <w:szCs w:val="18"/>
          <w:lang w:val="da-DK"/>
        </w:rPr>
        <w:t>x)</w:t>
      </w:r>
      <w:r w:rsidR="00A95295">
        <w:rPr>
          <w:rFonts w:ascii="Arial" w:hAnsi="Arial" w:cs="Arial"/>
          <w:color w:val="2F2116"/>
          <w:sz w:val="18"/>
          <w:szCs w:val="18"/>
          <w:lang w:val="da-DK"/>
        </w:rPr>
        <w:tab/>
      </w:r>
      <w:bookmarkStart w:name="KxllingMxlerJa" w:id="91"/>
      <w:bookmarkEnd w:id="91"/>
      <w:sdt>
        <w:sdtPr>
          <w:rPr>
            <w:rFonts w:ascii="Arial" w:hAnsi="Arial" w:cs="Arial"/>
            <w:color w:val="2F2116"/>
            <w:sz w:val="18"/>
            <w:szCs w:val="18"/>
            <w:lang w:val="da-DK"/>
          </w:rPr>
          <w:alias w:val="#Nav: /LeaseContract_A9/CMyes"/>
          <w:tag w:val="#Nav: ContractTypeA9/50500"/>
          <w:id w:val="1807360819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CMyes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cs="Arial"/>
              <w:color w:val="2F2116"/>
              <w:sz w:val="18"/>
              <w:szCs w:val="18"/>
              <w:lang w:val="da-DK"/>
            </w:rPr>
            <w:t>CMyes</w:t>
          </w:r>
          <w:proofErr w:type="spellEnd"/>
        </w:sdtContent>
      </w:sdt>
      <w:r w:rsidR="00A95295">
        <w:rPr>
          <w:rFonts w:ascii="Arial" w:hAnsi="Arial" w:cs="Arial"/>
          <w:color w:val="2F2116"/>
          <w:sz w:val="18"/>
          <w:szCs w:val="18"/>
          <w:lang w:val="da-DK"/>
        </w:rPr>
        <w:tab/>
        <w:t>Ja</w:t>
      </w:r>
      <w:r w:rsidR="00A95295">
        <w:rPr>
          <w:rFonts w:ascii="Arial" w:hAnsi="Arial" w:cs="Arial"/>
          <w:color w:val="2F2116"/>
          <w:sz w:val="18"/>
          <w:szCs w:val="18"/>
          <w:lang w:val="da-DK"/>
        </w:rPr>
        <w:tab/>
      </w:r>
      <w:bookmarkStart w:name="KxllingMxlerNej" w:id="92"/>
      <w:bookmarkEnd w:id="92"/>
      <w:sdt>
        <w:sdtPr>
          <w:rPr>
            <w:rFonts w:ascii="Arial" w:hAnsi="Arial" w:cs="Arial"/>
            <w:color w:val="2F2116"/>
            <w:sz w:val="18"/>
            <w:szCs w:val="18"/>
            <w:lang w:val="da-DK"/>
          </w:rPr>
          <w:alias w:val="#Nav: /LeaseContract_A9/CMNo"/>
          <w:tag w:val="#Nav: ContractTypeA9/50500"/>
          <w:id w:val="-1568717866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CMNo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cs="Arial"/>
              <w:color w:val="2F2116"/>
              <w:sz w:val="18"/>
              <w:szCs w:val="18"/>
              <w:lang w:val="da-DK"/>
            </w:rPr>
            <w:t>CMNo</w:t>
          </w:r>
          <w:proofErr w:type="spellEnd"/>
        </w:sdtContent>
      </w:sdt>
      <w:r w:rsidRPr="006B25D4" w:rsidR="0019467D">
        <w:rPr>
          <w:rFonts w:ascii="Arial" w:hAnsi="Arial" w:cs="Arial"/>
          <w:color w:val="2F2116"/>
          <w:sz w:val="18"/>
          <w:szCs w:val="18"/>
          <w:lang w:val="da-DK"/>
        </w:rPr>
        <w:tab/>
        <w:t>Nej</w:t>
      </w:r>
    </w:p>
    <w:p w:rsidRPr="006B25D4" w:rsidR="0019467D" w:rsidP="0019467D" w:rsidRDefault="0019467D">
      <w:pPr>
        <w:pStyle w:val="TableParagraph"/>
        <w:tabs>
          <w:tab w:val="left" w:pos="2394"/>
          <w:tab w:val="left" w:pos="9424"/>
          <w:tab w:val="left" w:pos="9605"/>
          <w:tab w:val="left" w:pos="9639"/>
          <w:tab w:val="left" w:pos="9781"/>
          <w:tab w:val="left" w:pos="9894"/>
          <w:tab w:val="left" w:pos="10064"/>
        </w:tabs>
        <w:ind w:left="993"/>
        <w:rPr>
          <w:rFonts w:ascii="Arial" w:hAnsi="Arial" w:eastAsia="Arial" w:cs="Arial"/>
          <w:sz w:val="18"/>
          <w:szCs w:val="18"/>
          <w:lang w:val="da-DK"/>
        </w:rPr>
      </w:pPr>
      <w:r w:rsidRPr="006B25D4">
        <w:rPr>
          <w:rFonts w:ascii="Arial" w:hAnsi="Arial" w:eastAsia="Arial" w:cs="Arial"/>
          <w:sz w:val="18"/>
          <w:szCs w:val="18"/>
          <w:lang w:val="da-DK"/>
        </w:rPr>
        <w:tab/>
      </w:r>
    </w:p>
    <w:p w:rsidRPr="006B25D4" w:rsidR="0019467D" w:rsidP="00A95295" w:rsidRDefault="0019467D">
      <w:pPr>
        <w:pStyle w:val="TableParagraph"/>
        <w:tabs>
          <w:tab w:val="left" w:pos="2394"/>
          <w:tab w:val="left" w:pos="5529"/>
          <w:tab w:val="left" w:pos="9424"/>
          <w:tab w:val="left" w:pos="9605"/>
          <w:tab w:val="left" w:pos="9639"/>
          <w:tab w:val="left" w:pos="9781"/>
          <w:tab w:val="left" w:pos="9894"/>
          <w:tab w:val="left" w:pos="10064"/>
        </w:tabs>
        <w:ind w:left="993"/>
        <w:rPr>
          <w:rFonts w:ascii="Arial" w:hAnsi="Arial" w:eastAsia="Arial" w:cs="Arial"/>
          <w:sz w:val="18"/>
          <w:szCs w:val="18"/>
          <w:lang w:val="da-DK"/>
        </w:rPr>
      </w:pPr>
      <w:r w:rsidRPr="006B25D4">
        <w:rPr>
          <w:rFonts w:ascii="Arial" w:hAnsi="Arial" w:cs="Arial"/>
          <w:color w:val="2F2116"/>
          <w:sz w:val="18"/>
          <w:szCs w:val="18"/>
          <w:lang w:val="da-DK"/>
        </w:rPr>
        <w:tab/>
        <w:t>Kølingsregnskabsåret begynder</w:t>
      </w:r>
      <w:r w:rsidRPr="006B25D4">
        <w:rPr>
          <w:rFonts w:ascii="Arial" w:hAnsi="Arial" w:cs="Arial"/>
          <w:color w:val="2F2116"/>
          <w:spacing w:val="7"/>
          <w:sz w:val="18"/>
          <w:szCs w:val="18"/>
          <w:lang w:val="da-DK"/>
        </w:rPr>
        <w:t xml:space="preserve"> </w:t>
      </w:r>
      <w:r w:rsidRPr="006B25D4">
        <w:rPr>
          <w:rFonts w:ascii="Arial" w:hAnsi="Arial" w:cs="Arial"/>
          <w:color w:val="2F2116"/>
          <w:sz w:val="18"/>
          <w:szCs w:val="18"/>
          <w:lang w:val="da-DK"/>
        </w:rPr>
        <w:t>den</w:t>
      </w:r>
      <w:r w:rsidR="00A95295">
        <w:rPr>
          <w:rFonts w:ascii="Arial" w:hAnsi="Arial" w:cs="Arial"/>
          <w:color w:val="2F2116"/>
          <w:sz w:val="18"/>
          <w:szCs w:val="18"/>
          <w:lang w:val="da-DK"/>
        </w:rPr>
        <w:tab/>
      </w:r>
      <w:bookmarkStart w:name="Kxledato" w:id="93"/>
      <w:bookmarkEnd w:id="93"/>
      <w:sdt>
        <w:sdtPr>
          <w:rPr>
            <w:rFonts w:ascii="Arial" w:hAnsi="Arial" w:cs="Arial"/>
            <w:color w:val="2F2116"/>
            <w:sz w:val="18"/>
            <w:szCs w:val="18"/>
            <w:lang w:val="da-DK"/>
          </w:rPr>
          <w:alias w:val="#Nav: /LeaseContract_A9/CA"/>
          <w:tag w:val="#Nav: ContractTypeA9/50500"/>
          <w:id w:val="-24170908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CA[1]" w:storeItemID="{BED37232-F969-45E4-A645-04C1A97B6F95}"/>
          <w:text/>
        </w:sdtPr>
        <w:sdtEndPr/>
        <w:sdtContent>
          <w:r w:rsidR="00CB5B37">
            <w:rPr>
              <w:rFonts w:ascii="Arial" w:hAnsi="Arial" w:cs="Arial"/>
              <w:color w:val="2F2116"/>
              <w:sz w:val="18"/>
              <w:szCs w:val="18"/>
              <w:lang w:val="da-DK"/>
            </w:rPr>
            <w:t>CA</w:t>
          </w:r>
        </w:sdtContent>
      </w:sdt>
    </w:p>
    <w:p w:rsidRPr="006B25D4" w:rsidR="009963A3" w:rsidRDefault="009963A3">
      <w:pPr>
        <w:rPr>
          <w:rFonts w:ascii="Arial" w:hAnsi="Arial" w:cs="Arial"/>
          <w:sz w:val="18"/>
          <w:szCs w:val="18"/>
          <w:lang w:val="da-DK"/>
        </w:rPr>
      </w:pPr>
    </w:p>
    <w:p w:rsidRPr="00E729E0" w:rsidR="00AD0160" w:rsidRDefault="00AD0160">
      <w:pPr>
        <w:spacing w:before="7"/>
        <w:rPr>
          <w:rFonts w:ascii="Arial" w:hAnsi="Arial" w:eastAsia="Arial" w:cs="Arial"/>
          <w:sz w:val="5"/>
          <w:szCs w:val="5"/>
          <w:lang w:val="da-DK"/>
        </w:rPr>
      </w:pPr>
    </w:p>
    <w:p w:rsidRPr="00706616" w:rsidR="00AD0160" w:rsidRDefault="00706616">
      <w:pPr>
        <w:tabs>
          <w:tab w:val="left" w:pos="10318"/>
        </w:tabs>
        <w:spacing w:before="74"/>
        <w:ind w:left="113"/>
        <w:rPr>
          <w:rFonts w:ascii="Arial" w:hAnsi="Arial" w:eastAsia="Arial" w:cs="Arial"/>
          <w:sz w:val="20"/>
          <w:szCs w:val="20"/>
          <w:lang w:val="da-DK"/>
        </w:rPr>
      </w:pPr>
      <w:r w:rsidRPr="00706616">
        <w:rPr>
          <w:rFonts w:ascii="Arial" w:hAnsi="Arial" w:eastAsia="Arial" w:cs="Arial"/>
          <w:color w:val="2F2116"/>
          <w:w w:val="105"/>
          <w:sz w:val="20"/>
          <w:szCs w:val="20"/>
          <w:shd w:val="clear" w:color="auto" w:fill="D3D3D2"/>
          <w:lang w:val="da-DK"/>
        </w:rPr>
        <w:t xml:space="preserve">§ 6. Fællesantenner </w:t>
      </w:r>
      <w:r w:rsidRPr="00706616">
        <w:rPr>
          <w:rFonts w:ascii="Arial" w:hAnsi="Arial" w:eastAsia="Arial" w:cs="Arial"/>
          <w:color w:val="2F2116"/>
          <w:spacing w:val="-4"/>
          <w:w w:val="105"/>
          <w:sz w:val="20"/>
          <w:szCs w:val="20"/>
          <w:shd w:val="clear" w:color="auto" w:fill="D3D3D2"/>
          <w:lang w:val="da-DK"/>
        </w:rPr>
        <w:t xml:space="preserve">m.v. </w:t>
      </w:r>
      <w:r w:rsidRPr="00706616">
        <w:rPr>
          <w:rFonts w:ascii="Arial" w:hAnsi="Arial" w:eastAsia="Arial" w:cs="Arial"/>
          <w:color w:val="2F2116"/>
          <w:w w:val="105"/>
          <w:sz w:val="20"/>
          <w:szCs w:val="20"/>
          <w:shd w:val="clear" w:color="auto" w:fill="D3D3D2"/>
          <w:lang w:val="da-DK"/>
        </w:rPr>
        <w:t>og adgang til elektroniske</w:t>
      </w:r>
      <w:r w:rsidRPr="00706616">
        <w:rPr>
          <w:rFonts w:ascii="Arial" w:hAnsi="Arial" w:eastAsia="Arial" w:cs="Arial"/>
          <w:color w:val="2F2116"/>
          <w:spacing w:val="-10"/>
          <w:w w:val="105"/>
          <w:sz w:val="20"/>
          <w:szCs w:val="20"/>
          <w:shd w:val="clear" w:color="auto" w:fill="D3D3D2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w w:val="105"/>
          <w:sz w:val="20"/>
          <w:szCs w:val="20"/>
          <w:shd w:val="clear" w:color="auto" w:fill="D3D3D2"/>
          <w:lang w:val="da-DK"/>
        </w:rPr>
        <w:t>kommunikationstjenester</w:t>
      </w:r>
      <w:r w:rsidRPr="00706616">
        <w:rPr>
          <w:rFonts w:ascii="Arial" w:hAnsi="Arial" w:eastAsia="Arial" w:cs="Arial"/>
          <w:color w:val="2F2116"/>
          <w:sz w:val="20"/>
          <w:szCs w:val="20"/>
          <w:shd w:val="clear" w:color="auto" w:fill="D3D3D2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sz w:val="20"/>
          <w:szCs w:val="20"/>
          <w:shd w:val="clear" w:color="auto" w:fill="D3D3D2"/>
          <w:lang w:val="da-DK"/>
        </w:rPr>
        <w:tab/>
      </w:r>
    </w:p>
    <w:p w:rsidRPr="00706616" w:rsidR="00AD0160" w:rsidRDefault="00AD0160">
      <w:pPr>
        <w:spacing w:before="1"/>
        <w:rPr>
          <w:rFonts w:ascii="Arial" w:hAnsi="Arial" w:eastAsia="Arial" w:cs="Arial"/>
          <w:sz w:val="13"/>
          <w:szCs w:val="13"/>
          <w:lang w:val="da-DK"/>
        </w:rPr>
      </w:pPr>
    </w:p>
    <w:p w:rsidRPr="00D20B80" w:rsidR="009C596B" w:rsidP="009C596B" w:rsidRDefault="002B38C7">
      <w:pPr>
        <w:pStyle w:val="TableParagraph"/>
        <w:tabs>
          <w:tab w:val="left" w:pos="2410"/>
          <w:tab w:val="left" w:pos="9424"/>
          <w:tab w:val="left" w:pos="9605"/>
          <w:tab w:val="left" w:pos="9639"/>
          <w:tab w:val="left" w:pos="9894"/>
          <w:tab w:val="left" w:pos="10064"/>
        </w:tabs>
        <w:spacing w:before="78"/>
        <w:ind w:left="993"/>
        <w:rPr>
          <w:rFonts w:ascii="Arial" w:hAnsi="Arial" w:eastAsia="Arial" w:cs="Arial"/>
          <w:sz w:val="18"/>
          <w:szCs w:val="18"/>
          <w:lang w:val="da-DK"/>
        </w:rPr>
      </w:pPr>
      <w:r w:rsidRPr="00D20B80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anchor distT="0" distB="0" distL="114300" distR="114300" simplePos="0" relativeHeight="251619840" behindDoc="1" locked="0" layoutInCell="1" allowOverlap="1" wp14:editId="59453962" wp14:anchorId="7A16D70E">
                <wp:simplePos x="0" y="0"/>
                <wp:positionH relativeFrom="page">
                  <wp:posOffset>6604000</wp:posOffset>
                </wp:positionH>
                <wp:positionV relativeFrom="paragraph">
                  <wp:posOffset>47625</wp:posOffset>
                </wp:positionV>
                <wp:extent cx="111125" cy="111125"/>
                <wp:effectExtent l="0" t="0" r="22225" b="22225"/>
                <wp:wrapNone/>
                <wp:docPr id="315" name="Group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372" y="566"/>
                          <a:chExt cx="175" cy="175"/>
                        </a:xfrm>
                      </wpg:grpSpPr>
                      <wpg:grpSp>
                        <wpg:cNvPr id="316" name="Group 313"/>
                        <wpg:cNvGrpSpPr>
                          <a:grpSpLocks/>
                        </wpg:cNvGrpSpPr>
                        <wpg:grpSpPr bwMode="auto">
                          <a:xfrm>
                            <a:off x="10372" y="566"/>
                            <a:ext cx="175" cy="174"/>
                            <a:chOff x="10372" y="566"/>
                            <a:chExt cx="175" cy="174"/>
                          </a:xfrm>
                        </wpg:grpSpPr>
                        <wps:wsp>
                          <wps:cNvPr id="317" name="Freeform 314"/>
                          <wps:cNvSpPr>
                            <a:spLocks/>
                          </wps:cNvSpPr>
                          <wps:spPr bwMode="auto">
                            <a:xfrm>
                              <a:off x="10372" y="566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463 10372"/>
                                <a:gd name="T1" fmla="*/ T0 w 175"/>
                                <a:gd name="T2" fmla="+- 0 566 566"/>
                                <a:gd name="T3" fmla="*/ 566 h 174"/>
                                <a:gd name="T4" fmla="+- 0 10401 10372"/>
                                <a:gd name="T5" fmla="*/ T4 w 175"/>
                                <a:gd name="T6" fmla="+- 0 590 566"/>
                                <a:gd name="T7" fmla="*/ 590 h 174"/>
                                <a:gd name="T8" fmla="+- 0 10372 10372"/>
                                <a:gd name="T9" fmla="*/ T8 w 175"/>
                                <a:gd name="T10" fmla="+- 0 647 566"/>
                                <a:gd name="T11" fmla="*/ 647 h 174"/>
                                <a:gd name="T12" fmla="+- 0 10375 10372"/>
                                <a:gd name="T13" fmla="*/ T12 w 175"/>
                                <a:gd name="T14" fmla="+- 0 671 566"/>
                                <a:gd name="T15" fmla="*/ 671 h 174"/>
                                <a:gd name="T16" fmla="+- 0 10410 10372"/>
                                <a:gd name="T17" fmla="*/ T16 w 175"/>
                                <a:gd name="T18" fmla="+- 0 725 566"/>
                                <a:gd name="T19" fmla="*/ 725 h 174"/>
                                <a:gd name="T20" fmla="+- 0 10450 10372"/>
                                <a:gd name="T21" fmla="*/ T20 w 175"/>
                                <a:gd name="T22" fmla="+- 0 740 566"/>
                                <a:gd name="T23" fmla="*/ 740 h 174"/>
                                <a:gd name="T24" fmla="+- 0 10475 10372"/>
                                <a:gd name="T25" fmla="*/ T24 w 175"/>
                                <a:gd name="T26" fmla="+- 0 738 566"/>
                                <a:gd name="T27" fmla="*/ 738 h 174"/>
                                <a:gd name="T28" fmla="+- 0 10530 10372"/>
                                <a:gd name="T29" fmla="*/ T28 w 175"/>
                                <a:gd name="T30" fmla="+- 0 704 566"/>
                                <a:gd name="T31" fmla="*/ 704 h 174"/>
                                <a:gd name="T32" fmla="+- 0 10546 10372"/>
                                <a:gd name="T33" fmla="*/ T32 w 175"/>
                                <a:gd name="T34" fmla="+- 0 654 566"/>
                                <a:gd name="T35" fmla="*/ 654 h 174"/>
                                <a:gd name="T36" fmla="+- 0 10544 10372"/>
                                <a:gd name="T37" fmla="*/ T36 w 175"/>
                                <a:gd name="T38" fmla="+- 0 631 566"/>
                                <a:gd name="T39" fmla="*/ 631 h 174"/>
                                <a:gd name="T40" fmla="+- 0 10505 10372"/>
                                <a:gd name="T41" fmla="*/ T40 w 175"/>
                                <a:gd name="T42" fmla="+- 0 580 566"/>
                                <a:gd name="T43" fmla="*/ 580 h 174"/>
                                <a:gd name="T44" fmla="+- 0 10463 10372"/>
                                <a:gd name="T45" fmla="*/ T44 w 175"/>
                                <a:gd name="T46" fmla="+- 0 566 566"/>
                                <a:gd name="T47" fmla="*/ 566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9" y="24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158" y="138"/>
                                  </a:lnTo>
                                  <a:lnTo>
                                    <a:pt x="174" y="88"/>
                                  </a:lnTo>
                                  <a:lnTo>
                                    <a:pt x="172" y="65"/>
                                  </a:lnTo>
                                  <a:lnTo>
                                    <a:pt x="133" y="14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8" name="Group 311"/>
                        <wpg:cNvGrpSpPr>
                          <a:grpSpLocks/>
                        </wpg:cNvGrpSpPr>
                        <wpg:grpSpPr bwMode="auto">
                          <a:xfrm>
                            <a:off x="10384" y="577"/>
                            <a:ext cx="153" cy="154"/>
                            <a:chOff x="10384" y="577"/>
                            <a:chExt cx="153" cy="154"/>
                          </a:xfrm>
                        </wpg:grpSpPr>
                        <wps:wsp>
                          <wps:cNvPr id="319" name="Freeform 312"/>
                          <wps:cNvSpPr>
                            <a:spLocks/>
                          </wps:cNvSpPr>
                          <wps:spPr bwMode="auto">
                            <a:xfrm>
                              <a:off x="10384" y="577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0536 10384"/>
                                <a:gd name="T1" fmla="*/ T0 w 153"/>
                                <a:gd name="T2" fmla="+- 0 654 577"/>
                                <a:gd name="T3" fmla="*/ 654 h 154"/>
                                <a:gd name="T4" fmla="+- 0 10510 10384"/>
                                <a:gd name="T5" fmla="*/ T4 w 153"/>
                                <a:gd name="T6" fmla="+- 0 595 577"/>
                                <a:gd name="T7" fmla="*/ 595 h 154"/>
                                <a:gd name="T8" fmla="+- 0 10470 10384"/>
                                <a:gd name="T9" fmla="*/ T8 w 153"/>
                                <a:gd name="T10" fmla="+- 0 577 577"/>
                                <a:gd name="T11" fmla="*/ 577 h 154"/>
                                <a:gd name="T12" fmla="+- 0 10444 10384"/>
                                <a:gd name="T13" fmla="*/ T12 w 153"/>
                                <a:gd name="T14" fmla="+- 0 580 577"/>
                                <a:gd name="T15" fmla="*/ 580 h 154"/>
                                <a:gd name="T16" fmla="+- 0 10423 10384"/>
                                <a:gd name="T17" fmla="*/ T16 w 153"/>
                                <a:gd name="T18" fmla="+- 0 588 577"/>
                                <a:gd name="T19" fmla="*/ 588 h 154"/>
                                <a:gd name="T20" fmla="+- 0 10405 10384"/>
                                <a:gd name="T21" fmla="*/ T20 w 153"/>
                                <a:gd name="T22" fmla="+- 0 600 577"/>
                                <a:gd name="T23" fmla="*/ 600 h 154"/>
                                <a:gd name="T24" fmla="+- 0 10392 10384"/>
                                <a:gd name="T25" fmla="*/ T24 w 153"/>
                                <a:gd name="T26" fmla="+- 0 616 577"/>
                                <a:gd name="T27" fmla="*/ 616 h 154"/>
                                <a:gd name="T28" fmla="+- 0 10384 10384"/>
                                <a:gd name="T29" fmla="*/ T28 w 153"/>
                                <a:gd name="T30" fmla="+- 0 635 577"/>
                                <a:gd name="T31" fmla="*/ 635 h 154"/>
                                <a:gd name="T32" fmla="+- 0 10386 10384"/>
                                <a:gd name="T33" fmla="*/ T32 w 153"/>
                                <a:gd name="T34" fmla="+- 0 663 577"/>
                                <a:gd name="T35" fmla="*/ 663 h 154"/>
                                <a:gd name="T36" fmla="+- 0 10418 10384"/>
                                <a:gd name="T37" fmla="*/ T36 w 153"/>
                                <a:gd name="T38" fmla="+- 0 718 577"/>
                                <a:gd name="T39" fmla="*/ 718 h 154"/>
                                <a:gd name="T40" fmla="+- 0 10455 10384"/>
                                <a:gd name="T41" fmla="*/ T40 w 153"/>
                                <a:gd name="T42" fmla="+- 0 731 577"/>
                                <a:gd name="T43" fmla="*/ 731 h 154"/>
                                <a:gd name="T44" fmla="+- 0 10479 10384"/>
                                <a:gd name="T45" fmla="*/ T44 w 153"/>
                                <a:gd name="T46" fmla="+- 0 728 577"/>
                                <a:gd name="T47" fmla="*/ 728 h 154"/>
                                <a:gd name="T48" fmla="+- 0 10528 10384"/>
                                <a:gd name="T49" fmla="*/ T48 w 153"/>
                                <a:gd name="T50" fmla="+- 0 688 577"/>
                                <a:gd name="T51" fmla="*/ 688 h 154"/>
                                <a:gd name="T52" fmla="+- 0 10536 10384"/>
                                <a:gd name="T53" fmla="*/ T52 w 153"/>
                                <a:gd name="T54" fmla="+- 0 654 577"/>
                                <a:gd name="T55" fmla="*/ 654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7"/>
                                  </a:moveTo>
                                  <a:lnTo>
                                    <a:pt x="126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9" y="11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5" y="151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10" style="position:absolute;margin-left:520pt;margin-top:3.75pt;width:8.75pt;height:8.75pt;z-index:-251696640;mso-position-horizontal-relative:page" coordsize="175,175" coordorigin="10372,566" o:spid="_x0000_s1026" w14:anchorId="68642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">
                <v:group id="Group 313" style="position:absolute;left:10372;top:566;width:175;height:174" coordsize="175,174" coordorigin="10372,56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shape id="Freeform 314" style="position:absolute;left:10372;top:566;width:175;height:174;visibility:visible;mso-wrap-style:square;v-text-anchor:top" coordsize="175,174" o:spid="_x0000_s1028" stroked="f" path="m91,l29,24,,81r3,24l38,159r40,15l103,172r55,-34l174,88,172,65,133,14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">
                    <v:path arrowok="t" o:connecttype="custom" o:connectlocs="91,566;29,590;0,647;3,671;38,725;78,740;103,738;158,704;174,654;172,631;133,580;91,566" o:connectangles="0,0,0,0,0,0,0,0,0,0,0,0"/>
                  </v:shape>
                </v:group>
                <v:group id="Group 311" style="position:absolute;left:10384;top:577;width:153;height:154" coordsize="153,154" coordorigin="10384,577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shape id="Freeform 312" style="position:absolute;left:10384;top:577;width:153;height:154;visibility:visible;mso-wrap-style:square;v-text-anchor:top" coordsize="153,154" o:spid="_x0000_s1030" filled="f" strokeweight="1pt" path="m152,77l126,18,86,,60,3,39,11,21,23,8,39,,58,2,86r32,55l71,154r24,-3l144,111r8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">
                    <v:path arrowok="t" o:connecttype="custom" o:connectlocs="152,654;126,595;86,577;60,580;39,588;21,600;8,616;0,635;2,663;34,718;71,731;95,728;144,688;152,654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="00C7308B"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22912" behindDoc="1" locked="0" layoutInCell="1" allowOverlap="1" wp14:editId="5DDBC497" wp14:anchorId="67DB29B4">
                <wp:simplePos x="0" y="0"/>
                <wp:positionH relativeFrom="page">
                  <wp:posOffset>6901815</wp:posOffset>
                </wp:positionH>
                <wp:positionV relativeFrom="paragraph">
                  <wp:posOffset>38735</wp:posOffset>
                </wp:positionV>
                <wp:extent cx="111125" cy="111125"/>
                <wp:effectExtent l="0" t="0" r="22225" b="3175"/>
                <wp:wrapNone/>
                <wp:docPr id="310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832" y="560"/>
                          <a:chExt cx="175" cy="175"/>
                        </a:xfrm>
                      </wpg:grpSpPr>
                      <wpg:grpSp>
                        <wpg:cNvPr id="311" name="Group 308"/>
                        <wpg:cNvGrpSpPr>
                          <a:grpSpLocks/>
                        </wpg:cNvGrpSpPr>
                        <wpg:grpSpPr bwMode="auto">
                          <a:xfrm>
                            <a:off x="10832" y="560"/>
                            <a:ext cx="175" cy="174"/>
                            <a:chOff x="10832" y="560"/>
                            <a:chExt cx="175" cy="174"/>
                          </a:xfrm>
                        </wpg:grpSpPr>
                        <wps:wsp>
                          <wps:cNvPr id="312" name="Freeform 309"/>
                          <wps:cNvSpPr>
                            <a:spLocks/>
                          </wps:cNvSpPr>
                          <wps:spPr bwMode="auto">
                            <a:xfrm>
                              <a:off x="10832" y="560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923 10832"/>
                                <a:gd name="T1" fmla="*/ T0 w 175"/>
                                <a:gd name="T2" fmla="+- 0 560 560"/>
                                <a:gd name="T3" fmla="*/ 560 h 174"/>
                                <a:gd name="T4" fmla="+- 0 10860 10832"/>
                                <a:gd name="T5" fmla="*/ T4 w 175"/>
                                <a:gd name="T6" fmla="+- 0 583 560"/>
                                <a:gd name="T7" fmla="*/ 583 h 174"/>
                                <a:gd name="T8" fmla="+- 0 10832 10832"/>
                                <a:gd name="T9" fmla="*/ T8 w 175"/>
                                <a:gd name="T10" fmla="+- 0 640 560"/>
                                <a:gd name="T11" fmla="*/ 640 h 174"/>
                                <a:gd name="T12" fmla="+- 0 10835 10832"/>
                                <a:gd name="T13" fmla="*/ T12 w 175"/>
                                <a:gd name="T14" fmla="+- 0 664 560"/>
                                <a:gd name="T15" fmla="*/ 664 h 174"/>
                                <a:gd name="T16" fmla="+- 0 10870 10832"/>
                                <a:gd name="T17" fmla="*/ T16 w 175"/>
                                <a:gd name="T18" fmla="+- 0 718 560"/>
                                <a:gd name="T19" fmla="*/ 718 h 174"/>
                                <a:gd name="T20" fmla="+- 0 10909 10832"/>
                                <a:gd name="T21" fmla="*/ T20 w 175"/>
                                <a:gd name="T22" fmla="+- 0 733 560"/>
                                <a:gd name="T23" fmla="*/ 733 h 174"/>
                                <a:gd name="T24" fmla="+- 0 10935 10832"/>
                                <a:gd name="T25" fmla="*/ T24 w 175"/>
                                <a:gd name="T26" fmla="+- 0 731 560"/>
                                <a:gd name="T27" fmla="*/ 731 h 174"/>
                                <a:gd name="T28" fmla="+- 0 10990 10832"/>
                                <a:gd name="T29" fmla="*/ T28 w 175"/>
                                <a:gd name="T30" fmla="+- 0 697 560"/>
                                <a:gd name="T31" fmla="*/ 697 h 174"/>
                                <a:gd name="T32" fmla="+- 0 11006 10832"/>
                                <a:gd name="T33" fmla="*/ T32 w 175"/>
                                <a:gd name="T34" fmla="+- 0 647 560"/>
                                <a:gd name="T35" fmla="*/ 647 h 174"/>
                                <a:gd name="T36" fmla="+- 0 11003 10832"/>
                                <a:gd name="T37" fmla="*/ T36 w 175"/>
                                <a:gd name="T38" fmla="+- 0 624 560"/>
                                <a:gd name="T39" fmla="*/ 624 h 174"/>
                                <a:gd name="T40" fmla="+- 0 10965 10832"/>
                                <a:gd name="T41" fmla="*/ T40 w 175"/>
                                <a:gd name="T42" fmla="+- 0 573 560"/>
                                <a:gd name="T43" fmla="*/ 573 h 174"/>
                                <a:gd name="T44" fmla="+- 0 10923 10832"/>
                                <a:gd name="T45" fmla="*/ T44 w 175"/>
                                <a:gd name="T46" fmla="+- 0 560 560"/>
                                <a:gd name="T47" fmla="*/ 560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8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4"/>
                                  </a:lnTo>
                                  <a:lnTo>
                                    <a:pt x="38" y="158"/>
                                  </a:lnTo>
                                  <a:lnTo>
                                    <a:pt x="77" y="173"/>
                                  </a:lnTo>
                                  <a:lnTo>
                                    <a:pt x="103" y="171"/>
                                  </a:lnTo>
                                  <a:lnTo>
                                    <a:pt x="158" y="137"/>
                                  </a:lnTo>
                                  <a:lnTo>
                                    <a:pt x="174" y="87"/>
                                  </a:lnTo>
                                  <a:lnTo>
                                    <a:pt x="171" y="64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306"/>
                        <wpg:cNvGrpSpPr>
                          <a:grpSpLocks/>
                        </wpg:cNvGrpSpPr>
                        <wpg:grpSpPr bwMode="auto">
                          <a:xfrm>
                            <a:off x="10844" y="570"/>
                            <a:ext cx="153" cy="154"/>
                            <a:chOff x="10844" y="570"/>
                            <a:chExt cx="153" cy="154"/>
                          </a:xfrm>
                        </wpg:grpSpPr>
                        <wps:wsp>
                          <wps:cNvPr id="314" name="Freeform 307"/>
                          <wps:cNvSpPr>
                            <a:spLocks/>
                          </wps:cNvSpPr>
                          <wps:spPr bwMode="auto">
                            <a:xfrm>
                              <a:off x="10844" y="570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0996 10844"/>
                                <a:gd name="T1" fmla="*/ T0 w 153"/>
                                <a:gd name="T2" fmla="+- 0 647 570"/>
                                <a:gd name="T3" fmla="*/ 647 h 154"/>
                                <a:gd name="T4" fmla="+- 0 10969 10844"/>
                                <a:gd name="T5" fmla="*/ T4 w 153"/>
                                <a:gd name="T6" fmla="+- 0 588 570"/>
                                <a:gd name="T7" fmla="*/ 588 h 154"/>
                                <a:gd name="T8" fmla="+- 0 10930 10844"/>
                                <a:gd name="T9" fmla="*/ T8 w 153"/>
                                <a:gd name="T10" fmla="+- 0 570 570"/>
                                <a:gd name="T11" fmla="*/ 570 h 154"/>
                                <a:gd name="T12" fmla="+- 0 10904 10844"/>
                                <a:gd name="T13" fmla="*/ T12 w 153"/>
                                <a:gd name="T14" fmla="+- 0 573 570"/>
                                <a:gd name="T15" fmla="*/ 573 h 154"/>
                                <a:gd name="T16" fmla="+- 0 10882 10844"/>
                                <a:gd name="T17" fmla="*/ T16 w 153"/>
                                <a:gd name="T18" fmla="+- 0 581 570"/>
                                <a:gd name="T19" fmla="*/ 581 h 154"/>
                                <a:gd name="T20" fmla="+- 0 10865 10844"/>
                                <a:gd name="T21" fmla="*/ T20 w 153"/>
                                <a:gd name="T22" fmla="+- 0 593 570"/>
                                <a:gd name="T23" fmla="*/ 593 h 154"/>
                                <a:gd name="T24" fmla="+- 0 10852 10844"/>
                                <a:gd name="T25" fmla="*/ T24 w 153"/>
                                <a:gd name="T26" fmla="+- 0 609 570"/>
                                <a:gd name="T27" fmla="*/ 609 h 154"/>
                                <a:gd name="T28" fmla="+- 0 10844 10844"/>
                                <a:gd name="T29" fmla="*/ T28 w 153"/>
                                <a:gd name="T30" fmla="+- 0 628 570"/>
                                <a:gd name="T31" fmla="*/ 628 h 154"/>
                                <a:gd name="T32" fmla="+- 0 10846 10844"/>
                                <a:gd name="T33" fmla="*/ T32 w 153"/>
                                <a:gd name="T34" fmla="+- 0 656 570"/>
                                <a:gd name="T35" fmla="*/ 656 h 154"/>
                                <a:gd name="T36" fmla="+- 0 10878 10844"/>
                                <a:gd name="T37" fmla="*/ T36 w 153"/>
                                <a:gd name="T38" fmla="+- 0 711 570"/>
                                <a:gd name="T39" fmla="*/ 711 h 154"/>
                                <a:gd name="T40" fmla="+- 0 10915 10844"/>
                                <a:gd name="T41" fmla="*/ T40 w 153"/>
                                <a:gd name="T42" fmla="+- 0 724 570"/>
                                <a:gd name="T43" fmla="*/ 724 h 154"/>
                                <a:gd name="T44" fmla="+- 0 10938 10844"/>
                                <a:gd name="T45" fmla="*/ T44 w 153"/>
                                <a:gd name="T46" fmla="+- 0 721 570"/>
                                <a:gd name="T47" fmla="*/ 721 h 154"/>
                                <a:gd name="T48" fmla="+- 0 10988 10844"/>
                                <a:gd name="T49" fmla="*/ T48 w 153"/>
                                <a:gd name="T50" fmla="+- 0 681 570"/>
                                <a:gd name="T51" fmla="*/ 681 h 154"/>
                                <a:gd name="T52" fmla="+- 0 10996 10844"/>
                                <a:gd name="T53" fmla="*/ T52 w 153"/>
                                <a:gd name="T54" fmla="+- 0 647 570"/>
                                <a:gd name="T55" fmla="*/ 647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7"/>
                                  </a:moveTo>
                                  <a:lnTo>
                                    <a:pt x="125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8" y="11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4" y="151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69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05" style="position:absolute;margin-left:543.45pt;margin-top:3.05pt;width:8.75pt;height:8.75pt;z-index:-251693568;mso-position-horizontal-relative:page" coordsize="175,175" coordorigin="10832,560" o:spid="_x0000_s1026" w14:anchorId="719FCC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">
                <v:group id="Group 308" style="position:absolute;left:10832;top:560;width:175;height:174" coordsize="175,174" coordorigin="10832,56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shape id="Freeform 309" style="position:absolute;left:10832;top:560;width:175;height:174;visibility:visible;mso-wrap-style:square;v-text-anchor:top" coordsize="175,174" o:spid="_x0000_s1028" stroked="f" path="m91,l28,23,,80r3,24l38,158r39,15l103,171r55,-34l174,87,171,64,133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">
                    <v:path arrowok="t" o:connecttype="custom" o:connectlocs="91,560;28,583;0,640;3,664;38,718;77,733;103,731;158,697;174,647;171,624;133,573;91,560" o:connectangles="0,0,0,0,0,0,0,0,0,0,0,0"/>
                  </v:shape>
                </v:group>
                <v:group id="Group 306" style="position:absolute;left:10844;top:570;width:153;height:154" coordsize="153,154" coordorigin="10844,57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shape id="Freeform 307" style="position:absolute;left:10844;top:570;width:153;height:154;visibility:visible;mso-wrap-style:square;v-text-anchor:top" coordsize="153,154" o:spid="_x0000_s1030" filled="f" strokeweight=".35275mm" path="m152,77l125,18,86,,60,3,38,11,21,23,8,39,,58,2,86r32,55l71,154r23,-3l144,111r8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">
                    <v:path arrowok="t" o:connecttype="custom" o:connectlocs="152,647;125,588;86,570;60,573;38,581;21,593;8,609;0,628;2,656;34,711;71,724;94,721;144,681;152,647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Pr="00D20B80" w:rsidR="009C596B">
        <w:rPr>
          <w:rFonts w:ascii="Arial" w:hAnsi="Arial" w:cs="Arial"/>
          <w:color w:val="2F2116"/>
          <w:sz w:val="18"/>
          <w:szCs w:val="18"/>
          <w:lang w:val="da-DK"/>
        </w:rPr>
        <w:t>Fællesantenne:</w:t>
      </w:r>
      <w:r w:rsidRPr="00D20B80" w:rsidR="009C596B">
        <w:rPr>
          <w:rFonts w:ascii="Arial" w:hAnsi="Arial" w:cs="Arial"/>
          <w:color w:val="2F2116"/>
          <w:sz w:val="18"/>
          <w:szCs w:val="18"/>
          <w:lang w:val="da-DK"/>
        </w:rPr>
        <w:tab/>
        <w:t>Udlejeren leverer fælles signalforsyning, hvor til lejer skal betale bidrag (sæt</w:t>
      </w:r>
      <w:r w:rsidRPr="00D20B80" w:rsidR="009C596B">
        <w:rPr>
          <w:rFonts w:ascii="Arial" w:hAnsi="Arial" w:cs="Arial"/>
          <w:color w:val="2F2116"/>
          <w:spacing w:val="-16"/>
          <w:sz w:val="18"/>
          <w:szCs w:val="18"/>
          <w:lang w:val="da-DK"/>
        </w:rPr>
        <w:t xml:space="preserve"> </w:t>
      </w:r>
      <w:r w:rsidR="00DD6BDF">
        <w:rPr>
          <w:rFonts w:ascii="Arial" w:hAnsi="Arial" w:cs="Arial"/>
          <w:color w:val="2F2116"/>
          <w:sz w:val="18"/>
          <w:szCs w:val="18"/>
          <w:lang w:val="da-DK"/>
        </w:rPr>
        <w:t>x)</w:t>
      </w:r>
      <w:r w:rsidR="00DD6BDF">
        <w:rPr>
          <w:rFonts w:ascii="Arial" w:hAnsi="Arial" w:cs="Arial"/>
          <w:color w:val="2F2116"/>
          <w:sz w:val="18"/>
          <w:szCs w:val="18"/>
          <w:lang w:val="da-DK"/>
        </w:rPr>
        <w:tab/>
      </w:r>
      <w:bookmarkStart w:name="UdlejerAntenneJa" w:id="94"/>
      <w:bookmarkEnd w:id="94"/>
      <w:sdt>
        <w:sdtPr>
          <w:rPr>
            <w:rFonts w:ascii="Arial" w:hAnsi="Arial" w:cs="Arial"/>
            <w:color w:val="2F2116"/>
            <w:sz w:val="18"/>
            <w:szCs w:val="18"/>
            <w:lang w:val="da-DK"/>
          </w:rPr>
          <w:alias w:val="#Nav: /LeaseContract_A9/L_AnteannaYes"/>
          <w:tag w:val="#Nav: ContractTypeA9/50500"/>
          <w:id w:val="-561946622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_AnteannaYes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cs="Arial"/>
              <w:color w:val="2F2116"/>
              <w:sz w:val="18"/>
              <w:szCs w:val="18"/>
              <w:lang w:val="da-DK"/>
            </w:rPr>
            <w:t>L_AnteannaYes</w:t>
          </w:r>
          <w:proofErr w:type="spellEnd"/>
        </w:sdtContent>
      </w:sdt>
      <w:r w:rsidRPr="00D20B80" w:rsidR="009C596B">
        <w:rPr>
          <w:rFonts w:ascii="Arial" w:hAnsi="Arial" w:cs="Arial"/>
          <w:color w:val="2F2116"/>
          <w:sz w:val="18"/>
          <w:szCs w:val="18"/>
          <w:lang w:val="da-DK"/>
        </w:rPr>
        <w:tab/>
      </w:r>
      <w:r w:rsidR="00DD6BDF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>Ja</w:t>
      </w:r>
      <w:r w:rsidR="00DD6BDF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ab/>
      </w:r>
      <w:bookmarkStart w:name="UdlejerAntenneNej" w:id="95"/>
      <w:bookmarkEnd w:id="95"/>
      <w:sdt>
        <w:sdtPr>
          <w:rPr>
            <w:rFonts w:ascii="Arial" w:hAnsi="Arial" w:eastAsia="Arial" w:cs="Arial"/>
            <w:color w:val="2F2116"/>
            <w:position w:val="1"/>
            <w:sz w:val="18"/>
            <w:szCs w:val="18"/>
            <w:lang w:val="da-DK"/>
          </w:rPr>
          <w:alias w:val="#Nav: /LeaseContract_A9/L_AnteannaNo"/>
          <w:tag w:val="#Nav: ContractTypeA9/50500"/>
          <w:id w:val="-2082123476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_AnteannaNo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color w:val="2F2116"/>
              <w:position w:val="1"/>
              <w:sz w:val="18"/>
              <w:szCs w:val="18"/>
              <w:lang w:val="da-DK"/>
            </w:rPr>
            <w:t>L_AnteannaNo</w:t>
          </w:r>
          <w:proofErr w:type="spellEnd"/>
        </w:sdtContent>
      </w:sdt>
      <w:r w:rsidRPr="00D20B80" w:rsidR="009C596B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ab/>
        <w:t>Nej</w:t>
      </w:r>
    </w:p>
    <w:p w:rsidRPr="00D20B80" w:rsidR="009C596B" w:rsidP="009C596B" w:rsidRDefault="009C596B">
      <w:pPr>
        <w:tabs>
          <w:tab w:val="left" w:pos="2410"/>
          <w:tab w:val="left" w:pos="9424"/>
          <w:tab w:val="left" w:pos="9605"/>
          <w:tab w:val="left" w:pos="9639"/>
          <w:tab w:val="left" w:pos="9894"/>
          <w:tab w:val="left" w:pos="10064"/>
        </w:tabs>
        <w:ind w:left="993"/>
        <w:rPr>
          <w:rFonts w:ascii="Arial" w:hAnsi="Arial" w:cs="Arial"/>
          <w:sz w:val="18"/>
          <w:szCs w:val="18"/>
          <w:lang w:val="da-DK"/>
        </w:rPr>
      </w:pPr>
    </w:p>
    <w:p w:rsidRPr="00D20B80" w:rsidR="009C596B" w:rsidP="00D20B80" w:rsidRDefault="002B38C7">
      <w:pPr>
        <w:pStyle w:val="TableParagraph"/>
        <w:tabs>
          <w:tab w:val="left" w:pos="2410"/>
          <w:tab w:val="left" w:pos="9424"/>
          <w:tab w:val="left" w:pos="9605"/>
          <w:tab w:val="left" w:pos="9639"/>
          <w:tab w:val="left" w:pos="9894"/>
          <w:tab w:val="left" w:pos="10064"/>
        </w:tabs>
        <w:spacing w:before="102"/>
        <w:ind w:left="993"/>
        <w:rPr>
          <w:rFonts w:ascii="Arial" w:hAnsi="Arial" w:eastAsia="Arial" w:cs="Arial"/>
          <w:sz w:val="18"/>
          <w:szCs w:val="18"/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24960" behindDoc="1" locked="0" layoutInCell="1" allowOverlap="1" wp14:editId="50FA31BE" wp14:anchorId="4968B525">
                <wp:simplePos x="0" y="0"/>
                <wp:positionH relativeFrom="page">
                  <wp:posOffset>6603365</wp:posOffset>
                </wp:positionH>
                <wp:positionV relativeFrom="paragraph">
                  <wp:posOffset>71755</wp:posOffset>
                </wp:positionV>
                <wp:extent cx="111125" cy="111125"/>
                <wp:effectExtent l="0" t="0" r="22225" b="22225"/>
                <wp:wrapNone/>
                <wp:docPr id="305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372" y="986"/>
                          <a:chExt cx="175" cy="175"/>
                        </a:xfrm>
                      </wpg:grpSpPr>
                      <wpg:grpSp>
                        <wpg:cNvPr id="306" name="Group 303"/>
                        <wpg:cNvGrpSpPr>
                          <a:grpSpLocks/>
                        </wpg:cNvGrpSpPr>
                        <wpg:grpSpPr bwMode="auto">
                          <a:xfrm>
                            <a:off x="10372" y="986"/>
                            <a:ext cx="175" cy="174"/>
                            <a:chOff x="10372" y="986"/>
                            <a:chExt cx="175" cy="174"/>
                          </a:xfrm>
                        </wpg:grpSpPr>
                        <wps:wsp>
                          <wps:cNvPr id="307" name="Freeform 304"/>
                          <wps:cNvSpPr>
                            <a:spLocks/>
                          </wps:cNvSpPr>
                          <wps:spPr bwMode="auto">
                            <a:xfrm>
                              <a:off x="10372" y="986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463 10372"/>
                                <a:gd name="T1" fmla="*/ T0 w 175"/>
                                <a:gd name="T2" fmla="+- 0 986 986"/>
                                <a:gd name="T3" fmla="*/ 986 h 174"/>
                                <a:gd name="T4" fmla="+- 0 10401 10372"/>
                                <a:gd name="T5" fmla="*/ T4 w 175"/>
                                <a:gd name="T6" fmla="+- 0 1010 986"/>
                                <a:gd name="T7" fmla="*/ 1010 h 174"/>
                                <a:gd name="T8" fmla="+- 0 10372 10372"/>
                                <a:gd name="T9" fmla="*/ T8 w 175"/>
                                <a:gd name="T10" fmla="+- 0 1067 986"/>
                                <a:gd name="T11" fmla="*/ 1067 h 174"/>
                                <a:gd name="T12" fmla="+- 0 10375 10372"/>
                                <a:gd name="T13" fmla="*/ T12 w 175"/>
                                <a:gd name="T14" fmla="+- 0 1091 986"/>
                                <a:gd name="T15" fmla="*/ 1091 h 174"/>
                                <a:gd name="T16" fmla="+- 0 10410 10372"/>
                                <a:gd name="T17" fmla="*/ T16 w 175"/>
                                <a:gd name="T18" fmla="+- 0 1145 986"/>
                                <a:gd name="T19" fmla="*/ 1145 h 174"/>
                                <a:gd name="T20" fmla="+- 0 10450 10372"/>
                                <a:gd name="T21" fmla="*/ T20 w 175"/>
                                <a:gd name="T22" fmla="+- 0 1160 986"/>
                                <a:gd name="T23" fmla="*/ 1160 h 174"/>
                                <a:gd name="T24" fmla="+- 0 10475 10372"/>
                                <a:gd name="T25" fmla="*/ T24 w 175"/>
                                <a:gd name="T26" fmla="+- 0 1158 986"/>
                                <a:gd name="T27" fmla="*/ 1158 h 174"/>
                                <a:gd name="T28" fmla="+- 0 10530 10372"/>
                                <a:gd name="T29" fmla="*/ T28 w 175"/>
                                <a:gd name="T30" fmla="+- 0 1124 986"/>
                                <a:gd name="T31" fmla="*/ 1124 h 174"/>
                                <a:gd name="T32" fmla="+- 0 10546 10372"/>
                                <a:gd name="T33" fmla="*/ T32 w 175"/>
                                <a:gd name="T34" fmla="+- 0 1074 986"/>
                                <a:gd name="T35" fmla="*/ 1074 h 174"/>
                                <a:gd name="T36" fmla="+- 0 10544 10372"/>
                                <a:gd name="T37" fmla="*/ T36 w 175"/>
                                <a:gd name="T38" fmla="+- 0 1051 986"/>
                                <a:gd name="T39" fmla="*/ 1051 h 174"/>
                                <a:gd name="T40" fmla="+- 0 10505 10372"/>
                                <a:gd name="T41" fmla="*/ T40 w 175"/>
                                <a:gd name="T42" fmla="+- 0 1000 986"/>
                                <a:gd name="T43" fmla="*/ 1000 h 174"/>
                                <a:gd name="T44" fmla="+- 0 10463 10372"/>
                                <a:gd name="T45" fmla="*/ T44 w 175"/>
                                <a:gd name="T46" fmla="+- 0 986 986"/>
                                <a:gd name="T47" fmla="*/ 986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9" y="24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158" y="138"/>
                                  </a:lnTo>
                                  <a:lnTo>
                                    <a:pt x="174" y="88"/>
                                  </a:lnTo>
                                  <a:lnTo>
                                    <a:pt x="172" y="65"/>
                                  </a:lnTo>
                                  <a:lnTo>
                                    <a:pt x="133" y="14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8" name="Group 301"/>
                        <wpg:cNvGrpSpPr>
                          <a:grpSpLocks/>
                        </wpg:cNvGrpSpPr>
                        <wpg:grpSpPr bwMode="auto">
                          <a:xfrm>
                            <a:off x="10384" y="997"/>
                            <a:ext cx="153" cy="154"/>
                            <a:chOff x="10384" y="997"/>
                            <a:chExt cx="153" cy="154"/>
                          </a:xfrm>
                        </wpg:grpSpPr>
                        <wps:wsp>
                          <wps:cNvPr id="309" name="Freeform 302"/>
                          <wps:cNvSpPr>
                            <a:spLocks/>
                          </wps:cNvSpPr>
                          <wps:spPr bwMode="auto">
                            <a:xfrm>
                              <a:off x="10384" y="997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0536 10384"/>
                                <a:gd name="T1" fmla="*/ T0 w 153"/>
                                <a:gd name="T2" fmla="+- 0 1074 997"/>
                                <a:gd name="T3" fmla="*/ 1074 h 154"/>
                                <a:gd name="T4" fmla="+- 0 10510 10384"/>
                                <a:gd name="T5" fmla="*/ T4 w 153"/>
                                <a:gd name="T6" fmla="+- 0 1015 997"/>
                                <a:gd name="T7" fmla="*/ 1015 h 154"/>
                                <a:gd name="T8" fmla="+- 0 10470 10384"/>
                                <a:gd name="T9" fmla="*/ T8 w 153"/>
                                <a:gd name="T10" fmla="+- 0 997 997"/>
                                <a:gd name="T11" fmla="*/ 997 h 154"/>
                                <a:gd name="T12" fmla="+- 0 10444 10384"/>
                                <a:gd name="T13" fmla="*/ T12 w 153"/>
                                <a:gd name="T14" fmla="+- 0 1000 997"/>
                                <a:gd name="T15" fmla="*/ 1000 h 154"/>
                                <a:gd name="T16" fmla="+- 0 10423 10384"/>
                                <a:gd name="T17" fmla="*/ T16 w 153"/>
                                <a:gd name="T18" fmla="+- 0 1008 997"/>
                                <a:gd name="T19" fmla="*/ 1008 h 154"/>
                                <a:gd name="T20" fmla="+- 0 10405 10384"/>
                                <a:gd name="T21" fmla="*/ T20 w 153"/>
                                <a:gd name="T22" fmla="+- 0 1020 997"/>
                                <a:gd name="T23" fmla="*/ 1020 h 154"/>
                                <a:gd name="T24" fmla="+- 0 10392 10384"/>
                                <a:gd name="T25" fmla="*/ T24 w 153"/>
                                <a:gd name="T26" fmla="+- 0 1036 997"/>
                                <a:gd name="T27" fmla="*/ 1036 h 154"/>
                                <a:gd name="T28" fmla="+- 0 10384 10384"/>
                                <a:gd name="T29" fmla="*/ T28 w 153"/>
                                <a:gd name="T30" fmla="+- 0 1055 997"/>
                                <a:gd name="T31" fmla="*/ 1055 h 154"/>
                                <a:gd name="T32" fmla="+- 0 10386 10384"/>
                                <a:gd name="T33" fmla="*/ T32 w 153"/>
                                <a:gd name="T34" fmla="+- 0 1083 997"/>
                                <a:gd name="T35" fmla="*/ 1083 h 154"/>
                                <a:gd name="T36" fmla="+- 0 10418 10384"/>
                                <a:gd name="T37" fmla="*/ T36 w 153"/>
                                <a:gd name="T38" fmla="+- 0 1138 997"/>
                                <a:gd name="T39" fmla="*/ 1138 h 154"/>
                                <a:gd name="T40" fmla="+- 0 10455 10384"/>
                                <a:gd name="T41" fmla="*/ T40 w 153"/>
                                <a:gd name="T42" fmla="+- 0 1151 997"/>
                                <a:gd name="T43" fmla="*/ 1151 h 154"/>
                                <a:gd name="T44" fmla="+- 0 10479 10384"/>
                                <a:gd name="T45" fmla="*/ T44 w 153"/>
                                <a:gd name="T46" fmla="+- 0 1148 997"/>
                                <a:gd name="T47" fmla="*/ 1148 h 154"/>
                                <a:gd name="T48" fmla="+- 0 10528 10384"/>
                                <a:gd name="T49" fmla="*/ T48 w 153"/>
                                <a:gd name="T50" fmla="+- 0 1108 997"/>
                                <a:gd name="T51" fmla="*/ 1108 h 154"/>
                                <a:gd name="T52" fmla="+- 0 10536 10384"/>
                                <a:gd name="T53" fmla="*/ T52 w 153"/>
                                <a:gd name="T54" fmla="+- 0 1074 997"/>
                                <a:gd name="T55" fmla="*/ 1074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7"/>
                                  </a:moveTo>
                                  <a:lnTo>
                                    <a:pt x="126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9" y="11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5" y="151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00" style="position:absolute;margin-left:519.95pt;margin-top:5.65pt;width:8.75pt;height:8.75pt;z-index:-251691520;mso-position-horizontal-relative:page" coordsize="175,175" coordorigin="10372,986" o:spid="_x0000_s1026" w14:anchorId="372DFC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">
                <v:group id="Group 303" style="position:absolute;left:10372;top:986;width:175;height:174" coordsize="175,174" coordorigin="10372,98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shape id="Freeform 304" style="position:absolute;left:10372;top:986;width:175;height:174;visibility:visible;mso-wrap-style:square;v-text-anchor:top" coordsize="175,174" o:spid="_x0000_s1028" stroked="f" path="m91,l29,24,,81r3,24l38,159r40,15l103,172r55,-34l174,88,172,65,133,14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">
                    <v:path arrowok="t" o:connecttype="custom" o:connectlocs="91,986;29,1010;0,1067;3,1091;38,1145;78,1160;103,1158;158,1124;174,1074;172,1051;133,1000;91,986" o:connectangles="0,0,0,0,0,0,0,0,0,0,0,0"/>
                  </v:shape>
                </v:group>
                <v:group id="Group 301" style="position:absolute;left:10384;top:997;width:153;height:154" coordsize="153,154" coordorigin="10384,997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shape id="Freeform 302" style="position:absolute;left:10384;top:997;width:153;height:154;visibility:visible;mso-wrap-style:square;v-text-anchor:top" coordsize="153,154" o:spid="_x0000_s1030" filled="f" strokeweight="1pt" path="m152,77l126,18,86,,60,3,39,11,21,23,8,39,,58,2,86r32,55l71,154r24,-3l144,111r8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">
                    <v:path arrowok="t" o:connecttype="custom" o:connectlocs="152,1074;126,1015;86,997;60,1000;39,1008;21,1020;8,1036;0,1055;2,1083;34,1138;71,1151;95,1148;144,1108;152,1074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="00185EDA"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27008" behindDoc="1" locked="0" layoutInCell="1" allowOverlap="1" wp14:editId="3A6C90E2" wp14:anchorId="6AEA5284">
                <wp:simplePos x="0" y="0"/>
                <wp:positionH relativeFrom="page">
                  <wp:posOffset>6901815</wp:posOffset>
                </wp:positionH>
                <wp:positionV relativeFrom="paragraph">
                  <wp:posOffset>61595</wp:posOffset>
                </wp:positionV>
                <wp:extent cx="111125" cy="111125"/>
                <wp:effectExtent l="0" t="0" r="22225" b="3175"/>
                <wp:wrapNone/>
                <wp:docPr id="300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832" y="980"/>
                          <a:chExt cx="175" cy="175"/>
                        </a:xfrm>
                      </wpg:grpSpPr>
                      <wpg:grpSp>
                        <wpg:cNvPr id="301" name="Group 298"/>
                        <wpg:cNvGrpSpPr>
                          <a:grpSpLocks/>
                        </wpg:cNvGrpSpPr>
                        <wpg:grpSpPr bwMode="auto">
                          <a:xfrm>
                            <a:off x="10832" y="980"/>
                            <a:ext cx="175" cy="174"/>
                            <a:chOff x="10832" y="980"/>
                            <a:chExt cx="175" cy="174"/>
                          </a:xfrm>
                        </wpg:grpSpPr>
                        <wps:wsp>
                          <wps:cNvPr id="302" name="Freeform 299"/>
                          <wps:cNvSpPr>
                            <a:spLocks/>
                          </wps:cNvSpPr>
                          <wps:spPr bwMode="auto">
                            <a:xfrm>
                              <a:off x="10832" y="980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923 10832"/>
                                <a:gd name="T1" fmla="*/ T0 w 175"/>
                                <a:gd name="T2" fmla="+- 0 980 980"/>
                                <a:gd name="T3" fmla="*/ 980 h 174"/>
                                <a:gd name="T4" fmla="+- 0 10860 10832"/>
                                <a:gd name="T5" fmla="*/ T4 w 175"/>
                                <a:gd name="T6" fmla="+- 0 1003 980"/>
                                <a:gd name="T7" fmla="*/ 1003 h 174"/>
                                <a:gd name="T8" fmla="+- 0 10832 10832"/>
                                <a:gd name="T9" fmla="*/ T8 w 175"/>
                                <a:gd name="T10" fmla="+- 0 1060 980"/>
                                <a:gd name="T11" fmla="*/ 1060 h 174"/>
                                <a:gd name="T12" fmla="+- 0 10835 10832"/>
                                <a:gd name="T13" fmla="*/ T12 w 175"/>
                                <a:gd name="T14" fmla="+- 0 1084 980"/>
                                <a:gd name="T15" fmla="*/ 1084 h 174"/>
                                <a:gd name="T16" fmla="+- 0 10870 10832"/>
                                <a:gd name="T17" fmla="*/ T16 w 175"/>
                                <a:gd name="T18" fmla="+- 0 1138 980"/>
                                <a:gd name="T19" fmla="*/ 1138 h 174"/>
                                <a:gd name="T20" fmla="+- 0 10909 10832"/>
                                <a:gd name="T21" fmla="*/ T20 w 175"/>
                                <a:gd name="T22" fmla="+- 0 1153 980"/>
                                <a:gd name="T23" fmla="*/ 1153 h 174"/>
                                <a:gd name="T24" fmla="+- 0 10935 10832"/>
                                <a:gd name="T25" fmla="*/ T24 w 175"/>
                                <a:gd name="T26" fmla="+- 0 1151 980"/>
                                <a:gd name="T27" fmla="*/ 1151 h 174"/>
                                <a:gd name="T28" fmla="+- 0 10990 10832"/>
                                <a:gd name="T29" fmla="*/ T28 w 175"/>
                                <a:gd name="T30" fmla="+- 0 1117 980"/>
                                <a:gd name="T31" fmla="*/ 1117 h 174"/>
                                <a:gd name="T32" fmla="+- 0 11006 10832"/>
                                <a:gd name="T33" fmla="*/ T32 w 175"/>
                                <a:gd name="T34" fmla="+- 0 1067 980"/>
                                <a:gd name="T35" fmla="*/ 1067 h 174"/>
                                <a:gd name="T36" fmla="+- 0 11003 10832"/>
                                <a:gd name="T37" fmla="*/ T36 w 175"/>
                                <a:gd name="T38" fmla="+- 0 1044 980"/>
                                <a:gd name="T39" fmla="*/ 1044 h 174"/>
                                <a:gd name="T40" fmla="+- 0 10965 10832"/>
                                <a:gd name="T41" fmla="*/ T40 w 175"/>
                                <a:gd name="T42" fmla="+- 0 993 980"/>
                                <a:gd name="T43" fmla="*/ 993 h 174"/>
                                <a:gd name="T44" fmla="+- 0 10923 10832"/>
                                <a:gd name="T45" fmla="*/ T44 w 175"/>
                                <a:gd name="T46" fmla="+- 0 980 980"/>
                                <a:gd name="T47" fmla="*/ 980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8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4"/>
                                  </a:lnTo>
                                  <a:lnTo>
                                    <a:pt x="38" y="158"/>
                                  </a:lnTo>
                                  <a:lnTo>
                                    <a:pt x="77" y="173"/>
                                  </a:lnTo>
                                  <a:lnTo>
                                    <a:pt x="103" y="171"/>
                                  </a:lnTo>
                                  <a:lnTo>
                                    <a:pt x="158" y="137"/>
                                  </a:lnTo>
                                  <a:lnTo>
                                    <a:pt x="174" y="87"/>
                                  </a:lnTo>
                                  <a:lnTo>
                                    <a:pt x="171" y="64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3" name="Group 296"/>
                        <wpg:cNvGrpSpPr>
                          <a:grpSpLocks/>
                        </wpg:cNvGrpSpPr>
                        <wpg:grpSpPr bwMode="auto">
                          <a:xfrm>
                            <a:off x="10844" y="990"/>
                            <a:ext cx="153" cy="154"/>
                            <a:chOff x="10844" y="990"/>
                            <a:chExt cx="153" cy="154"/>
                          </a:xfrm>
                        </wpg:grpSpPr>
                        <wps:wsp>
                          <wps:cNvPr id="304" name="Freeform 297"/>
                          <wps:cNvSpPr>
                            <a:spLocks/>
                          </wps:cNvSpPr>
                          <wps:spPr bwMode="auto">
                            <a:xfrm>
                              <a:off x="10844" y="990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0996 10844"/>
                                <a:gd name="T1" fmla="*/ T0 w 153"/>
                                <a:gd name="T2" fmla="+- 0 1067 990"/>
                                <a:gd name="T3" fmla="*/ 1067 h 154"/>
                                <a:gd name="T4" fmla="+- 0 10969 10844"/>
                                <a:gd name="T5" fmla="*/ T4 w 153"/>
                                <a:gd name="T6" fmla="+- 0 1008 990"/>
                                <a:gd name="T7" fmla="*/ 1008 h 154"/>
                                <a:gd name="T8" fmla="+- 0 10930 10844"/>
                                <a:gd name="T9" fmla="*/ T8 w 153"/>
                                <a:gd name="T10" fmla="+- 0 990 990"/>
                                <a:gd name="T11" fmla="*/ 990 h 154"/>
                                <a:gd name="T12" fmla="+- 0 10904 10844"/>
                                <a:gd name="T13" fmla="*/ T12 w 153"/>
                                <a:gd name="T14" fmla="+- 0 993 990"/>
                                <a:gd name="T15" fmla="*/ 993 h 154"/>
                                <a:gd name="T16" fmla="+- 0 10882 10844"/>
                                <a:gd name="T17" fmla="*/ T16 w 153"/>
                                <a:gd name="T18" fmla="+- 0 1001 990"/>
                                <a:gd name="T19" fmla="*/ 1001 h 154"/>
                                <a:gd name="T20" fmla="+- 0 10865 10844"/>
                                <a:gd name="T21" fmla="*/ T20 w 153"/>
                                <a:gd name="T22" fmla="+- 0 1013 990"/>
                                <a:gd name="T23" fmla="*/ 1013 h 154"/>
                                <a:gd name="T24" fmla="+- 0 10852 10844"/>
                                <a:gd name="T25" fmla="*/ T24 w 153"/>
                                <a:gd name="T26" fmla="+- 0 1029 990"/>
                                <a:gd name="T27" fmla="*/ 1029 h 154"/>
                                <a:gd name="T28" fmla="+- 0 10844 10844"/>
                                <a:gd name="T29" fmla="*/ T28 w 153"/>
                                <a:gd name="T30" fmla="+- 0 1048 990"/>
                                <a:gd name="T31" fmla="*/ 1048 h 154"/>
                                <a:gd name="T32" fmla="+- 0 10846 10844"/>
                                <a:gd name="T33" fmla="*/ T32 w 153"/>
                                <a:gd name="T34" fmla="+- 0 1076 990"/>
                                <a:gd name="T35" fmla="*/ 1076 h 154"/>
                                <a:gd name="T36" fmla="+- 0 10878 10844"/>
                                <a:gd name="T37" fmla="*/ T36 w 153"/>
                                <a:gd name="T38" fmla="+- 0 1131 990"/>
                                <a:gd name="T39" fmla="*/ 1131 h 154"/>
                                <a:gd name="T40" fmla="+- 0 10915 10844"/>
                                <a:gd name="T41" fmla="*/ T40 w 153"/>
                                <a:gd name="T42" fmla="+- 0 1144 990"/>
                                <a:gd name="T43" fmla="*/ 1144 h 154"/>
                                <a:gd name="T44" fmla="+- 0 10938 10844"/>
                                <a:gd name="T45" fmla="*/ T44 w 153"/>
                                <a:gd name="T46" fmla="+- 0 1141 990"/>
                                <a:gd name="T47" fmla="*/ 1141 h 154"/>
                                <a:gd name="T48" fmla="+- 0 10988 10844"/>
                                <a:gd name="T49" fmla="*/ T48 w 153"/>
                                <a:gd name="T50" fmla="+- 0 1101 990"/>
                                <a:gd name="T51" fmla="*/ 1101 h 154"/>
                                <a:gd name="T52" fmla="+- 0 10996 10844"/>
                                <a:gd name="T53" fmla="*/ T52 w 153"/>
                                <a:gd name="T54" fmla="+- 0 1067 990"/>
                                <a:gd name="T55" fmla="*/ 1067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7"/>
                                  </a:moveTo>
                                  <a:lnTo>
                                    <a:pt x="125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8" y="11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4" y="151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69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295" style="position:absolute;margin-left:543.45pt;margin-top:4.85pt;width:8.75pt;height:8.75pt;z-index:-251689472;mso-position-horizontal-relative:page" coordsize="175,175" coordorigin="10832,980" o:spid="_x0000_s1026" w14:anchorId="3C628E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">
                <v:group id="Group 298" style="position:absolute;left:10832;top:980;width:175;height:174" coordsize="175,174" coordorigin="10832,98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Freeform 299" style="position:absolute;left:10832;top:980;width:175;height:174;visibility:visible;mso-wrap-style:square;v-text-anchor:top" coordsize="175,174" o:spid="_x0000_s1028" stroked="f" path="m91,l28,23,,80r3,24l38,158r39,15l103,171r55,-34l174,87,171,64,133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">
                    <v:path arrowok="t" o:connecttype="custom" o:connectlocs="91,980;28,1003;0,1060;3,1084;38,1138;77,1153;103,1151;158,1117;174,1067;171,1044;133,993;91,980" o:connectangles="0,0,0,0,0,0,0,0,0,0,0,0"/>
                  </v:shape>
                </v:group>
                <v:group id="Group 296" style="position:absolute;left:10844;top:990;width:153;height:154" coordsize="153,154" coordorigin="10844,99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shape id="Freeform 297" style="position:absolute;left:10844;top:990;width:153;height:154;visibility:visible;mso-wrap-style:square;v-text-anchor:top" coordsize="153,154" o:spid="_x0000_s1030" filled="f" strokeweight=".35275mm" path="m152,77l125,18,86,,60,3,38,11,21,23,8,39,,58,2,86r32,55l71,154r23,-3l144,111r8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">
                    <v:path arrowok="t" o:connecttype="custom" o:connectlocs="152,1067;125,1008;86,990;60,993;38,1001;21,1013;8,1029;0,1048;2,1076;34,1131;71,1144;94,1141;144,1101;152,1067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Pr="00D20B80" w:rsidR="009C596B">
        <w:rPr>
          <w:rFonts w:ascii="Arial" w:hAnsi="Arial" w:cs="Arial"/>
          <w:color w:val="2F2116"/>
          <w:sz w:val="18"/>
          <w:szCs w:val="18"/>
          <w:lang w:val="da-DK"/>
        </w:rPr>
        <w:t>Lejernes antenneforening i ejendommen leverer fælles signalforsyning (sæt</w:t>
      </w:r>
      <w:r w:rsidRPr="00D20B80" w:rsidR="009C596B">
        <w:rPr>
          <w:rFonts w:ascii="Arial" w:hAnsi="Arial" w:cs="Arial"/>
          <w:color w:val="2F2116"/>
          <w:spacing w:val="-31"/>
          <w:sz w:val="18"/>
          <w:szCs w:val="18"/>
          <w:lang w:val="da-DK"/>
        </w:rPr>
        <w:t xml:space="preserve"> </w:t>
      </w:r>
      <w:r w:rsidRPr="00D20B80" w:rsidR="009C596B">
        <w:rPr>
          <w:rFonts w:ascii="Arial" w:hAnsi="Arial" w:cs="Arial"/>
          <w:color w:val="2F2116"/>
          <w:sz w:val="18"/>
          <w:szCs w:val="18"/>
          <w:lang w:val="da-DK"/>
        </w:rPr>
        <w:t>x)</w:t>
      </w:r>
      <w:r w:rsidR="00DD6BDF">
        <w:rPr>
          <w:rFonts w:ascii="Arial" w:hAnsi="Arial" w:cs="Arial"/>
          <w:color w:val="2F2116"/>
          <w:sz w:val="18"/>
          <w:szCs w:val="18"/>
          <w:lang w:val="da-DK"/>
        </w:rPr>
        <w:tab/>
      </w:r>
      <w:bookmarkStart w:name="LejerAntenneJa" w:id="96"/>
      <w:bookmarkEnd w:id="96"/>
      <w:sdt>
        <w:sdtPr>
          <w:rPr>
            <w:rFonts w:ascii="Arial" w:hAnsi="Arial" w:cs="Arial"/>
            <w:color w:val="2F2116"/>
            <w:sz w:val="18"/>
            <w:szCs w:val="18"/>
            <w:lang w:val="da-DK"/>
          </w:rPr>
          <w:alias w:val="#Nav: /LeaseContract_A9/T_Antennayes"/>
          <w:tag w:val="#Nav: ContractTypeA9/50500"/>
          <w:id w:val="1239905444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_Antennayes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cs="Arial"/>
              <w:color w:val="2F2116"/>
              <w:sz w:val="18"/>
              <w:szCs w:val="18"/>
              <w:lang w:val="da-DK"/>
            </w:rPr>
            <w:t>T_Antennayes</w:t>
          </w:r>
          <w:proofErr w:type="spellEnd"/>
        </w:sdtContent>
      </w:sdt>
      <w:r w:rsidR="00D20B80">
        <w:rPr>
          <w:rFonts w:ascii="Arial" w:hAnsi="Arial" w:cs="Arial"/>
          <w:color w:val="2F2116"/>
          <w:sz w:val="18"/>
          <w:szCs w:val="18"/>
          <w:lang w:val="da-DK"/>
        </w:rPr>
        <w:tab/>
      </w:r>
      <w:r w:rsidRPr="00D20B80" w:rsidR="009C596B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>Ja</w:t>
      </w:r>
      <w:r w:rsidR="00DD6BDF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ab/>
      </w:r>
      <w:bookmarkStart w:name="LejerAntenneNej" w:id="97"/>
      <w:bookmarkEnd w:id="97"/>
      <w:sdt>
        <w:sdtPr>
          <w:rPr>
            <w:rFonts w:ascii="Arial" w:hAnsi="Arial" w:eastAsia="Arial" w:cs="Arial"/>
            <w:color w:val="2F2116"/>
            <w:position w:val="1"/>
            <w:sz w:val="18"/>
            <w:szCs w:val="18"/>
            <w:lang w:val="da-DK"/>
          </w:rPr>
          <w:alias w:val="#Nav: /LeaseContract_A9/T_AntennaNo"/>
          <w:tag w:val="#Nav: ContractTypeA9/50500"/>
          <w:id w:val="196434213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_AntennaNo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color w:val="2F2116"/>
              <w:position w:val="1"/>
              <w:sz w:val="18"/>
              <w:szCs w:val="18"/>
              <w:lang w:val="da-DK"/>
            </w:rPr>
            <w:t>T_AntennaNo</w:t>
          </w:r>
          <w:proofErr w:type="spellEnd"/>
        </w:sdtContent>
      </w:sdt>
      <w:r w:rsidR="00D20B80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ab/>
      </w:r>
      <w:r w:rsidRPr="00D20B80" w:rsidR="009C596B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>Nej</w:t>
      </w:r>
    </w:p>
    <w:p w:rsidR="00D20B80" w:rsidP="00D20B80" w:rsidRDefault="00EF422D">
      <w:pPr>
        <w:pStyle w:val="TableParagraph"/>
        <w:tabs>
          <w:tab w:val="left" w:pos="2410"/>
          <w:tab w:val="left" w:pos="9424"/>
          <w:tab w:val="left" w:pos="9605"/>
          <w:tab w:val="left" w:pos="9639"/>
          <w:tab w:val="left" w:pos="9894"/>
          <w:tab w:val="left" w:pos="10064"/>
        </w:tabs>
        <w:spacing w:before="102"/>
        <w:ind w:left="993"/>
        <w:rPr>
          <w:rFonts w:ascii="Arial" w:hAnsi="Arial" w:cs="Arial"/>
          <w:color w:val="2F2116"/>
          <w:sz w:val="18"/>
          <w:szCs w:val="18"/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editId="64A85663" wp14:anchorId="52C18216">
                <wp:simplePos x="0" y="0"/>
                <wp:positionH relativeFrom="page">
                  <wp:posOffset>6902450</wp:posOffset>
                </wp:positionH>
                <wp:positionV relativeFrom="paragraph">
                  <wp:posOffset>199390</wp:posOffset>
                </wp:positionV>
                <wp:extent cx="111125" cy="111125"/>
                <wp:effectExtent l="0" t="0" r="22225" b="22225"/>
                <wp:wrapNone/>
                <wp:docPr id="355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372" y="986"/>
                          <a:chExt cx="175" cy="175"/>
                        </a:xfrm>
                      </wpg:grpSpPr>
                      <wpg:grpSp>
                        <wpg:cNvPr id="356" name="Group 303"/>
                        <wpg:cNvGrpSpPr>
                          <a:grpSpLocks/>
                        </wpg:cNvGrpSpPr>
                        <wpg:grpSpPr bwMode="auto">
                          <a:xfrm>
                            <a:off x="10372" y="986"/>
                            <a:ext cx="175" cy="174"/>
                            <a:chOff x="10372" y="986"/>
                            <a:chExt cx="175" cy="174"/>
                          </a:xfrm>
                        </wpg:grpSpPr>
                        <wps:wsp>
                          <wps:cNvPr id="357" name="Freeform 304"/>
                          <wps:cNvSpPr>
                            <a:spLocks/>
                          </wps:cNvSpPr>
                          <wps:spPr bwMode="auto">
                            <a:xfrm>
                              <a:off x="10372" y="986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463 10372"/>
                                <a:gd name="T1" fmla="*/ T0 w 175"/>
                                <a:gd name="T2" fmla="+- 0 986 986"/>
                                <a:gd name="T3" fmla="*/ 986 h 174"/>
                                <a:gd name="T4" fmla="+- 0 10401 10372"/>
                                <a:gd name="T5" fmla="*/ T4 w 175"/>
                                <a:gd name="T6" fmla="+- 0 1010 986"/>
                                <a:gd name="T7" fmla="*/ 1010 h 174"/>
                                <a:gd name="T8" fmla="+- 0 10372 10372"/>
                                <a:gd name="T9" fmla="*/ T8 w 175"/>
                                <a:gd name="T10" fmla="+- 0 1067 986"/>
                                <a:gd name="T11" fmla="*/ 1067 h 174"/>
                                <a:gd name="T12" fmla="+- 0 10375 10372"/>
                                <a:gd name="T13" fmla="*/ T12 w 175"/>
                                <a:gd name="T14" fmla="+- 0 1091 986"/>
                                <a:gd name="T15" fmla="*/ 1091 h 174"/>
                                <a:gd name="T16" fmla="+- 0 10410 10372"/>
                                <a:gd name="T17" fmla="*/ T16 w 175"/>
                                <a:gd name="T18" fmla="+- 0 1145 986"/>
                                <a:gd name="T19" fmla="*/ 1145 h 174"/>
                                <a:gd name="T20" fmla="+- 0 10450 10372"/>
                                <a:gd name="T21" fmla="*/ T20 w 175"/>
                                <a:gd name="T22" fmla="+- 0 1160 986"/>
                                <a:gd name="T23" fmla="*/ 1160 h 174"/>
                                <a:gd name="T24" fmla="+- 0 10475 10372"/>
                                <a:gd name="T25" fmla="*/ T24 w 175"/>
                                <a:gd name="T26" fmla="+- 0 1158 986"/>
                                <a:gd name="T27" fmla="*/ 1158 h 174"/>
                                <a:gd name="T28" fmla="+- 0 10530 10372"/>
                                <a:gd name="T29" fmla="*/ T28 w 175"/>
                                <a:gd name="T30" fmla="+- 0 1124 986"/>
                                <a:gd name="T31" fmla="*/ 1124 h 174"/>
                                <a:gd name="T32" fmla="+- 0 10546 10372"/>
                                <a:gd name="T33" fmla="*/ T32 w 175"/>
                                <a:gd name="T34" fmla="+- 0 1074 986"/>
                                <a:gd name="T35" fmla="*/ 1074 h 174"/>
                                <a:gd name="T36" fmla="+- 0 10544 10372"/>
                                <a:gd name="T37" fmla="*/ T36 w 175"/>
                                <a:gd name="T38" fmla="+- 0 1051 986"/>
                                <a:gd name="T39" fmla="*/ 1051 h 174"/>
                                <a:gd name="T40" fmla="+- 0 10505 10372"/>
                                <a:gd name="T41" fmla="*/ T40 w 175"/>
                                <a:gd name="T42" fmla="+- 0 1000 986"/>
                                <a:gd name="T43" fmla="*/ 1000 h 174"/>
                                <a:gd name="T44" fmla="+- 0 10463 10372"/>
                                <a:gd name="T45" fmla="*/ T44 w 175"/>
                                <a:gd name="T46" fmla="+- 0 986 986"/>
                                <a:gd name="T47" fmla="*/ 986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9" y="24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158" y="138"/>
                                  </a:lnTo>
                                  <a:lnTo>
                                    <a:pt x="174" y="88"/>
                                  </a:lnTo>
                                  <a:lnTo>
                                    <a:pt x="172" y="65"/>
                                  </a:lnTo>
                                  <a:lnTo>
                                    <a:pt x="133" y="14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8" name="Group 301"/>
                        <wpg:cNvGrpSpPr>
                          <a:grpSpLocks/>
                        </wpg:cNvGrpSpPr>
                        <wpg:grpSpPr bwMode="auto">
                          <a:xfrm>
                            <a:off x="10384" y="997"/>
                            <a:ext cx="153" cy="154"/>
                            <a:chOff x="10384" y="997"/>
                            <a:chExt cx="153" cy="154"/>
                          </a:xfrm>
                        </wpg:grpSpPr>
                        <wps:wsp>
                          <wps:cNvPr id="359" name="Freeform 302"/>
                          <wps:cNvSpPr>
                            <a:spLocks/>
                          </wps:cNvSpPr>
                          <wps:spPr bwMode="auto">
                            <a:xfrm>
                              <a:off x="10384" y="997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0536 10384"/>
                                <a:gd name="T1" fmla="*/ T0 w 153"/>
                                <a:gd name="T2" fmla="+- 0 1074 997"/>
                                <a:gd name="T3" fmla="*/ 1074 h 154"/>
                                <a:gd name="T4" fmla="+- 0 10510 10384"/>
                                <a:gd name="T5" fmla="*/ T4 w 153"/>
                                <a:gd name="T6" fmla="+- 0 1015 997"/>
                                <a:gd name="T7" fmla="*/ 1015 h 154"/>
                                <a:gd name="T8" fmla="+- 0 10470 10384"/>
                                <a:gd name="T9" fmla="*/ T8 w 153"/>
                                <a:gd name="T10" fmla="+- 0 997 997"/>
                                <a:gd name="T11" fmla="*/ 997 h 154"/>
                                <a:gd name="T12" fmla="+- 0 10444 10384"/>
                                <a:gd name="T13" fmla="*/ T12 w 153"/>
                                <a:gd name="T14" fmla="+- 0 1000 997"/>
                                <a:gd name="T15" fmla="*/ 1000 h 154"/>
                                <a:gd name="T16" fmla="+- 0 10423 10384"/>
                                <a:gd name="T17" fmla="*/ T16 w 153"/>
                                <a:gd name="T18" fmla="+- 0 1008 997"/>
                                <a:gd name="T19" fmla="*/ 1008 h 154"/>
                                <a:gd name="T20" fmla="+- 0 10405 10384"/>
                                <a:gd name="T21" fmla="*/ T20 w 153"/>
                                <a:gd name="T22" fmla="+- 0 1020 997"/>
                                <a:gd name="T23" fmla="*/ 1020 h 154"/>
                                <a:gd name="T24" fmla="+- 0 10392 10384"/>
                                <a:gd name="T25" fmla="*/ T24 w 153"/>
                                <a:gd name="T26" fmla="+- 0 1036 997"/>
                                <a:gd name="T27" fmla="*/ 1036 h 154"/>
                                <a:gd name="T28" fmla="+- 0 10384 10384"/>
                                <a:gd name="T29" fmla="*/ T28 w 153"/>
                                <a:gd name="T30" fmla="+- 0 1055 997"/>
                                <a:gd name="T31" fmla="*/ 1055 h 154"/>
                                <a:gd name="T32" fmla="+- 0 10386 10384"/>
                                <a:gd name="T33" fmla="*/ T32 w 153"/>
                                <a:gd name="T34" fmla="+- 0 1083 997"/>
                                <a:gd name="T35" fmla="*/ 1083 h 154"/>
                                <a:gd name="T36" fmla="+- 0 10418 10384"/>
                                <a:gd name="T37" fmla="*/ T36 w 153"/>
                                <a:gd name="T38" fmla="+- 0 1138 997"/>
                                <a:gd name="T39" fmla="*/ 1138 h 154"/>
                                <a:gd name="T40" fmla="+- 0 10455 10384"/>
                                <a:gd name="T41" fmla="*/ T40 w 153"/>
                                <a:gd name="T42" fmla="+- 0 1151 997"/>
                                <a:gd name="T43" fmla="*/ 1151 h 154"/>
                                <a:gd name="T44" fmla="+- 0 10479 10384"/>
                                <a:gd name="T45" fmla="*/ T44 w 153"/>
                                <a:gd name="T46" fmla="+- 0 1148 997"/>
                                <a:gd name="T47" fmla="*/ 1148 h 154"/>
                                <a:gd name="T48" fmla="+- 0 10528 10384"/>
                                <a:gd name="T49" fmla="*/ T48 w 153"/>
                                <a:gd name="T50" fmla="+- 0 1108 997"/>
                                <a:gd name="T51" fmla="*/ 1108 h 154"/>
                                <a:gd name="T52" fmla="+- 0 10536 10384"/>
                                <a:gd name="T53" fmla="*/ T52 w 153"/>
                                <a:gd name="T54" fmla="+- 0 1074 997"/>
                                <a:gd name="T55" fmla="*/ 1074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7"/>
                                  </a:moveTo>
                                  <a:lnTo>
                                    <a:pt x="126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9" y="11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5" y="151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00" style="position:absolute;margin-left:543.5pt;margin-top:15.7pt;width:8.75pt;height:8.75pt;z-index:-251654656;mso-position-horizontal-relative:page" coordsize="175,175" coordorigin="10372,986" o:spid="_x0000_s1026" w14:anchorId="5857BB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">
                <v:group id="Group 303" style="position:absolute;left:10372;top:986;width:175;height:174" coordsize="175,174" coordorigin="10372,98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<v:shape id="Freeform 304" style="position:absolute;left:10372;top:986;width:175;height:174;visibility:visible;mso-wrap-style:square;v-text-anchor:top" coordsize="175,174" o:spid="_x0000_s1028" stroked="f" path="m91,l29,24,,81r3,24l38,159r40,15l103,172r55,-34l174,88,172,65,133,14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">
                    <v:path arrowok="t" o:connecttype="custom" o:connectlocs="91,986;29,1010;0,1067;3,1091;38,1145;78,1160;103,1158;158,1124;174,1074;172,1051;133,1000;91,986" o:connectangles="0,0,0,0,0,0,0,0,0,0,0,0"/>
                  </v:shape>
                </v:group>
                <v:group id="Group 301" style="position:absolute;left:10384;top:997;width:153;height:154" coordsize="153,154" coordorigin="10384,997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<v:shape id="Freeform 302" style="position:absolute;left:10384;top:997;width:153;height:154;visibility:visible;mso-wrap-style:square;v-text-anchor:top" coordsize="153,154" o:spid="_x0000_s1030" filled="f" strokeweight="1pt" path="m152,77l126,18,86,,60,3,39,11,21,23,8,39,,58,2,86r32,55l71,154r24,-3l144,111r8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">
                    <v:path arrowok="t" o:connecttype="custom" o:connectlocs="152,1074;126,1015;86,997;60,1000;39,1008;21,1020;8,1036;0,1055;2,1083;34,1138;71,1151;95,1148;144,1108;152,1074" o:connectangles="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editId="6913AD66" wp14:anchorId="2D4FCA61">
                <wp:simplePos x="0" y="0"/>
                <wp:positionH relativeFrom="page">
                  <wp:posOffset>6603365</wp:posOffset>
                </wp:positionH>
                <wp:positionV relativeFrom="paragraph">
                  <wp:posOffset>198120</wp:posOffset>
                </wp:positionV>
                <wp:extent cx="111125" cy="111125"/>
                <wp:effectExtent l="0" t="0" r="22225" b="22225"/>
                <wp:wrapNone/>
                <wp:docPr id="350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372" y="986"/>
                          <a:chExt cx="175" cy="175"/>
                        </a:xfrm>
                      </wpg:grpSpPr>
                      <wpg:grpSp>
                        <wpg:cNvPr id="351" name="Group 303"/>
                        <wpg:cNvGrpSpPr>
                          <a:grpSpLocks/>
                        </wpg:cNvGrpSpPr>
                        <wpg:grpSpPr bwMode="auto">
                          <a:xfrm>
                            <a:off x="10372" y="986"/>
                            <a:ext cx="175" cy="174"/>
                            <a:chOff x="10372" y="986"/>
                            <a:chExt cx="175" cy="174"/>
                          </a:xfrm>
                        </wpg:grpSpPr>
                        <wps:wsp>
                          <wps:cNvPr id="352" name="Freeform 304"/>
                          <wps:cNvSpPr>
                            <a:spLocks/>
                          </wps:cNvSpPr>
                          <wps:spPr bwMode="auto">
                            <a:xfrm>
                              <a:off x="10372" y="986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463 10372"/>
                                <a:gd name="T1" fmla="*/ T0 w 175"/>
                                <a:gd name="T2" fmla="+- 0 986 986"/>
                                <a:gd name="T3" fmla="*/ 986 h 174"/>
                                <a:gd name="T4" fmla="+- 0 10401 10372"/>
                                <a:gd name="T5" fmla="*/ T4 w 175"/>
                                <a:gd name="T6" fmla="+- 0 1010 986"/>
                                <a:gd name="T7" fmla="*/ 1010 h 174"/>
                                <a:gd name="T8" fmla="+- 0 10372 10372"/>
                                <a:gd name="T9" fmla="*/ T8 w 175"/>
                                <a:gd name="T10" fmla="+- 0 1067 986"/>
                                <a:gd name="T11" fmla="*/ 1067 h 174"/>
                                <a:gd name="T12" fmla="+- 0 10375 10372"/>
                                <a:gd name="T13" fmla="*/ T12 w 175"/>
                                <a:gd name="T14" fmla="+- 0 1091 986"/>
                                <a:gd name="T15" fmla="*/ 1091 h 174"/>
                                <a:gd name="T16" fmla="+- 0 10410 10372"/>
                                <a:gd name="T17" fmla="*/ T16 w 175"/>
                                <a:gd name="T18" fmla="+- 0 1145 986"/>
                                <a:gd name="T19" fmla="*/ 1145 h 174"/>
                                <a:gd name="T20" fmla="+- 0 10450 10372"/>
                                <a:gd name="T21" fmla="*/ T20 w 175"/>
                                <a:gd name="T22" fmla="+- 0 1160 986"/>
                                <a:gd name="T23" fmla="*/ 1160 h 174"/>
                                <a:gd name="T24" fmla="+- 0 10475 10372"/>
                                <a:gd name="T25" fmla="*/ T24 w 175"/>
                                <a:gd name="T26" fmla="+- 0 1158 986"/>
                                <a:gd name="T27" fmla="*/ 1158 h 174"/>
                                <a:gd name="T28" fmla="+- 0 10530 10372"/>
                                <a:gd name="T29" fmla="*/ T28 w 175"/>
                                <a:gd name="T30" fmla="+- 0 1124 986"/>
                                <a:gd name="T31" fmla="*/ 1124 h 174"/>
                                <a:gd name="T32" fmla="+- 0 10546 10372"/>
                                <a:gd name="T33" fmla="*/ T32 w 175"/>
                                <a:gd name="T34" fmla="+- 0 1074 986"/>
                                <a:gd name="T35" fmla="*/ 1074 h 174"/>
                                <a:gd name="T36" fmla="+- 0 10544 10372"/>
                                <a:gd name="T37" fmla="*/ T36 w 175"/>
                                <a:gd name="T38" fmla="+- 0 1051 986"/>
                                <a:gd name="T39" fmla="*/ 1051 h 174"/>
                                <a:gd name="T40" fmla="+- 0 10505 10372"/>
                                <a:gd name="T41" fmla="*/ T40 w 175"/>
                                <a:gd name="T42" fmla="+- 0 1000 986"/>
                                <a:gd name="T43" fmla="*/ 1000 h 174"/>
                                <a:gd name="T44" fmla="+- 0 10463 10372"/>
                                <a:gd name="T45" fmla="*/ T44 w 175"/>
                                <a:gd name="T46" fmla="+- 0 986 986"/>
                                <a:gd name="T47" fmla="*/ 986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9" y="24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158" y="138"/>
                                  </a:lnTo>
                                  <a:lnTo>
                                    <a:pt x="174" y="88"/>
                                  </a:lnTo>
                                  <a:lnTo>
                                    <a:pt x="172" y="65"/>
                                  </a:lnTo>
                                  <a:lnTo>
                                    <a:pt x="133" y="14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3" name="Group 301"/>
                        <wpg:cNvGrpSpPr>
                          <a:grpSpLocks/>
                        </wpg:cNvGrpSpPr>
                        <wpg:grpSpPr bwMode="auto">
                          <a:xfrm>
                            <a:off x="10384" y="997"/>
                            <a:ext cx="153" cy="154"/>
                            <a:chOff x="10384" y="997"/>
                            <a:chExt cx="153" cy="154"/>
                          </a:xfrm>
                        </wpg:grpSpPr>
                        <wps:wsp>
                          <wps:cNvPr id="354" name="Freeform 302"/>
                          <wps:cNvSpPr>
                            <a:spLocks/>
                          </wps:cNvSpPr>
                          <wps:spPr bwMode="auto">
                            <a:xfrm>
                              <a:off x="10384" y="997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0536 10384"/>
                                <a:gd name="T1" fmla="*/ T0 w 153"/>
                                <a:gd name="T2" fmla="+- 0 1074 997"/>
                                <a:gd name="T3" fmla="*/ 1074 h 154"/>
                                <a:gd name="T4" fmla="+- 0 10510 10384"/>
                                <a:gd name="T5" fmla="*/ T4 w 153"/>
                                <a:gd name="T6" fmla="+- 0 1015 997"/>
                                <a:gd name="T7" fmla="*/ 1015 h 154"/>
                                <a:gd name="T8" fmla="+- 0 10470 10384"/>
                                <a:gd name="T9" fmla="*/ T8 w 153"/>
                                <a:gd name="T10" fmla="+- 0 997 997"/>
                                <a:gd name="T11" fmla="*/ 997 h 154"/>
                                <a:gd name="T12" fmla="+- 0 10444 10384"/>
                                <a:gd name="T13" fmla="*/ T12 w 153"/>
                                <a:gd name="T14" fmla="+- 0 1000 997"/>
                                <a:gd name="T15" fmla="*/ 1000 h 154"/>
                                <a:gd name="T16" fmla="+- 0 10423 10384"/>
                                <a:gd name="T17" fmla="*/ T16 w 153"/>
                                <a:gd name="T18" fmla="+- 0 1008 997"/>
                                <a:gd name="T19" fmla="*/ 1008 h 154"/>
                                <a:gd name="T20" fmla="+- 0 10405 10384"/>
                                <a:gd name="T21" fmla="*/ T20 w 153"/>
                                <a:gd name="T22" fmla="+- 0 1020 997"/>
                                <a:gd name="T23" fmla="*/ 1020 h 154"/>
                                <a:gd name="T24" fmla="+- 0 10392 10384"/>
                                <a:gd name="T25" fmla="*/ T24 w 153"/>
                                <a:gd name="T26" fmla="+- 0 1036 997"/>
                                <a:gd name="T27" fmla="*/ 1036 h 154"/>
                                <a:gd name="T28" fmla="+- 0 10384 10384"/>
                                <a:gd name="T29" fmla="*/ T28 w 153"/>
                                <a:gd name="T30" fmla="+- 0 1055 997"/>
                                <a:gd name="T31" fmla="*/ 1055 h 154"/>
                                <a:gd name="T32" fmla="+- 0 10386 10384"/>
                                <a:gd name="T33" fmla="*/ T32 w 153"/>
                                <a:gd name="T34" fmla="+- 0 1083 997"/>
                                <a:gd name="T35" fmla="*/ 1083 h 154"/>
                                <a:gd name="T36" fmla="+- 0 10418 10384"/>
                                <a:gd name="T37" fmla="*/ T36 w 153"/>
                                <a:gd name="T38" fmla="+- 0 1138 997"/>
                                <a:gd name="T39" fmla="*/ 1138 h 154"/>
                                <a:gd name="T40" fmla="+- 0 10455 10384"/>
                                <a:gd name="T41" fmla="*/ T40 w 153"/>
                                <a:gd name="T42" fmla="+- 0 1151 997"/>
                                <a:gd name="T43" fmla="*/ 1151 h 154"/>
                                <a:gd name="T44" fmla="+- 0 10479 10384"/>
                                <a:gd name="T45" fmla="*/ T44 w 153"/>
                                <a:gd name="T46" fmla="+- 0 1148 997"/>
                                <a:gd name="T47" fmla="*/ 1148 h 154"/>
                                <a:gd name="T48" fmla="+- 0 10528 10384"/>
                                <a:gd name="T49" fmla="*/ T48 w 153"/>
                                <a:gd name="T50" fmla="+- 0 1108 997"/>
                                <a:gd name="T51" fmla="*/ 1108 h 154"/>
                                <a:gd name="T52" fmla="+- 0 10536 10384"/>
                                <a:gd name="T53" fmla="*/ T52 w 153"/>
                                <a:gd name="T54" fmla="+- 0 1074 997"/>
                                <a:gd name="T55" fmla="*/ 1074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7"/>
                                  </a:moveTo>
                                  <a:lnTo>
                                    <a:pt x="126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9" y="11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5" y="151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00" style="position:absolute;margin-left:519.95pt;margin-top:15.6pt;width:8.75pt;height:8.75pt;z-index:-251660800;mso-position-horizontal-relative:page" coordsize="175,175" coordorigin="10372,986" o:spid="_x0000_s1026" w14:anchorId="5CE418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">
                <v:group id="Group 303" style="position:absolute;left:10372;top:986;width:175;height:174" coordsize="175,174" coordorigin="10372,98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shape id="Freeform 304" style="position:absolute;left:10372;top:986;width:175;height:174;visibility:visible;mso-wrap-style:square;v-text-anchor:top" coordsize="175,174" o:spid="_x0000_s1028" stroked="f" path="m91,l29,24,,81r3,24l38,159r40,15l103,172r55,-34l174,88,172,65,133,14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">
                    <v:path arrowok="t" o:connecttype="custom" o:connectlocs="91,986;29,1010;0,1067;3,1091;38,1145;78,1160;103,1158;158,1124;174,1074;172,1051;133,1000;91,986" o:connectangles="0,0,0,0,0,0,0,0,0,0,0,0"/>
                  </v:shape>
                </v:group>
                <v:group id="Group 301" style="position:absolute;left:10384;top:997;width:153;height:154" coordsize="153,154" coordorigin="10384,997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shape id="Freeform 302" style="position:absolute;left:10384;top:997;width:153;height:154;visibility:visible;mso-wrap-style:square;v-text-anchor:top" coordsize="153,154" o:spid="_x0000_s1030" filled="f" strokeweight="1pt" path="m152,77l126,18,86,,60,3,39,11,21,23,8,39,,58,2,86r32,55l71,154r24,-3l144,111r8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">
                    <v:path arrowok="t" o:connecttype="custom" o:connectlocs="152,1074;126,1015;86,997;60,1000;39,1008;21,1020;8,1036;0,1055;2,1083;34,1138;71,1151;95,1148;144,1108;152,1074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Pr="00D20B80" w:rsidR="009C596B">
        <w:rPr>
          <w:rFonts w:ascii="Arial" w:hAnsi="Arial" w:cs="Arial"/>
          <w:color w:val="2F2116"/>
          <w:sz w:val="18"/>
          <w:szCs w:val="18"/>
          <w:lang w:val="da-DK"/>
        </w:rPr>
        <w:t>Internet:</w:t>
      </w:r>
      <w:r w:rsidR="00D20B80">
        <w:rPr>
          <w:rFonts w:ascii="Arial" w:hAnsi="Arial" w:cs="Arial"/>
          <w:color w:val="2F2116"/>
          <w:sz w:val="18"/>
          <w:szCs w:val="18"/>
          <w:lang w:val="da-DK"/>
        </w:rPr>
        <w:tab/>
      </w:r>
      <w:r w:rsidRPr="00D20B80" w:rsidR="009C596B">
        <w:rPr>
          <w:rFonts w:ascii="Arial" w:hAnsi="Arial" w:cs="Arial"/>
          <w:color w:val="2F2116"/>
          <w:sz w:val="18"/>
          <w:szCs w:val="18"/>
          <w:lang w:val="da-DK"/>
        </w:rPr>
        <w:t>Udlejeren leverer adgang til internet, (elektroniske</w:t>
      </w:r>
      <w:r w:rsidRPr="00D20B80" w:rsidR="009C596B">
        <w:rPr>
          <w:rFonts w:ascii="Arial" w:hAnsi="Arial" w:cs="Arial"/>
          <w:color w:val="2F2116"/>
          <w:spacing w:val="3"/>
          <w:sz w:val="18"/>
          <w:szCs w:val="18"/>
          <w:lang w:val="da-DK"/>
        </w:rPr>
        <w:t xml:space="preserve"> </w:t>
      </w:r>
      <w:r w:rsidRPr="00D20B80" w:rsidR="009C596B">
        <w:rPr>
          <w:rFonts w:ascii="Arial" w:hAnsi="Arial" w:cs="Arial"/>
          <w:color w:val="2F2116"/>
          <w:sz w:val="18"/>
          <w:szCs w:val="18"/>
          <w:lang w:val="da-DK"/>
        </w:rPr>
        <w:t xml:space="preserve">kommunikationstjenester) </w:t>
      </w:r>
    </w:p>
    <w:p w:rsidRPr="00D20B80" w:rsidR="009C596B" w:rsidP="00E729E0" w:rsidRDefault="00D20B80">
      <w:pPr>
        <w:pStyle w:val="TableParagraph"/>
        <w:tabs>
          <w:tab w:val="left" w:pos="2410"/>
          <w:tab w:val="left" w:pos="9424"/>
          <w:tab w:val="left" w:pos="9605"/>
          <w:tab w:val="left" w:pos="9894"/>
          <w:tab w:val="left" w:pos="10064"/>
        </w:tabs>
        <w:spacing w:line="254" w:lineRule="auto"/>
        <w:ind w:left="1440" w:right="-20" w:hanging="447"/>
        <w:rPr>
          <w:rFonts w:ascii="Arial" w:hAnsi="Arial" w:eastAsia="Arial" w:cs="Arial"/>
          <w:sz w:val="18"/>
          <w:szCs w:val="18"/>
          <w:lang w:val="da-DK"/>
        </w:rPr>
      </w:pPr>
      <w:r>
        <w:rPr>
          <w:rFonts w:ascii="Arial" w:hAnsi="Arial" w:cs="Arial"/>
          <w:color w:val="2F2116"/>
          <w:sz w:val="18"/>
          <w:szCs w:val="18"/>
          <w:lang w:val="da-DK"/>
        </w:rPr>
        <w:tab/>
      </w:r>
      <w:r>
        <w:rPr>
          <w:rFonts w:ascii="Arial" w:hAnsi="Arial" w:cs="Arial"/>
          <w:color w:val="2F2116"/>
          <w:sz w:val="18"/>
          <w:szCs w:val="18"/>
          <w:lang w:val="da-DK"/>
        </w:rPr>
        <w:tab/>
      </w:r>
      <w:r w:rsidRPr="00D20B80" w:rsidR="009C596B">
        <w:rPr>
          <w:rFonts w:ascii="Arial" w:hAnsi="Arial" w:cs="Arial"/>
          <w:color w:val="2F2116"/>
          <w:sz w:val="18"/>
          <w:szCs w:val="18"/>
          <w:lang w:val="da-DK"/>
        </w:rPr>
        <w:t>hvortil lejeren skal betale bidrag (sæt</w:t>
      </w:r>
      <w:r w:rsidRPr="00D20B80" w:rsidR="009C596B">
        <w:rPr>
          <w:rFonts w:ascii="Arial" w:hAnsi="Arial" w:cs="Arial"/>
          <w:color w:val="2F2116"/>
          <w:spacing w:val="-7"/>
          <w:sz w:val="18"/>
          <w:szCs w:val="18"/>
          <w:lang w:val="da-DK"/>
        </w:rPr>
        <w:t xml:space="preserve"> </w:t>
      </w:r>
      <w:r w:rsidRPr="00D20B80" w:rsidR="009C596B">
        <w:rPr>
          <w:rFonts w:ascii="Arial" w:hAnsi="Arial" w:cs="Arial"/>
          <w:color w:val="2F2116"/>
          <w:sz w:val="18"/>
          <w:szCs w:val="18"/>
          <w:lang w:val="da-DK"/>
        </w:rPr>
        <w:t>x)</w:t>
      </w:r>
      <w:r w:rsidR="00DD6BDF">
        <w:rPr>
          <w:rFonts w:ascii="Arial" w:hAnsi="Arial" w:cs="Arial"/>
          <w:color w:val="2F2116"/>
          <w:sz w:val="18"/>
          <w:szCs w:val="18"/>
          <w:lang w:val="da-DK"/>
        </w:rPr>
        <w:tab/>
      </w:r>
      <w:bookmarkStart w:name="InternetJa" w:id="98"/>
      <w:bookmarkEnd w:id="98"/>
      <w:sdt>
        <w:sdtPr>
          <w:rPr>
            <w:rFonts w:ascii="Arial" w:hAnsi="Arial" w:cs="Arial"/>
            <w:color w:val="2F2116"/>
            <w:sz w:val="18"/>
            <w:szCs w:val="18"/>
            <w:lang w:val="da-DK"/>
          </w:rPr>
          <w:alias w:val="#Nav: /LeaseContract_A9/L_InternetYes"/>
          <w:tag w:val="#Nav: ContractTypeA9/50500"/>
          <w:id w:val="1219100980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_InternetYes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cs="Arial"/>
              <w:color w:val="2F2116"/>
              <w:sz w:val="18"/>
              <w:szCs w:val="18"/>
              <w:lang w:val="da-DK"/>
            </w:rPr>
            <w:t>L_InternetYes</w:t>
          </w:r>
          <w:proofErr w:type="spellEnd"/>
        </w:sdtContent>
      </w:sdt>
      <w:r w:rsidR="00E729E0">
        <w:rPr>
          <w:rFonts w:ascii="Arial" w:hAnsi="Arial" w:cs="Arial"/>
          <w:color w:val="2F2116"/>
          <w:sz w:val="18"/>
          <w:szCs w:val="18"/>
          <w:lang w:val="da-DK"/>
        </w:rPr>
        <w:tab/>
      </w:r>
      <w:r w:rsidRPr="00D20B80" w:rsidR="00E729E0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>Ja</w:t>
      </w:r>
      <w:r w:rsidR="00DD6BDF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ab/>
      </w:r>
      <w:bookmarkStart w:name="InternetNej" w:id="99"/>
      <w:bookmarkEnd w:id="99"/>
      <w:sdt>
        <w:sdtPr>
          <w:rPr>
            <w:rFonts w:ascii="Arial" w:hAnsi="Arial" w:eastAsia="Arial" w:cs="Arial"/>
            <w:color w:val="2F2116"/>
            <w:position w:val="1"/>
            <w:sz w:val="18"/>
            <w:szCs w:val="18"/>
            <w:lang w:val="da-DK"/>
          </w:rPr>
          <w:alias w:val="#Nav: /LeaseContract_A9/L_InternetNo"/>
          <w:tag w:val="#Nav: ContractTypeA9/50500"/>
          <w:id w:val="1975719224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_InternetNo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color w:val="2F2116"/>
              <w:position w:val="1"/>
              <w:sz w:val="18"/>
              <w:szCs w:val="18"/>
              <w:lang w:val="da-DK"/>
            </w:rPr>
            <w:t>L_InternetNo</w:t>
          </w:r>
          <w:proofErr w:type="spellEnd"/>
        </w:sdtContent>
      </w:sdt>
      <w:r w:rsidR="00E729E0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ab/>
      </w:r>
      <w:r w:rsidRPr="00D20B80" w:rsidR="00E729E0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>Nej</w:t>
      </w:r>
    </w:p>
    <w:p w:rsidRPr="00E729E0" w:rsidR="00AD0160" w:rsidRDefault="00706616">
      <w:pPr>
        <w:tabs>
          <w:tab w:val="left" w:pos="10318"/>
        </w:tabs>
        <w:spacing w:before="128"/>
        <w:ind w:left="113"/>
        <w:rPr>
          <w:rFonts w:ascii="Arial" w:hAnsi="Arial" w:eastAsia="Arial" w:cs="Arial"/>
          <w:sz w:val="20"/>
          <w:szCs w:val="20"/>
          <w:lang w:val="da-DK"/>
        </w:rPr>
      </w:pPr>
      <w:r w:rsidRPr="00E729E0">
        <w:rPr>
          <w:rFonts w:ascii="Arial" w:hAnsi="Arial" w:eastAsia="Arial" w:cs="Arial"/>
          <w:color w:val="2F2116"/>
          <w:w w:val="105"/>
          <w:sz w:val="20"/>
          <w:szCs w:val="20"/>
          <w:shd w:val="clear" w:color="auto" w:fill="D3D3D2"/>
          <w:lang w:val="da-DK"/>
        </w:rPr>
        <w:lastRenderedPageBreak/>
        <w:t>§ 7.  Lejemålets stand ved</w:t>
      </w:r>
      <w:r w:rsidRPr="00E729E0">
        <w:rPr>
          <w:rFonts w:ascii="Arial" w:hAnsi="Arial" w:eastAsia="Arial" w:cs="Arial"/>
          <w:color w:val="2F2116"/>
          <w:spacing w:val="-25"/>
          <w:w w:val="105"/>
          <w:sz w:val="20"/>
          <w:szCs w:val="20"/>
          <w:shd w:val="clear" w:color="auto" w:fill="D3D3D2"/>
          <w:lang w:val="da-DK"/>
        </w:rPr>
        <w:t xml:space="preserve"> </w:t>
      </w:r>
      <w:r w:rsidRPr="00E729E0">
        <w:rPr>
          <w:rFonts w:ascii="Arial" w:hAnsi="Arial" w:eastAsia="Arial" w:cs="Arial"/>
          <w:color w:val="2F2116"/>
          <w:w w:val="105"/>
          <w:sz w:val="20"/>
          <w:szCs w:val="20"/>
          <w:shd w:val="clear" w:color="auto" w:fill="D3D3D2"/>
          <w:lang w:val="da-DK"/>
        </w:rPr>
        <w:t>indflytning</w:t>
      </w:r>
      <w:r w:rsidRPr="00E729E0">
        <w:rPr>
          <w:rFonts w:ascii="Arial" w:hAnsi="Arial" w:eastAsia="Arial" w:cs="Arial"/>
          <w:color w:val="2F2116"/>
          <w:sz w:val="20"/>
          <w:szCs w:val="20"/>
          <w:shd w:val="clear" w:color="auto" w:fill="D3D3D2"/>
          <w:lang w:val="da-DK"/>
        </w:rPr>
        <w:t xml:space="preserve"> </w:t>
      </w:r>
      <w:r w:rsidRPr="00E729E0">
        <w:rPr>
          <w:rFonts w:ascii="Arial" w:hAnsi="Arial" w:eastAsia="Arial" w:cs="Arial"/>
          <w:color w:val="2F2116"/>
          <w:sz w:val="20"/>
          <w:szCs w:val="20"/>
          <w:shd w:val="clear" w:color="auto" w:fill="D3D3D2"/>
          <w:lang w:val="da-DK"/>
        </w:rPr>
        <w:tab/>
      </w:r>
    </w:p>
    <w:p w:rsidRPr="00691CAB" w:rsidR="00AD0160" w:rsidP="00E729E0" w:rsidRDefault="00306582">
      <w:pPr>
        <w:pStyle w:val="Brdtekst"/>
        <w:tabs>
          <w:tab w:val="left" w:pos="2381"/>
          <w:tab w:val="left" w:pos="9424"/>
          <w:tab w:val="left" w:pos="9605"/>
          <w:tab w:val="left" w:pos="9894"/>
          <w:tab w:val="left" w:pos="10064"/>
        </w:tabs>
        <w:spacing w:before="22" w:line="430" w:lineRule="atLeast"/>
        <w:ind w:left="963" w:right="-20" w:firstLine="1417"/>
        <w:rPr>
          <w:rFonts w:ascii="Arial" w:hAnsi="Arial" w:eastAsia="Arial" w:cs="Arial"/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20864" behindDoc="1" locked="0" layoutInCell="1" allowOverlap="1" wp14:editId="432E4723" wp14:anchorId="445670B2">
                <wp:simplePos x="0" y="0"/>
                <wp:positionH relativeFrom="page">
                  <wp:posOffset>6603365</wp:posOffset>
                </wp:positionH>
                <wp:positionV relativeFrom="paragraph">
                  <wp:posOffset>155575</wp:posOffset>
                </wp:positionV>
                <wp:extent cx="111125" cy="111125"/>
                <wp:effectExtent l="0" t="0" r="22225" b="3175"/>
                <wp:wrapNone/>
                <wp:docPr id="285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392" y="260"/>
                          <a:chExt cx="175" cy="175"/>
                        </a:xfrm>
                      </wpg:grpSpPr>
                      <wpg:grpSp>
                        <wpg:cNvPr id="286" name="Group 283"/>
                        <wpg:cNvGrpSpPr>
                          <a:grpSpLocks/>
                        </wpg:cNvGrpSpPr>
                        <wpg:grpSpPr bwMode="auto">
                          <a:xfrm>
                            <a:off x="10392" y="260"/>
                            <a:ext cx="175" cy="174"/>
                            <a:chOff x="10392" y="260"/>
                            <a:chExt cx="175" cy="174"/>
                          </a:xfrm>
                        </wpg:grpSpPr>
                        <wps:wsp>
                          <wps:cNvPr id="287" name="Freeform 284"/>
                          <wps:cNvSpPr>
                            <a:spLocks/>
                          </wps:cNvSpPr>
                          <wps:spPr bwMode="auto">
                            <a:xfrm>
                              <a:off x="10392" y="260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483 10392"/>
                                <a:gd name="T1" fmla="*/ T0 w 175"/>
                                <a:gd name="T2" fmla="+- 0 260 260"/>
                                <a:gd name="T3" fmla="*/ 260 h 174"/>
                                <a:gd name="T4" fmla="+- 0 10421 10392"/>
                                <a:gd name="T5" fmla="*/ T4 w 175"/>
                                <a:gd name="T6" fmla="+- 0 283 260"/>
                                <a:gd name="T7" fmla="*/ 283 h 174"/>
                                <a:gd name="T8" fmla="+- 0 10392 10392"/>
                                <a:gd name="T9" fmla="*/ T8 w 175"/>
                                <a:gd name="T10" fmla="+- 0 340 260"/>
                                <a:gd name="T11" fmla="*/ 340 h 174"/>
                                <a:gd name="T12" fmla="+- 0 10395 10392"/>
                                <a:gd name="T13" fmla="*/ T12 w 175"/>
                                <a:gd name="T14" fmla="+- 0 364 260"/>
                                <a:gd name="T15" fmla="*/ 364 h 174"/>
                                <a:gd name="T16" fmla="+- 0 10430 10392"/>
                                <a:gd name="T17" fmla="*/ T16 w 175"/>
                                <a:gd name="T18" fmla="+- 0 419 260"/>
                                <a:gd name="T19" fmla="*/ 419 h 174"/>
                                <a:gd name="T20" fmla="+- 0 10470 10392"/>
                                <a:gd name="T21" fmla="*/ T20 w 175"/>
                                <a:gd name="T22" fmla="+- 0 434 260"/>
                                <a:gd name="T23" fmla="*/ 434 h 174"/>
                                <a:gd name="T24" fmla="+- 0 10495 10392"/>
                                <a:gd name="T25" fmla="*/ T24 w 175"/>
                                <a:gd name="T26" fmla="+- 0 431 260"/>
                                <a:gd name="T27" fmla="*/ 431 h 174"/>
                                <a:gd name="T28" fmla="+- 0 10550 10392"/>
                                <a:gd name="T29" fmla="*/ T28 w 175"/>
                                <a:gd name="T30" fmla="+- 0 397 260"/>
                                <a:gd name="T31" fmla="*/ 397 h 174"/>
                                <a:gd name="T32" fmla="+- 0 10566 10392"/>
                                <a:gd name="T33" fmla="*/ T32 w 175"/>
                                <a:gd name="T34" fmla="+- 0 347 260"/>
                                <a:gd name="T35" fmla="*/ 347 h 174"/>
                                <a:gd name="T36" fmla="+- 0 10564 10392"/>
                                <a:gd name="T37" fmla="*/ T36 w 175"/>
                                <a:gd name="T38" fmla="+- 0 324 260"/>
                                <a:gd name="T39" fmla="*/ 324 h 174"/>
                                <a:gd name="T40" fmla="+- 0 10525 10392"/>
                                <a:gd name="T41" fmla="*/ T40 w 175"/>
                                <a:gd name="T42" fmla="+- 0 273 260"/>
                                <a:gd name="T43" fmla="*/ 273 h 174"/>
                                <a:gd name="T44" fmla="+- 0 10483 10392"/>
                                <a:gd name="T45" fmla="*/ T44 w 175"/>
                                <a:gd name="T46" fmla="+- 0 260 260"/>
                                <a:gd name="T47" fmla="*/ 260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9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4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103" y="171"/>
                                  </a:lnTo>
                                  <a:lnTo>
                                    <a:pt x="158" y="137"/>
                                  </a:lnTo>
                                  <a:lnTo>
                                    <a:pt x="174" y="87"/>
                                  </a:lnTo>
                                  <a:lnTo>
                                    <a:pt x="172" y="64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8" name="Group 281"/>
                        <wpg:cNvGrpSpPr>
                          <a:grpSpLocks/>
                        </wpg:cNvGrpSpPr>
                        <wpg:grpSpPr bwMode="auto">
                          <a:xfrm>
                            <a:off x="10404" y="270"/>
                            <a:ext cx="153" cy="154"/>
                            <a:chOff x="10404" y="270"/>
                            <a:chExt cx="153" cy="154"/>
                          </a:xfrm>
                        </wpg:grpSpPr>
                        <wps:wsp>
                          <wps:cNvPr id="289" name="Freeform 282"/>
                          <wps:cNvSpPr>
                            <a:spLocks/>
                          </wps:cNvSpPr>
                          <wps:spPr bwMode="auto">
                            <a:xfrm>
                              <a:off x="10404" y="270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0556 10404"/>
                                <a:gd name="T1" fmla="*/ T0 w 153"/>
                                <a:gd name="T2" fmla="+- 0 347 270"/>
                                <a:gd name="T3" fmla="*/ 347 h 154"/>
                                <a:gd name="T4" fmla="+- 0 10530 10404"/>
                                <a:gd name="T5" fmla="*/ T4 w 153"/>
                                <a:gd name="T6" fmla="+- 0 288 270"/>
                                <a:gd name="T7" fmla="*/ 288 h 154"/>
                                <a:gd name="T8" fmla="+- 0 10490 10404"/>
                                <a:gd name="T9" fmla="*/ T8 w 153"/>
                                <a:gd name="T10" fmla="+- 0 270 270"/>
                                <a:gd name="T11" fmla="*/ 270 h 154"/>
                                <a:gd name="T12" fmla="+- 0 10464 10404"/>
                                <a:gd name="T13" fmla="*/ T12 w 153"/>
                                <a:gd name="T14" fmla="+- 0 273 270"/>
                                <a:gd name="T15" fmla="*/ 273 h 154"/>
                                <a:gd name="T16" fmla="+- 0 10443 10404"/>
                                <a:gd name="T17" fmla="*/ T16 w 153"/>
                                <a:gd name="T18" fmla="+- 0 281 270"/>
                                <a:gd name="T19" fmla="*/ 281 h 154"/>
                                <a:gd name="T20" fmla="+- 0 10425 10404"/>
                                <a:gd name="T21" fmla="*/ T20 w 153"/>
                                <a:gd name="T22" fmla="+- 0 293 270"/>
                                <a:gd name="T23" fmla="*/ 293 h 154"/>
                                <a:gd name="T24" fmla="+- 0 10412 10404"/>
                                <a:gd name="T25" fmla="*/ T24 w 153"/>
                                <a:gd name="T26" fmla="+- 0 309 270"/>
                                <a:gd name="T27" fmla="*/ 309 h 154"/>
                                <a:gd name="T28" fmla="+- 0 10404 10404"/>
                                <a:gd name="T29" fmla="*/ T28 w 153"/>
                                <a:gd name="T30" fmla="+- 0 328 270"/>
                                <a:gd name="T31" fmla="*/ 328 h 154"/>
                                <a:gd name="T32" fmla="+- 0 10406 10404"/>
                                <a:gd name="T33" fmla="*/ T32 w 153"/>
                                <a:gd name="T34" fmla="+- 0 356 270"/>
                                <a:gd name="T35" fmla="*/ 356 h 154"/>
                                <a:gd name="T36" fmla="+- 0 10438 10404"/>
                                <a:gd name="T37" fmla="*/ T36 w 153"/>
                                <a:gd name="T38" fmla="+- 0 411 270"/>
                                <a:gd name="T39" fmla="*/ 411 h 154"/>
                                <a:gd name="T40" fmla="+- 0 10475 10404"/>
                                <a:gd name="T41" fmla="*/ T40 w 153"/>
                                <a:gd name="T42" fmla="+- 0 424 270"/>
                                <a:gd name="T43" fmla="*/ 424 h 154"/>
                                <a:gd name="T44" fmla="+- 0 10499 10404"/>
                                <a:gd name="T45" fmla="*/ T44 w 153"/>
                                <a:gd name="T46" fmla="+- 0 421 270"/>
                                <a:gd name="T47" fmla="*/ 421 h 154"/>
                                <a:gd name="T48" fmla="+- 0 10548 10404"/>
                                <a:gd name="T49" fmla="*/ T48 w 153"/>
                                <a:gd name="T50" fmla="+- 0 381 270"/>
                                <a:gd name="T51" fmla="*/ 381 h 154"/>
                                <a:gd name="T52" fmla="+- 0 10556 10404"/>
                                <a:gd name="T53" fmla="*/ T52 w 153"/>
                                <a:gd name="T54" fmla="+- 0 347 270"/>
                                <a:gd name="T55" fmla="*/ 347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7"/>
                                  </a:moveTo>
                                  <a:lnTo>
                                    <a:pt x="126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9" y="11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5" y="151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280" style="position:absolute;margin-left:519.95pt;margin-top:12.25pt;width:8.75pt;height:8.75pt;z-index:-251695616;mso-position-horizontal-relative:page" coordsize="175,175" coordorigin="10392,260" o:spid="_x0000_s1026" w14:anchorId="59E68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">
                <v:group id="Group 283" style="position:absolute;left:10392;top:260;width:175;height:174" coordsize="175,174" coordorigin="10392,26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shape id="Freeform 284" style="position:absolute;left:10392;top:260;width:175;height:174;visibility:visible;mso-wrap-style:square;v-text-anchor:top" coordsize="175,174" o:spid="_x0000_s1028" stroked="f" path="m91,l29,23,,80r3,24l38,159r40,15l103,171r55,-34l174,87,172,64,133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">
                    <v:path arrowok="t" o:connecttype="custom" o:connectlocs="91,260;29,283;0,340;3,364;38,419;78,434;103,431;158,397;174,347;172,324;133,273;91,260" o:connectangles="0,0,0,0,0,0,0,0,0,0,0,0"/>
                  </v:shape>
                </v:group>
                <v:group id="Group 281" style="position:absolute;left:10404;top:270;width:153;height:154" coordsize="153,154" coordorigin="10404,27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shape id="Freeform 282" style="position:absolute;left:10404;top:270;width:153;height:154;visibility:visible;mso-wrap-style:square;v-text-anchor:top" coordsize="153,154" o:spid="_x0000_s1030" filled="f" strokeweight="1pt" path="m152,77l126,18,86,,60,3,39,11,21,23,8,39,,58,2,86r32,55l71,154r24,-3l144,111r8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">
                    <v:path arrowok="t" o:connecttype="custom" o:connectlocs="152,347;126,288;86,270;60,273;39,281;21,293;8,309;0,328;2,356;34,411;71,424;95,421;144,381;152,347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="00E729E0"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21888" behindDoc="1" locked="0" layoutInCell="1" allowOverlap="1" wp14:editId="3060BB0E" wp14:anchorId="397DF65A">
                <wp:simplePos x="0" y="0"/>
                <wp:positionH relativeFrom="page">
                  <wp:posOffset>6901180</wp:posOffset>
                </wp:positionH>
                <wp:positionV relativeFrom="paragraph">
                  <wp:posOffset>156845</wp:posOffset>
                </wp:positionV>
                <wp:extent cx="111125" cy="111125"/>
                <wp:effectExtent l="0" t="0" r="22225" b="3175"/>
                <wp:wrapNone/>
                <wp:docPr id="280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852" y="253"/>
                          <a:chExt cx="175" cy="175"/>
                        </a:xfrm>
                      </wpg:grpSpPr>
                      <wpg:grpSp>
                        <wpg:cNvPr id="281" name="Group 278"/>
                        <wpg:cNvGrpSpPr>
                          <a:grpSpLocks/>
                        </wpg:cNvGrpSpPr>
                        <wpg:grpSpPr bwMode="auto">
                          <a:xfrm>
                            <a:off x="10852" y="253"/>
                            <a:ext cx="175" cy="174"/>
                            <a:chOff x="10852" y="253"/>
                            <a:chExt cx="175" cy="174"/>
                          </a:xfrm>
                        </wpg:grpSpPr>
                        <wps:wsp>
                          <wps:cNvPr id="282" name="Freeform 279"/>
                          <wps:cNvSpPr>
                            <a:spLocks/>
                          </wps:cNvSpPr>
                          <wps:spPr bwMode="auto">
                            <a:xfrm>
                              <a:off x="10852" y="253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943 10852"/>
                                <a:gd name="T1" fmla="*/ T0 w 175"/>
                                <a:gd name="T2" fmla="+- 0 253 253"/>
                                <a:gd name="T3" fmla="*/ 253 h 174"/>
                                <a:gd name="T4" fmla="+- 0 10880 10852"/>
                                <a:gd name="T5" fmla="*/ T4 w 175"/>
                                <a:gd name="T6" fmla="+- 0 276 253"/>
                                <a:gd name="T7" fmla="*/ 276 h 174"/>
                                <a:gd name="T8" fmla="+- 0 10852 10852"/>
                                <a:gd name="T9" fmla="*/ T8 w 175"/>
                                <a:gd name="T10" fmla="+- 0 333 253"/>
                                <a:gd name="T11" fmla="*/ 333 h 174"/>
                                <a:gd name="T12" fmla="+- 0 10855 10852"/>
                                <a:gd name="T13" fmla="*/ T12 w 175"/>
                                <a:gd name="T14" fmla="+- 0 357 253"/>
                                <a:gd name="T15" fmla="*/ 357 h 174"/>
                                <a:gd name="T16" fmla="+- 0 10890 10852"/>
                                <a:gd name="T17" fmla="*/ T16 w 175"/>
                                <a:gd name="T18" fmla="+- 0 412 253"/>
                                <a:gd name="T19" fmla="*/ 412 h 174"/>
                                <a:gd name="T20" fmla="+- 0 10929 10852"/>
                                <a:gd name="T21" fmla="*/ T20 w 175"/>
                                <a:gd name="T22" fmla="+- 0 427 253"/>
                                <a:gd name="T23" fmla="*/ 427 h 174"/>
                                <a:gd name="T24" fmla="+- 0 10955 10852"/>
                                <a:gd name="T25" fmla="*/ T24 w 175"/>
                                <a:gd name="T26" fmla="+- 0 424 253"/>
                                <a:gd name="T27" fmla="*/ 424 h 174"/>
                                <a:gd name="T28" fmla="+- 0 11010 10852"/>
                                <a:gd name="T29" fmla="*/ T28 w 175"/>
                                <a:gd name="T30" fmla="+- 0 390 253"/>
                                <a:gd name="T31" fmla="*/ 390 h 174"/>
                                <a:gd name="T32" fmla="+- 0 11026 10852"/>
                                <a:gd name="T33" fmla="*/ T32 w 175"/>
                                <a:gd name="T34" fmla="+- 0 340 253"/>
                                <a:gd name="T35" fmla="*/ 340 h 174"/>
                                <a:gd name="T36" fmla="+- 0 11023 10852"/>
                                <a:gd name="T37" fmla="*/ T36 w 175"/>
                                <a:gd name="T38" fmla="+- 0 317 253"/>
                                <a:gd name="T39" fmla="*/ 317 h 174"/>
                                <a:gd name="T40" fmla="+- 0 10985 10852"/>
                                <a:gd name="T41" fmla="*/ T40 w 175"/>
                                <a:gd name="T42" fmla="+- 0 266 253"/>
                                <a:gd name="T43" fmla="*/ 266 h 174"/>
                                <a:gd name="T44" fmla="+- 0 10943 10852"/>
                                <a:gd name="T45" fmla="*/ T44 w 175"/>
                                <a:gd name="T46" fmla="+- 0 253 253"/>
                                <a:gd name="T47" fmla="*/ 253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8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4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103" y="171"/>
                                  </a:lnTo>
                                  <a:lnTo>
                                    <a:pt x="158" y="137"/>
                                  </a:lnTo>
                                  <a:lnTo>
                                    <a:pt x="174" y="87"/>
                                  </a:lnTo>
                                  <a:lnTo>
                                    <a:pt x="171" y="64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3" name="Group 276"/>
                        <wpg:cNvGrpSpPr>
                          <a:grpSpLocks/>
                        </wpg:cNvGrpSpPr>
                        <wpg:grpSpPr bwMode="auto">
                          <a:xfrm>
                            <a:off x="10864" y="263"/>
                            <a:ext cx="153" cy="154"/>
                            <a:chOff x="10864" y="263"/>
                            <a:chExt cx="153" cy="154"/>
                          </a:xfrm>
                        </wpg:grpSpPr>
                        <wps:wsp>
                          <wps:cNvPr id="284" name="Freeform 277"/>
                          <wps:cNvSpPr>
                            <a:spLocks/>
                          </wps:cNvSpPr>
                          <wps:spPr bwMode="auto">
                            <a:xfrm>
                              <a:off x="10864" y="263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1016 10864"/>
                                <a:gd name="T1" fmla="*/ T0 w 153"/>
                                <a:gd name="T2" fmla="+- 0 340 263"/>
                                <a:gd name="T3" fmla="*/ 340 h 154"/>
                                <a:gd name="T4" fmla="+- 0 10989 10864"/>
                                <a:gd name="T5" fmla="*/ T4 w 153"/>
                                <a:gd name="T6" fmla="+- 0 281 263"/>
                                <a:gd name="T7" fmla="*/ 281 h 154"/>
                                <a:gd name="T8" fmla="+- 0 10950 10864"/>
                                <a:gd name="T9" fmla="*/ T8 w 153"/>
                                <a:gd name="T10" fmla="+- 0 263 263"/>
                                <a:gd name="T11" fmla="*/ 263 h 154"/>
                                <a:gd name="T12" fmla="+- 0 10924 10864"/>
                                <a:gd name="T13" fmla="*/ T12 w 153"/>
                                <a:gd name="T14" fmla="+- 0 266 263"/>
                                <a:gd name="T15" fmla="*/ 266 h 154"/>
                                <a:gd name="T16" fmla="+- 0 10902 10864"/>
                                <a:gd name="T17" fmla="*/ T16 w 153"/>
                                <a:gd name="T18" fmla="+- 0 274 263"/>
                                <a:gd name="T19" fmla="*/ 274 h 154"/>
                                <a:gd name="T20" fmla="+- 0 10885 10864"/>
                                <a:gd name="T21" fmla="*/ T20 w 153"/>
                                <a:gd name="T22" fmla="+- 0 286 263"/>
                                <a:gd name="T23" fmla="*/ 286 h 154"/>
                                <a:gd name="T24" fmla="+- 0 10872 10864"/>
                                <a:gd name="T25" fmla="*/ T24 w 153"/>
                                <a:gd name="T26" fmla="+- 0 303 263"/>
                                <a:gd name="T27" fmla="*/ 303 h 154"/>
                                <a:gd name="T28" fmla="+- 0 10864 10864"/>
                                <a:gd name="T29" fmla="*/ T28 w 153"/>
                                <a:gd name="T30" fmla="+- 0 322 263"/>
                                <a:gd name="T31" fmla="*/ 322 h 154"/>
                                <a:gd name="T32" fmla="+- 0 10866 10864"/>
                                <a:gd name="T33" fmla="*/ T32 w 153"/>
                                <a:gd name="T34" fmla="+- 0 349 263"/>
                                <a:gd name="T35" fmla="*/ 349 h 154"/>
                                <a:gd name="T36" fmla="+- 0 10898 10864"/>
                                <a:gd name="T37" fmla="*/ T36 w 153"/>
                                <a:gd name="T38" fmla="+- 0 404 263"/>
                                <a:gd name="T39" fmla="*/ 404 h 154"/>
                                <a:gd name="T40" fmla="+- 0 10935 10864"/>
                                <a:gd name="T41" fmla="*/ T40 w 153"/>
                                <a:gd name="T42" fmla="+- 0 417 263"/>
                                <a:gd name="T43" fmla="*/ 417 h 154"/>
                                <a:gd name="T44" fmla="+- 0 10958 10864"/>
                                <a:gd name="T45" fmla="*/ T44 w 153"/>
                                <a:gd name="T46" fmla="+- 0 414 263"/>
                                <a:gd name="T47" fmla="*/ 414 h 154"/>
                                <a:gd name="T48" fmla="+- 0 11008 10864"/>
                                <a:gd name="T49" fmla="*/ T48 w 153"/>
                                <a:gd name="T50" fmla="+- 0 374 263"/>
                                <a:gd name="T51" fmla="*/ 374 h 154"/>
                                <a:gd name="T52" fmla="+- 0 11016 10864"/>
                                <a:gd name="T53" fmla="*/ T52 w 153"/>
                                <a:gd name="T54" fmla="+- 0 340 263"/>
                                <a:gd name="T55" fmla="*/ 340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7"/>
                                  </a:moveTo>
                                  <a:lnTo>
                                    <a:pt x="125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8" y="11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4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4" y="151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69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275" style="position:absolute;margin-left:543.4pt;margin-top:12.35pt;width:8.75pt;height:8.75pt;z-index:-251694592;mso-position-horizontal-relative:page" coordsize="175,175" coordorigin="10852,253" o:spid="_x0000_s1026" w14:anchorId="77612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">
                <v:group id="Group 278" style="position:absolute;left:10852;top:253;width:175;height:174" coordsize="175,174" coordorigin="10852,253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shape id="Freeform 279" style="position:absolute;left:10852;top:253;width:175;height:174;visibility:visible;mso-wrap-style:square;v-text-anchor:top" coordsize="175,174" o:spid="_x0000_s1028" stroked="f" path="m91,l28,23,,80r3,24l38,159r39,15l103,171r55,-34l174,87,171,64,133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">
                    <v:path arrowok="t" o:connecttype="custom" o:connectlocs="91,253;28,276;0,333;3,357;38,412;77,427;103,424;158,390;174,340;171,317;133,266;91,253" o:connectangles="0,0,0,0,0,0,0,0,0,0,0,0"/>
                  </v:shape>
                </v:group>
                <v:group id="Group 276" style="position:absolute;left:10864;top:263;width:153;height:154" coordsize="153,154" coordorigin="10864,263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 id="Freeform 277" style="position:absolute;left:10864;top:263;width:153;height:154;visibility:visible;mso-wrap-style:square;v-text-anchor:top" coordsize="153,154" o:spid="_x0000_s1030" filled="f" strokeweight=".35275mm" path="m152,77l125,18,86,,60,3,38,11,21,23,8,40,,59,2,86r32,55l71,154r23,-3l144,111r8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">
                    <v:path arrowok="t" o:connecttype="custom" o:connectlocs="152,340;125,281;86,263;60,266;38,274;21,286;8,303;0,322;2,349;34,404;71,417;94,414;144,374;152,340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Pr="00706616" w:rsidR="00706616">
        <w:rPr>
          <w:rFonts w:ascii="Arial" w:hAnsi="Arial" w:eastAsia="Arial" w:cs="Arial"/>
          <w:color w:val="2F2116"/>
          <w:position w:val="1"/>
          <w:lang w:val="da-DK"/>
        </w:rPr>
        <w:t>Er/bliver lejemålets stand konstateret ved et</w:t>
      </w:r>
      <w:r w:rsidRPr="00706616" w:rsidR="00706616">
        <w:rPr>
          <w:rFonts w:ascii="Arial" w:hAnsi="Arial" w:eastAsia="Arial" w:cs="Arial"/>
          <w:color w:val="2F2116"/>
          <w:spacing w:val="48"/>
          <w:position w:val="1"/>
          <w:lang w:val="da-DK"/>
        </w:rPr>
        <w:t xml:space="preserve"> </w:t>
      </w:r>
      <w:r w:rsidRPr="00706616" w:rsidR="00706616">
        <w:rPr>
          <w:rFonts w:ascii="Arial" w:hAnsi="Arial" w:eastAsia="Arial" w:cs="Arial"/>
          <w:color w:val="2F2116"/>
          <w:position w:val="1"/>
          <w:lang w:val="da-DK"/>
        </w:rPr>
        <w:t>indflytningssyn?</w:t>
      </w:r>
      <w:r w:rsidRPr="00706616" w:rsidR="00706616">
        <w:rPr>
          <w:rFonts w:ascii="Arial" w:hAnsi="Arial" w:eastAsia="Arial" w:cs="Arial"/>
          <w:color w:val="2F2116"/>
          <w:position w:val="1"/>
          <w:lang w:val="da-DK"/>
        </w:rPr>
        <w:tab/>
      </w:r>
      <w:bookmarkStart w:name="StandJa" w:id="100"/>
      <w:bookmarkEnd w:id="100"/>
      <w:sdt>
        <w:sdtPr>
          <w:rPr>
            <w:rFonts w:ascii="Arial" w:hAnsi="Arial" w:eastAsia="Arial" w:cs="Arial"/>
            <w:color w:val="2F2116"/>
            <w:position w:val="1"/>
            <w:lang w:val="da-DK"/>
          </w:rPr>
          <w:alias w:val="#Nav: /LeaseContract_A9/Insp_InYes"/>
          <w:tag w:val="#Nav: ContractTypeA9/50500"/>
          <w:id w:val="1555348953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Insp_InYes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color w:val="2F2116"/>
              <w:position w:val="1"/>
              <w:lang w:val="da-DK"/>
            </w:rPr>
            <w:t>Insp_InYes</w:t>
          </w:r>
          <w:proofErr w:type="spellEnd"/>
        </w:sdtContent>
      </w:sdt>
      <w:r w:rsidR="00E729E0">
        <w:rPr>
          <w:rFonts w:ascii="Wingdings" w:hAnsi="Wingdings" w:eastAsia="Wingdings" w:cs="Wingdings"/>
          <w:color w:val="2F2116"/>
          <w:lang w:val="da-DK"/>
        </w:rPr>
        <w:tab/>
      </w:r>
      <w:r w:rsidRPr="00691CAB" w:rsidR="00706616">
        <w:rPr>
          <w:rFonts w:ascii="Arial" w:hAnsi="Arial" w:eastAsia="Arial" w:cs="Arial"/>
          <w:color w:val="2F2116"/>
          <w:position w:val="1"/>
          <w:lang w:val="da-DK"/>
        </w:rPr>
        <w:t>Ja</w:t>
      </w:r>
      <w:r w:rsidR="00DD6BDF">
        <w:rPr>
          <w:rFonts w:ascii="Arial" w:hAnsi="Arial" w:eastAsia="Arial" w:cs="Arial"/>
          <w:color w:val="2F2116"/>
          <w:spacing w:val="-2"/>
          <w:position w:val="1"/>
          <w:lang w:val="da-DK"/>
        </w:rPr>
        <w:tab/>
      </w:r>
      <w:bookmarkStart w:name="StandNej" w:id="101"/>
      <w:bookmarkEnd w:id="101"/>
      <w:sdt>
        <w:sdtPr>
          <w:rPr>
            <w:rFonts w:ascii="Arial" w:hAnsi="Arial" w:eastAsia="Arial" w:cs="Arial"/>
            <w:color w:val="2F2116"/>
            <w:spacing w:val="-2"/>
            <w:position w:val="1"/>
            <w:lang w:val="da-DK"/>
          </w:rPr>
          <w:alias w:val="#Nav: /LeaseContract_A9/Insp_inNo"/>
          <w:tag w:val="#Nav: ContractTypeA9/50500"/>
          <w:id w:val="-2099708714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Insp_inNo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color w:val="2F2116"/>
              <w:spacing w:val="-2"/>
              <w:position w:val="1"/>
              <w:lang w:val="da-DK"/>
            </w:rPr>
            <w:t>Insp_inNo</w:t>
          </w:r>
          <w:proofErr w:type="spellEnd"/>
        </w:sdtContent>
      </w:sdt>
      <w:r w:rsidR="00E729E0">
        <w:rPr>
          <w:rFonts w:ascii="Arial" w:hAnsi="Arial" w:eastAsia="Arial" w:cs="Arial"/>
          <w:color w:val="2F2116"/>
          <w:spacing w:val="-2"/>
          <w:position w:val="1"/>
          <w:lang w:val="da-DK"/>
        </w:rPr>
        <w:tab/>
      </w:r>
      <w:r w:rsidRPr="00691CAB" w:rsidR="00706616">
        <w:rPr>
          <w:rFonts w:ascii="Arial" w:hAnsi="Arial" w:eastAsia="Arial" w:cs="Arial"/>
          <w:color w:val="2F2116"/>
          <w:position w:val="1"/>
          <w:lang w:val="da-DK"/>
        </w:rPr>
        <w:t>Nej</w:t>
      </w:r>
      <w:r w:rsidRPr="00691CAB" w:rsidR="00706616">
        <w:rPr>
          <w:rFonts w:ascii="Arial" w:hAnsi="Arial" w:eastAsia="Arial" w:cs="Arial"/>
          <w:color w:val="2F2116"/>
          <w:w w:val="98"/>
          <w:position w:val="1"/>
          <w:lang w:val="da-DK"/>
        </w:rPr>
        <w:t xml:space="preserve"> </w:t>
      </w:r>
      <w:r w:rsidRPr="00691CAB" w:rsidR="00706616">
        <w:rPr>
          <w:rFonts w:ascii="Arial" w:hAnsi="Arial" w:eastAsia="Arial" w:cs="Arial"/>
          <w:color w:val="2F2116"/>
          <w:lang w:val="da-DK"/>
        </w:rPr>
        <w:t>Bemærk:</w:t>
      </w:r>
      <w:r w:rsidRPr="00691CAB" w:rsidR="00706616">
        <w:rPr>
          <w:rFonts w:ascii="Arial" w:hAnsi="Arial" w:eastAsia="Arial" w:cs="Arial"/>
          <w:color w:val="2F2116"/>
          <w:lang w:val="da-DK"/>
        </w:rPr>
        <w:tab/>
        <w:t>Pligten til at afholde indflytningssyn påhviler alle udlejere, som udlejer</w:t>
      </w:r>
      <w:r w:rsidRPr="00691CAB" w:rsidR="00706616">
        <w:rPr>
          <w:rFonts w:ascii="Arial" w:hAnsi="Arial" w:eastAsia="Arial" w:cs="Arial"/>
          <w:color w:val="2F2116"/>
          <w:spacing w:val="23"/>
          <w:lang w:val="da-DK"/>
        </w:rPr>
        <w:t xml:space="preserve"> </w:t>
      </w:r>
      <w:r w:rsidRPr="00691CAB" w:rsidR="00706616">
        <w:rPr>
          <w:rFonts w:ascii="Arial" w:hAnsi="Arial" w:eastAsia="Arial" w:cs="Arial"/>
          <w:color w:val="2F2116"/>
          <w:lang w:val="da-DK"/>
        </w:rPr>
        <w:t>mere</w:t>
      </w:r>
    </w:p>
    <w:p w:rsidR="00AD0160" w:rsidRDefault="00706616">
      <w:pPr>
        <w:pStyle w:val="Brdtekst"/>
        <w:spacing w:before="13"/>
        <w:ind w:left="2381"/>
        <w:rPr>
          <w:rFonts w:ascii="Arial" w:hAnsi="Arial" w:eastAsia="Arial" w:cs="Arial"/>
        </w:rPr>
      </w:pPr>
      <w:r>
        <w:rPr>
          <w:rFonts w:ascii="Arial" w:hAnsi="Arial"/>
          <w:color w:val="2F2116"/>
        </w:rPr>
        <w:t xml:space="preserve">end </w:t>
      </w:r>
      <w:proofErr w:type="spellStart"/>
      <w:r>
        <w:rPr>
          <w:rFonts w:ascii="Arial" w:hAnsi="Arial"/>
          <w:color w:val="2F2116"/>
        </w:rPr>
        <w:t>én</w:t>
      </w:r>
      <w:proofErr w:type="spellEnd"/>
      <w:r>
        <w:rPr>
          <w:rFonts w:ascii="Arial" w:hAnsi="Arial"/>
          <w:color w:val="2F2116"/>
          <w:spacing w:val="9"/>
        </w:rPr>
        <w:t xml:space="preserve"> </w:t>
      </w:r>
      <w:proofErr w:type="spellStart"/>
      <w:r>
        <w:rPr>
          <w:rFonts w:ascii="Arial" w:hAnsi="Arial"/>
          <w:color w:val="2F2116"/>
        </w:rPr>
        <w:t>beboelseslejlighed</w:t>
      </w:r>
      <w:proofErr w:type="spellEnd"/>
      <w:r>
        <w:rPr>
          <w:rFonts w:ascii="Arial" w:hAnsi="Arial"/>
          <w:color w:val="2F2116"/>
        </w:rPr>
        <w:t>.</w:t>
      </w:r>
    </w:p>
    <w:p w:rsidR="00AD0160" w:rsidRDefault="00AD0160">
      <w:pPr>
        <w:spacing w:before="6"/>
        <w:rPr>
          <w:rFonts w:ascii="Arial" w:hAnsi="Arial" w:eastAsia="Arial" w:cs="Arial"/>
          <w:sz w:val="13"/>
          <w:szCs w:val="13"/>
        </w:rPr>
      </w:pPr>
    </w:p>
    <w:p w:rsidR="00AD0160" w:rsidRDefault="00706616">
      <w:pPr>
        <w:spacing w:line="20" w:lineRule="exact"/>
        <w:ind w:left="959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 wp14:anchorId="1BAD94E3" wp14:editId="6D3577F8">
                <wp:extent cx="5866765" cy="5715"/>
                <wp:effectExtent l="8890" t="11430" r="10795" b="1905"/>
                <wp:docPr id="277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5715"/>
                          <a:chOff x="0" y="0"/>
                          <a:chExt cx="9239" cy="9"/>
                        </a:xfrm>
                      </wpg:grpSpPr>
                      <wpg:grpSp>
                        <wpg:cNvPr id="278" name="Group 27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9230" cy="2"/>
                            <a:chOff x="4" y="4"/>
                            <a:chExt cx="9230" cy="2"/>
                          </a:xfrm>
                        </wpg:grpSpPr>
                        <wps:wsp>
                          <wps:cNvPr id="279" name="Freeform 27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92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9230"/>
                                <a:gd name="T2" fmla="+- 0 9234 4"/>
                                <a:gd name="T3" fmla="*/ T2 w 92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0">
                                  <a:moveTo>
                                    <a:pt x="0" y="0"/>
                                  </a:moveTo>
                                  <a:lnTo>
                                    <a:pt x="9230" y="0"/>
                                  </a:lnTo>
                                </a:path>
                              </a:pathLst>
                            </a:custGeom>
                            <a:noFill/>
                            <a:ln w="5715">
                              <a:solidFill>
                                <a:srgbClr val="2F211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>
              <v:group id="Group 272" style="width:461.95pt;height:.45pt;mso-position-horizontal-relative:char;mso-position-vertical-relative:line" coordsize="9239,9" o:spid="_x0000_s1026" w14:anchorId="1D0FB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">
                <v:group id="Group 273" style="position:absolute;left:4;top:4;width:9230;height:2" coordsize="9230,2" coordorigin="4,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shape id="Freeform 274" style="position:absolute;left:4;top:4;width:9230;height:2;visibility:visible;mso-wrap-style:square;v-text-anchor:top" coordsize="9230,2" o:spid="_x0000_s1028" filled="f" strokecolor="#2f2116" strokeweight=".45pt" path="m,l923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">
                    <v:path arrowok="t" o:connecttype="custom" o:connectlocs="0,0;9230,0" o:connectangles="0,0"/>
                  </v:shape>
                </v:group>
                <w10:anchorlock/>
              </v:group>
            </w:pict>
          </mc:Fallback>
        </mc:AlternateContent>
      </w:r>
    </w:p>
    <w:p w:rsidRPr="00706616" w:rsidR="00AD0160" w:rsidRDefault="00706616">
      <w:pPr>
        <w:pStyle w:val="Brdtekst"/>
        <w:tabs>
          <w:tab w:val="left" w:pos="2381"/>
        </w:tabs>
        <w:spacing w:before="131" w:line="254" w:lineRule="auto"/>
        <w:ind w:left="2381" w:right="190" w:hanging="1418"/>
        <w:rPr>
          <w:rFonts w:ascii="Arial" w:hAnsi="Arial" w:eastAsia="Arial" w:cs="Arial"/>
          <w:lang w:val="da-DK"/>
        </w:rPr>
      </w:pPr>
      <w:r w:rsidRPr="00706616">
        <w:rPr>
          <w:rFonts w:ascii="Arial" w:hAnsi="Arial"/>
          <w:color w:val="2F2116"/>
          <w:lang w:val="da-DK"/>
        </w:rPr>
        <w:t>Bemærk:</w:t>
      </w:r>
      <w:r w:rsidRPr="00706616">
        <w:rPr>
          <w:rFonts w:ascii="Arial" w:hAnsi="Arial"/>
          <w:color w:val="2F2116"/>
          <w:lang w:val="da-DK"/>
        </w:rPr>
        <w:tab/>
        <w:t xml:space="preserve">Er det lejede mangelfuldt ved lejeforholdets begyndelse, skal lejeren for ikke at miste retten til </w:t>
      </w:r>
      <w:r w:rsidRPr="00706616">
        <w:rPr>
          <w:rFonts w:ascii="Arial" w:hAnsi="Arial"/>
          <w:color w:val="2F2116"/>
          <w:spacing w:val="3"/>
          <w:lang w:val="da-DK"/>
        </w:rPr>
        <w:t xml:space="preserve"> </w:t>
      </w:r>
      <w:r w:rsidRPr="00706616">
        <w:rPr>
          <w:rFonts w:ascii="Arial" w:hAnsi="Arial"/>
          <w:color w:val="2F2116"/>
          <w:lang w:val="da-DK"/>
        </w:rPr>
        <w:t>at</w:t>
      </w:r>
      <w:r w:rsidRPr="00706616">
        <w:rPr>
          <w:rFonts w:ascii="Arial" w:hAnsi="Arial"/>
          <w:color w:val="2F2116"/>
          <w:w w:val="102"/>
          <w:lang w:val="da-DK"/>
        </w:rPr>
        <w:t xml:space="preserve"> </w:t>
      </w:r>
      <w:r w:rsidRPr="00706616">
        <w:rPr>
          <w:rFonts w:ascii="Arial" w:hAnsi="Arial"/>
          <w:color w:val="2F2116"/>
          <w:lang w:val="da-DK"/>
        </w:rPr>
        <w:t xml:space="preserve">påberåbe sig manglen senest 14 dage efter lejeforholdets begyndelse </w:t>
      </w:r>
      <w:r w:rsidRPr="00706616">
        <w:rPr>
          <w:rFonts w:ascii="Arial" w:hAnsi="Arial"/>
          <w:b/>
          <w:i/>
          <w:color w:val="2F2116"/>
          <w:lang w:val="da-DK"/>
        </w:rPr>
        <w:t>skriftligt</w:t>
      </w:r>
      <w:r w:rsidRPr="00706616">
        <w:rPr>
          <w:rFonts w:ascii="Arial" w:hAnsi="Arial"/>
          <w:b/>
          <w:i/>
          <w:color w:val="2F2116"/>
          <w:spacing w:val="48"/>
          <w:lang w:val="da-DK"/>
        </w:rPr>
        <w:t xml:space="preserve"> </w:t>
      </w:r>
      <w:r w:rsidRPr="00706616">
        <w:rPr>
          <w:rFonts w:ascii="Arial" w:hAnsi="Arial"/>
          <w:color w:val="2F2116"/>
          <w:lang w:val="da-DK"/>
        </w:rPr>
        <w:t xml:space="preserve">meddele udlejeren, at lejeren vil gøre den gældende. Fristen </w:t>
      </w:r>
      <w:r w:rsidRPr="00706616">
        <w:rPr>
          <w:rFonts w:ascii="Arial" w:hAnsi="Arial"/>
          <w:color w:val="2F2116"/>
          <w:spacing w:val="-3"/>
          <w:lang w:val="da-DK"/>
        </w:rPr>
        <w:t xml:space="preserve">gælder, </w:t>
      </w:r>
      <w:r w:rsidRPr="00706616">
        <w:rPr>
          <w:rFonts w:ascii="Arial" w:hAnsi="Arial"/>
          <w:color w:val="2F2116"/>
          <w:lang w:val="da-DK"/>
        </w:rPr>
        <w:t>selv om lejeren inden fristens udløb</w:t>
      </w:r>
      <w:r w:rsidRPr="00706616">
        <w:rPr>
          <w:rFonts w:ascii="Arial" w:hAnsi="Arial"/>
          <w:color w:val="2F2116"/>
          <w:spacing w:val="-11"/>
          <w:lang w:val="da-DK"/>
        </w:rPr>
        <w:t xml:space="preserve"> </w:t>
      </w:r>
      <w:r w:rsidRPr="00706616">
        <w:rPr>
          <w:rFonts w:ascii="Arial" w:hAnsi="Arial"/>
          <w:color w:val="2F2116"/>
          <w:lang w:val="da-DK"/>
        </w:rPr>
        <w:t>har</w:t>
      </w:r>
      <w:r w:rsidRPr="00706616">
        <w:rPr>
          <w:rFonts w:ascii="Arial" w:hAnsi="Arial"/>
          <w:color w:val="2F2116"/>
          <w:w w:val="98"/>
          <w:lang w:val="da-DK"/>
        </w:rPr>
        <w:t xml:space="preserve"> </w:t>
      </w:r>
      <w:r w:rsidRPr="00706616">
        <w:rPr>
          <w:rFonts w:ascii="Arial" w:hAnsi="Arial"/>
          <w:color w:val="2F2116"/>
          <w:lang w:val="da-DK"/>
        </w:rPr>
        <w:t>deltaget i et indflytningssyn og har modtaget en indflytningsrapport Fristen gælder dog ikke,</w:t>
      </w:r>
      <w:r w:rsidRPr="00706616">
        <w:rPr>
          <w:rFonts w:ascii="Arial" w:hAnsi="Arial"/>
          <w:color w:val="2F2116"/>
          <w:spacing w:val="44"/>
          <w:lang w:val="da-DK"/>
        </w:rPr>
        <w:t xml:space="preserve"> </w:t>
      </w:r>
      <w:r w:rsidRPr="00706616">
        <w:rPr>
          <w:rFonts w:ascii="Arial" w:hAnsi="Arial"/>
          <w:color w:val="2F2116"/>
          <w:lang w:val="da-DK"/>
        </w:rPr>
        <w:t>hvis manglen bl.a. ikke kan opdages ved anvendelse af sædvanlig</w:t>
      </w:r>
      <w:r w:rsidRPr="00706616">
        <w:rPr>
          <w:rFonts w:ascii="Arial" w:hAnsi="Arial"/>
          <w:color w:val="2F2116"/>
          <w:spacing w:val="31"/>
          <w:lang w:val="da-DK"/>
        </w:rPr>
        <w:t xml:space="preserve"> </w:t>
      </w:r>
      <w:r w:rsidRPr="00706616">
        <w:rPr>
          <w:rFonts w:ascii="Arial" w:hAnsi="Arial"/>
          <w:color w:val="2F2116"/>
          <w:lang w:val="da-DK"/>
        </w:rPr>
        <w:t>agtpågivenhed.</w:t>
      </w:r>
    </w:p>
    <w:p w:rsidRPr="00706616" w:rsidR="00AD0160" w:rsidRDefault="00AD0160">
      <w:pPr>
        <w:spacing w:line="254" w:lineRule="auto"/>
        <w:rPr>
          <w:rFonts w:ascii="Arial" w:hAnsi="Arial" w:eastAsia="Arial" w:cs="Arial"/>
          <w:lang w:val="da-DK"/>
        </w:rPr>
        <w:sectPr w:rsidRPr="00706616" w:rsidR="00AD0160">
          <w:pgSz w:w="11910" w:h="16840"/>
          <w:pgMar w:top="1340" w:right="420" w:bottom="1000" w:left="1020" w:header="0" w:footer="809" w:gutter="0"/>
          <w:cols w:space="708"/>
        </w:sectPr>
      </w:pPr>
    </w:p>
    <w:p w:rsidRPr="00706616" w:rsidR="00AD0160" w:rsidRDefault="00706616">
      <w:pPr>
        <w:pStyle w:val="Overskrift2"/>
        <w:tabs>
          <w:tab w:val="left" w:pos="10318"/>
        </w:tabs>
        <w:spacing w:before="50"/>
        <w:ind w:left="964" w:hanging="851"/>
        <w:rPr>
          <w:lang w:val="da-DK"/>
        </w:rPr>
      </w:pPr>
      <w:r w:rsidRPr="00706616">
        <w:rPr>
          <w:color w:val="2F2116"/>
          <w:shd w:val="clear" w:color="auto" w:fill="D3D3D2"/>
          <w:lang w:val="da-DK"/>
        </w:rPr>
        <w:lastRenderedPageBreak/>
        <w:t xml:space="preserve">§ 8. </w:t>
      </w:r>
      <w:r w:rsidRPr="00706616">
        <w:rPr>
          <w:color w:val="2F2116"/>
          <w:spacing w:val="37"/>
          <w:shd w:val="clear" w:color="auto" w:fill="D3D3D2"/>
          <w:lang w:val="da-DK"/>
        </w:rPr>
        <w:t xml:space="preserve"> </w:t>
      </w:r>
      <w:r w:rsidRPr="00706616">
        <w:rPr>
          <w:color w:val="2F2116"/>
          <w:shd w:val="clear" w:color="auto" w:fill="D3D3D2"/>
          <w:lang w:val="da-DK"/>
        </w:rPr>
        <w:t xml:space="preserve">Vedligeholdelse </w:t>
      </w:r>
      <w:r w:rsidRPr="00706616">
        <w:rPr>
          <w:color w:val="2F2116"/>
          <w:shd w:val="clear" w:color="auto" w:fill="D3D3D2"/>
          <w:lang w:val="da-DK"/>
        </w:rPr>
        <w:tab/>
      </w:r>
    </w:p>
    <w:p w:rsidRPr="00706616" w:rsidR="00AD0160" w:rsidRDefault="00AD0160">
      <w:pPr>
        <w:spacing w:before="10"/>
        <w:rPr>
          <w:rFonts w:ascii="Arial" w:hAnsi="Arial" w:eastAsia="Arial" w:cs="Arial"/>
          <w:sz w:val="19"/>
          <w:szCs w:val="19"/>
          <w:lang w:val="da-DK"/>
        </w:rPr>
      </w:pPr>
    </w:p>
    <w:p w:rsidRPr="006B25D4" w:rsidR="00AD0160" w:rsidRDefault="00185EDA">
      <w:pPr>
        <w:tabs>
          <w:tab w:val="left" w:pos="2273"/>
        </w:tabs>
        <w:ind w:left="964"/>
        <w:rPr>
          <w:rFonts w:ascii="Arial" w:hAnsi="Arial" w:eastAsia="Arial" w:cs="Arial"/>
          <w:sz w:val="18"/>
          <w:szCs w:val="18"/>
          <w:lang w:val="da-DK"/>
        </w:rPr>
      </w:pPr>
      <w:r w:rsidRPr="006B25D4">
        <w:rPr>
          <w:noProof/>
          <w:sz w:val="18"/>
          <w:szCs w:val="18"/>
          <w:lang w:val="da-DK" w:eastAsia="da-DK"/>
        </w:rPr>
        <mc:AlternateContent>
          <mc:Choice Requires="wpg">
            <w:drawing>
              <wp:anchor distT="0" distB="0" distL="114300" distR="114300" simplePos="0" relativeHeight="251632128" behindDoc="1" locked="0" layoutInCell="1" allowOverlap="1" wp14:editId="0FA571C2" wp14:anchorId="1335BD22">
                <wp:simplePos x="0" y="0"/>
                <wp:positionH relativeFrom="page">
                  <wp:posOffset>3003550</wp:posOffset>
                </wp:positionH>
                <wp:positionV relativeFrom="paragraph">
                  <wp:posOffset>133350</wp:posOffset>
                </wp:positionV>
                <wp:extent cx="111125" cy="111125"/>
                <wp:effectExtent l="0" t="0" r="22225" b="22225"/>
                <wp:wrapNone/>
                <wp:docPr id="267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4730" y="33"/>
                          <a:chExt cx="175" cy="175"/>
                        </a:xfrm>
                      </wpg:grpSpPr>
                      <wpg:grpSp>
                        <wpg:cNvPr id="268" name="Group 265"/>
                        <wpg:cNvGrpSpPr>
                          <a:grpSpLocks/>
                        </wpg:cNvGrpSpPr>
                        <wpg:grpSpPr bwMode="auto">
                          <a:xfrm>
                            <a:off x="4730" y="33"/>
                            <a:ext cx="175" cy="174"/>
                            <a:chOff x="4730" y="33"/>
                            <a:chExt cx="175" cy="174"/>
                          </a:xfrm>
                        </wpg:grpSpPr>
                        <wps:wsp>
                          <wps:cNvPr id="269" name="Freeform 266"/>
                          <wps:cNvSpPr>
                            <a:spLocks/>
                          </wps:cNvSpPr>
                          <wps:spPr bwMode="auto">
                            <a:xfrm>
                              <a:off x="4730" y="33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4821 4730"/>
                                <a:gd name="T1" fmla="*/ T0 w 175"/>
                                <a:gd name="T2" fmla="+- 0 33 33"/>
                                <a:gd name="T3" fmla="*/ 33 h 174"/>
                                <a:gd name="T4" fmla="+- 0 4758 4730"/>
                                <a:gd name="T5" fmla="*/ T4 w 175"/>
                                <a:gd name="T6" fmla="+- 0 57 33"/>
                                <a:gd name="T7" fmla="*/ 57 h 174"/>
                                <a:gd name="T8" fmla="+- 0 4730 4730"/>
                                <a:gd name="T9" fmla="*/ T8 w 175"/>
                                <a:gd name="T10" fmla="+- 0 114 33"/>
                                <a:gd name="T11" fmla="*/ 114 h 174"/>
                                <a:gd name="T12" fmla="+- 0 4733 4730"/>
                                <a:gd name="T13" fmla="*/ T12 w 175"/>
                                <a:gd name="T14" fmla="+- 0 138 33"/>
                                <a:gd name="T15" fmla="*/ 138 h 174"/>
                                <a:gd name="T16" fmla="+- 0 4768 4730"/>
                                <a:gd name="T17" fmla="*/ T16 w 175"/>
                                <a:gd name="T18" fmla="+- 0 192 33"/>
                                <a:gd name="T19" fmla="*/ 192 h 174"/>
                                <a:gd name="T20" fmla="+- 0 4808 4730"/>
                                <a:gd name="T21" fmla="*/ T20 w 175"/>
                                <a:gd name="T22" fmla="+- 0 207 33"/>
                                <a:gd name="T23" fmla="*/ 207 h 174"/>
                                <a:gd name="T24" fmla="+- 0 4833 4730"/>
                                <a:gd name="T25" fmla="*/ T24 w 175"/>
                                <a:gd name="T26" fmla="+- 0 205 33"/>
                                <a:gd name="T27" fmla="*/ 205 h 174"/>
                                <a:gd name="T28" fmla="+- 0 4888 4730"/>
                                <a:gd name="T29" fmla="*/ T28 w 175"/>
                                <a:gd name="T30" fmla="+- 0 171 33"/>
                                <a:gd name="T31" fmla="*/ 171 h 174"/>
                                <a:gd name="T32" fmla="+- 0 4904 4730"/>
                                <a:gd name="T33" fmla="*/ T32 w 175"/>
                                <a:gd name="T34" fmla="+- 0 121 33"/>
                                <a:gd name="T35" fmla="*/ 121 h 174"/>
                                <a:gd name="T36" fmla="+- 0 4901 4730"/>
                                <a:gd name="T37" fmla="*/ T36 w 175"/>
                                <a:gd name="T38" fmla="+- 0 98 33"/>
                                <a:gd name="T39" fmla="*/ 98 h 174"/>
                                <a:gd name="T40" fmla="+- 0 4863 4730"/>
                                <a:gd name="T41" fmla="*/ T40 w 175"/>
                                <a:gd name="T42" fmla="+- 0 47 33"/>
                                <a:gd name="T43" fmla="*/ 47 h 174"/>
                                <a:gd name="T44" fmla="+- 0 4821 4730"/>
                                <a:gd name="T45" fmla="*/ T44 w 175"/>
                                <a:gd name="T46" fmla="+- 0 33 33"/>
                                <a:gd name="T47" fmla="*/ 33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8" y="24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158" y="138"/>
                                  </a:lnTo>
                                  <a:lnTo>
                                    <a:pt x="174" y="88"/>
                                  </a:lnTo>
                                  <a:lnTo>
                                    <a:pt x="171" y="65"/>
                                  </a:lnTo>
                                  <a:lnTo>
                                    <a:pt x="133" y="14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0" name="Group 263"/>
                        <wpg:cNvGrpSpPr>
                          <a:grpSpLocks/>
                        </wpg:cNvGrpSpPr>
                        <wpg:grpSpPr bwMode="auto">
                          <a:xfrm>
                            <a:off x="4742" y="44"/>
                            <a:ext cx="153" cy="154"/>
                            <a:chOff x="4742" y="44"/>
                            <a:chExt cx="153" cy="154"/>
                          </a:xfrm>
                        </wpg:grpSpPr>
                        <wps:wsp>
                          <wps:cNvPr id="271" name="Freeform 264"/>
                          <wps:cNvSpPr>
                            <a:spLocks/>
                          </wps:cNvSpPr>
                          <wps:spPr bwMode="auto">
                            <a:xfrm>
                              <a:off x="4742" y="44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4894 4742"/>
                                <a:gd name="T1" fmla="*/ T0 w 153"/>
                                <a:gd name="T2" fmla="+- 0 121 44"/>
                                <a:gd name="T3" fmla="*/ 121 h 154"/>
                                <a:gd name="T4" fmla="+- 0 4868 4742"/>
                                <a:gd name="T5" fmla="*/ T4 w 153"/>
                                <a:gd name="T6" fmla="+- 0 62 44"/>
                                <a:gd name="T7" fmla="*/ 62 h 154"/>
                                <a:gd name="T8" fmla="+- 0 4828 4742"/>
                                <a:gd name="T9" fmla="*/ T8 w 153"/>
                                <a:gd name="T10" fmla="+- 0 44 44"/>
                                <a:gd name="T11" fmla="*/ 44 h 154"/>
                                <a:gd name="T12" fmla="+- 0 4802 4742"/>
                                <a:gd name="T13" fmla="*/ T12 w 153"/>
                                <a:gd name="T14" fmla="+- 0 47 44"/>
                                <a:gd name="T15" fmla="*/ 47 h 154"/>
                                <a:gd name="T16" fmla="+- 0 4781 4742"/>
                                <a:gd name="T17" fmla="*/ T16 w 153"/>
                                <a:gd name="T18" fmla="+- 0 55 44"/>
                                <a:gd name="T19" fmla="*/ 55 h 154"/>
                                <a:gd name="T20" fmla="+- 0 4763 4742"/>
                                <a:gd name="T21" fmla="*/ T20 w 153"/>
                                <a:gd name="T22" fmla="+- 0 67 44"/>
                                <a:gd name="T23" fmla="*/ 67 h 154"/>
                                <a:gd name="T24" fmla="+- 0 4750 4742"/>
                                <a:gd name="T25" fmla="*/ T24 w 153"/>
                                <a:gd name="T26" fmla="+- 0 83 44"/>
                                <a:gd name="T27" fmla="*/ 83 h 154"/>
                                <a:gd name="T28" fmla="+- 0 4742 4742"/>
                                <a:gd name="T29" fmla="*/ T28 w 153"/>
                                <a:gd name="T30" fmla="+- 0 102 44"/>
                                <a:gd name="T31" fmla="*/ 102 h 154"/>
                                <a:gd name="T32" fmla="+- 0 4744 4742"/>
                                <a:gd name="T33" fmla="*/ T32 w 153"/>
                                <a:gd name="T34" fmla="+- 0 130 44"/>
                                <a:gd name="T35" fmla="*/ 130 h 154"/>
                                <a:gd name="T36" fmla="+- 0 4776 4742"/>
                                <a:gd name="T37" fmla="*/ T36 w 153"/>
                                <a:gd name="T38" fmla="+- 0 185 44"/>
                                <a:gd name="T39" fmla="*/ 185 h 154"/>
                                <a:gd name="T40" fmla="+- 0 4813 4742"/>
                                <a:gd name="T41" fmla="*/ T40 w 153"/>
                                <a:gd name="T42" fmla="+- 0 198 44"/>
                                <a:gd name="T43" fmla="*/ 198 h 154"/>
                                <a:gd name="T44" fmla="+- 0 4837 4742"/>
                                <a:gd name="T45" fmla="*/ T44 w 153"/>
                                <a:gd name="T46" fmla="+- 0 195 44"/>
                                <a:gd name="T47" fmla="*/ 195 h 154"/>
                                <a:gd name="T48" fmla="+- 0 4886 4742"/>
                                <a:gd name="T49" fmla="*/ T48 w 153"/>
                                <a:gd name="T50" fmla="+- 0 155 44"/>
                                <a:gd name="T51" fmla="*/ 155 h 154"/>
                                <a:gd name="T52" fmla="+- 0 4894 4742"/>
                                <a:gd name="T53" fmla="*/ T52 w 153"/>
                                <a:gd name="T54" fmla="+- 0 121 44"/>
                                <a:gd name="T55" fmla="*/ 121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7"/>
                                  </a:moveTo>
                                  <a:lnTo>
                                    <a:pt x="126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9" y="11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5" y="151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262" style="position:absolute;margin-left:236.5pt;margin-top:10.5pt;width:8.75pt;height:8.75pt;z-index:-251684352;mso-position-horizontal-relative:page" coordsize="175,175" coordorigin="4730,33" o:spid="_x0000_s1026" w14:anchorId="7F1B37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">
                <v:group id="Group 265" style="position:absolute;left:4730;top:33;width:175;height:174" coordsize="175,174" coordorigin="4730,33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shape id="Freeform 266" style="position:absolute;left:4730;top:33;width:175;height:174;visibility:visible;mso-wrap-style:square;v-text-anchor:top" coordsize="175,174" o:spid="_x0000_s1028" stroked="f" path="m91,l28,24,,81r3,24l38,159r40,15l103,172r55,-34l174,88,171,65,133,14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">
                    <v:path arrowok="t" o:connecttype="custom" o:connectlocs="91,33;28,57;0,114;3,138;38,192;78,207;103,205;158,171;174,121;171,98;133,47;91,33" o:connectangles="0,0,0,0,0,0,0,0,0,0,0,0"/>
                  </v:shape>
                </v:group>
                <v:group id="Group 263" style="position:absolute;left:4742;top:44;width:153;height:154" coordsize="153,154" coordorigin="4742,44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Freeform 264" style="position:absolute;left:4742;top:44;width:153;height:154;visibility:visible;mso-wrap-style:square;v-text-anchor:top" coordsize="153,154" o:spid="_x0000_s1030" filled="f" strokeweight="1pt" path="m152,77l126,18,86,,60,3,39,11,21,23,8,39,,58,2,86r32,55l71,154r24,-3l144,111r8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">
                    <v:path arrowok="t" o:connecttype="custom" o:connectlocs="152,121;126,62;86,44;60,47;39,55;21,67;8,83;0,102;2,130;34,185;71,198;95,195;144,155;152,121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Pr="00706616" w:rsidR="00706616">
        <w:rPr>
          <w:rFonts w:ascii="Arial" w:hAnsi="Arial"/>
          <w:b/>
          <w:color w:val="2F2116"/>
          <w:sz w:val="18"/>
          <w:lang w:val="da-DK"/>
        </w:rPr>
        <w:t>Pligt:</w:t>
      </w:r>
      <w:r w:rsidRPr="00706616" w:rsidR="00706616">
        <w:rPr>
          <w:rFonts w:ascii="Arial" w:hAnsi="Arial"/>
          <w:b/>
          <w:color w:val="2F2116"/>
          <w:sz w:val="18"/>
          <w:lang w:val="da-DK"/>
        </w:rPr>
        <w:tab/>
      </w:r>
      <w:r w:rsidRPr="006B25D4" w:rsidR="00706616">
        <w:rPr>
          <w:rFonts w:ascii="Arial" w:hAnsi="Arial"/>
          <w:i/>
          <w:color w:val="2F2116"/>
          <w:w w:val="105"/>
          <w:sz w:val="18"/>
          <w:szCs w:val="18"/>
          <w:lang w:val="da-DK"/>
        </w:rPr>
        <w:t>Den</w:t>
      </w:r>
      <w:r w:rsidRPr="006B25D4" w:rsidR="00706616">
        <w:rPr>
          <w:rFonts w:ascii="Arial" w:hAnsi="Arial"/>
          <w:i/>
          <w:color w:val="2F2116"/>
          <w:spacing w:val="-15"/>
          <w:w w:val="105"/>
          <w:sz w:val="18"/>
          <w:szCs w:val="18"/>
          <w:lang w:val="da-DK"/>
        </w:rPr>
        <w:t xml:space="preserve"> </w:t>
      </w:r>
      <w:r w:rsidRPr="006B25D4" w:rsidR="00706616">
        <w:rPr>
          <w:rFonts w:ascii="Arial" w:hAnsi="Arial"/>
          <w:i/>
          <w:color w:val="2F2116"/>
          <w:w w:val="105"/>
          <w:sz w:val="18"/>
          <w:szCs w:val="18"/>
          <w:lang w:val="da-DK"/>
        </w:rPr>
        <w:t>indvendige</w:t>
      </w:r>
      <w:r w:rsidRPr="006B25D4" w:rsidR="00706616">
        <w:rPr>
          <w:rFonts w:ascii="Arial" w:hAnsi="Arial"/>
          <w:i/>
          <w:color w:val="2F2116"/>
          <w:spacing w:val="-15"/>
          <w:w w:val="105"/>
          <w:sz w:val="18"/>
          <w:szCs w:val="18"/>
          <w:lang w:val="da-DK"/>
        </w:rPr>
        <w:t xml:space="preserve"> </w:t>
      </w:r>
      <w:r w:rsidRPr="006B25D4" w:rsidR="00706616">
        <w:rPr>
          <w:rFonts w:ascii="Arial" w:hAnsi="Arial"/>
          <w:i/>
          <w:color w:val="2F2116"/>
          <w:w w:val="105"/>
          <w:sz w:val="18"/>
          <w:szCs w:val="18"/>
          <w:lang w:val="da-DK"/>
        </w:rPr>
        <w:t>vedligeholdelse</w:t>
      </w:r>
      <w:r w:rsidRPr="006B25D4" w:rsidR="00706616">
        <w:rPr>
          <w:rFonts w:ascii="Arial" w:hAnsi="Arial"/>
          <w:i/>
          <w:color w:val="2F2116"/>
          <w:spacing w:val="-15"/>
          <w:w w:val="105"/>
          <w:sz w:val="18"/>
          <w:szCs w:val="18"/>
          <w:lang w:val="da-DK"/>
        </w:rPr>
        <w:t xml:space="preserve"> </w:t>
      </w:r>
      <w:r w:rsidRPr="006B25D4" w:rsidR="00706616">
        <w:rPr>
          <w:rFonts w:ascii="Arial" w:hAnsi="Arial"/>
          <w:i/>
          <w:color w:val="2F2116"/>
          <w:w w:val="105"/>
          <w:sz w:val="18"/>
          <w:szCs w:val="18"/>
          <w:lang w:val="da-DK"/>
        </w:rPr>
        <w:t>af</w:t>
      </w:r>
      <w:r w:rsidRPr="006B25D4" w:rsidR="00706616">
        <w:rPr>
          <w:rFonts w:ascii="Arial" w:hAnsi="Arial"/>
          <w:i/>
          <w:color w:val="2F2116"/>
          <w:spacing w:val="-15"/>
          <w:w w:val="105"/>
          <w:sz w:val="18"/>
          <w:szCs w:val="18"/>
          <w:lang w:val="da-DK"/>
        </w:rPr>
        <w:t xml:space="preserve"> </w:t>
      </w:r>
      <w:r w:rsidRPr="006B25D4" w:rsidR="00706616">
        <w:rPr>
          <w:rFonts w:ascii="Arial" w:hAnsi="Arial"/>
          <w:i/>
          <w:color w:val="2F2116"/>
          <w:w w:val="105"/>
          <w:sz w:val="18"/>
          <w:szCs w:val="18"/>
          <w:lang w:val="da-DK"/>
        </w:rPr>
        <w:t>lejemålet</w:t>
      </w:r>
      <w:r w:rsidRPr="006B25D4" w:rsidR="00706616">
        <w:rPr>
          <w:rFonts w:ascii="Arial" w:hAnsi="Arial"/>
          <w:i/>
          <w:color w:val="2F2116"/>
          <w:spacing w:val="-15"/>
          <w:w w:val="105"/>
          <w:sz w:val="18"/>
          <w:szCs w:val="18"/>
          <w:lang w:val="da-DK"/>
        </w:rPr>
        <w:t xml:space="preserve"> </w:t>
      </w:r>
      <w:r w:rsidRPr="006B25D4" w:rsidR="00706616">
        <w:rPr>
          <w:rFonts w:ascii="Arial" w:hAnsi="Arial"/>
          <w:i/>
          <w:color w:val="2F2116"/>
          <w:w w:val="105"/>
          <w:sz w:val="18"/>
          <w:szCs w:val="18"/>
          <w:lang w:val="da-DK"/>
        </w:rPr>
        <w:t>påhviler:</w:t>
      </w:r>
      <w:r w:rsidRPr="006B25D4" w:rsidR="00706616">
        <w:rPr>
          <w:rFonts w:ascii="Arial" w:hAnsi="Arial"/>
          <w:i/>
          <w:color w:val="2F2116"/>
          <w:spacing w:val="-16"/>
          <w:w w:val="105"/>
          <w:sz w:val="18"/>
          <w:szCs w:val="18"/>
          <w:lang w:val="da-DK"/>
        </w:rPr>
        <w:t xml:space="preserve"> </w:t>
      </w:r>
      <w:r w:rsidRPr="006B25D4" w:rsidR="00706616">
        <w:rPr>
          <w:rFonts w:ascii="Arial" w:hAnsi="Arial"/>
          <w:color w:val="2F2116"/>
          <w:w w:val="105"/>
          <w:sz w:val="18"/>
          <w:szCs w:val="18"/>
          <w:lang w:val="da-DK"/>
        </w:rPr>
        <w:t>(sæt</w:t>
      </w:r>
      <w:r w:rsidRPr="006B25D4" w:rsidR="00706616">
        <w:rPr>
          <w:rFonts w:ascii="Arial" w:hAnsi="Arial"/>
          <w:color w:val="2F2116"/>
          <w:spacing w:val="-14"/>
          <w:w w:val="105"/>
          <w:sz w:val="18"/>
          <w:szCs w:val="18"/>
          <w:lang w:val="da-DK"/>
        </w:rPr>
        <w:t xml:space="preserve"> </w:t>
      </w:r>
      <w:r w:rsidRPr="006B25D4" w:rsidR="00706616">
        <w:rPr>
          <w:rFonts w:ascii="Arial" w:hAnsi="Arial"/>
          <w:color w:val="2F2116"/>
          <w:w w:val="105"/>
          <w:sz w:val="18"/>
          <w:szCs w:val="18"/>
          <w:lang w:val="da-DK"/>
        </w:rPr>
        <w:t>x)</w:t>
      </w:r>
    </w:p>
    <w:p w:rsidRPr="006B25D4" w:rsidR="00AD0160" w:rsidP="006842F2" w:rsidRDefault="00706616">
      <w:pPr>
        <w:tabs>
          <w:tab w:val="left" w:pos="2296"/>
          <w:tab w:val="left" w:pos="2506"/>
          <w:tab w:val="left" w:pos="3738"/>
          <w:tab w:val="left" w:pos="3948"/>
        </w:tabs>
        <w:spacing w:before="13"/>
        <w:ind w:left="217" w:firstLine="67"/>
        <w:rPr>
          <w:rFonts w:ascii="Arial" w:hAnsi="Arial" w:eastAsia="Arial" w:cs="Arial"/>
          <w:sz w:val="18"/>
          <w:szCs w:val="18"/>
          <w:lang w:val="da-DK"/>
        </w:rPr>
      </w:pPr>
      <w:r w:rsidRPr="006B25D4">
        <w:rPr>
          <w:noProof/>
          <w:sz w:val="18"/>
          <w:szCs w:val="18"/>
          <w:lang w:val="da-DK" w:eastAsia="da-DK"/>
        </w:rPr>
        <mc:AlternateContent>
          <mc:Choice Requires="wpg">
            <w:drawing>
              <wp:anchor distT="0" distB="0" distL="114300" distR="114300" simplePos="0" relativeHeight="251629056" behindDoc="1" locked="0" layoutInCell="1" allowOverlap="1" wp14:editId="7E45DE51" wp14:anchorId="416FEF8D">
                <wp:simplePos x="0" y="0"/>
                <wp:positionH relativeFrom="page">
                  <wp:posOffset>2089785</wp:posOffset>
                </wp:positionH>
                <wp:positionV relativeFrom="paragraph">
                  <wp:posOffset>12700</wp:posOffset>
                </wp:positionV>
                <wp:extent cx="111125" cy="111125"/>
                <wp:effectExtent l="13335" t="12700" r="8890" b="9525"/>
                <wp:wrapNone/>
                <wp:docPr id="272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3291" y="20"/>
                          <a:chExt cx="175" cy="175"/>
                        </a:xfrm>
                      </wpg:grpSpPr>
                      <wpg:grpSp>
                        <wpg:cNvPr id="273" name="Group 270"/>
                        <wpg:cNvGrpSpPr>
                          <a:grpSpLocks/>
                        </wpg:cNvGrpSpPr>
                        <wpg:grpSpPr bwMode="auto">
                          <a:xfrm>
                            <a:off x="3291" y="20"/>
                            <a:ext cx="175" cy="174"/>
                            <a:chOff x="3291" y="20"/>
                            <a:chExt cx="175" cy="174"/>
                          </a:xfrm>
                        </wpg:grpSpPr>
                        <wps:wsp>
                          <wps:cNvPr id="274" name="Freeform 271"/>
                          <wps:cNvSpPr>
                            <a:spLocks/>
                          </wps:cNvSpPr>
                          <wps:spPr bwMode="auto">
                            <a:xfrm>
                              <a:off x="3291" y="20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3381 3291"/>
                                <a:gd name="T1" fmla="*/ T0 w 175"/>
                                <a:gd name="T2" fmla="+- 0 20 20"/>
                                <a:gd name="T3" fmla="*/ 20 h 174"/>
                                <a:gd name="T4" fmla="+- 0 3319 3291"/>
                                <a:gd name="T5" fmla="*/ T4 w 175"/>
                                <a:gd name="T6" fmla="+- 0 43 20"/>
                                <a:gd name="T7" fmla="*/ 43 h 174"/>
                                <a:gd name="T8" fmla="+- 0 3291 3291"/>
                                <a:gd name="T9" fmla="*/ T8 w 175"/>
                                <a:gd name="T10" fmla="+- 0 100 20"/>
                                <a:gd name="T11" fmla="*/ 100 h 174"/>
                                <a:gd name="T12" fmla="+- 0 3293 3291"/>
                                <a:gd name="T13" fmla="*/ T12 w 175"/>
                                <a:gd name="T14" fmla="+- 0 125 20"/>
                                <a:gd name="T15" fmla="*/ 125 h 174"/>
                                <a:gd name="T16" fmla="+- 0 3328 3291"/>
                                <a:gd name="T17" fmla="*/ T16 w 175"/>
                                <a:gd name="T18" fmla="+- 0 179 20"/>
                                <a:gd name="T19" fmla="*/ 179 h 174"/>
                                <a:gd name="T20" fmla="+- 0 3368 3291"/>
                                <a:gd name="T21" fmla="*/ T20 w 175"/>
                                <a:gd name="T22" fmla="+- 0 194 20"/>
                                <a:gd name="T23" fmla="*/ 194 h 174"/>
                                <a:gd name="T24" fmla="+- 0 3393 3291"/>
                                <a:gd name="T25" fmla="*/ T24 w 175"/>
                                <a:gd name="T26" fmla="+- 0 192 20"/>
                                <a:gd name="T27" fmla="*/ 192 h 174"/>
                                <a:gd name="T28" fmla="+- 0 3448 3291"/>
                                <a:gd name="T29" fmla="*/ T28 w 175"/>
                                <a:gd name="T30" fmla="+- 0 157 20"/>
                                <a:gd name="T31" fmla="*/ 157 h 174"/>
                                <a:gd name="T32" fmla="+- 0 3465 3291"/>
                                <a:gd name="T33" fmla="*/ T32 w 175"/>
                                <a:gd name="T34" fmla="+- 0 107 20"/>
                                <a:gd name="T35" fmla="*/ 107 h 174"/>
                                <a:gd name="T36" fmla="+- 0 3462 3291"/>
                                <a:gd name="T37" fmla="*/ T36 w 175"/>
                                <a:gd name="T38" fmla="+- 0 85 20"/>
                                <a:gd name="T39" fmla="*/ 85 h 174"/>
                                <a:gd name="T40" fmla="+- 0 3424 3291"/>
                                <a:gd name="T41" fmla="*/ T40 w 175"/>
                                <a:gd name="T42" fmla="+- 0 33 20"/>
                                <a:gd name="T43" fmla="*/ 33 h 174"/>
                                <a:gd name="T44" fmla="+- 0 3381 3291"/>
                                <a:gd name="T45" fmla="*/ T44 w 175"/>
                                <a:gd name="T46" fmla="+- 0 20 20"/>
                                <a:gd name="T47" fmla="*/ 20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0" y="0"/>
                                  </a:moveTo>
                                  <a:lnTo>
                                    <a:pt x="28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2" y="105"/>
                                  </a:lnTo>
                                  <a:lnTo>
                                    <a:pt x="37" y="159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102" y="172"/>
                                  </a:lnTo>
                                  <a:lnTo>
                                    <a:pt x="157" y="137"/>
                                  </a:lnTo>
                                  <a:lnTo>
                                    <a:pt x="174" y="87"/>
                                  </a:lnTo>
                                  <a:lnTo>
                                    <a:pt x="171" y="65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5" name="Group 268"/>
                        <wpg:cNvGrpSpPr>
                          <a:grpSpLocks/>
                        </wpg:cNvGrpSpPr>
                        <wpg:grpSpPr bwMode="auto">
                          <a:xfrm>
                            <a:off x="3303" y="31"/>
                            <a:ext cx="153" cy="154"/>
                            <a:chOff x="3303" y="31"/>
                            <a:chExt cx="153" cy="154"/>
                          </a:xfrm>
                        </wpg:grpSpPr>
                        <wps:wsp>
                          <wps:cNvPr id="276" name="Freeform 269"/>
                          <wps:cNvSpPr>
                            <a:spLocks/>
                          </wps:cNvSpPr>
                          <wps:spPr bwMode="auto">
                            <a:xfrm>
                              <a:off x="3303" y="31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3455 3303"/>
                                <a:gd name="T1" fmla="*/ T0 w 153"/>
                                <a:gd name="T2" fmla="+- 0 107 31"/>
                                <a:gd name="T3" fmla="*/ 107 h 154"/>
                                <a:gd name="T4" fmla="+- 0 3428 3303"/>
                                <a:gd name="T5" fmla="*/ T4 w 153"/>
                                <a:gd name="T6" fmla="+- 0 49 31"/>
                                <a:gd name="T7" fmla="*/ 49 h 154"/>
                                <a:gd name="T8" fmla="+- 0 3388 3303"/>
                                <a:gd name="T9" fmla="*/ T8 w 153"/>
                                <a:gd name="T10" fmla="+- 0 31 31"/>
                                <a:gd name="T11" fmla="*/ 31 h 154"/>
                                <a:gd name="T12" fmla="+- 0 3363 3303"/>
                                <a:gd name="T13" fmla="*/ T12 w 153"/>
                                <a:gd name="T14" fmla="+- 0 33 31"/>
                                <a:gd name="T15" fmla="*/ 33 h 154"/>
                                <a:gd name="T16" fmla="+- 0 3341 3303"/>
                                <a:gd name="T17" fmla="*/ T16 w 153"/>
                                <a:gd name="T18" fmla="+- 0 41 31"/>
                                <a:gd name="T19" fmla="*/ 41 h 154"/>
                                <a:gd name="T20" fmla="+- 0 3323 3303"/>
                                <a:gd name="T21" fmla="*/ T20 w 153"/>
                                <a:gd name="T22" fmla="+- 0 54 31"/>
                                <a:gd name="T23" fmla="*/ 54 h 154"/>
                                <a:gd name="T24" fmla="+- 0 3310 3303"/>
                                <a:gd name="T25" fmla="*/ T24 w 153"/>
                                <a:gd name="T26" fmla="+- 0 70 31"/>
                                <a:gd name="T27" fmla="*/ 70 h 154"/>
                                <a:gd name="T28" fmla="+- 0 3303 3303"/>
                                <a:gd name="T29" fmla="*/ T28 w 153"/>
                                <a:gd name="T30" fmla="+- 0 89 31"/>
                                <a:gd name="T31" fmla="*/ 89 h 154"/>
                                <a:gd name="T32" fmla="+- 0 3304 3303"/>
                                <a:gd name="T33" fmla="*/ T32 w 153"/>
                                <a:gd name="T34" fmla="+- 0 116 31"/>
                                <a:gd name="T35" fmla="*/ 116 h 154"/>
                                <a:gd name="T36" fmla="+- 0 3336 3303"/>
                                <a:gd name="T37" fmla="*/ T36 w 153"/>
                                <a:gd name="T38" fmla="+- 0 172 31"/>
                                <a:gd name="T39" fmla="*/ 172 h 154"/>
                                <a:gd name="T40" fmla="+- 0 3373 3303"/>
                                <a:gd name="T41" fmla="*/ T40 w 153"/>
                                <a:gd name="T42" fmla="+- 0 184 31"/>
                                <a:gd name="T43" fmla="*/ 184 h 154"/>
                                <a:gd name="T44" fmla="+- 0 3397 3303"/>
                                <a:gd name="T45" fmla="*/ T44 w 153"/>
                                <a:gd name="T46" fmla="+- 0 181 31"/>
                                <a:gd name="T47" fmla="*/ 181 h 154"/>
                                <a:gd name="T48" fmla="+- 0 3447 3303"/>
                                <a:gd name="T49" fmla="*/ T48 w 153"/>
                                <a:gd name="T50" fmla="+- 0 142 31"/>
                                <a:gd name="T51" fmla="*/ 142 h 154"/>
                                <a:gd name="T52" fmla="+- 0 3455 3303"/>
                                <a:gd name="T53" fmla="*/ T52 w 153"/>
                                <a:gd name="T54" fmla="+- 0 107 31"/>
                                <a:gd name="T55" fmla="*/ 107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6"/>
                                  </a:moveTo>
                                  <a:lnTo>
                                    <a:pt x="125" y="18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0" y="23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1" y="85"/>
                                  </a:lnTo>
                                  <a:lnTo>
                                    <a:pt x="33" y="141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94" y="150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267" style="position:absolute;margin-left:164.55pt;margin-top:1pt;width:8.75pt;height:8.75pt;z-index:-251687424;mso-position-horizontal-relative:page" coordsize="175,175" coordorigin="3291,20" o:spid="_x0000_s1026" w14:anchorId="31A97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">
                <v:group id="Group 270" style="position:absolute;left:3291;top:20;width:175;height:174" coordsize="175,174" coordorigin="3291,2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shape id="Freeform 271" style="position:absolute;left:3291;top:20;width:175;height:174;visibility:visible;mso-wrap-style:square;v-text-anchor:top" coordsize="175,174" o:spid="_x0000_s1028" stroked="f" path="m90,l28,23,,80r2,25l37,159r40,15l102,172r55,-35l174,87,171,65,133,13,9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">
                    <v:path arrowok="t" o:connecttype="custom" o:connectlocs="90,20;28,43;0,100;2,125;37,179;77,194;102,192;157,157;174,107;171,85;133,33;90,20" o:connectangles="0,0,0,0,0,0,0,0,0,0,0,0"/>
                  </v:shape>
                </v:group>
                <v:group id="Group 268" style="position:absolute;left:3303;top:31;width:153;height:154" coordsize="153,154" coordorigin="3303,31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shape id="Freeform 269" style="position:absolute;left:3303;top:31;width:153;height:154;visibility:visible;mso-wrap-style:square;v-text-anchor:top" coordsize="153,154" o:spid="_x0000_s1030" filled="f" strokeweight="1pt" path="m152,76l125,18,85,,60,2,38,10,20,23,7,39,,58,1,85r32,56l70,153r24,-3l144,111r8,-3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">
                    <v:path arrowok="t" o:connecttype="custom" o:connectlocs="152,107;125,49;85,31;60,33;38,41;20,54;7,70;0,89;1,116;33,172;70,184;94,181;144,142;152,107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Pr="006B25D4" w:rsidR="00E729E0">
        <w:rPr>
          <w:rFonts w:ascii="Arial" w:hAnsi="Arial" w:eastAsia="Arial" w:cs="Arial"/>
          <w:color w:val="2F2116"/>
          <w:spacing w:val="-1"/>
          <w:position w:val="1"/>
          <w:sz w:val="18"/>
          <w:szCs w:val="18"/>
          <w:lang w:val="da-DK"/>
        </w:rPr>
        <w:tab/>
      </w:r>
      <w:bookmarkStart w:name="UdlejerVedligehold" w:id="102"/>
      <w:bookmarkEnd w:id="102"/>
      <w:sdt>
        <w:sdtPr>
          <w:rPr>
            <w:rFonts w:ascii="Arial" w:hAnsi="Arial" w:eastAsia="Arial" w:cs="Arial"/>
            <w:color w:val="2F2116"/>
            <w:spacing w:val="-1"/>
            <w:position w:val="1"/>
            <w:sz w:val="18"/>
            <w:szCs w:val="18"/>
            <w:lang w:val="da-DK"/>
          </w:rPr>
          <w:alias w:val="#Nav: /LeaseContract_A9/L_Main"/>
          <w:tag w:val="#Nav: ContractTypeA9/50500"/>
          <w:id w:val="841048224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_Main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color w:val="2F2116"/>
              <w:spacing w:val="-1"/>
              <w:position w:val="1"/>
              <w:sz w:val="18"/>
              <w:szCs w:val="18"/>
              <w:lang w:val="da-DK"/>
            </w:rPr>
            <w:t>L_Main</w:t>
          </w:r>
          <w:proofErr w:type="spellEnd"/>
        </w:sdtContent>
      </w:sdt>
      <w:r w:rsidRPr="006B25D4" w:rsidR="00E729E0">
        <w:rPr>
          <w:rFonts w:ascii="Arial" w:hAnsi="Arial" w:eastAsia="Arial" w:cs="Arial"/>
          <w:color w:val="2F2116"/>
          <w:spacing w:val="-1"/>
          <w:position w:val="1"/>
          <w:sz w:val="18"/>
          <w:szCs w:val="18"/>
          <w:lang w:val="da-DK"/>
        </w:rPr>
        <w:tab/>
        <w:t>Udlejer</w:t>
      </w:r>
      <w:r w:rsidRPr="006B25D4" w:rsidR="00E729E0">
        <w:rPr>
          <w:rFonts w:ascii="Arial" w:hAnsi="Arial" w:eastAsia="Arial" w:cs="Arial"/>
          <w:color w:val="2F2116"/>
          <w:spacing w:val="-1"/>
          <w:position w:val="1"/>
          <w:sz w:val="18"/>
          <w:szCs w:val="18"/>
          <w:lang w:val="da-DK"/>
        </w:rPr>
        <w:tab/>
      </w:r>
      <w:bookmarkStart w:name="LejerVedligehold" w:id="103"/>
      <w:bookmarkEnd w:id="103"/>
      <w:sdt>
        <w:sdtPr>
          <w:rPr>
            <w:rFonts w:ascii="Arial" w:hAnsi="Arial" w:eastAsia="Arial" w:cs="Arial"/>
            <w:color w:val="2F2116"/>
            <w:spacing w:val="-1"/>
            <w:position w:val="1"/>
            <w:sz w:val="18"/>
            <w:szCs w:val="18"/>
            <w:lang w:val="da-DK"/>
          </w:rPr>
          <w:alias w:val="#Nav: /LeaseContract_A9/T_Main"/>
          <w:tag w:val="#Nav: ContractTypeA9/50500"/>
          <w:id w:val="997001283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_Main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color w:val="2F2116"/>
              <w:spacing w:val="-1"/>
              <w:position w:val="1"/>
              <w:sz w:val="18"/>
              <w:szCs w:val="18"/>
              <w:lang w:val="da-DK"/>
            </w:rPr>
            <w:t>T_Main</w:t>
          </w:r>
          <w:proofErr w:type="spellEnd"/>
        </w:sdtContent>
      </w:sdt>
      <w:r w:rsidRPr="006B25D4" w:rsidR="00E729E0">
        <w:rPr>
          <w:rFonts w:ascii="Arial" w:hAnsi="Arial" w:eastAsia="Arial" w:cs="Arial"/>
          <w:color w:val="2F2116"/>
          <w:spacing w:val="-1"/>
          <w:position w:val="1"/>
          <w:sz w:val="18"/>
          <w:szCs w:val="18"/>
          <w:lang w:val="da-DK"/>
        </w:rPr>
        <w:tab/>
      </w:r>
      <w:r w:rsidRPr="006B25D4">
        <w:rPr>
          <w:rFonts w:ascii="Arial" w:hAnsi="Arial" w:eastAsia="Arial" w:cs="Arial"/>
          <w:i/>
          <w:color w:val="2F2116"/>
          <w:position w:val="1"/>
          <w:sz w:val="18"/>
          <w:szCs w:val="18"/>
          <w:lang w:val="da-DK"/>
        </w:rPr>
        <w:t>Lejeren</w:t>
      </w:r>
    </w:p>
    <w:p w:rsidRPr="006B25D4" w:rsidR="00AD0160" w:rsidRDefault="00AD0160">
      <w:pPr>
        <w:spacing w:before="5"/>
        <w:rPr>
          <w:rFonts w:ascii="Arial" w:hAnsi="Arial" w:eastAsia="Arial" w:cs="Arial"/>
          <w:i/>
          <w:sz w:val="18"/>
          <w:szCs w:val="18"/>
          <w:lang w:val="da-DK"/>
        </w:rPr>
      </w:pPr>
    </w:p>
    <w:p w:rsidRPr="006B25D4" w:rsidR="00AD0160" w:rsidRDefault="00706616">
      <w:pPr>
        <w:pStyle w:val="Brdtekst"/>
        <w:tabs>
          <w:tab w:val="left" w:pos="2273"/>
        </w:tabs>
        <w:spacing w:line="254" w:lineRule="auto"/>
        <w:ind w:left="2273" w:right="1831" w:hanging="1310"/>
        <w:rPr>
          <w:rFonts w:ascii="Arial" w:hAnsi="Arial" w:eastAsia="Arial" w:cs="Arial"/>
          <w:lang w:val="da-DK"/>
        </w:rPr>
      </w:pPr>
      <w:r w:rsidRPr="006B25D4">
        <w:rPr>
          <w:rFonts w:ascii="Arial"/>
          <w:color w:val="2F2116"/>
          <w:lang w:val="da-DK"/>
        </w:rPr>
        <w:t>Konto:</w:t>
      </w:r>
      <w:r w:rsidRPr="006B25D4">
        <w:rPr>
          <w:rFonts w:ascii="Arial"/>
          <w:color w:val="2F2116"/>
          <w:lang w:val="da-DK"/>
        </w:rPr>
        <w:tab/>
        <w:t xml:space="preserve">Har udlejeren den indvendige vedligeholdelsespligt, er der oprettet en konto </w:t>
      </w:r>
      <w:r w:rsidRPr="006B25D4">
        <w:rPr>
          <w:rFonts w:ascii="Arial"/>
          <w:color w:val="2F2116"/>
          <w:spacing w:val="13"/>
          <w:lang w:val="da-DK"/>
        </w:rPr>
        <w:t xml:space="preserve"> </w:t>
      </w:r>
      <w:r w:rsidRPr="006B25D4">
        <w:rPr>
          <w:rFonts w:ascii="Arial"/>
          <w:color w:val="2F2116"/>
          <w:lang w:val="da-DK"/>
        </w:rPr>
        <w:t>for</w:t>
      </w:r>
      <w:r w:rsidRPr="006B25D4">
        <w:rPr>
          <w:rFonts w:ascii="Arial"/>
          <w:color w:val="2F2116"/>
          <w:w w:val="103"/>
          <w:lang w:val="da-DK"/>
        </w:rPr>
        <w:t xml:space="preserve"> </w:t>
      </w:r>
      <w:r w:rsidRPr="006B25D4">
        <w:rPr>
          <w:rFonts w:ascii="Arial"/>
          <w:color w:val="2F2116"/>
          <w:lang w:val="da-DK"/>
        </w:rPr>
        <w:t xml:space="preserve">indvendig vedligeholdelse. </w:t>
      </w:r>
      <w:r w:rsidRPr="006B25D4">
        <w:rPr>
          <w:rFonts w:ascii="Arial"/>
          <w:color w:val="2F2116"/>
          <w:spacing w:val="-4"/>
          <w:lang w:val="da-DK"/>
        </w:rPr>
        <w:t xml:space="preserve">Ved </w:t>
      </w:r>
      <w:r w:rsidRPr="006B25D4">
        <w:rPr>
          <w:rFonts w:ascii="Arial"/>
          <w:color w:val="2F2116"/>
          <w:lang w:val="da-DK"/>
        </w:rPr>
        <w:t>kontraktens oprettelse</w:t>
      </w:r>
      <w:r w:rsidRPr="006B25D4">
        <w:rPr>
          <w:rFonts w:ascii="Arial"/>
          <w:color w:val="2F2116"/>
          <w:spacing w:val="47"/>
          <w:lang w:val="da-DK"/>
        </w:rPr>
        <w:t xml:space="preserve"> </w:t>
      </w:r>
      <w:r w:rsidRPr="006B25D4">
        <w:rPr>
          <w:rFonts w:ascii="Arial"/>
          <w:color w:val="2F2116"/>
          <w:lang w:val="da-DK"/>
        </w:rPr>
        <w:t>den</w:t>
      </w:r>
      <w:r w:rsidR="00126D8D">
        <w:rPr>
          <w:rFonts w:ascii="Arial"/>
          <w:color w:val="2F2116"/>
          <w:lang w:val="da-DK"/>
        </w:rPr>
        <w:t xml:space="preserve"> </w:t>
      </w:r>
      <w:sdt>
        <w:sdtPr>
          <w:rPr>
            <w:rFonts w:ascii="Arial"/>
            <w:color w:val="2F2116"/>
            <w:lang w:val="da-DK"/>
          </w:rPr>
          <w:alias w:val="#Nav: /LeaseContract_A9/Date"/>
          <w:tag w:val="#Nav: ContractTypeA9/50500"/>
          <w:id w:val="-37352871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Date[1]" w:storeItemID="{BED37232-F969-45E4-A645-04C1A97B6F95}"/>
          <w:text/>
        </w:sdtPr>
        <w:sdtEndPr/>
        <w:sdtContent>
          <w:r w:rsidR="001F7310">
            <w:rPr>
              <w:rFonts w:ascii="Arial"/>
              <w:color w:val="2F2116"/>
              <w:lang w:val="da-DK"/>
            </w:rPr>
            <w:t>Date</w:t>
          </w:r>
        </w:sdtContent>
      </w:sdt>
    </w:p>
    <w:p w:rsidRPr="006B25D4" w:rsidR="00AD0160" w:rsidP="006450B6" w:rsidRDefault="00706616">
      <w:pPr>
        <w:pStyle w:val="Brdtekst"/>
        <w:tabs>
          <w:tab w:val="right" w:pos="3686"/>
          <w:tab w:val="left" w:pos="3844"/>
        </w:tabs>
        <w:spacing w:before="1"/>
        <w:ind w:left="2273"/>
        <w:rPr>
          <w:rFonts w:ascii="Arial" w:hAnsi="Arial" w:eastAsia="Arial" w:cs="Arial"/>
          <w:lang w:val="da-DK"/>
        </w:rPr>
      </w:pPr>
      <w:r w:rsidRPr="006B25D4">
        <w:rPr>
          <w:rFonts w:ascii="Arial" w:hAnsi="Arial"/>
          <w:color w:val="2F2116"/>
          <w:lang w:val="da-DK"/>
        </w:rPr>
        <w:t>står</w:t>
      </w:r>
      <w:r w:rsidRPr="006B25D4">
        <w:rPr>
          <w:rFonts w:ascii="Arial" w:hAnsi="Arial"/>
          <w:color w:val="2F2116"/>
          <w:spacing w:val="6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der</w:t>
      </w:r>
      <w:r w:rsidR="006450B6">
        <w:rPr>
          <w:rFonts w:ascii="Arial" w:hAnsi="Arial"/>
          <w:color w:val="2F2116"/>
          <w:lang w:val="da-DK"/>
        </w:rPr>
        <w:tab/>
      </w:r>
      <w:bookmarkStart w:name="Vedligeholdkonto" w:id="104"/>
      <w:bookmarkEnd w:id="104"/>
      <w:sdt>
        <w:sdtPr>
          <w:rPr>
            <w:rFonts w:ascii="Arial" w:hAnsi="Arial"/>
            <w:color w:val="2F2116"/>
            <w:lang w:val="da-DK"/>
          </w:rPr>
          <w:alias w:val="#Nav: /LeaseContract_A9/Amount"/>
          <w:tag w:val="#Nav: ContractTypeA9/50500"/>
          <w:id w:val="1290323021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Amount[1]" w:storeItemID="{BED37232-F969-45E4-A645-04C1A97B6F95}"/>
          <w:text/>
        </w:sdtPr>
        <w:sdtEndPr/>
        <w:sdtContent>
          <w:proofErr w:type="spellStart"/>
          <w:r w:rsidR="0037036E">
            <w:rPr>
              <w:rFonts w:ascii="Arial" w:hAnsi="Arial"/>
              <w:color w:val="2F2116"/>
              <w:lang w:val="da-DK"/>
            </w:rPr>
            <w:t>Amount</w:t>
          </w:r>
          <w:proofErr w:type="spellEnd"/>
        </w:sdtContent>
      </w:sdt>
      <w:r w:rsidRPr="006B25D4">
        <w:rPr>
          <w:rFonts w:ascii="Arial" w:hAnsi="Arial"/>
          <w:color w:val="2F2116"/>
          <w:lang w:val="da-DK"/>
        </w:rPr>
        <w:tab/>
      </w:r>
      <w:r w:rsidRPr="006B25D4">
        <w:rPr>
          <w:rFonts w:ascii="Arial" w:hAnsi="Arial"/>
          <w:color w:val="2F2116"/>
          <w:spacing w:val="-6"/>
          <w:lang w:val="da-DK"/>
        </w:rPr>
        <w:t xml:space="preserve">kr. </w:t>
      </w:r>
      <w:r w:rsidRPr="006B25D4">
        <w:rPr>
          <w:rFonts w:ascii="Arial" w:hAnsi="Arial"/>
          <w:color w:val="2F2116"/>
          <w:lang w:val="da-DK"/>
        </w:rPr>
        <w:t>på</w:t>
      </w:r>
      <w:r w:rsidRPr="006B25D4">
        <w:rPr>
          <w:rFonts w:ascii="Arial" w:hAnsi="Arial"/>
          <w:color w:val="2F2116"/>
          <w:spacing w:val="26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kontoen.</w:t>
      </w:r>
    </w:p>
    <w:p w:rsidRPr="006B25D4" w:rsidR="00AD0160" w:rsidRDefault="00706616">
      <w:pPr>
        <w:pStyle w:val="Brdtekst"/>
        <w:spacing w:before="13" w:line="254" w:lineRule="auto"/>
        <w:ind w:left="2273" w:right="445"/>
        <w:rPr>
          <w:rFonts w:ascii="Arial" w:hAnsi="Arial" w:eastAsia="Arial" w:cs="Arial"/>
          <w:lang w:val="da-DK"/>
        </w:rPr>
      </w:pPr>
      <w:r w:rsidRPr="006B25D4">
        <w:rPr>
          <w:rFonts w:ascii="Arial" w:hAnsi="Arial"/>
          <w:color w:val="2F2116"/>
          <w:lang w:val="da-DK"/>
        </w:rPr>
        <w:t>Beløbet kan efter kontraktens oprettelse være ændret i forbindelse med</w:t>
      </w:r>
      <w:r w:rsidRPr="006B25D4">
        <w:rPr>
          <w:rFonts w:ascii="Arial" w:hAnsi="Arial"/>
          <w:color w:val="2F2116"/>
          <w:spacing w:val="34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udlejerens</w:t>
      </w:r>
      <w:r w:rsidRPr="006B25D4">
        <w:rPr>
          <w:rFonts w:ascii="Arial" w:hAnsi="Arial"/>
          <w:color w:val="2F2116"/>
          <w:w w:val="98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istandsættelse af</w:t>
      </w:r>
      <w:r w:rsidRPr="006B25D4">
        <w:rPr>
          <w:rFonts w:ascii="Arial" w:hAnsi="Arial"/>
          <w:color w:val="2F2116"/>
          <w:spacing w:val="9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lejemålet.</w:t>
      </w:r>
    </w:p>
    <w:p w:rsidRPr="006B25D4" w:rsidR="00AD0160" w:rsidRDefault="00AD0160">
      <w:pPr>
        <w:spacing w:before="2"/>
        <w:rPr>
          <w:rFonts w:ascii="Arial" w:hAnsi="Arial" w:eastAsia="Arial" w:cs="Arial"/>
          <w:sz w:val="18"/>
          <w:szCs w:val="18"/>
          <w:lang w:val="da-DK"/>
        </w:rPr>
      </w:pPr>
    </w:p>
    <w:p w:rsidRPr="006B25D4" w:rsidR="00AD0160" w:rsidRDefault="00706616">
      <w:pPr>
        <w:pStyle w:val="Brdtekst"/>
        <w:tabs>
          <w:tab w:val="left" w:pos="2273"/>
        </w:tabs>
        <w:spacing w:line="254" w:lineRule="auto"/>
        <w:ind w:left="2273" w:right="244" w:hanging="1310"/>
        <w:rPr>
          <w:rFonts w:ascii="Arial" w:hAnsi="Arial" w:eastAsia="Arial" w:cs="Arial"/>
          <w:lang w:val="da-DK"/>
        </w:rPr>
      </w:pPr>
      <w:r w:rsidRPr="006B25D4">
        <w:rPr>
          <w:rFonts w:ascii="Arial" w:hAnsi="Arial" w:eastAsia="Arial" w:cs="Arial"/>
          <w:color w:val="2F2116"/>
          <w:lang w:val="da-DK"/>
        </w:rPr>
        <w:t>Bemærk:</w:t>
      </w:r>
      <w:r w:rsidRPr="006B25D4">
        <w:rPr>
          <w:rFonts w:ascii="Arial" w:hAnsi="Arial" w:eastAsia="Arial" w:cs="Arial"/>
          <w:color w:val="2F2116"/>
          <w:lang w:val="da-DK"/>
        </w:rPr>
        <w:tab/>
        <w:t>Hvis udlejeren på fraflytningstidspunktet udlejer mere end en beboelseslejlighed, har udlejeren</w:t>
      </w:r>
      <w:r w:rsidRPr="006B25D4">
        <w:rPr>
          <w:rFonts w:ascii="Arial" w:hAnsi="Arial" w:eastAsia="Arial" w:cs="Arial"/>
          <w:color w:val="2F2116"/>
          <w:spacing w:val="49"/>
          <w:lang w:val="da-DK"/>
        </w:rPr>
        <w:t xml:space="preserve"> </w:t>
      </w:r>
      <w:r w:rsidRPr="006B25D4">
        <w:rPr>
          <w:rFonts w:ascii="Arial" w:hAnsi="Arial" w:eastAsia="Arial" w:cs="Arial"/>
          <w:color w:val="2F2116"/>
          <w:lang w:val="da-DK"/>
        </w:rPr>
        <w:t>pligt</w:t>
      </w:r>
      <w:r w:rsidRPr="006B25D4">
        <w:rPr>
          <w:rFonts w:ascii="Arial" w:hAnsi="Arial" w:eastAsia="Arial" w:cs="Arial"/>
          <w:color w:val="2F2116"/>
          <w:w w:val="105"/>
          <w:lang w:val="da-DK"/>
        </w:rPr>
        <w:t xml:space="preserve"> </w:t>
      </w:r>
      <w:r w:rsidRPr="006B25D4">
        <w:rPr>
          <w:rFonts w:ascii="Arial" w:hAnsi="Arial" w:eastAsia="Arial" w:cs="Arial"/>
          <w:color w:val="2F2116"/>
          <w:lang w:val="da-DK"/>
        </w:rPr>
        <w:t xml:space="preserve">til at afholde fraflytningssyn og udarbejde en fraflytningsrapport efter lejelovens § 98, stk. </w:t>
      </w:r>
      <w:r w:rsidRPr="006B25D4">
        <w:rPr>
          <w:rFonts w:ascii="Arial" w:hAnsi="Arial" w:eastAsia="Arial" w:cs="Arial"/>
          <w:color w:val="2F2116"/>
          <w:spacing w:val="39"/>
          <w:lang w:val="da-DK"/>
        </w:rPr>
        <w:t xml:space="preserve"> </w:t>
      </w:r>
      <w:r w:rsidRPr="006B25D4">
        <w:rPr>
          <w:rFonts w:ascii="Arial" w:hAnsi="Arial" w:eastAsia="Arial" w:cs="Arial"/>
          <w:color w:val="2F2116"/>
          <w:lang w:val="da-DK"/>
        </w:rPr>
        <w:t>3-5.</w:t>
      </w:r>
    </w:p>
    <w:p w:rsidRPr="00706616" w:rsidR="00AD0160" w:rsidRDefault="00AD0160">
      <w:pPr>
        <w:spacing w:before="4"/>
        <w:rPr>
          <w:rFonts w:ascii="Arial" w:hAnsi="Arial" w:eastAsia="Arial" w:cs="Arial"/>
          <w:sz w:val="19"/>
          <w:szCs w:val="19"/>
          <w:lang w:val="da-DK"/>
        </w:rPr>
      </w:pPr>
    </w:p>
    <w:p w:rsidRPr="00706616" w:rsidR="00AD0160" w:rsidRDefault="00706616">
      <w:pPr>
        <w:pStyle w:val="Overskrift2"/>
        <w:tabs>
          <w:tab w:val="left" w:pos="10318"/>
        </w:tabs>
        <w:rPr>
          <w:lang w:val="da-DK"/>
        </w:rPr>
      </w:pPr>
      <w:r w:rsidRPr="00706616">
        <w:rPr>
          <w:color w:val="2F2116"/>
          <w:shd w:val="clear" w:color="auto" w:fill="D3D3D2"/>
          <w:lang w:val="da-DK"/>
        </w:rPr>
        <w:t xml:space="preserve">§ 9. </w:t>
      </w:r>
      <w:r w:rsidRPr="00706616">
        <w:rPr>
          <w:color w:val="2F2116"/>
          <w:spacing w:val="25"/>
          <w:shd w:val="clear" w:color="auto" w:fill="D3D3D2"/>
          <w:lang w:val="da-DK"/>
        </w:rPr>
        <w:t xml:space="preserve"> </w:t>
      </w:r>
      <w:r w:rsidRPr="00706616">
        <w:rPr>
          <w:color w:val="2F2116"/>
          <w:shd w:val="clear" w:color="auto" w:fill="D3D3D2"/>
          <w:lang w:val="da-DK"/>
        </w:rPr>
        <w:t xml:space="preserve">Inventar </w:t>
      </w:r>
      <w:r w:rsidRPr="00706616">
        <w:rPr>
          <w:color w:val="2F2116"/>
          <w:shd w:val="clear" w:color="auto" w:fill="D3D3D2"/>
          <w:lang w:val="da-DK"/>
        </w:rPr>
        <w:tab/>
      </w:r>
    </w:p>
    <w:p w:rsidRPr="00706616" w:rsidR="00AD0160" w:rsidRDefault="00AD0160">
      <w:pPr>
        <w:spacing w:before="5"/>
        <w:rPr>
          <w:rFonts w:ascii="Arial" w:hAnsi="Arial" w:eastAsia="Arial" w:cs="Arial"/>
          <w:sz w:val="16"/>
          <w:szCs w:val="16"/>
          <w:lang w:val="da-DK"/>
        </w:rPr>
      </w:pPr>
    </w:p>
    <w:p w:rsidRPr="006B25D4" w:rsidR="00F8717A" w:rsidP="00F8717A" w:rsidRDefault="00706616">
      <w:pPr>
        <w:pStyle w:val="Brdtekst"/>
        <w:tabs>
          <w:tab w:val="left" w:pos="1134"/>
          <w:tab w:val="left" w:pos="3119"/>
          <w:tab w:val="left" w:pos="3332"/>
          <w:tab w:val="left" w:pos="5529"/>
          <w:tab w:val="left" w:pos="5767"/>
          <w:tab w:val="left" w:pos="7938"/>
          <w:tab w:val="left" w:pos="8133"/>
        </w:tabs>
        <w:ind w:left="964"/>
        <w:rPr>
          <w:rFonts w:ascii="Arial" w:hAnsi="Arial" w:cs="Arial"/>
          <w:noProof/>
          <w:lang w:val="da-DK" w:eastAsia="da-DK"/>
        </w:rPr>
      </w:pPr>
      <w:r w:rsidRPr="006B25D4">
        <w:rPr>
          <w:rFonts w:ascii="Arial" w:hAnsi="Arial"/>
          <w:color w:val="2F2116"/>
          <w:lang w:val="da-DK"/>
        </w:rPr>
        <w:t>Følgende</w:t>
      </w:r>
      <w:r w:rsidRPr="006B25D4">
        <w:rPr>
          <w:rFonts w:ascii="Arial" w:hAnsi="Arial"/>
          <w:color w:val="2F2116"/>
          <w:spacing w:val="-4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inventar</w:t>
      </w:r>
      <w:r w:rsidRPr="006B25D4">
        <w:rPr>
          <w:rFonts w:ascii="Arial" w:hAnsi="Arial"/>
          <w:color w:val="2F2116"/>
          <w:spacing w:val="-4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i</w:t>
      </w:r>
      <w:r w:rsidRPr="006B25D4">
        <w:rPr>
          <w:rFonts w:ascii="Arial" w:hAnsi="Arial"/>
          <w:color w:val="2F2116"/>
          <w:spacing w:val="-4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lejeforholdet</w:t>
      </w:r>
      <w:r w:rsidRPr="006B25D4">
        <w:rPr>
          <w:rFonts w:ascii="Arial" w:hAnsi="Arial"/>
          <w:color w:val="2F2116"/>
          <w:spacing w:val="-4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tilhører</w:t>
      </w:r>
      <w:r w:rsidRPr="006B25D4">
        <w:rPr>
          <w:rFonts w:ascii="Arial" w:hAnsi="Arial"/>
          <w:color w:val="2F2116"/>
          <w:spacing w:val="-4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ved</w:t>
      </w:r>
      <w:r w:rsidRPr="006B25D4">
        <w:rPr>
          <w:rFonts w:ascii="Arial" w:hAnsi="Arial"/>
          <w:color w:val="2F2116"/>
          <w:spacing w:val="-4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lejemålets</w:t>
      </w:r>
      <w:r w:rsidRPr="006B25D4">
        <w:rPr>
          <w:rFonts w:ascii="Arial" w:hAnsi="Arial"/>
          <w:color w:val="2F2116"/>
          <w:spacing w:val="-4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indgåelse</w:t>
      </w:r>
      <w:r w:rsidRPr="006B25D4">
        <w:rPr>
          <w:rFonts w:ascii="Arial" w:hAnsi="Arial"/>
          <w:color w:val="2F2116"/>
          <w:spacing w:val="-4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udlejeren:</w:t>
      </w:r>
      <w:r w:rsidRPr="006B25D4">
        <w:rPr>
          <w:rFonts w:ascii="Arial" w:hAnsi="Arial"/>
          <w:color w:val="2F2116"/>
          <w:spacing w:val="-5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(sæt</w:t>
      </w:r>
      <w:r w:rsidRPr="006B25D4">
        <w:rPr>
          <w:rFonts w:ascii="Arial" w:hAnsi="Arial"/>
          <w:color w:val="2F2116"/>
          <w:spacing w:val="-3"/>
          <w:lang w:val="da-DK"/>
        </w:rPr>
        <w:t xml:space="preserve"> </w:t>
      </w:r>
      <w:r w:rsidRPr="006B25D4">
        <w:rPr>
          <w:rFonts w:ascii="Arial" w:hAnsi="Arial"/>
          <w:color w:val="2F2116"/>
          <w:lang w:val="da-DK"/>
        </w:rPr>
        <w:t>x)</w:t>
      </w:r>
      <w:r w:rsidRPr="006B25D4" w:rsidR="00F8717A">
        <w:rPr>
          <w:rFonts w:ascii="Arial" w:hAnsi="Arial" w:cs="Arial"/>
          <w:noProof/>
          <w:lang w:val="da-DK" w:eastAsia="da-DK"/>
        </w:rPr>
        <w:t xml:space="preserve"> </w:t>
      </w:r>
    </w:p>
    <w:p w:rsidRPr="006B25D4" w:rsidR="00F8717A" w:rsidP="00F8717A" w:rsidRDefault="00F8717A">
      <w:pPr>
        <w:pStyle w:val="Brdtekst"/>
        <w:tabs>
          <w:tab w:val="left" w:pos="1134"/>
          <w:tab w:val="left" w:pos="3119"/>
          <w:tab w:val="left" w:pos="3332"/>
          <w:tab w:val="left" w:pos="5529"/>
          <w:tab w:val="left" w:pos="5767"/>
          <w:tab w:val="left" w:pos="7938"/>
          <w:tab w:val="left" w:pos="8133"/>
        </w:tabs>
        <w:ind w:left="964"/>
        <w:rPr>
          <w:rFonts w:ascii="Arial" w:hAnsi="Arial" w:cs="Arial"/>
          <w:noProof/>
          <w:lang w:val="da-DK" w:eastAsia="da-DK"/>
        </w:rPr>
      </w:pPr>
    </w:p>
    <w:p w:rsidRPr="006B25D4" w:rsidR="00AD0160" w:rsidP="00B92FAC" w:rsidRDefault="00433C0E">
      <w:pPr>
        <w:pStyle w:val="Brdtekst"/>
        <w:tabs>
          <w:tab w:val="left" w:pos="994"/>
          <w:tab w:val="left" w:pos="1190"/>
          <w:tab w:val="left" w:pos="3164"/>
          <w:tab w:val="left" w:pos="3332"/>
          <w:tab w:val="left" w:pos="5572"/>
          <w:tab w:val="left" w:pos="5767"/>
          <w:tab w:val="left" w:pos="7938"/>
          <w:tab w:val="left" w:pos="8133"/>
          <w:tab w:val="left" w:pos="8789"/>
        </w:tabs>
        <w:ind w:left="964" w:firstLine="30"/>
        <w:rPr>
          <w:rFonts w:ascii="Arial" w:hAnsi="Arial" w:eastAsia="Arial" w:cs="Arial"/>
          <w:lang w:val="da-DK"/>
        </w:rPr>
      </w:pPr>
      <w:sdt>
        <w:sdtPr>
          <w:rPr>
            <w:rFonts w:ascii="Arial" w:hAnsi="Arial" w:eastAsia="Arial" w:cs="Arial"/>
            <w:lang w:val="da-DK"/>
          </w:rPr>
          <w:alias w:val="#Nav: /LeaseContract_A9/Stove"/>
          <w:tag w:val="#Nav: ContractTypeA9/50500"/>
          <w:id w:val="1053893538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Stove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lang w:val="da-DK"/>
            </w:rPr>
            <w:t>Stove</w:t>
          </w:r>
          <w:proofErr w:type="spellEnd"/>
        </w:sdtContent>
      </w:sdt>
      <w:r w:rsidRPr="006B25D4" w:rsidR="001F192F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editId="50F0850A" wp14:anchorId="5234DC33">
                <wp:simplePos x="0" y="0"/>
                <wp:positionH relativeFrom="column">
                  <wp:posOffset>5031105</wp:posOffset>
                </wp:positionH>
                <wp:positionV relativeFrom="paragraph">
                  <wp:posOffset>13335</wp:posOffset>
                </wp:positionV>
                <wp:extent cx="75565" cy="75565"/>
                <wp:effectExtent l="0" t="0" r="19685" b="19685"/>
                <wp:wrapNone/>
                <wp:docPr id="390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8717A" w:rsidR="00EA708B" w:rsidP="00F8717A" w:rsidRDefault="00EA708B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X</w:t>
                            </w:r>
                            <w:r>
                              <w:rPr>
                                <w:lang w:val="da-DK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style="position:absolute;left:0;text-align:left;margin-left:396.15pt;margin-top:1.05pt;width:5.95pt;height:5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" w14:anchorId="5234DC33">
                <v:fill opacity="0"/>
                <v:textbox>
                  <w:txbxContent>
                    <w:p w:rsidRPr="00F8717A" w:rsidR="00EA708B" w:rsidP="00F8717A" w:rsidRDefault="00EA708B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X</w:t>
                      </w:r>
                      <w:r>
                        <w:rPr>
                          <w:lang w:val="da-DK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6B25D4" w:rsidR="001F192F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editId="7607E18D" wp14:anchorId="09149795">
                <wp:simplePos x="0" y="0"/>
                <wp:positionH relativeFrom="column">
                  <wp:posOffset>3526155</wp:posOffset>
                </wp:positionH>
                <wp:positionV relativeFrom="paragraph">
                  <wp:posOffset>13335</wp:posOffset>
                </wp:positionV>
                <wp:extent cx="75565" cy="75565"/>
                <wp:effectExtent l="0" t="0" r="19685" b="19685"/>
                <wp:wrapNone/>
                <wp:docPr id="379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8717A" w:rsidR="00EA708B" w:rsidP="00F8717A" w:rsidRDefault="00EA708B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style="position:absolute;left:0;text-align:left;margin-left:277.65pt;margin-top:1.05pt;width:5.95pt;height:5.9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" w14:anchorId="09149795">
                <v:fill opacity="0"/>
                <v:textbox>
                  <w:txbxContent>
                    <w:p w:rsidRPr="00F8717A" w:rsidR="00EA708B" w:rsidP="00F8717A" w:rsidRDefault="00EA708B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6B25D4" w:rsidR="001F192F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editId="651D1D1A" wp14:anchorId="2764E7CB">
                <wp:simplePos x="0" y="0"/>
                <wp:positionH relativeFrom="column">
                  <wp:posOffset>2002155</wp:posOffset>
                </wp:positionH>
                <wp:positionV relativeFrom="paragraph">
                  <wp:posOffset>13335</wp:posOffset>
                </wp:positionV>
                <wp:extent cx="75565" cy="75565"/>
                <wp:effectExtent l="0" t="0" r="19685" b="19685"/>
                <wp:wrapNone/>
                <wp:docPr id="374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157.65pt;margin-top:1.05pt;width:5.95pt;height:5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" w14:anchorId="03892F7C">
                <v:fill opacity="0"/>
              </v:shape>
            </w:pict>
          </mc:Fallback>
        </mc:AlternateContent>
      </w:r>
      <w:r w:rsidRPr="006B25D4" w:rsidR="001F192F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editId="7504E512" wp14:anchorId="28F25DCA">
                <wp:simplePos x="0" y="0"/>
                <wp:positionH relativeFrom="column">
                  <wp:posOffset>621665</wp:posOffset>
                </wp:positionH>
                <wp:positionV relativeFrom="paragraph">
                  <wp:posOffset>13335</wp:posOffset>
                </wp:positionV>
                <wp:extent cx="75565" cy="75565"/>
                <wp:effectExtent l="0" t="0" r="19685" b="19685"/>
                <wp:wrapNone/>
                <wp:docPr id="373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48.95pt;margin-top:1.05pt;width:5.95pt;height:5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" w14:anchorId="6C01D617">
                <v:fill opacity="0"/>
              </v:shape>
            </w:pict>
          </mc:Fallback>
        </mc:AlternateContent>
      </w:r>
      <w:bookmarkStart w:name="Komfur" w:id="105"/>
      <w:bookmarkEnd w:id="105"/>
      <w:r w:rsidR="006450B6">
        <w:rPr>
          <w:rFonts w:ascii="Arial" w:hAnsi="Arial" w:eastAsia="Arial" w:cs="Arial"/>
          <w:lang w:val="da-DK"/>
        </w:rPr>
        <w:tab/>
        <w:t>Komfur</w:t>
      </w:r>
      <w:r w:rsidR="006450B6">
        <w:rPr>
          <w:rFonts w:ascii="Arial" w:hAnsi="Arial" w:eastAsia="Arial" w:cs="Arial"/>
          <w:lang w:val="da-DK"/>
        </w:rPr>
        <w:tab/>
      </w:r>
      <w:bookmarkStart w:name="Opvaskemaskine" w:id="106"/>
      <w:bookmarkEnd w:id="106"/>
      <w:sdt>
        <w:sdtPr>
          <w:rPr>
            <w:rFonts w:ascii="Arial" w:hAnsi="Arial" w:eastAsia="Arial" w:cs="Arial"/>
            <w:lang w:val="da-DK"/>
          </w:rPr>
          <w:alias w:val="#Nav: /LeaseContract_A9/Dishw"/>
          <w:tag w:val="#Nav: ContractTypeA9/50500"/>
          <w:id w:val="874887531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Dishw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lang w:val="da-DK"/>
            </w:rPr>
            <w:t>Dishw</w:t>
          </w:r>
          <w:proofErr w:type="spellEnd"/>
        </w:sdtContent>
      </w:sdt>
      <w:r w:rsidR="006450B6">
        <w:rPr>
          <w:rFonts w:ascii="Arial" w:hAnsi="Arial" w:eastAsia="Arial" w:cs="Arial"/>
          <w:lang w:val="da-DK"/>
        </w:rPr>
        <w:tab/>
        <w:t>Opvaskemaskine</w:t>
      </w:r>
      <w:r w:rsidR="006450B6">
        <w:rPr>
          <w:rFonts w:ascii="Arial" w:hAnsi="Arial" w:eastAsia="Arial" w:cs="Arial"/>
          <w:lang w:val="da-DK"/>
        </w:rPr>
        <w:tab/>
      </w:r>
      <w:bookmarkStart w:name="Emhxtte" w:id="107"/>
      <w:bookmarkEnd w:id="107"/>
      <w:sdt>
        <w:sdtPr>
          <w:rPr>
            <w:rFonts w:ascii="Arial" w:hAnsi="Arial" w:eastAsia="Arial" w:cs="Arial"/>
            <w:lang w:val="da-DK"/>
          </w:rPr>
          <w:alias w:val="#Nav: /LeaseContract_A9/Hood"/>
          <w:tag w:val="#Nav: ContractTypeA9/50500"/>
          <w:id w:val="554356472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Hood[1]" w:storeItemID="{BED37232-F969-45E4-A645-04C1A97B6F95}"/>
          <w:text/>
        </w:sdtPr>
        <w:sdtEndPr/>
        <w:sdtContent>
          <w:r w:rsidR="0070511F">
            <w:rPr>
              <w:rFonts w:ascii="Arial" w:hAnsi="Arial" w:eastAsia="Arial" w:cs="Arial"/>
              <w:lang w:val="da-DK"/>
            </w:rPr>
            <w:t>Hood</w:t>
          </w:r>
        </w:sdtContent>
      </w:sdt>
      <w:r w:rsidR="006450B6">
        <w:rPr>
          <w:rFonts w:ascii="Arial" w:hAnsi="Arial" w:eastAsia="Arial" w:cs="Arial"/>
          <w:lang w:val="da-DK"/>
        </w:rPr>
        <w:tab/>
        <w:t>Emhætte</w:t>
      </w:r>
      <w:r w:rsidR="006450B6">
        <w:rPr>
          <w:rFonts w:ascii="Arial" w:hAnsi="Arial" w:eastAsia="Arial" w:cs="Arial"/>
          <w:lang w:val="da-DK"/>
        </w:rPr>
        <w:tab/>
      </w:r>
      <w:bookmarkStart w:name="InventarTom1x" w:id="108"/>
      <w:bookmarkEnd w:id="108"/>
      <w:sdt>
        <w:sdtPr>
          <w:rPr>
            <w:rFonts w:ascii="Arial" w:hAnsi="Arial" w:eastAsia="Arial" w:cs="Arial"/>
            <w:lang w:val="da-DK"/>
          </w:rPr>
          <w:alias w:val="#Nav: /LeaseContract_A9/Other1"/>
          <w:tag w:val="#Nav: ContractTypeA9/50500"/>
          <w:id w:val="-1088846308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Other1[1]" w:storeItemID="{BED37232-F969-45E4-A645-04C1A97B6F95}"/>
          <w:text/>
        </w:sdtPr>
        <w:sdtEndPr/>
        <w:sdtContent>
          <w:r w:rsidR="0070511F">
            <w:rPr>
              <w:rFonts w:ascii="Arial" w:hAnsi="Arial" w:eastAsia="Arial" w:cs="Arial"/>
              <w:lang w:val="da-DK"/>
            </w:rPr>
            <w:t>Other1</w:t>
          </w:r>
        </w:sdtContent>
      </w:sdt>
      <w:r w:rsidRPr="006B25D4" w:rsidR="00F8717A">
        <w:rPr>
          <w:rFonts w:ascii="Arial" w:hAnsi="Arial" w:eastAsia="Arial" w:cs="Arial"/>
          <w:lang w:val="da-DK"/>
        </w:rPr>
        <w:tab/>
      </w:r>
      <w:r w:rsidR="00B92FAC">
        <w:rPr>
          <w:rFonts w:ascii="Arial" w:hAnsi="Arial" w:eastAsia="Arial" w:cs="Arial"/>
          <w:lang w:val="da-DK"/>
        </w:rPr>
        <w:t>Andet</w:t>
      </w:r>
      <w:r w:rsidR="00B92FAC">
        <w:rPr>
          <w:rFonts w:ascii="Arial" w:hAnsi="Arial" w:eastAsia="Arial" w:cs="Arial"/>
          <w:lang w:val="da-DK"/>
        </w:rPr>
        <w:tab/>
      </w:r>
      <w:bookmarkStart w:name="InventarTom1" w:id="109"/>
      <w:bookmarkEnd w:id="109"/>
      <w:r w:rsidR="00025FB7">
        <w:rPr>
          <w:rFonts w:ascii="Arial" w:hAnsi="Arial" w:eastAsia="Arial" w:cs="Arial"/>
          <w:lang w:val="da-DK"/>
        </w:rPr>
        <w:t>____________</w:t>
      </w:r>
    </w:p>
    <w:p w:rsidRPr="006B25D4" w:rsidR="00F8717A" w:rsidP="00B92FAC" w:rsidRDefault="001F192F">
      <w:pPr>
        <w:pStyle w:val="Brdtekst"/>
        <w:tabs>
          <w:tab w:val="left" w:pos="994"/>
          <w:tab w:val="left" w:pos="1190"/>
          <w:tab w:val="left" w:pos="3164"/>
          <w:tab w:val="left" w:pos="3332"/>
          <w:tab w:val="left" w:pos="5572"/>
          <w:tab w:val="left" w:pos="5767"/>
          <w:tab w:val="left" w:pos="7230"/>
          <w:tab w:val="left" w:pos="7938"/>
          <w:tab w:val="left" w:pos="8133"/>
          <w:tab w:val="left" w:pos="8789"/>
        </w:tabs>
        <w:ind w:left="964"/>
        <w:rPr>
          <w:rFonts w:ascii="Arial" w:hAnsi="Arial" w:eastAsia="Arial" w:cs="Arial"/>
          <w:lang w:val="da-DK"/>
        </w:rPr>
      </w:pPr>
      <w:r w:rsidRPr="006B25D4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591CD649" wp14:anchorId="63A20168">
                <wp:simplePos x="0" y="0"/>
                <wp:positionH relativeFrom="column">
                  <wp:posOffset>5031105</wp:posOffset>
                </wp:positionH>
                <wp:positionV relativeFrom="paragraph">
                  <wp:posOffset>16510</wp:posOffset>
                </wp:positionV>
                <wp:extent cx="75565" cy="75565"/>
                <wp:effectExtent l="0" t="0" r="19685" b="19685"/>
                <wp:wrapNone/>
                <wp:docPr id="398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396.15pt;margin-top:1.3pt;width:5.95pt;height: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" w14:anchorId="671EDAF5">
                <v:fill opacity="0"/>
              </v:shape>
            </w:pict>
          </mc:Fallback>
        </mc:AlternateContent>
      </w:r>
      <w:r w:rsidRPr="006B25D4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4D4E217B" wp14:anchorId="3D6B0290">
                <wp:simplePos x="0" y="0"/>
                <wp:positionH relativeFrom="column">
                  <wp:posOffset>3524885</wp:posOffset>
                </wp:positionH>
                <wp:positionV relativeFrom="paragraph">
                  <wp:posOffset>17780</wp:posOffset>
                </wp:positionV>
                <wp:extent cx="75565" cy="75565"/>
                <wp:effectExtent l="0" t="0" r="19685" b="19685"/>
                <wp:wrapNone/>
                <wp:docPr id="393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277.55pt;margin-top:1.4pt;width:5.95pt;height: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" w14:anchorId="30AA61E9">
                <v:fill opacity="0"/>
              </v:shape>
            </w:pict>
          </mc:Fallback>
        </mc:AlternateContent>
      </w:r>
      <w:r w:rsidRPr="006B25D4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1D750E3A" wp14:anchorId="49675D59">
                <wp:simplePos x="0" y="0"/>
                <wp:positionH relativeFrom="column">
                  <wp:posOffset>2002155</wp:posOffset>
                </wp:positionH>
                <wp:positionV relativeFrom="paragraph">
                  <wp:posOffset>17780</wp:posOffset>
                </wp:positionV>
                <wp:extent cx="75565" cy="75565"/>
                <wp:effectExtent l="0" t="0" r="19685" b="19685"/>
                <wp:wrapNone/>
                <wp:docPr id="392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157.65pt;margin-top:1.4pt;width:5.95pt;height: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" w14:anchorId="36613EA9">
                <v:fill opacity="0"/>
              </v:shape>
            </w:pict>
          </mc:Fallback>
        </mc:AlternateContent>
      </w:r>
      <w:r w:rsidRPr="006B25D4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editId="21BFE7B3" wp14:anchorId="2EAF9A51">
                <wp:simplePos x="0" y="0"/>
                <wp:positionH relativeFrom="column">
                  <wp:posOffset>622935</wp:posOffset>
                </wp:positionH>
                <wp:positionV relativeFrom="paragraph">
                  <wp:posOffset>17780</wp:posOffset>
                </wp:positionV>
                <wp:extent cx="75565" cy="75565"/>
                <wp:effectExtent l="0" t="0" r="19685" b="19685"/>
                <wp:wrapNone/>
                <wp:docPr id="391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49.05pt;margin-top:1.4pt;width:5.95pt;height:5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" w14:anchorId="42568A57">
                <v:fill opacity="0"/>
              </v:shape>
            </w:pict>
          </mc:Fallback>
        </mc:AlternateContent>
      </w:r>
      <w:r w:rsidR="006450B6">
        <w:rPr>
          <w:rFonts w:ascii="Arial" w:hAnsi="Arial" w:eastAsia="Arial" w:cs="Arial"/>
          <w:lang w:val="da-DK"/>
        </w:rPr>
        <w:tab/>
      </w:r>
      <w:bookmarkStart w:name="Kxleskab" w:id="110"/>
      <w:bookmarkEnd w:id="110"/>
      <w:sdt>
        <w:sdtPr>
          <w:rPr>
            <w:rFonts w:ascii="Arial" w:hAnsi="Arial" w:eastAsia="Arial" w:cs="Arial"/>
            <w:lang w:val="da-DK"/>
          </w:rPr>
          <w:alias w:val="#Nav: /LeaseContract_A9/Fridge"/>
          <w:tag w:val="#Nav: ContractTypeA9/50500"/>
          <w:id w:val="1516802472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Fridge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lang w:val="da-DK"/>
            </w:rPr>
            <w:t>Fridge</w:t>
          </w:r>
          <w:proofErr w:type="spellEnd"/>
        </w:sdtContent>
      </w:sdt>
      <w:r w:rsidR="006450B6">
        <w:rPr>
          <w:rFonts w:ascii="Arial" w:hAnsi="Arial" w:eastAsia="Arial" w:cs="Arial"/>
          <w:lang w:val="da-DK"/>
        </w:rPr>
        <w:tab/>
        <w:t>Køleskab</w:t>
      </w:r>
      <w:r w:rsidR="006450B6">
        <w:rPr>
          <w:rFonts w:ascii="Arial" w:hAnsi="Arial" w:eastAsia="Arial" w:cs="Arial"/>
          <w:lang w:val="da-DK"/>
        </w:rPr>
        <w:tab/>
      </w:r>
      <w:bookmarkStart w:name="Vaskemaskine" w:id="111"/>
      <w:bookmarkEnd w:id="111"/>
      <w:sdt>
        <w:sdtPr>
          <w:rPr>
            <w:rFonts w:ascii="Arial" w:hAnsi="Arial" w:eastAsia="Arial" w:cs="Arial"/>
            <w:lang w:val="da-DK"/>
          </w:rPr>
          <w:alias w:val="#Nav: /LeaseContract_A9/Washer"/>
          <w:tag w:val="#Nav: ContractTypeA9/50500"/>
          <w:id w:val="-1669476623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Washer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lang w:val="da-DK"/>
            </w:rPr>
            <w:t>Washer</w:t>
          </w:r>
          <w:proofErr w:type="spellEnd"/>
        </w:sdtContent>
      </w:sdt>
      <w:r w:rsidR="00956C25">
        <w:rPr>
          <w:rFonts w:ascii="Arial" w:hAnsi="Arial" w:eastAsia="Arial" w:cs="Arial"/>
          <w:lang w:val="da-DK"/>
        </w:rPr>
        <w:tab/>
      </w:r>
      <w:r w:rsidR="006450B6">
        <w:rPr>
          <w:rFonts w:ascii="Arial" w:hAnsi="Arial" w:eastAsia="Arial" w:cs="Arial"/>
          <w:lang w:val="da-DK"/>
        </w:rPr>
        <w:t>Vaskemaskine</w:t>
      </w:r>
      <w:r w:rsidR="006450B6">
        <w:rPr>
          <w:rFonts w:ascii="Arial" w:hAnsi="Arial" w:eastAsia="Arial" w:cs="Arial"/>
          <w:lang w:val="da-DK"/>
        </w:rPr>
        <w:tab/>
      </w:r>
      <w:bookmarkStart w:name="Elpaneler" w:id="112"/>
      <w:bookmarkEnd w:id="112"/>
      <w:sdt>
        <w:sdtPr>
          <w:rPr>
            <w:rFonts w:ascii="Arial" w:hAnsi="Arial" w:eastAsia="Arial" w:cs="Arial"/>
            <w:lang w:val="da-DK"/>
          </w:rPr>
          <w:alias w:val="#Nav: /LeaseContract_A9/EL_Pan"/>
          <w:tag w:val="#Nav: ContractTypeA9/50500"/>
          <w:id w:val="1988662685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EL_Pan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lang w:val="da-DK"/>
            </w:rPr>
            <w:t>EL_Pan</w:t>
          </w:r>
          <w:proofErr w:type="spellEnd"/>
        </w:sdtContent>
      </w:sdt>
      <w:r w:rsidRPr="006B25D4" w:rsidR="00F8717A">
        <w:rPr>
          <w:rFonts w:ascii="Arial" w:hAnsi="Arial" w:eastAsia="Arial" w:cs="Arial"/>
          <w:lang w:val="da-DK"/>
        </w:rPr>
        <w:tab/>
      </w:r>
      <w:proofErr w:type="spellStart"/>
      <w:r w:rsidRPr="006B25D4" w:rsidR="00F8717A">
        <w:rPr>
          <w:rFonts w:ascii="Arial" w:hAnsi="Arial" w:eastAsia="Arial" w:cs="Arial"/>
          <w:lang w:val="da-DK"/>
        </w:rPr>
        <w:t>Elpaneler</w:t>
      </w:r>
      <w:proofErr w:type="spellEnd"/>
      <w:r w:rsidRPr="006B25D4" w:rsidR="00F8717A">
        <w:rPr>
          <w:rFonts w:ascii="Arial" w:hAnsi="Arial" w:eastAsia="Arial" w:cs="Arial"/>
          <w:lang w:val="da-DK"/>
        </w:rPr>
        <w:t>, antal:</w:t>
      </w:r>
      <w:r w:rsidR="006450B6">
        <w:rPr>
          <w:rFonts w:ascii="Arial" w:hAnsi="Arial" w:eastAsia="Arial" w:cs="Arial"/>
          <w:lang w:val="da-DK"/>
        </w:rPr>
        <w:tab/>
      </w:r>
      <w:bookmarkStart w:name="ElpanelerAntal" w:id="113"/>
      <w:bookmarkEnd w:id="113"/>
      <w:sdt>
        <w:sdtPr>
          <w:rPr>
            <w:rFonts w:ascii="Arial" w:hAnsi="Arial" w:eastAsia="Arial" w:cs="Arial"/>
            <w:lang w:val="da-DK"/>
          </w:rPr>
          <w:alias w:val="#Nav: /LeaseContract_A9/EP_Qty"/>
          <w:tag w:val="#Nav: ContractTypeA9/50500"/>
          <w:id w:val="-1064486690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EP_Qty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lang w:val="da-DK"/>
            </w:rPr>
            <w:t>EP_Qty</w:t>
          </w:r>
          <w:proofErr w:type="spellEnd"/>
        </w:sdtContent>
      </w:sdt>
      <w:r w:rsidR="006450B6">
        <w:rPr>
          <w:rFonts w:ascii="Arial" w:hAnsi="Arial" w:eastAsia="Arial" w:cs="Arial"/>
          <w:lang w:val="da-DK"/>
        </w:rPr>
        <w:tab/>
      </w:r>
      <w:bookmarkStart w:name="InventarTom2x" w:id="114"/>
      <w:bookmarkEnd w:id="114"/>
      <w:sdt>
        <w:sdtPr>
          <w:rPr>
            <w:rFonts w:ascii="Arial" w:hAnsi="Arial" w:eastAsia="Arial" w:cs="Arial"/>
            <w:lang w:val="da-DK"/>
          </w:rPr>
          <w:alias w:val="#Nav: /LeaseContract_A9/Other2"/>
          <w:tag w:val="#Nav: ContractTypeA9/50500"/>
          <w:id w:val="1229882490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Other2[1]" w:storeItemID="{BED37232-F969-45E4-A645-04C1A97B6F95}"/>
          <w:text/>
        </w:sdtPr>
        <w:sdtEndPr/>
        <w:sdtContent>
          <w:r w:rsidR="0070511F">
            <w:rPr>
              <w:rFonts w:ascii="Arial" w:hAnsi="Arial" w:eastAsia="Arial" w:cs="Arial"/>
              <w:lang w:val="da-DK"/>
            </w:rPr>
            <w:t>Other2</w:t>
          </w:r>
        </w:sdtContent>
      </w:sdt>
      <w:r w:rsidRPr="006B25D4" w:rsidR="00F8717A">
        <w:rPr>
          <w:rFonts w:ascii="Arial" w:hAnsi="Arial" w:eastAsia="Arial" w:cs="Arial"/>
          <w:lang w:val="da-DK"/>
        </w:rPr>
        <w:tab/>
        <w:t>Andet</w:t>
      </w:r>
      <w:r w:rsidR="00B92FAC">
        <w:rPr>
          <w:rFonts w:ascii="Arial" w:hAnsi="Arial" w:eastAsia="Arial" w:cs="Arial"/>
          <w:lang w:val="da-DK"/>
        </w:rPr>
        <w:tab/>
      </w:r>
      <w:bookmarkStart w:name="InventarTom2" w:id="115"/>
      <w:bookmarkEnd w:id="115"/>
      <w:r w:rsidR="00025FB7">
        <w:rPr>
          <w:rFonts w:ascii="Arial" w:hAnsi="Arial" w:eastAsia="Arial" w:cs="Arial"/>
          <w:lang w:val="da-DK"/>
        </w:rPr>
        <w:t>____________</w:t>
      </w:r>
    </w:p>
    <w:p w:rsidR="00AD0160" w:rsidP="00687CA4" w:rsidRDefault="00F02FDD">
      <w:pPr>
        <w:pStyle w:val="Brdtekst"/>
        <w:tabs>
          <w:tab w:val="left" w:pos="994"/>
          <w:tab w:val="left" w:pos="1190"/>
          <w:tab w:val="left" w:pos="3164"/>
          <w:tab w:val="left" w:pos="3332"/>
          <w:tab w:val="left" w:pos="5572"/>
          <w:tab w:val="left" w:pos="5767"/>
          <w:tab w:val="left" w:pos="7230"/>
          <w:tab w:val="left" w:pos="7938"/>
          <w:tab w:val="left" w:pos="8133"/>
          <w:tab w:val="left" w:pos="8789"/>
        </w:tabs>
        <w:ind w:left="964"/>
        <w:rPr>
          <w:rFonts w:ascii="Arial" w:hAnsi="Arial" w:eastAsia="Arial" w:cs="Arial"/>
          <w:lang w:val="da-DK"/>
        </w:rPr>
      </w:pPr>
      <w:r w:rsidRPr="006B25D4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0830BDE" wp14:anchorId="2E8E9F53">
                <wp:simplePos x="0" y="0"/>
                <wp:positionH relativeFrom="column">
                  <wp:posOffset>630555</wp:posOffset>
                </wp:positionH>
                <wp:positionV relativeFrom="paragraph">
                  <wp:posOffset>20585</wp:posOffset>
                </wp:positionV>
                <wp:extent cx="75565" cy="75565"/>
                <wp:effectExtent l="0" t="0" r="19685" b="19685"/>
                <wp:wrapNone/>
                <wp:docPr id="394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49.65pt;margin-top:1.6pt;width:5.95pt;height: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" w14:anchorId="06FECE85">
                <v:fill opacity="0"/>
              </v:shape>
            </w:pict>
          </mc:Fallback>
        </mc:AlternateContent>
      </w:r>
      <w:r>
        <w:rPr>
          <w:rFonts w:ascii="Arial" w:hAnsi="Arial" w:eastAsia="Arial" w:cs="Arial"/>
          <w:lang w:val="da-DK"/>
        </w:rPr>
        <w:t xml:space="preserve"> </w:t>
      </w:r>
      <w:sdt>
        <w:sdtPr>
          <w:rPr>
            <w:rFonts w:ascii="Arial" w:hAnsi="Arial" w:eastAsia="Arial" w:cs="Arial"/>
            <w:lang w:val="da-DK"/>
          </w:rPr>
          <w:alias w:val="#Nav: /LeaseContract_A9/Freezer"/>
          <w:tag w:val="#Nav: ContractTypeA9/50500"/>
          <w:id w:val="1164046497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Freezer[1]" w:storeItemID="{BED37232-F969-45E4-A645-04C1A97B6F95}"/>
          <w:text/>
        </w:sdtPr>
        <w:sdtEndPr/>
        <w:sdtContent>
          <w:proofErr w:type="spellStart"/>
          <w:r w:rsidR="00CB17B6">
            <w:rPr>
              <w:rFonts w:ascii="Arial" w:hAnsi="Arial" w:eastAsia="Arial" w:cs="Arial"/>
              <w:lang w:val="da-DK"/>
            </w:rPr>
            <w:t>Freezer</w:t>
          </w:r>
          <w:proofErr w:type="spellEnd"/>
        </w:sdtContent>
      </w:sdt>
      <w:r w:rsidRPr="006B25D4" w:rsidR="001F192F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54EC6ABC" wp14:anchorId="18DF988F">
                <wp:simplePos x="0" y="0"/>
                <wp:positionH relativeFrom="column">
                  <wp:posOffset>5031105</wp:posOffset>
                </wp:positionH>
                <wp:positionV relativeFrom="paragraph">
                  <wp:posOffset>12700</wp:posOffset>
                </wp:positionV>
                <wp:extent cx="75565" cy="82550"/>
                <wp:effectExtent l="0" t="0" r="19685" b="12700"/>
                <wp:wrapNone/>
                <wp:docPr id="397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82550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396.15pt;margin-top:1pt;width:5.95pt;height: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" w14:anchorId="755F4104">
                <v:fill opacity="0"/>
              </v:shape>
            </w:pict>
          </mc:Fallback>
        </mc:AlternateContent>
      </w:r>
      <w:r w:rsidRPr="006B25D4" w:rsidR="001F192F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25D82AAE" wp14:anchorId="4DF407B3">
                <wp:simplePos x="0" y="0"/>
                <wp:positionH relativeFrom="column">
                  <wp:posOffset>3524885</wp:posOffset>
                </wp:positionH>
                <wp:positionV relativeFrom="paragraph">
                  <wp:posOffset>17780</wp:posOffset>
                </wp:positionV>
                <wp:extent cx="75565" cy="75565"/>
                <wp:effectExtent l="0" t="0" r="19685" b="19685"/>
                <wp:wrapNone/>
                <wp:docPr id="396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277.55pt;margin-top:1.4pt;width:5.95pt;height: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" w14:anchorId="74EE003B">
                <v:fill opacity="0"/>
              </v:shape>
            </w:pict>
          </mc:Fallback>
        </mc:AlternateContent>
      </w:r>
      <w:r w:rsidRPr="006B25D4" w:rsidR="001F192F">
        <w:rPr>
          <w:rFonts w:ascii="Arial" w:hAnsi="Arial" w:cs="Arial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editId="6210836C" wp14:anchorId="70EA2814">
                <wp:simplePos x="0" y="0"/>
                <wp:positionH relativeFrom="column">
                  <wp:posOffset>2002155</wp:posOffset>
                </wp:positionH>
                <wp:positionV relativeFrom="paragraph">
                  <wp:posOffset>17780</wp:posOffset>
                </wp:positionV>
                <wp:extent cx="75565" cy="75565"/>
                <wp:effectExtent l="0" t="0" r="19685" b="19685"/>
                <wp:wrapNone/>
                <wp:docPr id="395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75565"/>
                        </a:xfrm>
                        <a:prstGeom prst="flowChart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AutoShape 191" style="position:absolute;margin-left:157.65pt;margin-top:1.4pt;width:5.95pt;height: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" w14:anchorId="339E682A">
                <v:fill opacity="0"/>
              </v:shape>
            </w:pict>
          </mc:Fallback>
        </mc:AlternateContent>
      </w:r>
      <w:bookmarkStart w:name="Fryser" w:id="116"/>
      <w:bookmarkEnd w:id="116"/>
      <w:r w:rsidR="00956C25">
        <w:rPr>
          <w:rFonts w:ascii="Arial" w:hAnsi="Arial" w:eastAsia="Arial" w:cs="Arial"/>
          <w:lang w:val="da-DK"/>
        </w:rPr>
        <w:tab/>
      </w:r>
      <w:r w:rsidR="006450B6">
        <w:rPr>
          <w:rFonts w:ascii="Arial" w:hAnsi="Arial" w:eastAsia="Arial" w:cs="Arial"/>
          <w:lang w:val="da-DK"/>
        </w:rPr>
        <w:t>Fryser</w:t>
      </w:r>
      <w:r w:rsidR="006450B6">
        <w:rPr>
          <w:rFonts w:ascii="Arial" w:hAnsi="Arial" w:eastAsia="Arial" w:cs="Arial"/>
          <w:lang w:val="da-DK"/>
        </w:rPr>
        <w:tab/>
      </w:r>
      <w:bookmarkStart w:name="Txrretumber" w:id="117"/>
      <w:bookmarkEnd w:id="117"/>
      <w:sdt>
        <w:sdtPr>
          <w:rPr>
            <w:rFonts w:ascii="Arial" w:hAnsi="Arial" w:eastAsia="Arial" w:cs="Arial"/>
            <w:lang w:val="da-DK"/>
          </w:rPr>
          <w:alias w:val="#Nav: /LeaseContract_A9/Dryer"/>
          <w:tag w:val="#Nav: ContractTypeA9/50500"/>
          <w:id w:val="1328477645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Dryer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lang w:val="da-DK"/>
            </w:rPr>
            <w:t>Dryer</w:t>
          </w:r>
          <w:proofErr w:type="spellEnd"/>
        </w:sdtContent>
      </w:sdt>
      <w:r w:rsidR="006450B6">
        <w:rPr>
          <w:rFonts w:ascii="Arial" w:hAnsi="Arial" w:eastAsia="Arial" w:cs="Arial"/>
          <w:lang w:val="da-DK"/>
        </w:rPr>
        <w:tab/>
        <w:t>Tørretumb</w:t>
      </w:r>
      <w:r w:rsidR="005E3C4A">
        <w:rPr>
          <w:rFonts w:ascii="Arial" w:hAnsi="Arial" w:eastAsia="Arial" w:cs="Arial"/>
          <w:lang w:val="da-DK"/>
        </w:rPr>
        <w:t>l</w:t>
      </w:r>
      <w:bookmarkStart w:name="_GoBack" w:id="118"/>
      <w:bookmarkEnd w:id="118"/>
      <w:r w:rsidR="006450B6">
        <w:rPr>
          <w:rFonts w:ascii="Arial" w:hAnsi="Arial" w:eastAsia="Arial" w:cs="Arial"/>
          <w:lang w:val="da-DK"/>
        </w:rPr>
        <w:t>er</w:t>
      </w:r>
      <w:r w:rsidR="006450B6">
        <w:rPr>
          <w:rFonts w:ascii="Arial" w:hAnsi="Arial" w:eastAsia="Arial" w:cs="Arial"/>
          <w:lang w:val="da-DK"/>
        </w:rPr>
        <w:tab/>
      </w:r>
      <w:bookmarkStart w:name="Vandvarme" w:id="119"/>
      <w:bookmarkEnd w:id="119"/>
      <w:sdt>
        <w:sdtPr>
          <w:rPr>
            <w:rFonts w:ascii="Arial" w:hAnsi="Arial" w:eastAsia="Arial" w:cs="Arial"/>
            <w:lang w:val="da-DK"/>
          </w:rPr>
          <w:alias w:val="#Nav: /LeaseContract_A9/WH"/>
          <w:tag w:val="#Nav: ContractTypeA9/50500"/>
          <w:id w:val="-175582326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WH[1]" w:storeItemID="{BED37232-F969-45E4-A645-04C1A97B6F95}"/>
          <w:text/>
        </w:sdtPr>
        <w:sdtEndPr/>
        <w:sdtContent>
          <w:r w:rsidR="0070511F">
            <w:rPr>
              <w:rFonts w:ascii="Arial" w:hAnsi="Arial" w:eastAsia="Arial" w:cs="Arial"/>
              <w:lang w:val="da-DK"/>
            </w:rPr>
            <w:t>WH</w:t>
          </w:r>
        </w:sdtContent>
      </w:sdt>
      <w:r w:rsidRPr="006B25D4" w:rsidR="00F8717A">
        <w:rPr>
          <w:rFonts w:ascii="Arial" w:hAnsi="Arial" w:eastAsia="Arial" w:cs="Arial"/>
          <w:lang w:val="da-DK"/>
        </w:rPr>
        <w:tab/>
        <w:t>Vandvarmere, antal:</w:t>
      </w:r>
      <w:r w:rsidR="00CB5B37">
        <w:rPr>
          <w:rFonts w:ascii="Arial" w:hAnsi="Arial" w:eastAsia="Arial" w:cs="Arial"/>
          <w:lang w:val="da-DK"/>
        </w:rPr>
        <w:t xml:space="preserve">  </w:t>
      </w:r>
      <w:sdt>
        <w:sdtPr>
          <w:rPr>
            <w:rFonts w:ascii="Arial" w:hAnsi="Arial" w:eastAsia="Arial" w:cs="Arial"/>
            <w:lang w:val="da-DK"/>
          </w:rPr>
          <w:alias w:val="#Nav: /LeaseContract_A9/WH_qty"/>
          <w:tag w:val="#Nav: ContractTypeA9/50500"/>
          <w:id w:val="-270394605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WH_qty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lang w:val="da-DK"/>
            </w:rPr>
            <w:t>WH_qty</w:t>
          </w:r>
          <w:proofErr w:type="spellEnd"/>
        </w:sdtContent>
      </w:sdt>
      <w:r w:rsidR="006450B6">
        <w:rPr>
          <w:rFonts w:ascii="Arial" w:hAnsi="Arial" w:eastAsia="Arial" w:cs="Arial"/>
          <w:lang w:val="da-DK"/>
        </w:rPr>
        <w:tab/>
      </w:r>
      <w:bookmarkStart w:name="VandvarmerAntal" w:id="120"/>
      <w:bookmarkStart w:name="TomAntal3" w:id="121"/>
      <w:bookmarkStart w:name="InventarTom3x" w:id="122"/>
      <w:bookmarkEnd w:id="120"/>
      <w:bookmarkEnd w:id="121"/>
      <w:bookmarkEnd w:id="122"/>
      <w:sdt>
        <w:sdtPr>
          <w:rPr>
            <w:rFonts w:ascii="Arial" w:hAnsi="Arial" w:eastAsia="Arial" w:cs="Arial"/>
            <w:lang w:val="da-DK"/>
          </w:rPr>
          <w:alias w:val="#Nav: /LeaseContract_A9/Other3"/>
          <w:tag w:val="#Nav: ContractTypeA9/50500"/>
          <w:id w:val="344295483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Other3[1]" w:storeItemID="{BED37232-F969-45E4-A645-04C1A97B6F95}"/>
          <w:text/>
        </w:sdtPr>
        <w:sdtEndPr/>
        <w:sdtContent>
          <w:r w:rsidR="0070511F">
            <w:rPr>
              <w:rFonts w:ascii="Arial" w:hAnsi="Arial" w:eastAsia="Arial" w:cs="Arial"/>
              <w:lang w:val="da-DK"/>
            </w:rPr>
            <w:t>Other3</w:t>
          </w:r>
        </w:sdtContent>
      </w:sdt>
      <w:r w:rsidRPr="006B25D4" w:rsidR="00F8717A">
        <w:rPr>
          <w:rFonts w:ascii="Arial" w:hAnsi="Arial" w:eastAsia="Arial" w:cs="Arial"/>
          <w:lang w:val="da-DK"/>
        </w:rPr>
        <w:tab/>
        <w:t>Andet</w:t>
      </w:r>
      <w:r w:rsidR="00B92FAC">
        <w:rPr>
          <w:rFonts w:ascii="Arial" w:hAnsi="Arial" w:eastAsia="Arial" w:cs="Arial"/>
          <w:lang w:val="da-DK"/>
        </w:rPr>
        <w:tab/>
      </w:r>
      <w:bookmarkStart w:name="InventarTom3" w:id="123"/>
      <w:bookmarkEnd w:id="123"/>
      <w:r w:rsidR="00687CA4">
        <w:rPr>
          <w:rFonts w:ascii="Arial" w:hAnsi="Arial" w:eastAsia="Arial" w:cs="Arial"/>
          <w:lang w:val="da-DK"/>
        </w:rPr>
        <w:t>____________</w:t>
      </w:r>
    </w:p>
    <w:p w:rsidRPr="00706616" w:rsidR="00687CA4" w:rsidP="00687CA4" w:rsidRDefault="00687CA4">
      <w:pPr>
        <w:pStyle w:val="Brdtekst"/>
        <w:tabs>
          <w:tab w:val="left" w:pos="994"/>
          <w:tab w:val="left" w:pos="1190"/>
          <w:tab w:val="left" w:pos="3164"/>
          <w:tab w:val="left" w:pos="3332"/>
          <w:tab w:val="left" w:pos="5572"/>
          <w:tab w:val="left" w:pos="5767"/>
          <w:tab w:val="left" w:pos="7655"/>
          <w:tab w:val="left" w:pos="7938"/>
          <w:tab w:val="left" w:pos="8133"/>
          <w:tab w:val="left" w:pos="8789"/>
        </w:tabs>
        <w:ind w:left="964" w:firstLine="30"/>
        <w:rPr>
          <w:rFonts w:ascii="Arial" w:hAnsi="Arial" w:eastAsia="Arial" w:cs="Arial"/>
          <w:sz w:val="13"/>
          <w:szCs w:val="13"/>
          <w:lang w:val="da-DK"/>
        </w:rPr>
      </w:pPr>
    </w:p>
    <w:p w:rsidRPr="00706616" w:rsidR="00AD0160" w:rsidRDefault="00706616">
      <w:pPr>
        <w:pStyle w:val="Overskrift2"/>
        <w:tabs>
          <w:tab w:val="left" w:pos="10318"/>
        </w:tabs>
        <w:spacing w:before="128"/>
        <w:rPr>
          <w:lang w:val="da-DK"/>
        </w:rPr>
      </w:pPr>
      <w:r w:rsidRPr="00706616">
        <w:rPr>
          <w:color w:val="2F2116"/>
          <w:w w:val="105"/>
          <w:shd w:val="clear" w:color="auto" w:fill="D3D3D2"/>
          <w:lang w:val="da-DK"/>
        </w:rPr>
        <w:t>§ 10. Beboerrepræsentation, husdyrhold, husorden og øvrige oplysninger om det</w:t>
      </w:r>
      <w:r w:rsidRPr="00706616">
        <w:rPr>
          <w:color w:val="2F2116"/>
          <w:spacing w:val="-18"/>
          <w:w w:val="105"/>
          <w:shd w:val="clear" w:color="auto" w:fill="D3D3D2"/>
          <w:lang w:val="da-DK"/>
        </w:rPr>
        <w:t xml:space="preserve"> </w:t>
      </w:r>
      <w:r w:rsidRPr="00706616">
        <w:rPr>
          <w:color w:val="2F2116"/>
          <w:w w:val="105"/>
          <w:shd w:val="clear" w:color="auto" w:fill="D3D3D2"/>
          <w:lang w:val="da-DK"/>
        </w:rPr>
        <w:t>lejede</w:t>
      </w:r>
      <w:r w:rsidRPr="00706616">
        <w:rPr>
          <w:color w:val="2F2116"/>
          <w:shd w:val="clear" w:color="auto" w:fill="D3D3D2"/>
          <w:lang w:val="da-DK"/>
        </w:rPr>
        <w:t xml:space="preserve"> </w:t>
      </w:r>
      <w:r w:rsidRPr="00706616">
        <w:rPr>
          <w:color w:val="2F2116"/>
          <w:shd w:val="clear" w:color="auto" w:fill="D3D3D2"/>
          <w:lang w:val="da-DK"/>
        </w:rPr>
        <w:tab/>
      </w:r>
    </w:p>
    <w:p w:rsidRPr="00991D33" w:rsidR="00AD0160" w:rsidP="0015037C" w:rsidRDefault="00AD0160">
      <w:pPr>
        <w:tabs>
          <w:tab w:val="left" w:pos="9356"/>
          <w:tab w:val="left" w:pos="9639"/>
          <w:tab w:val="left" w:pos="9781"/>
          <w:tab w:val="left" w:pos="10065"/>
        </w:tabs>
        <w:spacing w:before="5"/>
        <w:rPr>
          <w:rFonts w:ascii="Arial" w:hAnsi="Arial" w:eastAsia="Arial" w:cs="Arial"/>
          <w:sz w:val="18"/>
          <w:szCs w:val="18"/>
          <w:lang w:val="da-DK"/>
        </w:rPr>
      </w:pPr>
    </w:p>
    <w:p w:rsidRPr="00ED2F27" w:rsidR="00AD0160" w:rsidP="00991D33" w:rsidRDefault="00706616">
      <w:pPr>
        <w:pStyle w:val="Brdtekst"/>
        <w:tabs>
          <w:tab w:val="left" w:pos="2410"/>
          <w:tab w:val="left" w:pos="9356"/>
          <w:tab w:val="left" w:pos="9639"/>
          <w:tab w:val="left" w:pos="9781"/>
          <w:tab w:val="left" w:pos="10065"/>
        </w:tabs>
        <w:ind w:left="964"/>
        <w:rPr>
          <w:rFonts w:ascii="Arial" w:hAnsi="Arial" w:eastAsia="Arial" w:cs="Arial"/>
          <w:lang w:val="da-DK"/>
        </w:rPr>
      </w:pPr>
      <w:r w:rsidRPr="00ED2F27">
        <w:rPr>
          <w:rFonts w:ascii="Arial" w:hAnsi="Arial" w:cs="Arial"/>
          <w:color w:val="2F2116"/>
          <w:lang w:val="da-DK"/>
        </w:rPr>
        <w:t>Beboerrepræsentation:</w:t>
      </w:r>
    </w:p>
    <w:p w:rsidRPr="00991D33" w:rsidR="00991D33" w:rsidP="00991D33" w:rsidRDefault="00991D33">
      <w:pPr>
        <w:pStyle w:val="TableParagraph"/>
        <w:tabs>
          <w:tab w:val="left" w:pos="2410"/>
          <w:tab w:val="left" w:pos="9356"/>
          <w:tab w:val="left" w:pos="9639"/>
          <w:tab w:val="left" w:pos="9781"/>
          <w:tab w:val="left" w:pos="10065"/>
        </w:tabs>
        <w:spacing w:line="185" w:lineRule="exact"/>
        <w:ind w:left="306"/>
        <w:rPr>
          <w:rFonts w:ascii="Arial" w:hAnsi="Arial" w:eastAsia="Arial" w:cs="Arial"/>
          <w:sz w:val="18"/>
          <w:szCs w:val="18"/>
          <w:lang w:val="da-DK"/>
        </w:rPr>
      </w:pPr>
      <w:r>
        <w:rPr>
          <w:rFonts w:ascii="Arial" w:hAnsi="Arial" w:cs="Arial"/>
          <w:color w:val="2F2116"/>
          <w:sz w:val="18"/>
          <w:szCs w:val="18"/>
          <w:lang w:val="da-DK"/>
        </w:rPr>
        <w:tab/>
      </w:r>
      <w:r w:rsidRPr="00991D33">
        <w:rPr>
          <w:rFonts w:ascii="Arial" w:hAnsi="Arial" w:cs="Arial"/>
          <w:color w:val="2F2116"/>
          <w:sz w:val="18"/>
          <w:szCs w:val="18"/>
          <w:lang w:val="da-DK"/>
        </w:rPr>
        <w:t>Der er ved kontraktens oprettelse etableret</w:t>
      </w:r>
      <w:r w:rsidRPr="00991D33">
        <w:rPr>
          <w:rFonts w:ascii="Arial" w:hAnsi="Arial" w:cs="Arial"/>
          <w:color w:val="2F2116"/>
          <w:spacing w:val="36"/>
          <w:sz w:val="18"/>
          <w:szCs w:val="18"/>
          <w:lang w:val="da-DK"/>
        </w:rPr>
        <w:t xml:space="preserve"> </w:t>
      </w:r>
      <w:r w:rsidRPr="00991D33">
        <w:rPr>
          <w:rFonts w:ascii="Arial" w:hAnsi="Arial" w:cs="Arial"/>
          <w:color w:val="2F2116"/>
          <w:sz w:val="18"/>
          <w:szCs w:val="18"/>
          <w:lang w:val="da-DK"/>
        </w:rPr>
        <w:t>beboerrepræsentation</w:t>
      </w:r>
    </w:p>
    <w:p w:rsidR="00991D33" w:rsidP="00991D33" w:rsidRDefault="00956C25">
      <w:pPr>
        <w:pStyle w:val="TableParagraph"/>
        <w:tabs>
          <w:tab w:val="left" w:pos="2410"/>
          <w:tab w:val="left" w:pos="9424"/>
          <w:tab w:val="left" w:pos="9605"/>
          <w:tab w:val="left" w:pos="9894"/>
          <w:tab w:val="left" w:pos="10065"/>
        </w:tabs>
        <w:spacing w:before="13"/>
        <w:ind w:left="306"/>
        <w:rPr>
          <w:rFonts w:ascii="Arial" w:hAnsi="Arial" w:cs="Arial"/>
          <w:color w:val="2F2116"/>
          <w:sz w:val="18"/>
          <w:szCs w:val="18"/>
          <w:lang w:val="da-DK"/>
        </w:rPr>
      </w:pPr>
      <w:r w:rsidRPr="00991D33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editId="4E68E0E3" wp14:anchorId="5E6E741A">
                <wp:simplePos x="0" y="0"/>
                <wp:positionH relativeFrom="page">
                  <wp:posOffset>6606540</wp:posOffset>
                </wp:positionH>
                <wp:positionV relativeFrom="paragraph">
                  <wp:posOffset>18415</wp:posOffset>
                </wp:positionV>
                <wp:extent cx="111125" cy="111125"/>
                <wp:effectExtent l="0" t="0" r="22225" b="3175"/>
                <wp:wrapNone/>
                <wp:docPr id="190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851" y="986"/>
                          <a:chExt cx="175" cy="175"/>
                        </a:xfrm>
                      </wpg:grpSpPr>
                      <wpg:grpSp>
                        <wpg:cNvPr id="191" name="Group 188"/>
                        <wpg:cNvGrpSpPr>
                          <a:grpSpLocks/>
                        </wpg:cNvGrpSpPr>
                        <wpg:grpSpPr bwMode="auto">
                          <a:xfrm>
                            <a:off x="10851" y="986"/>
                            <a:ext cx="175" cy="174"/>
                            <a:chOff x="10851" y="986"/>
                            <a:chExt cx="175" cy="174"/>
                          </a:xfrm>
                        </wpg:grpSpPr>
                        <wps:wsp>
                          <wps:cNvPr id="192" name="Freeform 189"/>
                          <wps:cNvSpPr>
                            <a:spLocks/>
                          </wps:cNvSpPr>
                          <wps:spPr bwMode="auto">
                            <a:xfrm>
                              <a:off x="10851" y="986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942 10851"/>
                                <a:gd name="T1" fmla="*/ T0 w 175"/>
                                <a:gd name="T2" fmla="+- 0 986 986"/>
                                <a:gd name="T3" fmla="*/ 986 h 174"/>
                                <a:gd name="T4" fmla="+- 0 10879 10851"/>
                                <a:gd name="T5" fmla="*/ T4 w 175"/>
                                <a:gd name="T6" fmla="+- 0 1009 986"/>
                                <a:gd name="T7" fmla="*/ 1009 h 174"/>
                                <a:gd name="T8" fmla="+- 0 10851 10851"/>
                                <a:gd name="T9" fmla="*/ T8 w 175"/>
                                <a:gd name="T10" fmla="+- 0 1066 986"/>
                                <a:gd name="T11" fmla="*/ 1066 h 174"/>
                                <a:gd name="T12" fmla="+- 0 10854 10851"/>
                                <a:gd name="T13" fmla="*/ T12 w 175"/>
                                <a:gd name="T14" fmla="+- 0 1090 986"/>
                                <a:gd name="T15" fmla="*/ 1090 h 174"/>
                                <a:gd name="T16" fmla="+- 0 10889 10851"/>
                                <a:gd name="T17" fmla="*/ T16 w 175"/>
                                <a:gd name="T18" fmla="+- 0 1145 986"/>
                                <a:gd name="T19" fmla="*/ 1145 h 174"/>
                                <a:gd name="T20" fmla="+- 0 10928 10851"/>
                                <a:gd name="T21" fmla="*/ T20 w 175"/>
                                <a:gd name="T22" fmla="+- 0 1160 986"/>
                                <a:gd name="T23" fmla="*/ 1160 h 174"/>
                                <a:gd name="T24" fmla="+- 0 10953 10851"/>
                                <a:gd name="T25" fmla="*/ T24 w 175"/>
                                <a:gd name="T26" fmla="+- 0 1157 986"/>
                                <a:gd name="T27" fmla="*/ 1157 h 174"/>
                                <a:gd name="T28" fmla="+- 0 11009 10851"/>
                                <a:gd name="T29" fmla="*/ T28 w 175"/>
                                <a:gd name="T30" fmla="+- 0 1123 986"/>
                                <a:gd name="T31" fmla="*/ 1123 h 174"/>
                                <a:gd name="T32" fmla="+- 0 11025 10851"/>
                                <a:gd name="T33" fmla="*/ T32 w 175"/>
                                <a:gd name="T34" fmla="+- 0 1073 986"/>
                                <a:gd name="T35" fmla="*/ 1073 h 174"/>
                                <a:gd name="T36" fmla="+- 0 11022 10851"/>
                                <a:gd name="T37" fmla="*/ T36 w 175"/>
                                <a:gd name="T38" fmla="+- 0 1050 986"/>
                                <a:gd name="T39" fmla="*/ 1050 h 174"/>
                                <a:gd name="T40" fmla="+- 0 10984 10851"/>
                                <a:gd name="T41" fmla="*/ T40 w 175"/>
                                <a:gd name="T42" fmla="+- 0 999 986"/>
                                <a:gd name="T43" fmla="*/ 999 h 174"/>
                                <a:gd name="T44" fmla="+- 0 10942 10851"/>
                                <a:gd name="T45" fmla="*/ T44 w 175"/>
                                <a:gd name="T46" fmla="+- 0 986 986"/>
                                <a:gd name="T47" fmla="*/ 986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8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4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102" y="171"/>
                                  </a:lnTo>
                                  <a:lnTo>
                                    <a:pt x="158" y="137"/>
                                  </a:lnTo>
                                  <a:lnTo>
                                    <a:pt x="174" y="87"/>
                                  </a:lnTo>
                                  <a:lnTo>
                                    <a:pt x="171" y="64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186"/>
                        <wpg:cNvGrpSpPr>
                          <a:grpSpLocks/>
                        </wpg:cNvGrpSpPr>
                        <wpg:grpSpPr bwMode="auto">
                          <a:xfrm>
                            <a:off x="10863" y="996"/>
                            <a:ext cx="153" cy="154"/>
                            <a:chOff x="10863" y="996"/>
                            <a:chExt cx="153" cy="154"/>
                          </a:xfrm>
                        </wpg:grpSpPr>
                        <wps:wsp>
                          <wps:cNvPr id="194" name="Freeform 187"/>
                          <wps:cNvSpPr>
                            <a:spLocks/>
                          </wps:cNvSpPr>
                          <wps:spPr bwMode="auto">
                            <a:xfrm>
                              <a:off x="10863" y="996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1015 10863"/>
                                <a:gd name="T1" fmla="*/ T0 w 153"/>
                                <a:gd name="T2" fmla="+- 0 1073 996"/>
                                <a:gd name="T3" fmla="*/ 1073 h 154"/>
                                <a:gd name="T4" fmla="+- 0 10988 10863"/>
                                <a:gd name="T5" fmla="*/ T4 w 153"/>
                                <a:gd name="T6" fmla="+- 0 1014 996"/>
                                <a:gd name="T7" fmla="*/ 1014 h 154"/>
                                <a:gd name="T8" fmla="+- 0 10948 10863"/>
                                <a:gd name="T9" fmla="*/ T8 w 153"/>
                                <a:gd name="T10" fmla="+- 0 996 996"/>
                                <a:gd name="T11" fmla="*/ 996 h 154"/>
                                <a:gd name="T12" fmla="+- 0 10923 10863"/>
                                <a:gd name="T13" fmla="*/ T12 w 153"/>
                                <a:gd name="T14" fmla="+- 0 999 996"/>
                                <a:gd name="T15" fmla="*/ 999 h 154"/>
                                <a:gd name="T16" fmla="+- 0 10901 10863"/>
                                <a:gd name="T17" fmla="*/ T16 w 153"/>
                                <a:gd name="T18" fmla="+- 0 1007 996"/>
                                <a:gd name="T19" fmla="*/ 1007 h 154"/>
                                <a:gd name="T20" fmla="+- 0 10884 10863"/>
                                <a:gd name="T21" fmla="*/ T20 w 153"/>
                                <a:gd name="T22" fmla="+- 0 1019 996"/>
                                <a:gd name="T23" fmla="*/ 1019 h 154"/>
                                <a:gd name="T24" fmla="+- 0 10871 10863"/>
                                <a:gd name="T25" fmla="*/ T24 w 153"/>
                                <a:gd name="T26" fmla="+- 0 1035 996"/>
                                <a:gd name="T27" fmla="*/ 1035 h 154"/>
                                <a:gd name="T28" fmla="+- 0 10863 10863"/>
                                <a:gd name="T29" fmla="*/ T28 w 153"/>
                                <a:gd name="T30" fmla="+- 0 1055 996"/>
                                <a:gd name="T31" fmla="*/ 1055 h 154"/>
                                <a:gd name="T32" fmla="+- 0 10865 10863"/>
                                <a:gd name="T33" fmla="*/ T32 w 153"/>
                                <a:gd name="T34" fmla="+- 0 1082 996"/>
                                <a:gd name="T35" fmla="*/ 1082 h 154"/>
                                <a:gd name="T36" fmla="+- 0 10897 10863"/>
                                <a:gd name="T37" fmla="*/ T36 w 153"/>
                                <a:gd name="T38" fmla="+- 0 1137 996"/>
                                <a:gd name="T39" fmla="*/ 1137 h 154"/>
                                <a:gd name="T40" fmla="+- 0 10933 10863"/>
                                <a:gd name="T41" fmla="*/ T40 w 153"/>
                                <a:gd name="T42" fmla="+- 0 1150 996"/>
                                <a:gd name="T43" fmla="*/ 1150 h 154"/>
                                <a:gd name="T44" fmla="+- 0 10957 10863"/>
                                <a:gd name="T45" fmla="*/ T44 w 153"/>
                                <a:gd name="T46" fmla="+- 0 1147 996"/>
                                <a:gd name="T47" fmla="*/ 1147 h 154"/>
                                <a:gd name="T48" fmla="+- 0 11007 10863"/>
                                <a:gd name="T49" fmla="*/ T48 w 153"/>
                                <a:gd name="T50" fmla="+- 0 1107 996"/>
                                <a:gd name="T51" fmla="*/ 1107 h 154"/>
                                <a:gd name="T52" fmla="+- 0 11015 10863"/>
                                <a:gd name="T53" fmla="*/ T52 w 153"/>
                                <a:gd name="T54" fmla="+- 0 1073 996"/>
                                <a:gd name="T55" fmla="*/ 1073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7"/>
                                  </a:moveTo>
                                  <a:lnTo>
                                    <a:pt x="125" y="18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8" y="11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0" y="154"/>
                                  </a:lnTo>
                                  <a:lnTo>
                                    <a:pt x="94" y="151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185" style="position:absolute;margin-left:520.2pt;margin-top:1.45pt;width:8.75pt;height:8.75pt;z-index:-251652608;mso-position-horizontal-relative:page" coordsize="175,175" coordorigin="10851,986" o:spid="_x0000_s1026" w14:anchorId="0AAA1E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">
                <v:group id="Group 188" style="position:absolute;left:10851;top:986;width:175;height:174" coordsize="175,174" coordorigin="10851,98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Freeform 189" style="position:absolute;left:10851;top:986;width:175;height:174;visibility:visible;mso-wrap-style:square;v-text-anchor:top" coordsize="175,174" o:spid="_x0000_s1028" stroked="f" path="m91,l28,23,,80r3,24l38,159r39,15l102,171r56,-34l174,87,171,64,133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">
                    <v:path arrowok="t" o:connecttype="custom" o:connectlocs="91,986;28,1009;0,1066;3,1090;38,1145;77,1160;102,1157;158,1123;174,1073;171,1050;133,999;91,986" o:connectangles="0,0,0,0,0,0,0,0,0,0,0,0"/>
                  </v:shape>
                </v:group>
                <v:group id="Group 186" style="position:absolute;left:10863;top:996;width:153;height:154" coordsize="153,154" coordorigin="10863,996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Freeform 187" style="position:absolute;left:10863;top:996;width:153;height:154;visibility:visible;mso-wrap-style:square;v-text-anchor:top" coordsize="153,154" o:spid="_x0000_s1030" filled="f" strokeweight=".35281mm" path="m152,77l125,18,85,,60,3,38,11,21,23,8,39,,59,2,86r32,55l70,154r24,-3l144,111r8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">
                    <v:path arrowok="t" o:connecttype="custom" o:connectlocs="152,1073;125,1014;85,996;60,999;38,1007;21,1019;8,1035;0,1055;2,1082;34,1137;70,1150;94,1147;144,1107;152,1073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Pr="00991D33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editId="08D7C625" wp14:anchorId="3BF032C0">
                <wp:simplePos x="0" y="0"/>
                <wp:positionH relativeFrom="page">
                  <wp:posOffset>6901180</wp:posOffset>
                </wp:positionH>
                <wp:positionV relativeFrom="paragraph">
                  <wp:posOffset>19050</wp:posOffset>
                </wp:positionV>
                <wp:extent cx="111125" cy="111125"/>
                <wp:effectExtent l="0" t="0" r="22225" b="22225"/>
                <wp:wrapNone/>
                <wp:docPr id="200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851" y="452"/>
                          <a:chExt cx="175" cy="175"/>
                        </a:xfrm>
                      </wpg:grpSpPr>
                      <wpg:grpSp>
                        <wpg:cNvPr id="201" name="Group 198"/>
                        <wpg:cNvGrpSpPr>
                          <a:grpSpLocks/>
                        </wpg:cNvGrpSpPr>
                        <wpg:grpSpPr bwMode="auto">
                          <a:xfrm>
                            <a:off x="10851" y="452"/>
                            <a:ext cx="175" cy="174"/>
                            <a:chOff x="10851" y="452"/>
                            <a:chExt cx="175" cy="174"/>
                          </a:xfrm>
                        </wpg:grpSpPr>
                        <wps:wsp>
                          <wps:cNvPr id="202" name="Freeform 199"/>
                          <wps:cNvSpPr>
                            <a:spLocks/>
                          </wps:cNvSpPr>
                          <wps:spPr bwMode="auto">
                            <a:xfrm>
                              <a:off x="10851" y="452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942 10851"/>
                                <a:gd name="T1" fmla="*/ T0 w 175"/>
                                <a:gd name="T2" fmla="+- 0 452 452"/>
                                <a:gd name="T3" fmla="*/ 452 h 174"/>
                                <a:gd name="T4" fmla="+- 0 10879 10851"/>
                                <a:gd name="T5" fmla="*/ T4 w 175"/>
                                <a:gd name="T6" fmla="+- 0 475 452"/>
                                <a:gd name="T7" fmla="*/ 475 h 174"/>
                                <a:gd name="T8" fmla="+- 0 10851 10851"/>
                                <a:gd name="T9" fmla="*/ T8 w 175"/>
                                <a:gd name="T10" fmla="+- 0 532 452"/>
                                <a:gd name="T11" fmla="*/ 532 h 174"/>
                                <a:gd name="T12" fmla="+- 0 10854 10851"/>
                                <a:gd name="T13" fmla="*/ T12 w 175"/>
                                <a:gd name="T14" fmla="+- 0 557 452"/>
                                <a:gd name="T15" fmla="*/ 557 h 174"/>
                                <a:gd name="T16" fmla="+- 0 10889 10851"/>
                                <a:gd name="T17" fmla="*/ T16 w 175"/>
                                <a:gd name="T18" fmla="+- 0 611 452"/>
                                <a:gd name="T19" fmla="*/ 611 h 174"/>
                                <a:gd name="T20" fmla="+- 0 10928 10851"/>
                                <a:gd name="T21" fmla="*/ T20 w 175"/>
                                <a:gd name="T22" fmla="+- 0 626 452"/>
                                <a:gd name="T23" fmla="*/ 626 h 174"/>
                                <a:gd name="T24" fmla="+- 0 10953 10851"/>
                                <a:gd name="T25" fmla="*/ T24 w 175"/>
                                <a:gd name="T26" fmla="+- 0 623 452"/>
                                <a:gd name="T27" fmla="*/ 623 h 174"/>
                                <a:gd name="T28" fmla="+- 0 11009 10851"/>
                                <a:gd name="T29" fmla="*/ T28 w 175"/>
                                <a:gd name="T30" fmla="+- 0 589 452"/>
                                <a:gd name="T31" fmla="*/ 589 h 174"/>
                                <a:gd name="T32" fmla="+- 0 11025 10851"/>
                                <a:gd name="T33" fmla="*/ T32 w 175"/>
                                <a:gd name="T34" fmla="+- 0 539 452"/>
                                <a:gd name="T35" fmla="*/ 539 h 174"/>
                                <a:gd name="T36" fmla="+- 0 11022 10851"/>
                                <a:gd name="T37" fmla="*/ T36 w 175"/>
                                <a:gd name="T38" fmla="+- 0 517 452"/>
                                <a:gd name="T39" fmla="*/ 517 h 174"/>
                                <a:gd name="T40" fmla="+- 0 10984 10851"/>
                                <a:gd name="T41" fmla="*/ T40 w 175"/>
                                <a:gd name="T42" fmla="+- 0 465 452"/>
                                <a:gd name="T43" fmla="*/ 465 h 174"/>
                                <a:gd name="T44" fmla="+- 0 10942 10851"/>
                                <a:gd name="T45" fmla="*/ T44 w 175"/>
                                <a:gd name="T46" fmla="+- 0 452 452"/>
                                <a:gd name="T47" fmla="*/ 452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8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102" y="171"/>
                                  </a:lnTo>
                                  <a:lnTo>
                                    <a:pt x="158" y="137"/>
                                  </a:lnTo>
                                  <a:lnTo>
                                    <a:pt x="174" y="87"/>
                                  </a:lnTo>
                                  <a:lnTo>
                                    <a:pt x="171" y="65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196"/>
                        <wpg:cNvGrpSpPr>
                          <a:grpSpLocks/>
                        </wpg:cNvGrpSpPr>
                        <wpg:grpSpPr bwMode="auto">
                          <a:xfrm>
                            <a:off x="10863" y="463"/>
                            <a:ext cx="153" cy="154"/>
                            <a:chOff x="10863" y="463"/>
                            <a:chExt cx="153" cy="154"/>
                          </a:xfrm>
                        </wpg:grpSpPr>
                        <wps:wsp>
                          <wps:cNvPr id="204" name="Freeform 197"/>
                          <wps:cNvSpPr>
                            <a:spLocks/>
                          </wps:cNvSpPr>
                          <wps:spPr bwMode="auto">
                            <a:xfrm>
                              <a:off x="10863" y="463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1015 10863"/>
                                <a:gd name="T1" fmla="*/ T0 w 153"/>
                                <a:gd name="T2" fmla="+- 0 539 463"/>
                                <a:gd name="T3" fmla="*/ 539 h 154"/>
                                <a:gd name="T4" fmla="+- 0 10988 10863"/>
                                <a:gd name="T5" fmla="*/ T4 w 153"/>
                                <a:gd name="T6" fmla="+- 0 481 463"/>
                                <a:gd name="T7" fmla="*/ 481 h 154"/>
                                <a:gd name="T8" fmla="+- 0 10948 10863"/>
                                <a:gd name="T9" fmla="*/ T8 w 153"/>
                                <a:gd name="T10" fmla="+- 0 463 463"/>
                                <a:gd name="T11" fmla="*/ 463 h 154"/>
                                <a:gd name="T12" fmla="+- 0 10923 10863"/>
                                <a:gd name="T13" fmla="*/ T12 w 153"/>
                                <a:gd name="T14" fmla="+- 0 465 463"/>
                                <a:gd name="T15" fmla="*/ 465 h 154"/>
                                <a:gd name="T16" fmla="+- 0 10901 10863"/>
                                <a:gd name="T17" fmla="*/ T16 w 153"/>
                                <a:gd name="T18" fmla="+- 0 473 463"/>
                                <a:gd name="T19" fmla="*/ 473 h 154"/>
                                <a:gd name="T20" fmla="+- 0 10884 10863"/>
                                <a:gd name="T21" fmla="*/ T20 w 153"/>
                                <a:gd name="T22" fmla="+- 0 486 463"/>
                                <a:gd name="T23" fmla="*/ 486 h 154"/>
                                <a:gd name="T24" fmla="+- 0 10871 10863"/>
                                <a:gd name="T25" fmla="*/ T24 w 153"/>
                                <a:gd name="T26" fmla="+- 0 502 463"/>
                                <a:gd name="T27" fmla="*/ 502 h 154"/>
                                <a:gd name="T28" fmla="+- 0 10863 10863"/>
                                <a:gd name="T29" fmla="*/ T28 w 153"/>
                                <a:gd name="T30" fmla="+- 0 521 463"/>
                                <a:gd name="T31" fmla="*/ 521 h 154"/>
                                <a:gd name="T32" fmla="+- 0 10865 10863"/>
                                <a:gd name="T33" fmla="*/ T32 w 153"/>
                                <a:gd name="T34" fmla="+- 0 548 463"/>
                                <a:gd name="T35" fmla="*/ 548 h 154"/>
                                <a:gd name="T36" fmla="+- 0 10897 10863"/>
                                <a:gd name="T37" fmla="*/ T36 w 153"/>
                                <a:gd name="T38" fmla="+- 0 604 463"/>
                                <a:gd name="T39" fmla="*/ 604 h 154"/>
                                <a:gd name="T40" fmla="+- 0 10933 10863"/>
                                <a:gd name="T41" fmla="*/ T40 w 153"/>
                                <a:gd name="T42" fmla="+- 0 616 463"/>
                                <a:gd name="T43" fmla="*/ 616 h 154"/>
                                <a:gd name="T44" fmla="+- 0 10957 10863"/>
                                <a:gd name="T45" fmla="*/ T44 w 153"/>
                                <a:gd name="T46" fmla="+- 0 613 463"/>
                                <a:gd name="T47" fmla="*/ 613 h 154"/>
                                <a:gd name="T48" fmla="+- 0 11007 10863"/>
                                <a:gd name="T49" fmla="*/ T48 w 153"/>
                                <a:gd name="T50" fmla="+- 0 573 463"/>
                                <a:gd name="T51" fmla="*/ 573 h 154"/>
                                <a:gd name="T52" fmla="+- 0 11015 10863"/>
                                <a:gd name="T53" fmla="*/ T52 w 153"/>
                                <a:gd name="T54" fmla="+- 0 539 463"/>
                                <a:gd name="T55" fmla="*/ 539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6"/>
                                  </a:moveTo>
                                  <a:lnTo>
                                    <a:pt x="125" y="18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5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94" y="150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52" y="7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195" style="position:absolute;margin-left:543.4pt;margin-top:1.5pt;width:8.75pt;height:8.75pt;z-index:-251666944;mso-position-horizontal-relative:page" coordsize="175,175" coordorigin="10851,452" o:spid="_x0000_s1026" w14:anchorId="2CAD35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">
                <v:group id="Group 198" style="position:absolute;left:10851;top:452;width:175;height:174" coordsize="175,174" coordorigin="10851,452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Freeform 199" style="position:absolute;left:10851;top:452;width:175;height:174;visibility:visible;mso-wrap-style:square;v-text-anchor:top" coordsize="175,174" o:spid="_x0000_s1028" stroked="f" path="m91,l28,23,,80r3,25l38,159r39,15l102,171r56,-34l174,87,171,65,133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">
                    <v:path arrowok="t" o:connecttype="custom" o:connectlocs="91,452;28,475;0,532;3,557;38,611;77,626;102,623;158,589;174,539;171,517;133,465;91,452" o:connectangles="0,0,0,0,0,0,0,0,0,0,0,0"/>
                  </v:shape>
                </v:group>
                <v:group id="Group 196" style="position:absolute;left:10863;top:463;width:153;height:154" coordsize="153,154" coordorigin="10863,463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Freeform 197" style="position:absolute;left:10863;top:463;width:153;height:154;visibility:visible;mso-wrap-style:square;v-text-anchor:top" coordsize="153,154" o:spid="_x0000_s1030" filled="f" strokeweight="1pt" path="m152,76l125,18,85,,60,2,38,10,21,23,8,39,,58,2,85r32,56l70,153r24,-3l144,110r8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">
                    <v:path arrowok="t" o:connecttype="custom" o:connectlocs="152,539;125,481;85,463;60,465;38,473;21,486;8,502;0,521;2,548;34,604;70,616;94,613;144,573;152,539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Pr="00ED2F27" w:rsidR="00991D33">
        <w:rPr>
          <w:rFonts w:ascii="Arial" w:hAnsi="Arial" w:cs="Arial"/>
          <w:color w:val="2F2116"/>
          <w:sz w:val="18"/>
          <w:szCs w:val="18"/>
          <w:lang w:val="da-DK"/>
        </w:rPr>
        <w:tab/>
      </w:r>
      <w:r w:rsidRPr="00991D33" w:rsidR="00991D33">
        <w:rPr>
          <w:rFonts w:ascii="Arial" w:hAnsi="Arial" w:cs="Arial"/>
          <w:color w:val="2F2116"/>
          <w:sz w:val="18"/>
          <w:szCs w:val="18"/>
          <w:lang w:val="da-DK"/>
        </w:rPr>
        <w:t>i ejendommen? (sæt</w:t>
      </w:r>
      <w:r w:rsidRPr="00991D33" w:rsidR="00991D33">
        <w:rPr>
          <w:rFonts w:ascii="Arial" w:hAnsi="Arial" w:cs="Arial"/>
          <w:color w:val="2F2116"/>
          <w:spacing w:val="-12"/>
          <w:sz w:val="18"/>
          <w:szCs w:val="18"/>
          <w:lang w:val="da-DK"/>
        </w:rPr>
        <w:t xml:space="preserve"> </w:t>
      </w:r>
      <w:r w:rsidRPr="00991D33" w:rsidR="00991D33">
        <w:rPr>
          <w:rFonts w:ascii="Arial" w:hAnsi="Arial" w:cs="Arial"/>
          <w:color w:val="2F2116"/>
          <w:sz w:val="18"/>
          <w:szCs w:val="18"/>
          <w:lang w:val="da-DK"/>
        </w:rPr>
        <w:t>x)</w:t>
      </w:r>
      <w:r w:rsidRPr="00991D33" w:rsidR="00991D33">
        <w:rPr>
          <w:rFonts w:ascii="Arial" w:hAnsi="Arial" w:cs="Arial"/>
          <w:color w:val="2F2116"/>
          <w:sz w:val="18"/>
          <w:szCs w:val="18"/>
          <w:lang w:val="da-DK"/>
        </w:rPr>
        <w:tab/>
      </w:r>
      <w:bookmarkStart w:name="beboerRepJa" w:id="124"/>
      <w:bookmarkEnd w:id="124"/>
      <w:sdt>
        <w:sdtPr>
          <w:rPr>
            <w:rFonts w:ascii="Arial" w:hAnsi="Arial" w:cs="Arial"/>
            <w:color w:val="2F2116"/>
            <w:sz w:val="18"/>
            <w:szCs w:val="18"/>
            <w:lang w:val="da-DK"/>
          </w:rPr>
          <w:alias w:val="#Nav: /LeaseContract_A9/TenRepYes"/>
          <w:tag w:val="#Nav: ContractTypeA9/50500"/>
          <w:id w:val="-124469119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enRepYes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cs="Arial"/>
              <w:color w:val="2F2116"/>
              <w:sz w:val="18"/>
              <w:szCs w:val="18"/>
              <w:lang w:val="da-DK"/>
            </w:rPr>
            <w:t>TenRepYes</w:t>
          </w:r>
          <w:proofErr w:type="spellEnd"/>
        </w:sdtContent>
      </w:sdt>
      <w:r w:rsidRPr="00991D33" w:rsidR="00991D33">
        <w:rPr>
          <w:rFonts w:ascii="Arial" w:hAnsi="Arial" w:cs="Arial"/>
          <w:color w:val="2F2116"/>
          <w:sz w:val="18"/>
          <w:szCs w:val="18"/>
          <w:lang w:val="da-DK"/>
        </w:rPr>
        <w:tab/>
      </w:r>
      <w:r w:rsidR="006450B6">
        <w:rPr>
          <w:rFonts w:ascii="Arial" w:hAnsi="Arial" w:cs="Arial"/>
          <w:color w:val="2F2116"/>
          <w:sz w:val="18"/>
          <w:szCs w:val="18"/>
          <w:lang w:val="da-DK"/>
        </w:rPr>
        <w:t>Ja</w:t>
      </w:r>
      <w:r w:rsidR="006450B6">
        <w:rPr>
          <w:rFonts w:ascii="Arial" w:hAnsi="Arial" w:cs="Arial"/>
          <w:color w:val="2F2116"/>
          <w:sz w:val="18"/>
          <w:szCs w:val="18"/>
          <w:lang w:val="da-DK"/>
        </w:rPr>
        <w:tab/>
      </w:r>
      <w:bookmarkStart w:name="beboerRepNej" w:id="125"/>
      <w:bookmarkEnd w:id="125"/>
      <w:sdt>
        <w:sdtPr>
          <w:rPr>
            <w:rFonts w:ascii="Arial" w:hAnsi="Arial" w:cs="Arial"/>
            <w:color w:val="2F2116"/>
            <w:sz w:val="18"/>
            <w:szCs w:val="18"/>
            <w:lang w:val="da-DK"/>
          </w:rPr>
          <w:alias w:val="#Nav: /LeaseContract_A9/TenRepNo"/>
          <w:tag w:val="#Nav: ContractTypeA9/50500"/>
          <w:id w:val="2024510189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TenRepNo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cs="Arial"/>
              <w:color w:val="2F2116"/>
              <w:sz w:val="18"/>
              <w:szCs w:val="18"/>
              <w:lang w:val="da-DK"/>
            </w:rPr>
            <w:t>TenRepNo</w:t>
          </w:r>
          <w:proofErr w:type="spellEnd"/>
        </w:sdtContent>
      </w:sdt>
      <w:r w:rsidR="00991D33">
        <w:rPr>
          <w:rFonts w:ascii="Arial" w:hAnsi="Arial" w:cs="Arial"/>
          <w:color w:val="2F2116"/>
          <w:sz w:val="18"/>
          <w:szCs w:val="18"/>
          <w:lang w:val="da-DK"/>
        </w:rPr>
        <w:tab/>
        <w:t>Nej</w:t>
      </w:r>
    </w:p>
    <w:p w:rsidRPr="00991D33" w:rsidR="00991D33" w:rsidP="00991D33" w:rsidRDefault="00991D33">
      <w:pPr>
        <w:pStyle w:val="TableParagraph"/>
        <w:tabs>
          <w:tab w:val="left" w:pos="2410"/>
          <w:tab w:val="left" w:pos="9424"/>
          <w:tab w:val="left" w:pos="9605"/>
          <w:tab w:val="left" w:pos="9894"/>
          <w:tab w:val="left" w:pos="10065"/>
        </w:tabs>
        <w:spacing w:before="13"/>
        <w:ind w:left="966"/>
        <w:rPr>
          <w:rFonts w:ascii="Arial" w:hAnsi="Arial" w:eastAsia="Arial" w:cs="Arial"/>
          <w:sz w:val="18"/>
          <w:szCs w:val="18"/>
          <w:lang w:val="da-DK"/>
        </w:rPr>
      </w:pPr>
      <w:r>
        <w:rPr>
          <w:rFonts w:ascii="Arial" w:hAnsi="Arial" w:cs="Arial"/>
          <w:color w:val="2F2116"/>
          <w:sz w:val="18"/>
          <w:szCs w:val="18"/>
          <w:lang w:val="da-DK"/>
        </w:rPr>
        <w:t>______________________________________________________________________________________________</w:t>
      </w:r>
    </w:p>
    <w:p w:rsidRPr="00991D33" w:rsidR="00991D33" w:rsidP="00503CE1" w:rsidRDefault="00451EE7">
      <w:pPr>
        <w:pStyle w:val="TableParagraph"/>
        <w:tabs>
          <w:tab w:val="left" w:pos="2410"/>
          <w:tab w:val="left" w:pos="9424"/>
          <w:tab w:val="left" w:pos="9605"/>
          <w:tab w:val="left" w:pos="9894"/>
          <w:tab w:val="left" w:pos="10065"/>
        </w:tabs>
        <w:spacing w:before="142"/>
        <w:ind w:left="966"/>
        <w:rPr>
          <w:rFonts w:ascii="Arial" w:hAnsi="Arial" w:eastAsia="Arial" w:cs="Arial"/>
          <w:sz w:val="18"/>
          <w:szCs w:val="18"/>
          <w:lang w:val="da-DK"/>
        </w:rPr>
      </w:pPr>
      <w:r w:rsidRPr="00991D33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editId="31DE6BD1" wp14:anchorId="7C0A4AA4">
                <wp:simplePos x="0" y="0"/>
                <wp:positionH relativeFrom="page">
                  <wp:posOffset>6901815</wp:posOffset>
                </wp:positionH>
                <wp:positionV relativeFrom="paragraph">
                  <wp:posOffset>82550</wp:posOffset>
                </wp:positionV>
                <wp:extent cx="111125" cy="111125"/>
                <wp:effectExtent l="0" t="0" r="22225" b="22225"/>
                <wp:wrapNone/>
                <wp:docPr id="403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851" y="452"/>
                          <a:chExt cx="175" cy="175"/>
                        </a:xfrm>
                      </wpg:grpSpPr>
                      <wpg:grpSp>
                        <wpg:cNvPr id="405" name="Group 198"/>
                        <wpg:cNvGrpSpPr>
                          <a:grpSpLocks/>
                        </wpg:cNvGrpSpPr>
                        <wpg:grpSpPr bwMode="auto">
                          <a:xfrm>
                            <a:off x="10851" y="452"/>
                            <a:ext cx="175" cy="174"/>
                            <a:chOff x="10851" y="452"/>
                            <a:chExt cx="175" cy="174"/>
                          </a:xfrm>
                        </wpg:grpSpPr>
                        <wps:wsp>
                          <wps:cNvPr id="406" name="Freeform 199"/>
                          <wps:cNvSpPr>
                            <a:spLocks/>
                          </wps:cNvSpPr>
                          <wps:spPr bwMode="auto">
                            <a:xfrm>
                              <a:off x="10851" y="452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942 10851"/>
                                <a:gd name="T1" fmla="*/ T0 w 175"/>
                                <a:gd name="T2" fmla="+- 0 452 452"/>
                                <a:gd name="T3" fmla="*/ 452 h 174"/>
                                <a:gd name="T4" fmla="+- 0 10879 10851"/>
                                <a:gd name="T5" fmla="*/ T4 w 175"/>
                                <a:gd name="T6" fmla="+- 0 475 452"/>
                                <a:gd name="T7" fmla="*/ 475 h 174"/>
                                <a:gd name="T8" fmla="+- 0 10851 10851"/>
                                <a:gd name="T9" fmla="*/ T8 w 175"/>
                                <a:gd name="T10" fmla="+- 0 532 452"/>
                                <a:gd name="T11" fmla="*/ 532 h 174"/>
                                <a:gd name="T12" fmla="+- 0 10854 10851"/>
                                <a:gd name="T13" fmla="*/ T12 w 175"/>
                                <a:gd name="T14" fmla="+- 0 557 452"/>
                                <a:gd name="T15" fmla="*/ 557 h 174"/>
                                <a:gd name="T16" fmla="+- 0 10889 10851"/>
                                <a:gd name="T17" fmla="*/ T16 w 175"/>
                                <a:gd name="T18" fmla="+- 0 611 452"/>
                                <a:gd name="T19" fmla="*/ 611 h 174"/>
                                <a:gd name="T20" fmla="+- 0 10928 10851"/>
                                <a:gd name="T21" fmla="*/ T20 w 175"/>
                                <a:gd name="T22" fmla="+- 0 626 452"/>
                                <a:gd name="T23" fmla="*/ 626 h 174"/>
                                <a:gd name="T24" fmla="+- 0 10953 10851"/>
                                <a:gd name="T25" fmla="*/ T24 w 175"/>
                                <a:gd name="T26" fmla="+- 0 623 452"/>
                                <a:gd name="T27" fmla="*/ 623 h 174"/>
                                <a:gd name="T28" fmla="+- 0 11009 10851"/>
                                <a:gd name="T29" fmla="*/ T28 w 175"/>
                                <a:gd name="T30" fmla="+- 0 589 452"/>
                                <a:gd name="T31" fmla="*/ 589 h 174"/>
                                <a:gd name="T32" fmla="+- 0 11025 10851"/>
                                <a:gd name="T33" fmla="*/ T32 w 175"/>
                                <a:gd name="T34" fmla="+- 0 539 452"/>
                                <a:gd name="T35" fmla="*/ 539 h 174"/>
                                <a:gd name="T36" fmla="+- 0 11022 10851"/>
                                <a:gd name="T37" fmla="*/ T36 w 175"/>
                                <a:gd name="T38" fmla="+- 0 517 452"/>
                                <a:gd name="T39" fmla="*/ 517 h 174"/>
                                <a:gd name="T40" fmla="+- 0 10984 10851"/>
                                <a:gd name="T41" fmla="*/ T40 w 175"/>
                                <a:gd name="T42" fmla="+- 0 465 452"/>
                                <a:gd name="T43" fmla="*/ 465 h 174"/>
                                <a:gd name="T44" fmla="+- 0 10942 10851"/>
                                <a:gd name="T45" fmla="*/ T44 w 175"/>
                                <a:gd name="T46" fmla="+- 0 452 452"/>
                                <a:gd name="T47" fmla="*/ 452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8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102" y="171"/>
                                  </a:lnTo>
                                  <a:lnTo>
                                    <a:pt x="158" y="137"/>
                                  </a:lnTo>
                                  <a:lnTo>
                                    <a:pt x="174" y="87"/>
                                  </a:lnTo>
                                  <a:lnTo>
                                    <a:pt x="171" y="65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1" name="Group 196"/>
                        <wpg:cNvGrpSpPr>
                          <a:grpSpLocks/>
                        </wpg:cNvGrpSpPr>
                        <wpg:grpSpPr bwMode="auto">
                          <a:xfrm>
                            <a:off x="10863" y="463"/>
                            <a:ext cx="153" cy="154"/>
                            <a:chOff x="10863" y="463"/>
                            <a:chExt cx="153" cy="154"/>
                          </a:xfrm>
                        </wpg:grpSpPr>
                        <wps:wsp>
                          <wps:cNvPr id="412" name="Freeform 197"/>
                          <wps:cNvSpPr>
                            <a:spLocks/>
                          </wps:cNvSpPr>
                          <wps:spPr bwMode="auto">
                            <a:xfrm>
                              <a:off x="10863" y="463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1015 10863"/>
                                <a:gd name="T1" fmla="*/ T0 w 153"/>
                                <a:gd name="T2" fmla="+- 0 539 463"/>
                                <a:gd name="T3" fmla="*/ 539 h 154"/>
                                <a:gd name="T4" fmla="+- 0 10988 10863"/>
                                <a:gd name="T5" fmla="*/ T4 w 153"/>
                                <a:gd name="T6" fmla="+- 0 481 463"/>
                                <a:gd name="T7" fmla="*/ 481 h 154"/>
                                <a:gd name="T8" fmla="+- 0 10948 10863"/>
                                <a:gd name="T9" fmla="*/ T8 w 153"/>
                                <a:gd name="T10" fmla="+- 0 463 463"/>
                                <a:gd name="T11" fmla="*/ 463 h 154"/>
                                <a:gd name="T12" fmla="+- 0 10923 10863"/>
                                <a:gd name="T13" fmla="*/ T12 w 153"/>
                                <a:gd name="T14" fmla="+- 0 465 463"/>
                                <a:gd name="T15" fmla="*/ 465 h 154"/>
                                <a:gd name="T16" fmla="+- 0 10901 10863"/>
                                <a:gd name="T17" fmla="*/ T16 w 153"/>
                                <a:gd name="T18" fmla="+- 0 473 463"/>
                                <a:gd name="T19" fmla="*/ 473 h 154"/>
                                <a:gd name="T20" fmla="+- 0 10884 10863"/>
                                <a:gd name="T21" fmla="*/ T20 w 153"/>
                                <a:gd name="T22" fmla="+- 0 486 463"/>
                                <a:gd name="T23" fmla="*/ 486 h 154"/>
                                <a:gd name="T24" fmla="+- 0 10871 10863"/>
                                <a:gd name="T25" fmla="*/ T24 w 153"/>
                                <a:gd name="T26" fmla="+- 0 502 463"/>
                                <a:gd name="T27" fmla="*/ 502 h 154"/>
                                <a:gd name="T28" fmla="+- 0 10863 10863"/>
                                <a:gd name="T29" fmla="*/ T28 w 153"/>
                                <a:gd name="T30" fmla="+- 0 521 463"/>
                                <a:gd name="T31" fmla="*/ 521 h 154"/>
                                <a:gd name="T32" fmla="+- 0 10865 10863"/>
                                <a:gd name="T33" fmla="*/ T32 w 153"/>
                                <a:gd name="T34" fmla="+- 0 548 463"/>
                                <a:gd name="T35" fmla="*/ 548 h 154"/>
                                <a:gd name="T36" fmla="+- 0 10897 10863"/>
                                <a:gd name="T37" fmla="*/ T36 w 153"/>
                                <a:gd name="T38" fmla="+- 0 604 463"/>
                                <a:gd name="T39" fmla="*/ 604 h 154"/>
                                <a:gd name="T40" fmla="+- 0 10933 10863"/>
                                <a:gd name="T41" fmla="*/ T40 w 153"/>
                                <a:gd name="T42" fmla="+- 0 616 463"/>
                                <a:gd name="T43" fmla="*/ 616 h 154"/>
                                <a:gd name="T44" fmla="+- 0 10957 10863"/>
                                <a:gd name="T45" fmla="*/ T44 w 153"/>
                                <a:gd name="T46" fmla="+- 0 613 463"/>
                                <a:gd name="T47" fmla="*/ 613 h 154"/>
                                <a:gd name="T48" fmla="+- 0 11007 10863"/>
                                <a:gd name="T49" fmla="*/ T48 w 153"/>
                                <a:gd name="T50" fmla="+- 0 573 463"/>
                                <a:gd name="T51" fmla="*/ 573 h 154"/>
                                <a:gd name="T52" fmla="+- 0 11015 10863"/>
                                <a:gd name="T53" fmla="*/ T52 w 153"/>
                                <a:gd name="T54" fmla="+- 0 539 463"/>
                                <a:gd name="T55" fmla="*/ 539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6"/>
                                  </a:moveTo>
                                  <a:lnTo>
                                    <a:pt x="125" y="18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5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94" y="150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52" y="7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195" style="position:absolute;margin-left:543.45pt;margin-top:6.5pt;width:8.75pt;height:8.75pt;z-index:-251621888;mso-position-horizontal-relative:page" coordsize="175,175" coordorigin="10851,452" o:spid="_x0000_s1026" w14:anchorId="120C70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">
                <v:group id="Group 198" style="position:absolute;left:10851;top:452;width:175;height:174" coordsize="175,174" coordorigin="10851,452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  <v:shape id="Freeform 199" style="position:absolute;left:10851;top:452;width:175;height:174;visibility:visible;mso-wrap-style:square;v-text-anchor:top" coordsize="175,174" o:spid="_x0000_s1028" stroked="f" path="m91,l28,23,,80r3,25l38,159r39,15l102,171r56,-34l174,87,171,65,133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">
                    <v:path arrowok="t" o:connecttype="custom" o:connectlocs="91,452;28,475;0,532;3,557;38,611;77,626;102,623;158,589;174,539;171,517;133,465;91,452" o:connectangles="0,0,0,0,0,0,0,0,0,0,0,0"/>
                  </v:shape>
                </v:group>
                <v:group id="Group 196" style="position:absolute;left:10863;top:463;width:153;height:154" coordsize="153,154" coordorigin="10863,463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v:shape id="Freeform 197" style="position:absolute;left:10863;top:463;width:153;height:154;visibility:visible;mso-wrap-style:square;v-text-anchor:top" coordsize="153,154" o:spid="_x0000_s1030" filled="f" strokeweight="1pt" path="m152,76l125,18,85,,60,2,38,10,21,23,8,39,,58,2,85r32,56l70,153r24,-3l144,110r8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">
                    <v:path arrowok="t" o:connecttype="custom" o:connectlocs="152,539;125,481;85,463;60,465;38,473;21,486;8,502;0,521;2,548;34,604;70,616;94,613;144,573;152,539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Pr="00991D33" w:rsidR="00B6798F">
        <w:rPr>
          <w:rFonts w:ascii="Arial" w:hAnsi="Arial" w:cs="Arial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editId="3F10C2D7" wp14:anchorId="119C951A">
                <wp:simplePos x="0" y="0"/>
                <wp:positionH relativeFrom="page">
                  <wp:posOffset>6606540</wp:posOffset>
                </wp:positionH>
                <wp:positionV relativeFrom="paragraph">
                  <wp:posOffset>93345</wp:posOffset>
                </wp:positionV>
                <wp:extent cx="111125" cy="111125"/>
                <wp:effectExtent l="0" t="0" r="22225" b="3175"/>
                <wp:wrapNone/>
                <wp:docPr id="195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391" y="993"/>
                          <a:chExt cx="175" cy="175"/>
                        </a:xfrm>
                      </wpg:grpSpPr>
                      <wpg:grpSp>
                        <wpg:cNvPr id="196" name="Group 193"/>
                        <wpg:cNvGrpSpPr>
                          <a:grpSpLocks/>
                        </wpg:cNvGrpSpPr>
                        <wpg:grpSpPr bwMode="auto">
                          <a:xfrm>
                            <a:off x="10391" y="993"/>
                            <a:ext cx="175" cy="174"/>
                            <a:chOff x="10391" y="993"/>
                            <a:chExt cx="175" cy="174"/>
                          </a:xfrm>
                        </wpg:grpSpPr>
                        <wps:wsp>
                          <wps:cNvPr id="197" name="Freeform 194"/>
                          <wps:cNvSpPr>
                            <a:spLocks/>
                          </wps:cNvSpPr>
                          <wps:spPr bwMode="auto">
                            <a:xfrm>
                              <a:off x="10391" y="993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482 10391"/>
                                <a:gd name="T1" fmla="*/ T0 w 175"/>
                                <a:gd name="T2" fmla="+- 0 993 993"/>
                                <a:gd name="T3" fmla="*/ 993 h 174"/>
                                <a:gd name="T4" fmla="+- 0 10420 10391"/>
                                <a:gd name="T5" fmla="*/ T4 w 175"/>
                                <a:gd name="T6" fmla="+- 0 1016 993"/>
                                <a:gd name="T7" fmla="*/ 1016 h 174"/>
                                <a:gd name="T8" fmla="+- 0 10391 10391"/>
                                <a:gd name="T9" fmla="*/ T8 w 175"/>
                                <a:gd name="T10" fmla="+- 0 1073 993"/>
                                <a:gd name="T11" fmla="*/ 1073 h 174"/>
                                <a:gd name="T12" fmla="+- 0 10394 10391"/>
                                <a:gd name="T13" fmla="*/ T12 w 175"/>
                                <a:gd name="T14" fmla="+- 0 1097 993"/>
                                <a:gd name="T15" fmla="*/ 1097 h 174"/>
                                <a:gd name="T16" fmla="+- 0 10429 10391"/>
                                <a:gd name="T17" fmla="*/ T16 w 175"/>
                                <a:gd name="T18" fmla="+- 0 1151 993"/>
                                <a:gd name="T19" fmla="*/ 1151 h 174"/>
                                <a:gd name="T20" fmla="+- 0 10469 10391"/>
                                <a:gd name="T21" fmla="*/ T20 w 175"/>
                                <a:gd name="T22" fmla="+- 0 1166 993"/>
                                <a:gd name="T23" fmla="*/ 1166 h 174"/>
                                <a:gd name="T24" fmla="+- 0 10494 10391"/>
                                <a:gd name="T25" fmla="*/ T24 w 175"/>
                                <a:gd name="T26" fmla="+- 0 1164 993"/>
                                <a:gd name="T27" fmla="*/ 1164 h 174"/>
                                <a:gd name="T28" fmla="+- 0 10549 10391"/>
                                <a:gd name="T29" fmla="*/ T28 w 175"/>
                                <a:gd name="T30" fmla="+- 0 1130 993"/>
                                <a:gd name="T31" fmla="*/ 1130 h 174"/>
                                <a:gd name="T32" fmla="+- 0 10566 10391"/>
                                <a:gd name="T33" fmla="*/ T32 w 175"/>
                                <a:gd name="T34" fmla="+- 0 1080 993"/>
                                <a:gd name="T35" fmla="*/ 1080 h 174"/>
                                <a:gd name="T36" fmla="+- 0 10563 10391"/>
                                <a:gd name="T37" fmla="*/ T36 w 175"/>
                                <a:gd name="T38" fmla="+- 0 1057 993"/>
                                <a:gd name="T39" fmla="*/ 1057 h 174"/>
                                <a:gd name="T40" fmla="+- 0 10524 10391"/>
                                <a:gd name="T41" fmla="*/ T40 w 175"/>
                                <a:gd name="T42" fmla="+- 0 1006 993"/>
                                <a:gd name="T43" fmla="*/ 1006 h 174"/>
                                <a:gd name="T44" fmla="+- 0 10482 10391"/>
                                <a:gd name="T45" fmla="*/ T44 w 175"/>
                                <a:gd name="T46" fmla="+- 0 993 993"/>
                                <a:gd name="T47" fmla="*/ 993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9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4"/>
                                  </a:lnTo>
                                  <a:lnTo>
                                    <a:pt x="38" y="158"/>
                                  </a:lnTo>
                                  <a:lnTo>
                                    <a:pt x="78" y="173"/>
                                  </a:lnTo>
                                  <a:lnTo>
                                    <a:pt x="103" y="171"/>
                                  </a:lnTo>
                                  <a:lnTo>
                                    <a:pt x="158" y="137"/>
                                  </a:lnTo>
                                  <a:lnTo>
                                    <a:pt x="175" y="87"/>
                                  </a:lnTo>
                                  <a:lnTo>
                                    <a:pt x="172" y="64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91"/>
                        <wpg:cNvGrpSpPr>
                          <a:grpSpLocks/>
                        </wpg:cNvGrpSpPr>
                        <wpg:grpSpPr bwMode="auto">
                          <a:xfrm>
                            <a:off x="10403" y="1003"/>
                            <a:ext cx="153" cy="154"/>
                            <a:chOff x="10403" y="1003"/>
                            <a:chExt cx="153" cy="154"/>
                          </a:xfrm>
                        </wpg:grpSpPr>
                        <wps:wsp>
                          <wps:cNvPr id="199" name="Freeform 192"/>
                          <wps:cNvSpPr>
                            <a:spLocks/>
                          </wps:cNvSpPr>
                          <wps:spPr bwMode="auto">
                            <a:xfrm>
                              <a:off x="10403" y="1003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0556 10403"/>
                                <a:gd name="T1" fmla="*/ T0 w 153"/>
                                <a:gd name="T2" fmla="+- 0 1080 1003"/>
                                <a:gd name="T3" fmla="*/ 1080 h 154"/>
                                <a:gd name="T4" fmla="+- 0 10529 10403"/>
                                <a:gd name="T5" fmla="*/ T4 w 153"/>
                                <a:gd name="T6" fmla="+- 0 1021 1003"/>
                                <a:gd name="T7" fmla="*/ 1021 h 154"/>
                                <a:gd name="T8" fmla="+- 0 10489 10403"/>
                                <a:gd name="T9" fmla="*/ T8 w 153"/>
                                <a:gd name="T10" fmla="+- 0 1003 1003"/>
                                <a:gd name="T11" fmla="*/ 1003 h 154"/>
                                <a:gd name="T12" fmla="+- 0 10463 10403"/>
                                <a:gd name="T13" fmla="*/ T12 w 153"/>
                                <a:gd name="T14" fmla="+- 0 1006 1003"/>
                                <a:gd name="T15" fmla="*/ 1006 h 154"/>
                                <a:gd name="T16" fmla="+- 0 10442 10403"/>
                                <a:gd name="T17" fmla="*/ T16 w 153"/>
                                <a:gd name="T18" fmla="+- 0 1014 1003"/>
                                <a:gd name="T19" fmla="*/ 1014 h 154"/>
                                <a:gd name="T20" fmla="+- 0 10424 10403"/>
                                <a:gd name="T21" fmla="*/ T20 w 153"/>
                                <a:gd name="T22" fmla="+- 0 1026 1003"/>
                                <a:gd name="T23" fmla="*/ 1026 h 154"/>
                                <a:gd name="T24" fmla="+- 0 10411 10403"/>
                                <a:gd name="T25" fmla="*/ T24 w 153"/>
                                <a:gd name="T26" fmla="+- 0 1042 1003"/>
                                <a:gd name="T27" fmla="*/ 1042 h 154"/>
                                <a:gd name="T28" fmla="+- 0 10403 10403"/>
                                <a:gd name="T29" fmla="*/ T28 w 153"/>
                                <a:gd name="T30" fmla="+- 0 1061 1003"/>
                                <a:gd name="T31" fmla="*/ 1061 h 154"/>
                                <a:gd name="T32" fmla="+- 0 10405 10403"/>
                                <a:gd name="T33" fmla="*/ T32 w 153"/>
                                <a:gd name="T34" fmla="+- 0 1089 1003"/>
                                <a:gd name="T35" fmla="*/ 1089 h 154"/>
                                <a:gd name="T36" fmla="+- 0 10437 10403"/>
                                <a:gd name="T37" fmla="*/ T36 w 153"/>
                                <a:gd name="T38" fmla="+- 0 1144 1003"/>
                                <a:gd name="T39" fmla="*/ 1144 h 154"/>
                                <a:gd name="T40" fmla="+- 0 10474 10403"/>
                                <a:gd name="T41" fmla="*/ T40 w 153"/>
                                <a:gd name="T42" fmla="+- 0 1157 1003"/>
                                <a:gd name="T43" fmla="*/ 1157 h 154"/>
                                <a:gd name="T44" fmla="+- 0 10498 10403"/>
                                <a:gd name="T45" fmla="*/ T44 w 153"/>
                                <a:gd name="T46" fmla="+- 0 1154 1003"/>
                                <a:gd name="T47" fmla="*/ 1154 h 154"/>
                                <a:gd name="T48" fmla="+- 0 10547 10403"/>
                                <a:gd name="T49" fmla="*/ T48 w 153"/>
                                <a:gd name="T50" fmla="+- 0 1114 1003"/>
                                <a:gd name="T51" fmla="*/ 1114 h 154"/>
                                <a:gd name="T52" fmla="+- 0 10556 10403"/>
                                <a:gd name="T53" fmla="*/ T52 w 153"/>
                                <a:gd name="T54" fmla="+- 0 1080 1003"/>
                                <a:gd name="T55" fmla="*/ 1080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3" y="77"/>
                                  </a:moveTo>
                                  <a:lnTo>
                                    <a:pt x="126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9" y="11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5" y="151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3" y="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190" style="position:absolute;margin-left:520.2pt;margin-top:7.35pt;width:8.75pt;height:8.75pt;z-index:-251657728;mso-position-horizontal-relative:page" coordsize="175,175" coordorigin="10391,993" o:spid="_x0000_s1026" w14:anchorId="36DADD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">
                <v:group id="Group 193" style="position:absolute;left:10391;top:993;width:175;height:174" coordsize="175,174" coordorigin="10391,993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Freeform 194" style="position:absolute;left:10391;top:993;width:175;height:174;visibility:visible;mso-wrap-style:square;v-text-anchor:top" coordsize="175,174" o:spid="_x0000_s1028" stroked="f" path="m91,l29,23,,80r3,24l38,158r40,15l103,171r55,-34l175,87,172,64,133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">
                    <v:path arrowok="t" o:connecttype="custom" o:connectlocs="91,993;29,1016;0,1073;3,1097;38,1151;78,1166;103,1164;158,1130;175,1080;172,1057;133,1006;91,993" o:connectangles="0,0,0,0,0,0,0,0,0,0,0,0"/>
                  </v:shape>
                </v:group>
                <v:group id="Group 191" style="position:absolute;left:10403;top:1003;width:153;height:154" coordsize="153,154" coordorigin="10403,1003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92" style="position:absolute;left:10403;top:1003;width:153;height:154;visibility:visible;mso-wrap-style:square;v-text-anchor:top" coordsize="153,154" o:spid="_x0000_s1030" filled="f" strokeweight=".35281mm" path="m153,77l126,18,86,,60,3,39,11,21,23,8,39,,58,2,86r32,55l71,154r24,-3l144,111r9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">
                    <v:path arrowok="t" o:connecttype="custom" o:connectlocs="153,1080;126,1021;86,1003;60,1006;39,1014;21,1026;8,1042;0,1061;2,1089;34,1144;71,1157;95,1154;144,1114;153,1080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Pr="00991D33" w:rsidR="00991D33">
        <w:rPr>
          <w:rFonts w:ascii="Arial" w:hAnsi="Arial" w:cs="Arial"/>
          <w:color w:val="2F2116"/>
          <w:sz w:val="18"/>
          <w:szCs w:val="18"/>
          <w:lang w:val="da-DK"/>
        </w:rPr>
        <w:t>Husdyr:</w:t>
      </w:r>
      <w:r w:rsidR="00991D33">
        <w:rPr>
          <w:rFonts w:ascii="Arial" w:hAnsi="Arial" w:cs="Arial"/>
          <w:color w:val="2F2116"/>
          <w:sz w:val="18"/>
          <w:szCs w:val="18"/>
          <w:lang w:val="da-DK"/>
        </w:rPr>
        <w:tab/>
      </w:r>
      <w:r w:rsidRPr="00991D33" w:rsidR="00991D33">
        <w:rPr>
          <w:rFonts w:ascii="Arial" w:hAnsi="Arial" w:cs="Arial"/>
          <w:color w:val="2F2116"/>
          <w:sz w:val="18"/>
          <w:szCs w:val="18"/>
          <w:lang w:val="da-DK"/>
        </w:rPr>
        <w:t>Det er tilladt at holde husdyr i lejemålet? (sæt</w:t>
      </w:r>
      <w:r w:rsidRPr="00991D33" w:rsidR="00991D33">
        <w:rPr>
          <w:rFonts w:ascii="Arial" w:hAnsi="Arial" w:cs="Arial"/>
          <w:color w:val="2F2116"/>
          <w:spacing w:val="8"/>
          <w:sz w:val="18"/>
          <w:szCs w:val="18"/>
          <w:lang w:val="da-DK"/>
        </w:rPr>
        <w:t xml:space="preserve"> </w:t>
      </w:r>
      <w:r w:rsidRPr="00991D33" w:rsidR="00991D33">
        <w:rPr>
          <w:rFonts w:ascii="Arial" w:hAnsi="Arial" w:cs="Arial"/>
          <w:color w:val="2F2116"/>
          <w:sz w:val="18"/>
          <w:szCs w:val="18"/>
          <w:lang w:val="da-DK"/>
        </w:rPr>
        <w:t>x)</w:t>
      </w:r>
      <w:r w:rsidR="006450B6">
        <w:rPr>
          <w:rFonts w:ascii="Arial" w:hAnsi="Arial" w:cs="Arial"/>
          <w:color w:val="2F2116"/>
          <w:sz w:val="18"/>
          <w:szCs w:val="18"/>
          <w:lang w:val="da-DK"/>
        </w:rPr>
        <w:tab/>
      </w:r>
      <w:bookmarkStart w:name="HusdyrJa" w:id="126"/>
      <w:bookmarkEnd w:id="126"/>
      <w:sdt>
        <w:sdtPr>
          <w:rPr>
            <w:rFonts w:ascii="Arial" w:hAnsi="Arial" w:cs="Arial"/>
            <w:color w:val="2F2116"/>
            <w:sz w:val="18"/>
            <w:szCs w:val="18"/>
            <w:lang w:val="da-DK"/>
          </w:rPr>
          <w:alias w:val="#Nav: /LeaseContract_A9/LiveStockYes"/>
          <w:tag w:val="#Nav: ContractTypeA9/50500"/>
          <w:id w:val="-83609013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iveStockYes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cs="Arial"/>
              <w:color w:val="2F2116"/>
              <w:sz w:val="18"/>
              <w:szCs w:val="18"/>
              <w:lang w:val="da-DK"/>
            </w:rPr>
            <w:t>LiveStockYes</w:t>
          </w:r>
          <w:proofErr w:type="spellEnd"/>
        </w:sdtContent>
      </w:sdt>
      <w:r w:rsidR="00503CE1">
        <w:rPr>
          <w:rFonts w:ascii="Arial" w:hAnsi="Arial" w:cs="Arial"/>
          <w:color w:val="2F2116"/>
          <w:sz w:val="18"/>
          <w:szCs w:val="18"/>
          <w:lang w:val="da-DK"/>
        </w:rPr>
        <w:tab/>
      </w:r>
      <w:r w:rsidRPr="00991D33" w:rsidR="00991D33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>Ja</w:t>
      </w:r>
      <w:r w:rsidR="006450B6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ab/>
      </w:r>
      <w:bookmarkStart w:name="HusdyrNej" w:id="127"/>
      <w:bookmarkEnd w:id="127"/>
      <w:sdt>
        <w:sdtPr>
          <w:rPr>
            <w:rFonts w:ascii="Arial" w:hAnsi="Arial" w:eastAsia="Arial" w:cs="Arial"/>
            <w:color w:val="2F2116"/>
            <w:position w:val="1"/>
            <w:sz w:val="18"/>
            <w:szCs w:val="18"/>
            <w:lang w:val="da-DK"/>
          </w:rPr>
          <w:alias w:val="#Nav: /LeaseContract_A9/LiveStockNo"/>
          <w:tag w:val="#Nav: ContractTypeA9/50500"/>
          <w:id w:val="-1320422346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LiveStockNo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color w:val="2F2116"/>
              <w:position w:val="1"/>
              <w:sz w:val="18"/>
              <w:szCs w:val="18"/>
              <w:lang w:val="da-DK"/>
            </w:rPr>
            <w:t>LiveStockNo</w:t>
          </w:r>
          <w:proofErr w:type="spellEnd"/>
        </w:sdtContent>
      </w:sdt>
      <w:r w:rsidR="00503CE1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ab/>
      </w:r>
      <w:r w:rsidRPr="00991D33" w:rsidR="00991D33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>Nej</w:t>
      </w:r>
    </w:p>
    <w:p w:rsidRPr="00991D33" w:rsidR="00991D33" w:rsidP="00503CE1" w:rsidRDefault="00991D33">
      <w:pPr>
        <w:pStyle w:val="TableParagraph"/>
        <w:tabs>
          <w:tab w:val="left" w:pos="2410"/>
          <w:tab w:val="left" w:pos="9424"/>
          <w:tab w:val="left" w:pos="9605"/>
          <w:tab w:val="left" w:pos="9781"/>
          <w:tab w:val="left" w:pos="9894"/>
          <w:tab w:val="left" w:pos="10065"/>
        </w:tabs>
        <w:spacing w:before="82"/>
        <w:ind w:left="966"/>
        <w:rPr>
          <w:rFonts w:ascii="Arial" w:hAnsi="Arial" w:eastAsia="Arial" w:cs="Arial"/>
          <w:sz w:val="18"/>
          <w:szCs w:val="18"/>
          <w:lang w:val="da-DK"/>
        </w:rPr>
      </w:pPr>
      <w:r w:rsidRPr="00991D33">
        <w:rPr>
          <w:rFonts w:ascii="Arial" w:hAnsi="Arial" w:cs="Arial"/>
          <w:color w:val="2F2116"/>
          <w:sz w:val="18"/>
          <w:szCs w:val="18"/>
          <w:lang w:val="da-DK"/>
        </w:rPr>
        <w:t>Bemærk:</w:t>
      </w:r>
      <w:r w:rsidRPr="00503CE1" w:rsidR="00503CE1">
        <w:rPr>
          <w:rFonts w:ascii="Arial" w:hAnsi="Arial" w:cs="Arial"/>
          <w:noProof/>
          <w:sz w:val="18"/>
          <w:szCs w:val="18"/>
          <w:lang w:val="da-DK" w:eastAsia="da-DK"/>
        </w:rPr>
        <w:t xml:space="preserve"> </w:t>
      </w:r>
      <w:r w:rsidR="00503CE1">
        <w:rPr>
          <w:rFonts w:ascii="Arial" w:hAnsi="Arial" w:cs="Arial"/>
          <w:noProof/>
          <w:sz w:val="18"/>
          <w:szCs w:val="18"/>
          <w:lang w:val="da-DK" w:eastAsia="da-DK"/>
        </w:rPr>
        <w:tab/>
      </w:r>
      <w:r w:rsidRPr="00991D33">
        <w:rPr>
          <w:rFonts w:ascii="Arial" w:hAnsi="Arial" w:eastAsia="Arial" w:cs="Arial"/>
          <w:color w:val="2F2116"/>
          <w:sz w:val="18"/>
          <w:szCs w:val="18"/>
          <w:lang w:val="da-DK"/>
        </w:rPr>
        <w:t>Er der aftalt særlige vilkår for husdyrtilladelsen, anføres disse i kontraktens §</w:t>
      </w:r>
      <w:r w:rsidRPr="00991D33">
        <w:rPr>
          <w:rFonts w:ascii="Arial" w:hAnsi="Arial" w:eastAsia="Arial" w:cs="Arial"/>
          <w:color w:val="2F2116"/>
          <w:spacing w:val="21"/>
          <w:sz w:val="18"/>
          <w:szCs w:val="18"/>
          <w:lang w:val="da-DK"/>
        </w:rPr>
        <w:t xml:space="preserve"> </w:t>
      </w:r>
      <w:r w:rsidRPr="00991D33">
        <w:rPr>
          <w:rFonts w:ascii="Arial" w:hAnsi="Arial" w:eastAsia="Arial" w:cs="Arial"/>
          <w:color w:val="2F2116"/>
          <w:sz w:val="18"/>
          <w:szCs w:val="18"/>
          <w:lang w:val="da-DK"/>
        </w:rPr>
        <w:t>11.</w:t>
      </w:r>
    </w:p>
    <w:p w:rsidRPr="00991D33" w:rsidR="00991D33" w:rsidP="00503CE1" w:rsidRDefault="00503CE1">
      <w:pPr>
        <w:tabs>
          <w:tab w:val="left" w:pos="1985"/>
          <w:tab w:val="left" w:pos="2410"/>
          <w:tab w:val="left" w:pos="9356"/>
          <w:tab w:val="left" w:pos="9424"/>
          <w:tab w:val="left" w:pos="9605"/>
          <w:tab w:val="left" w:pos="9639"/>
          <w:tab w:val="left" w:pos="9781"/>
          <w:tab w:val="left" w:pos="9894"/>
          <w:tab w:val="left" w:pos="10065"/>
        </w:tabs>
        <w:ind w:left="966"/>
        <w:rPr>
          <w:rFonts w:ascii="Arial" w:hAnsi="Arial" w:cs="Arial"/>
          <w:sz w:val="18"/>
          <w:szCs w:val="18"/>
          <w:lang w:val="da-DK"/>
        </w:rPr>
      </w:pPr>
      <w:r>
        <w:rPr>
          <w:rFonts w:ascii="Arial" w:hAnsi="Arial" w:cs="Arial"/>
          <w:sz w:val="18"/>
          <w:szCs w:val="18"/>
          <w:lang w:val="da-DK"/>
        </w:rPr>
        <w:t>______________________________________________________________________________________________</w:t>
      </w:r>
    </w:p>
    <w:p w:rsidR="00503CE1" w:rsidP="005A6A38" w:rsidRDefault="00C82541">
      <w:pPr>
        <w:pStyle w:val="TableParagraph"/>
        <w:tabs>
          <w:tab w:val="left" w:pos="993"/>
          <w:tab w:val="left" w:pos="2410"/>
          <w:tab w:val="left" w:pos="9356"/>
          <w:tab w:val="left" w:pos="9424"/>
          <w:tab w:val="left" w:pos="9605"/>
          <w:tab w:val="left" w:pos="9639"/>
          <w:tab w:val="left" w:pos="9781"/>
          <w:tab w:val="left" w:pos="9894"/>
          <w:tab w:val="left" w:pos="10065"/>
        </w:tabs>
        <w:spacing w:before="240"/>
        <w:ind w:left="964"/>
        <w:rPr>
          <w:rFonts w:ascii="Arial" w:hAnsi="Arial" w:cs="Arial"/>
          <w:color w:val="2F2116"/>
          <w:w w:val="101"/>
          <w:sz w:val="18"/>
          <w:szCs w:val="18"/>
          <w:lang w:val="da-DK"/>
        </w:rPr>
      </w:pPr>
      <w:r w:rsidRPr="00991D33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anchor distT="0" distB="0" distL="114300" distR="114300" simplePos="0" relativeHeight="251634176" behindDoc="1" locked="0" layoutInCell="1" allowOverlap="1" wp14:editId="1E051491" wp14:anchorId="03E25C8C">
                <wp:simplePos x="0" y="0"/>
                <wp:positionH relativeFrom="page">
                  <wp:posOffset>6614795</wp:posOffset>
                </wp:positionH>
                <wp:positionV relativeFrom="paragraph">
                  <wp:posOffset>284480</wp:posOffset>
                </wp:positionV>
                <wp:extent cx="111125" cy="111125"/>
                <wp:effectExtent l="0" t="0" r="22225" b="3175"/>
                <wp:wrapNone/>
                <wp:docPr id="185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391" y="-286"/>
                          <a:chExt cx="175" cy="175"/>
                        </a:xfrm>
                      </wpg:grpSpPr>
                      <wpg:grpSp>
                        <wpg:cNvPr id="186" name="Group 183"/>
                        <wpg:cNvGrpSpPr>
                          <a:grpSpLocks/>
                        </wpg:cNvGrpSpPr>
                        <wpg:grpSpPr bwMode="auto">
                          <a:xfrm>
                            <a:off x="10391" y="-286"/>
                            <a:ext cx="175" cy="174"/>
                            <a:chOff x="10391" y="-286"/>
                            <a:chExt cx="175" cy="174"/>
                          </a:xfrm>
                        </wpg:grpSpPr>
                        <wps:wsp>
                          <wps:cNvPr id="187" name="Freeform 184"/>
                          <wps:cNvSpPr>
                            <a:spLocks/>
                          </wps:cNvSpPr>
                          <wps:spPr bwMode="auto">
                            <a:xfrm>
                              <a:off x="10391" y="-286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482 10391"/>
                                <a:gd name="T1" fmla="*/ T0 w 175"/>
                                <a:gd name="T2" fmla="+- 0 -286 -286"/>
                                <a:gd name="T3" fmla="*/ -286 h 174"/>
                                <a:gd name="T4" fmla="+- 0 10420 10391"/>
                                <a:gd name="T5" fmla="*/ T4 w 175"/>
                                <a:gd name="T6" fmla="+- 0 -263 -286"/>
                                <a:gd name="T7" fmla="*/ -263 h 174"/>
                                <a:gd name="T8" fmla="+- 0 10391 10391"/>
                                <a:gd name="T9" fmla="*/ T8 w 175"/>
                                <a:gd name="T10" fmla="+- 0 -206 -286"/>
                                <a:gd name="T11" fmla="*/ -206 h 174"/>
                                <a:gd name="T12" fmla="+- 0 10394 10391"/>
                                <a:gd name="T13" fmla="*/ T12 w 175"/>
                                <a:gd name="T14" fmla="+- 0 -182 -286"/>
                                <a:gd name="T15" fmla="*/ -182 h 174"/>
                                <a:gd name="T16" fmla="+- 0 10429 10391"/>
                                <a:gd name="T17" fmla="*/ T16 w 175"/>
                                <a:gd name="T18" fmla="+- 0 -127 -286"/>
                                <a:gd name="T19" fmla="*/ -127 h 174"/>
                                <a:gd name="T20" fmla="+- 0 10469 10391"/>
                                <a:gd name="T21" fmla="*/ T20 w 175"/>
                                <a:gd name="T22" fmla="+- 0 -112 -286"/>
                                <a:gd name="T23" fmla="*/ -112 h 174"/>
                                <a:gd name="T24" fmla="+- 0 10494 10391"/>
                                <a:gd name="T25" fmla="*/ T24 w 175"/>
                                <a:gd name="T26" fmla="+- 0 -115 -286"/>
                                <a:gd name="T27" fmla="*/ -115 h 174"/>
                                <a:gd name="T28" fmla="+- 0 10549 10391"/>
                                <a:gd name="T29" fmla="*/ T28 w 175"/>
                                <a:gd name="T30" fmla="+- 0 -149 -286"/>
                                <a:gd name="T31" fmla="*/ -149 h 174"/>
                                <a:gd name="T32" fmla="+- 0 10566 10391"/>
                                <a:gd name="T33" fmla="*/ T32 w 175"/>
                                <a:gd name="T34" fmla="+- 0 -199 -286"/>
                                <a:gd name="T35" fmla="*/ -199 h 174"/>
                                <a:gd name="T36" fmla="+- 0 10563 10391"/>
                                <a:gd name="T37" fmla="*/ T36 w 175"/>
                                <a:gd name="T38" fmla="+- 0 -222 -286"/>
                                <a:gd name="T39" fmla="*/ -222 h 174"/>
                                <a:gd name="T40" fmla="+- 0 10524 10391"/>
                                <a:gd name="T41" fmla="*/ T40 w 175"/>
                                <a:gd name="T42" fmla="+- 0 -273 -286"/>
                                <a:gd name="T43" fmla="*/ -273 h 174"/>
                                <a:gd name="T44" fmla="+- 0 10482 10391"/>
                                <a:gd name="T45" fmla="*/ T44 w 175"/>
                                <a:gd name="T46" fmla="+- 0 -286 -286"/>
                                <a:gd name="T47" fmla="*/ -286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9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4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103" y="171"/>
                                  </a:lnTo>
                                  <a:lnTo>
                                    <a:pt x="158" y="137"/>
                                  </a:lnTo>
                                  <a:lnTo>
                                    <a:pt x="175" y="87"/>
                                  </a:lnTo>
                                  <a:lnTo>
                                    <a:pt x="172" y="64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181"/>
                        <wpg:cNvGrpSpPr>
                          <a:grpSpLocks/>
                        </wpg:cNvGrpSpPr>
                        <wpg:grpSpPr bwMode="auto">
                          <a:xfrm>
                            <a:off x="10403" y="-276"/>
                            <a:ext cx="153" cy="154"/>
                            <a:chOff x="10403" y="-276"/>
                            <a:chExt cx="153" cy="154"/>
                          </a:xfrm>
                        </wpg:grpSpPr>
                        <wps:wsp>
                          <wps:cNvPr id="189" name="Freeform 182"/>
                          <wps:cNvSpPr>
                            <a:spLocks/>
                          </wps:cNvSpPr>
                          <wps:spPr bwMode="auto">
                            <a:xfrm>
                              <a:off x="10403" y="-276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0556 10403"/>
                                <a:gd name="T1" fmla="*/ T0 w 153"/>
                                <a:gd name="T2" fmla="+- 0 -199 -276"/>
                                <a:gd name="T3" fmla="*/ -199 h 154"/>
                                <a:gd name="T4" fmla="+- 0 10529 10403"/>
                                <a:gd name="T5" fmla="*/ T4 w 153"/>
                                <a:gd name="T6" fmla="+- 0 -258 -276"/>
                                <a:gd name="T7" fmla="*/ -258 h 154"/>
                                <a:gd name="T8" fmla="+- 0 10489 10403"/>
                                <a:gd name="T9" fmla="*/ T8 w 153"/>
                                <a:gd name="T10" fmla="+- 0 -276 -276"/>
                                <a:gd name="T11" fmla="*/ -276 h 154"/>
                                <a:gd name="T12" fmla="+- 0 10463 10403"/>
                                <a:gd name="T13" fmla="*/ T12 w 153"/>
                                <a:gd name="T14" fmla="+- 0 -273 -276"/>
                                <a:gd name="T15" fmla="*/ -273 h 154"/>
                                <a:gd name="T16" fmla="+- 0 10442 10403"/>
                                <a:gd name="T17" fmla="*/ T16 w 153"/>
                                <a:gd name="T18" fmla="+- 0 -265 -276"/>
                                <a:gd name="T19" fmla="*/ -265 h 154"/>
                                <a:gd name="T20" fmla="+- 0 10424 10403"/>
                                <a:gd name="T21" fmla="*/ T20 w 153"/>
                                <a:gd name="T22" fmla="+- 0 -253 -276"/>
                                <a:gd name="T23" fmla="*/ -253 h 154"/>
                                <a:gd name="T24" fmla="+- 0 10411 10403"/>
                                <a:gd name="T25" fmla="*/ T24 w 153"/>
                                <a:gd name="T26" fmla="+- 0 -237 -276"/>
                                <a:gd name="T27" fmla="*/ -237 h 154"/>
                                <a:gd name="T28" fmla="+- 0 10403 10403"/>
                                <a:gd name="T29" fmla="*/ T28 w 153"/>
                                <a:gd name="T30" fmla="+- 0 -218 -276"/>
                                <a:gd name="T31" fmla="*/ -218 h 154"/>
                                <a:gd name="T32" fmla="+- 0 10405 10403"/>
                                <a:gd name="T33" fmla="*/ T32 w 153"/>
                                <a:gd name="T34" fmla="+- 0 -190 -276"/>
                                <a:gd name="T35" fmla="*/ -190 h 154"/>
                                <a:gd name="T36" fmla="+- 0 10437 10403"/>
                                <a:gd name="T37" fmla="*/ T36 w 153"/>
                                <a:gd name="T38" fmla="+- 0 -135 -276"/>
                                <a:gd name="T39" fmla="*/ -135 h 154"/>
                                <a:gd name="T40" fmla="+- 0 10474 10403"/>
                                <a:gd name="T41" fmla="*/ T40 w 153"/>
                                <a:gd name="T42" fmla="+- 0 -122 -276"/>
                                <a:gd name="T43" fmla="*/ -122 h 154"/>
                                <a:gd name="T44" fmla="+- 0 10498 10403"/>
                                <a:gd name="T45" fmla="*/ T44 w 153"/>
                                <a:gd name="T46" fmla="+- 0 -125 -276"/>
                                <a:gd name="T47" fmla="*/ -125 h 154"/>
                                <a:gd name="T48" fmla="+- 0 10548 10403"/>
                                <a:gd name="T49" fmla="*/ T48 w 153"/>
                                <a:gd name="T50" fmla="+- 0 -165 -276"/>
                                <a:gd name="T51" fmla="*/ -165 h 154"/>
                                <a:gd name="T52" fmla="+- 0 10556 10403"/>
                                <a:gd name="T53" fmla="*/ T52 w 153"/>
                                <a:gd name="T54" fmla="+- 0 -199 -276"/>
                                <a:gd name="T55" fmla="*/ -199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3" y="77"/>
                                  </a:moveTo>
                                  <a:lnTo>
                                    <a:pt x="126" y="1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9" y="11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1" y="154"/>
                                  </a:lnTo>
                                  <a:lnTo>
                                    <a:pt x="95" y="151"/>
                                  </a:lnTo>
                                  <a:lnTo>
                                    <a:pt x="145" y="111"/>
                                  </a:lnTo>
                                  <a:lnTo>
                                    <a:pt x="153" y="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180" style="position:absolute;margin-left:520.85pt;margin-top:22.4pt;width:8.75pt;height:8.75pt;z-index:-251682304;mso-position-horizontal-relative:page" coordsize="175,175" coordorigin="10391,-286" o:spid="_x0000_s1026" w14:anchorId="3D185D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">
                <v:group id="Group 183" style="position:absolute;left:10391;top:-286;width:175;height:174" coordsize="175,174" coordorigin="10391,-28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v:shape id="Freeform 184" style="position:absolute;left:10391;top:-286;width:175;height:174;visibility:visible;mso-wrap-style:square;v-text-anchor:top" coordsize="175,174" o:spid="_x0000_s1028" stroked="f" path="m91,l29,23,,80r3,24l38,159r40,15l103,171r55,-34l175,87,172,64,133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">
                    <v:path arrowok="t" o:connecttype="custom" o:connectlocs="91,-286;29,-263;0,-206;3,-182;38,-127;78,-112;103,-115;158,-149;175,-199;172,-222;133,-273;91,-286" o:connectangles="0,0,0,0,0,0,0,0,0,0,0,0"/>
                  </v:shape>
                </v:group>
                <v:group id="Group 181" style="position:absolute;left:10403;top:-276;width:153;height:154" coordsize="153,154" coordorigin="10403,-276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shape id="Freeform 182" style="position:absolute;left:10403;top:-276;width:153;height:154;visibility:visible;mso-wrap-style:square;v-text-anchor:top" coordsize="153,154" o:spid="_x0000_s1030" filled="f" strokeweight="1pt" path="m153,77l126,18,86,,60,3,39,11,21,23,8,39,,58,2,86r32,55l71,154r24,-3l145,111r8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">
                    <v:path arrowok="t" o:connecttype="custom" o:connectlocs="153,-199;126,-258;86,-276;60,-273;39,-265;21,-253;8,-237;0,-218;2,-190;34,-135;71,-122;95,-125;145,-165;153,-199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Pr="00991D33" w:rsidR="00185EDA">
        <w:rPr>
          <w:rFonts w:ascii="Arial" w:hAnsi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anchor distT="0" distB="0" distL="114300" distR="114300" simplePos="0" relativeHeight="251636224" behindDoc="1" locked="0" layoutInCell="1" allowOverlap="1" wp14:editId="3AC23AA5" wp14:anchorId="329FE288">
                <wp:simplePos x="0" y="0"/>
                <wp:positionH relativeFrom="page">
                  <wp:posOffset>6910070</wp:posOffset>
                </wp:positionH>
                <wp:positionV relativeFrom="paragraph">
                  <wp:posOffset>282575</wp:posOffset>
                </wp:positionV>
                <wp:extent cx="111125" cy="111125"/>
                <wp:effectExtent l="0" t="0" r="22225" b="3175"/>
                <wp:wrapNone/>
                <wp:docPr id="180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11125"/>
                          <a:chOff x="10851" y="-293"/>
                          <a:chExt cx="175" cy="175"/>
                        </a:xfrm>
                      </wpg:grpSpPr>
                      <wpg:grpSp>
                        <wpg:cNvPr id="181" name="Group 178"/>
                        <wpg:cNvGrpSpPr>
                          <a:grpSpLocks/>
                        </wpg:cNvGrpSpPr>
                        <wpg:grpSpPr bwMode="auto">
                          <a:xfrm>
                            <a:off x="10851" y="-293"/>
                            <a:ext cx="175" cy="174"/>
                            <a:chOff x="10851" y="-293"/>
                            <a:chExt cx="175" cy="174"/>
                          </a:xfrm>
                        </wpg:grpSpPr>
                        <wps:wsp>
                          <wps:cNvPr id="182" name="Freeform 179"/>
                          <wps:cNvSpPr>
                            <a:spLocks/>
                          </wps:cNvSpPr>
                          <wps:spPr bwMode="auto">
                            <a:xfrm>
                              <a:off x="10851" y="-293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0942 10851"/>
                                <a:gd name="T1" fmla="*/ T0 w 175"/>
                                <a:gd name="T2" fmla="+- 0 -293 -293"/>
                                <a:gd name="T3" fmla="*/ -293 h 174"/>
                                <a:gd name="T4" fmla="+- 0 10879 10851"/>
                                <a:gd name="T5" fmla="*/ T4 w 175"/>
                                <a:gd name="T6" fmla="+- 0 -270 -293"/>
                                <a:gd name="T7" fmla="*/ -270 h 174"/>
                                <a:gd name="T8" fmla="+- 0 10851 10851"/>
                                <a:gd name="T9" fmla="*/ T8 w 175"/>
                                <a:gd name="T10" fmla="+- 0 -213 -293"/>
                                <a:gd name="T11" fmla="*/ -213 h 174"/>
                                <a:gd name="T12" fmla="+- 0 10854 10851"/>
                                <a:gd name="T13" fmla="*/ T12 w 175"/>
                                <a:gd name="T14" fmla="+- 0 -189 -293"/>
                                <a:gd name="T15" fmla="*/ -189 h 174"/>
                                <a:gd name="T16" fmla="+- 0 10889 10851"/>
                                <a:gd name="T17" fmla="*/ T16 w 175"/>
                                <a:gd name="T18" fmla="+- 0 -134 -293"/>
                                <a:gd name="T19" fmla="*/ -134 h 174"/>
                                <a:gd name="T20" fmla="+- 0 10928 10851"/>
                                <a:gd name="T21" fmla="*/ T20 w 175"/>
                                <a:gd name="T22" fmla="+- 0 -119 -293"/>
                                <a:gd name="T23" fmla="*/ -119 h 174"/>
                                <a:gd name="T24" fmla="+- 0 10953 10851"/>
                                <a:gd name="T25" fmla="*/ T24 w 175"/>
                                <a:gd name="T26" fmla="+- 0 -122 -293"/>
                                <a:gd name="T27" fmla="*/ -122 h 174"/>
                                <a:gd name="T28" fmla="+- 0 11009 10851"/>
                                <a:gd name="T29" fmla="*/ T28 w 175"/>
                                <a:gd name="T30" fmla="+- 0 -156 -293"/>
                                <a:gd name="T31" fmla="*/ -156 h 174"/>
                                <a:gd name="T32" fmla="+- 0 11025 10851"/>
                                <a:gd name="T33" fmla="*/ T32 w 175"/>
                                <a:gd name="T34" fmla="+- 0 -206 -293"/>
                                <a:gd name="T35" fmla="*/ -206 h 174"/>
                                <a:gd name="T36" fmla="+- 0 11022 10851"/>
                                <a:gd name="T37" fmla="*/ T36 w 175"/>
                                <a:gd name="T38" fmla="+- 0 -229 -293"/>
                                <a:gd name="T39" fmla="*/ -229 h 174"/>
                                <a:gd name="T40" fmla="+- 0 10984 10851"/>
                                <a:gd name="T41" fmla="*/ T40 w 175"/>
                                <a:gd name="T42" fmla="+- 0 -280 -293"/>
                                <a:gd name="T43" fmla="*/ -280 h 174"/>
                                <a:gd name="T44" fmla="+- 0 10942 10851"/>
                                <a:gd name="T45" fmla="*/ T44 w 175"/>
                                <a:gd name="T46" fmla="+- 0 -293 -293"/>
                                <a:gd name="T47" fmla="*/ -293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91" y="0"/>
                                  </a:moveTo>
                                  <a:lnTo>
                                    <a:pt x="28" y="2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3" y="104"/>
                                  </a:lnTo>
                                  <a:lnTo>
                                    <a:pt x="38" y="159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102" y="171"/>
                                  </a:lnTo>
                                  <a:lnTo>
                                    <a:pt x="158" y="137"/>
                                  </a:lnTo>
                                  <a:lnTo>
                                    <a:pt x="174" y="87"/>
                                  </a:lnTo>
                                  <a:lnTo>
                                    <a:pt x="171" y="64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3" name="Group 176"/>
                        <wpg:cNvGrpSpPr>
                          <a:grpSpLocks/>
                        </wpg:cNvGrpSpPr>
                        <wpg:grpSpPr bwMode="auto">
                          <a:xfrm>
                            <a:off x="10863" y="-283"/>
                            <a:ext cx="153" cy="154"/>
                            <a:chOff x="10863" y="-283"/>
                            <a:chExt cx="153" cy="154"/>
                          </a:xfrm>
                        </wpg:grpSpPr>
                        <wps:wsp>
                          <wps:cNvPr id="184" name="Freeform 177"/>
                          <wps:cNvSpPr>
                            <a:spLocks/>
                          </wps:cNvSpPr>
                          <wps:spPr bwMode="auto">
                            <a:xfrm>
                              <a:off x="10863" y="-283"/>
                              <a:ext cx="153" cy="154"/>
                            </a:xfrm>
                            <a:custGeom>
                              <a:avLst/>
                              <a:gdLst>
                                <a:gd name="T0" fmla="+- 0 11015 10863"/>
                                <a:gd name="T1" fmla="*/ T0 w 153"/>
                                <a:gd name="T2" fmla="+- 0 -206 -283"/>
                                <a:gd name="T3" fmla="*/ -206 h 154"/>
                                <a:gd name="T4" fmla="+- 0 10988 10863"/>
                                <a:gd name="T5" fmla="*/ T4 w 153"/>
                                <a:gd name="T6" fmla="+- 0 -265 -283"/>
                                <a:gd name="T7" fmla="*/ -265 h 154"/>
                                <a:gd name="T8" fmla="+- 0 10948 10863"/>
                                <a:gd name="T9" fmla="*/ T8 w 153"/>
                                <a:gd name="T10" fmla="+- 0 -283 -283"/>
                                <a:gd name="T11" fmla="*/ -283 h 154"/>
                                <a:gd name="T12" fmla="+- 0 10923 10863"/>
                                <a:gd name="T13" fmla="*/ T12 w 153"/>
                                <a:gd name="T14" fmla="+- 0 -280 -283"/>
                                <a:gd name="T15" fmla="*/ -280 h 154"/>
                                <a:gd name="T16" fmla="+- 0 10901 10863"/>
                                <a:gd name="T17" fmla="*/ T16 w 153"/>
                                <a:gd name="T18" fmla="+- 0 -272 -283"/>
                                <a:gd name="T19" fmla="*/ -272 h 154"/>
                                <a:gd name="T20" fmla="+- 0 10884 10863"/>
                                <a:gd name="T21" fmla="*/ T20 w 153"/>
                                <a:gd name="T22" fmla="+- 0 -260 -283"/>
                                <a:gd name="T23" fmla="*/ -260 h 154"/>
                                <a:gd name="T24" fmla="+- 0 10871 10863"/>
                                <a:gd name="T25" fmla="*/ T24 w 153"/>
                                <a:gd name="T26" fmla="+- 0 -243 -283"/>
                                <a:gd name="T27" fmla="*/ -243 h 154"/>
                                <a:gd name="T28" fmla="+- 0 10863 10863"/>
                                <a:gd name="T29" fmla="*/ T28 w 153"/>
                                <a:gd name="T30" fmla="+- 0 -224 -283"/>
                                <a:gd name="T31" fmla="*/ -224 h 154"/>
                                <a:gd name="T32" fmla="+- 0 10865 10863"/>
                                <a:gd name="T33" fmla="*/ T32 w 153"/>
                                <a:gd name="T34" fmla="+- 0 -197 -283"/>
                                <a:gd name="T35" fmla="*/ -197 h 154"/>
                                <a:gd name="T36" fmla="+- 0 10897 10863"/>
                                <a:gd name="T37" fmla="*/ T36 w 153"/>
                                <a:gd name="T38" fmla="+- 0 -142 -283"/>
                                <a:gd name="T39" fmla="*/ -142 h 154"/>
                                <a:gd name="T40" fmla="+- 0 10933 10863"/>
                                <a:gd name="T41" fmla="*/ T40 w 153"/>
                                <a:gd name="T42" fmla="+- 0 -129 -283"/>
                                <a:gd name="T43" fmla="*/ -129 h 154"/>
                                <a:gd name="T44" fmla="+- 0 10957 10863"/>
                                <a:gd name="T45" fmla="*/ T44 w 153"/>
                                <a:gd name="T46" fmla="+- 0 -132 -283"/>
                                <a:gd name="T47" fmla="*/ -132 h 154"/>
                                <a:gd name="T48" fmla="+- 0 11007 10863"/>
                                <a:gd name="T49" fmla="*/ T48 w 153"/>
                                <a:gd name="T50" fmla="+- 0 -172 -283"/>
                                <a:gd name="T51" fmla="*/ -172 h 154"/>
                                <a:gd name="T52" fmla="+- 0 11015 10863"/>
                                <a:gd name="T53" fmla="*/ T52 w 153"/>
                                <a:gd name="T54" fmla="+- 0 -206 -283"/>
                                <a:gd name="T55" fmla="*/ -206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3" h="154">
                                  <a:moveTo>
                                    <a:pt x="152" y="77"/>
                                  </a:moveTo>
                                  <a:lnTo>
                                    <a:pt x="125" y="18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38" y="11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8" y="4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34" y="141"/>
                                  </a:lnTo>
                                  <a:lnTo>
                                    <a:pt x="70" y="154"/>
                                  </a:lnTo>
                                  <a:lnTo>
                                    <a:pt x="94" y="151"/>
                                  </a:lnTo>
                                  <a:lnTo>
                                    <a:pt x="144" y="111"/>
                                  </a:lnTo>
                                  <a:lnTo>
                                    <a:pt x="152" y="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175" style="position:absolute;margin-left:544.1pt;margin-top:22.25pt;width:8.75pt;height:8.75pt;z-index:-251680256;mso-position-horizontal-relative:page" coordsize="175,175" coordorigin="10851,-293" o:spid="_x0000_s1026" w14:anchorId="3F5C9A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">
                <v:group id="Group 178" style="position:absolute;left:10851;top:-293;width:175;height:174" coordsize="175,174" coordorigin="10851,-293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 179" style="position:absolute;left:10851;top:-293;width:175;height:174;visibility:visible;mso-wrap-style:square;v-text-anchor:top" coordsize="175,174" o:spid="_x0000_s1028" stroked="f" path="m91,l28,23,,80r3,24l38,159r39,15l102,171r56,-34l174,87,171,64,133,13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">
                    <v:path arrowok="t" o:connecttype="custom" o:connectlocs="91,-293;28,-270;0,-213;3,-189;38,-134;77,-119;102,-122;158,-156;174,-206;171,-229;133,-280;91,-293" o:connectangles="0,0,0,0,0,0,0,0,0,0,0,0"/>
                  </v:shape>
                </v:group>
                <v:group id="Group 176" style="position:absolute;left:10863;top:-283;width:153;height:154" coordsize="153,154" coordorigin="10863,-283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shape id="Freeform 177" style="position:absolute;left:10863;top:-283;width:153;height:154;visibility:visible;mso-wrap-style:square;v-text-anchor:top" coordsize="153,154" o:spid="_x0000_s1030" filled="f" strokeweight="1pt" path="m152,77l125,18,85,,60,3,38,11,21,23,8,40,,59,2,86r32,55l70,154r24,-3l144,111r8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">
                    <v:path arrowok="t" o:connecttype="custom" o:connectlocs="152,-206;125,-265;85,-283;60,-280;38,-272;21,-260;8,-243;0,-224;2,-197;34,-142;70,-129;94,-132;144,-172;152,-206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Pr="00991D33" w:rsidR="00991D33">
        <w:rPr>
          <w:rFonts w:ascii="Arial" w:hAnsi="Arial" w:cs="Arial"/>
          <w:color w:val="2F2116"/>
          <w:sz w:val="18"/>
          <w:szCs w:val="18"/>
          <w:lang w:val="da-DK"/>
        </w:rPr>
        <w:t>Husorden:</w:t>
      </w:r>
      <w:r w:rsidR="00503CE1">
        <w:rPr>
          <w:rFonts w:ascii="Arial" w:hAnsi="Arial" w:cs="Arial"/>
          <w:color w:val="2F2116"/>
          <w:sz w:val="18"/>
          <w:szCs w:val="18"/>
          <w:lang w:val="da-DK"/>
        </w:rPr>
        <w:tab/>
      </w:r>
      <w:r w:rsidRPr="00991D33" w:rsidR="00991D33">
        <w:rPr>
          <w:rFonts w:ascii="Arial" w:hAnsi="Arial" w:cs="Arial"/>
          <w:color w:val="2F2116"/>
          <w:sz w:val="18"/>
          <w:szCs w:val="18"/>
          <w:lang w:val="da-DK"/>
        </w:rPr>
        <w:t>Der foreligger ved lejeforholdets indgåelse en</w:t>
      </w:r>
      <w:r w:rsidRPr="00991D33" w:rsidR="00991D33">
        <w:rPr>
          <w:rFonts w:ascii="Arial" w:hAnsi="Arial" w:cs="Arial"/>
          <w:color w:val="2F2116"/>
          <w:spacing w:val="10"/>
          <w:sz w:val="18"/>
          <w:szCs w:val="18"/>
          <w:lang w:val="da-DK"/>
        </w:rPr>
        <w:t xml:space="preserve"> </w:t>
      </w:r>
      <w:r w:rsidRPr="00991D33" w:rsidR="00991D33">
        <w:rPr>
          <w:rFonts w:ascii="Arial" w:hAnsi="Arial" w:cs="Arial"/>
          <w:color w:val="2F2116"/>
          <w:sz w:val="18"/>
          <w:szCs w:val="18"/>
          <w:lang w:val="da-DK"/>
        </w:rPr>
        <w:t>husorden</w:t>
      </w:r>
      <w:r w:rsidRPr="00991D33" w:rsidR="00991D33">
        <w:rPr>
          <w:rFonts w:ascii="Arial" w:hAnsi="Arial" w:cs="Arial"/>
          <w:color w:val="2F2116"/>
          <w:w w:val="101"/>
          <w:sz w:val="18"/>
          <w:szCs w:val="18"/>
          <w:lang w:val="da-DK"/>
        </w:rPr>
        <w:t xml:space="preserve"> </w:t>
      </w:r>
    </w:p>
    <w:p w:rsidRPr="00503CE1" w:rsidR="00991D33" w:rsidP="00AA2934" w:rsidRDefault="00503CE1">
      <w:pPr>
        <w:pStyle w:val="TableParagraph"/>
        <w:tabs>
          <w:tab w:val="left" w:pos="993"/>
          <w:tab w:val="left" w:pos="2410"/>
          <w:tab w:val="left" w:pos="9424"/>
          <w:tab w:val="left" w:pos="9605"/>
          <w:tab w:val="left" w:pos="9894"/>
          <w:tab w:val="left" w:pos="10065"/>
        </w:tabs>
        <w:ind w:left="966"/>
        <w:rPr>
          <w:rFonts w:ascii="Arial" w:hAnsi="Arial" w:eastAsia="Arial" w:cs="Arial"/>
          <w:sz w:val="18"/>
          <w:szCs w:val="18"/>
          <w:lang w:val="da-DK"/>
        </w:rPr>
      </w:pPr>
      <w:r>
        <w:rPr>
          <w:rFonts w:ascii="Arial" w:hAnsi="Arial" w:cs="Arial"/>
          <w:color w:val="2F2116"/>
          <w:w w:val="101"/>
          <w:sz w:val="18"/>
          <w:szCs w:val="18"/>
          <w:lang w:val="da-DK"/>
        </w:rPr>
        <w:tab/>
      </w:r>
      <w:r>
        <w:rPr>
          <w:rFonts w:ascii="Arial" w:hAnsi="Arial" w:cs="Arial"/>
          <w:color w:val="2F2116"/>
          <w:w w:val="101"/>
          <w:sz w:val="18"/>
          <w:szCs w:val="18"/>
          <w:lang w:val="da-DK"/>
        </w:rPr>
        <w:tab/>
      </w:r>
      <w:r w:rsidRPr="00991D33" w:rsidR="00991D33">
        <w:rPr>
          <w:rFonts w:ascii="Arial" w:hAnsi="Arial" w:cs="Arial"/>
          <w:color w:val="2F2116"/>
          <w:sz w:val="18"/>
          <w:szCs w:val="18"/>
          <w:lang w:val="da-DK"/>
        </w:rPr>
        <w:t>for ejendommen? (sæt</w:t>
      </w:r>
      <w:r w:rsidRPr="00991D33" w:rsidR="00991D33">
        <w:rPr>
          <w:rFonts w:ascii="Arial" w:hAnsi="Arial" w:cs="Arial"/>
          <w:color w:val="2F2116"/>
          <w:spacing w:val="-7"/>
          <w:sz w:val="18"/>
          <w:szCs w:val="18"/>
          <w:lang w:val="da-DK"/>
        </w:rPr>
        <w:t xml:space="preserve"> </w:t>
      </w:r>
      <w:r w:rsidRPr="00991D33" w:rsidR="00991D33">
        <w:rPr>
          <w:rFonts w:ascii="Arial" w:hAnsi="Arial" w:cs="Arial"/>
          <w:color w:val="2F2116"/>
          <w:sz w:val="18"/>
          <w:szCs w:val="18"/>
          <w:lang w:val="da-DK"/>
        </w:rPr>
        <w:t>x)</w:t>
      </w:r>
      <w:r w:rsidR="006450B6">
        <w:rPr>
          <w:rFonts w:ascii="Arial" w:hAnsi="Arial" w:cs="Arial"/>
          <w:color w:val="2F2116"/>
          <w:sz w:val="18"/>
          <w:szCs w:val="18"/>
          <w:lang w:val="da-DK"/>
        </w:rPr>
        <w:tab/>
      </w:r>
      <w:bookmarkStart w:name="HusordenJa" w:id="128"/>
      <w:bookmarkEnd w:id="128"/>
      <w:sdt>
        <w:sdtPr>
          <w:rPr>
            <w:rFonts w:ascii="Arial" w:hAnsi="Arial" w:cs="Arial"/>
            <w:color w:val="2F2116"/>
            <w:sz w:val="18"/>
            <w:szCs w:val="18"/>
            <w:lang w:val="da-DK"/>
          </w:rPr>
          <w:alias w:val="#Nav: /LeaseContract_A9/HouseRulesYes"/>
          <w:tag w:val="#Nav: ContractTypeA9/50500"/>
          <w:id w:val="690342575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HouseRulesYes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cs="Arial"/>
              <w:color w:val="2F2116"/>
              <w:sz w:val="18"/>
              <w:szCs w:val="18"/>
              <w:lang w:val="da-DK"/>
            </w:rPr>
            <w:t>HouseRulesYes</w:t>
          </w:r>
          <w:proofErr w:type="spellEnd"/>
        </w:sdtContent>
      </w:sdt>
      <w:r w:rsidR="00FA70DE">
        <w:rPr>
          <w:rFonts w:ascii="Arial" w:hAnsi="Arial" w:cs="Arial"/>
          <w:color w:val="2F2116"/>
          <w:sz w:val="18"/>
          <w:szCs w:val="18"/>
          <w:lang w:val="da-DK"/>
        </w:rPr>
        <w:tab/>
      </w:r>
      <w:r w:rsidRPr="00503CE1" w:rsidR="00991D33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>Ja</w:t>
      </w:r>
      <w:r w:rsidR="006450B6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ab/>
      </w:r>
      <w:bookmarkStart w:name="HusordenNej" w:id="129"/>
      <w:bookmarkEnd w:id="129"/>
      <w:sdt>
        <w:sdtPr>
          <w:rPr>
            <w:rFonts w:ascii="Arial" w:hAnsi="Arial" w:eastAsia="Arial" w:cs="Arial"/>
            <w:color w:val="2F2116"/>
            <w:position w:val="1"/>
            <w:sz w:val="18"/>
            <w:szCs w:val="18"/>
            <w:lang w:val="da-DK"/>
          </w:rPr>
          <w:alias w:val="#Nav: /LeaseContract_A9/HouseRulesNo"/>
          <w:tag w:val="#Nav: ContractTypeA9/50500"/>
          <w:id w:val="-164092560"/>
          <w:placeholder>
            <w:docPart w:val="DefaultPlaceholder_-1854013440"/>
          </w:placeholder>
          <w:dataBinding w:prefixMappings="xmlns:ns0='urn:microsoft-dynamics-nav/reports/ContractTypeA9/50500/'" w:xpath="/ns0:NavWordReportXmlPart[1]/ns0:LeaseContract_A9[1]/ns0:HouseRulesNo[1]" w:storeItemID="{BED37232-F969-45E4-A645-04C1A97B6F95}"/>
          <w:text/>
        </w:sdtPr>
        <w:sdtEndPr/>
        <w:sdtContent>
          <w:proofErr w:type="spellStart"/>
          <w:r w:rsidR="0070511F">
            <w:rPr>
              <w:rFonts w:ascii="Arial" w:hAnsi="Arial" w:eastAsia="Arial" w:cs="Arial"/>
              <w:color w:val="2F2116"/>
              <w:position w:val="1"/>
              <w:sz w:val="18"/>
              <w:szCs w:val="18"/>
              <w:lang w:val="da-DK"/>
            </w:rPr>
            <w:t>HouseRulesNo</w:t>
          </w:r>
          <w:proofErr w:type="spellEnd"/>
        </w:sdtContent>
      </w:sdt>
      <w:r w:rsidR="00FA70DE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ab/>
      </w:r>
      <w:r w:rsidRPr="00503CE1" w:rsidR="00991D33">
        <w:rPr>
          <w:rFonts w:ascii="Arial" w:hAnsi="Arial" w:eastAsia="Arial" w:cs="Arial"/>
          <w:color w:val="2F2116"/>
          <w:position w:val="1"/>
          <w:sz w:val="18"/>
          <w:szCs w:val="18"/>
          <w:lang w:val="da-DK"/>
        </w:rPr>
        <w:t>Nej</w:t>
      </w:r>
    </w:p>
    <w:p w:rsidRPr="00991D33" w:rsidR="00AD0160" w:rsidP="00503CE1" w:rsidRDefault="00706616">
      <w:pPr>
        <w:pStyle w:val="Brdtekst"/>
        <w:tabs>
          <w:tab w:val="left" w:pos="2410"/>
          <w:tab w:val="left" w:pos="9356"/>
          <w:tab w:val="left" w:pos="9424"/>
          <w:tab w:val="left" w:pos="9605"/>
          <w:tab w:val="left" w:pos="9639"/>
          <w:tab w:val="left" w:pos="9781"/>
          <w:tab w:val="left" w:pos="9894"/>
          <w:tab w:val="left" w:pos="10065"/>
        </w:tabs>
        <w:spacing w:before="87"/>
        <w:ind w:left="966"/>
        <w:rPr>
          <w:rFonts w:ascii="Arial" w:hAnsi="Arial" w:eastAsia="Arial" w:cs="Arial"/>
          <w:lang w:val="da-DK"/>
        </w:rPr>
      </w:pPr>
      <w:r w:rsidRPr="00991D33">
        <w:rPr>
          <w:rFonts w:ascii="Arial" w:hAnsi="Arial" w:cs="Arial"/>
          <w:color w:val="2F2116"/>
          <w:lang w:val="da-DK"/>
        </w:rPr>
        <w:t>Husordenen vedlægges, såfremt en sådan findes for</w:t>
      </w:r>
      <w:r w:rsidRPr="00991D33">
        <w:rPr>
          <w:rFonts w:ascii="Arial" w:hAnsi="Arial" w:cs="Arial"/>
          <w:color w:val="2F2116"/>
          <w:spacing w:val="20"/>
          <w:lang w:val="da-DK"/>
        </w:rPr>
        <w:t xml:space="preserve"> </w:t>
      </w:r>
      <w:r w:rsidRPr="00991D33">
        <w:rPr>
          <w:rFonts w:ascii="Arial" w:hAnsi="Arial" w:cs="Arial"/>
          <w:color w:val="2F2116"/>
          <w:lang w:val="da-DK"/>
        </w:rPr>
        <w:t>ejendommen.</w:t>
      </w:r>
    </w:p>
    <w:p w:rsidRPr="00991D33" w:rsidR="00AD0160" w:rsidP="00991D33" w:rsidRDefault="00AD0160">
      <w:pPr>
        <w:tabs>
          <w:tab w:val="left" w:pos="2410"/>
        </w:tabs>
        <w:spacing w:before="6"/>
        <w:rPr>
          <w:rFonts w:ascii="Arial" w:hAnsi="Arial" w:eastAsia="Arial" w:cs="Arial"/>
          <w:sz w:val="18"/>
          <w:szCs w:val="18"/>
          <w:lang w:val="da-DK"/>
        </w:rPr>
      </w:pPr>
    </w:p>
    <w:p w:rsidRPr="00503CE1" w:rsidR="00AD0160" w:rsidP="00991D33" w:rsidRDefault="00706616">
      <w:pPr>
        <w:tabs>
          <w:tab w:val="left" w:pos="2410"/>
        </w:tabs>
        <w:spacing w:line="20" w:lineRule="exact"/>
        <w:ind w:left="959"/>
        <w:rPr>
          <w:rFonts w:ascii="Arial" w:hAnsi="Arial" w:eastAsia="Arial" w:cs="Arial"/>
          <w:sz w:val="18"/>
          <w:szCs w:val="18"/>
          <w:lang w:val="da-DK"/>
        </w:rPr>
      </w:pPr>
      <w:r w:rsidRPr="00991D33">
        <w:rPr>
          <w:rFonts w:ascii="Arial" w:hAnsi="Arial" w:eastAsia="Arial" w:cs="Arial"/>
          <w:noProof/>
          <w:sz w:val="18"/>
          <w:szCs w:val="18"/>
          <w:lang w:val="da-DK" w:eastAsia="da-DK"/>
        </w:rPr>
        <mc:AlternateContent>
          <mc:Choice Requires="wpg">
            <w:drawing>
              <wp:inline distT="0" distB="0" distL="0" distR="0">
                <wp:extent cx="5866765" cy="5715"/>
                <wp:effectExtent l="8890" t="10160" r="10795" b="3175"/>
                <wp:docPr id="177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5715"/>
                          <a:chOff x="0" y="0"/>
                          <a:chExt cx="9239" cy="9"/>
                        </a:xfrm>
                      </wpg:grpSpPr>
                      <wpg:grpSp>
                        <wpg:cNvPr id="178" name="Group 17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9230" cy="2"/>
                            <a:chOff x="4" y="4"/>
                            <a:chExt cx="9230" cy="2"/>
                          </a:xfrm>
                        </wpg:grpSpPr>
                        <wps:wsp>
                          <wps:cNvPr id="179" name="Freeform 17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92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9230"/>
                                <a:gd name="T2" fmla="+- 0 9234 4"/>
                                <a:gd name="T3" fmla="*/ T2 w 92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30">
                                  <a:moveTo>
                                    <a:pt x="0" y="0"/>
                                  </a:moveTo>
                                  <a:lnTo>
                                    <a:pt x="9230" y="0"/>
                                  </a:lnTo>
                                </a:path>
                              </a:pathLst>
                            </a:custGeom>
                            <a:noFill/>
                            <a:ln w="5715">
                              <a:solidFill>
                                <a:srgbClr val="2F211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>
              <v:group id="Group 172" style="width:461.95pt;height:.45pt;mso-position-horizontal-relative:char;mso-position-vertical-relative:line" coordsize="9239,9" o:spid="_x0000_s1026" w14:anchorId="47337C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">
                <v:group id="Group 173" style="position:absolute;left:4;top:4;width:9230;height:2" coordsize="9230,2" coordorigin="4,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shape id="Freeform 174" style="position:absolute;left:4;top:4;width:9230;height:2;visibility:visible;mso-wrap-style:square;v-text-anchor:top" coordsize="9230,2" o:spid="_x0000_s1028" filled="f" strokecolor="#2f2116" strokeweight=".45pt" path="m,l923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">
                    <v:path arrowok="t" o:connecttype="custom" o:connectlocs="0,0;9230,0" o:connectangles="0,0"/>
                  </v:shape>
                </v:group>
                <w10:anchorlock/>
              </v:group>
            </w:pict>
          </mc:Fallback>
        </mc:AlternateContent>
      </w:r>
    </w:p>
    <w:p w:rsidRPr="00991D33" w:rsidR="00AD0160" w:rsidP="00991D33" w:rsidRDefault="00706616">
      <w:pPr>
        <w:pStyle w:val="Brdtekst"/>
        <w:tabs>
          <w:tab w:val="left" w:pos="2410"/>
        </w:tabs>
        <w:spacing w:before="131"/>
        <w:ind w:left="963"/>
        <w:rPr>
          <w:rFonts w:ascii="Arial" w:hAnsi="Arial" w:eastAsia="Arial" w:cs="Arial"/>
          <w:lang w:val="da-DK"/>
        </w:rPr>
      </w:pPr>
      <w:r w:rsidRPr="00991D33">
        <w:rPr>
          <w:rFonts w:ascii="Arial" w:hAnsi="Arial" w:cs="Arial"/>
          <w:color w:val="2F2116"/>
          <w:lang w:val="da-DK"/>
        </w:rPr>
        <w:t>Øvrige oplysninger om det</w:t>
      </w:r>
      <w:r w:rsidRPr="00991D33">
        <w:rPr>
          <w:rFonts w:ascii="Arial" w:hAnsi="Arial" w:cs="Arial"/>
          <w:color w:val="2F2116"/>
          <w:spacing w:val="19"/>
          <w:lang w:val="da-DK"/>
        </w:rPr>
        <w:t xml:space="preserve"> </w:t>
      </w:r>
      <w:r w:rsidRPr="00991D33">
        <w:rPr>
          <w:rFonts w:ascii="Arial" w:hAnsi="Arial" w:cs="Arial"/>
          <w:color w:val="2F2116"/>
          <w:lang w:val="da-DK"/>
        </w:rPr>
        <w:t>lejede:</w:t>
      </w:r>
    </w:p>
    <w:p w:rsidRPr="00991D33" w:rsidR="00AD0160" w:rsidP="00991D33" w:rsidRDefault="00706616">
      <w:pPr>
        <w:pStyle w:val="Brdtekst"/>
        <w:tabs>
          <w:tab w:val="left" w:pos="2410"/>
        </w:tabs>
        <w:spacing w:before="13" w:line="254" w:lineRule="auto"/>
        <w:ind w:left="2380" w:right="190"/>
        <w:rPr>
          <w:rFonts w:ascii="Arial" w:hAnsi="Arial" w:eastAsia="Arial" w:cs="Arial"/>
          <w:lang w:val="da-DK"/>
        </w:rPr>
      </w:pPr>
      <w:r w:rsidRPr="00991D33">
        <w:rPr>
          <w:rFonts w:ascii="Arial" w:hAnsi="Arial" w:eastAsia="Arial" w:cs="Arial"/>
          <w:color w:val="2F2116"/>
          <w:lang w:val="da-DK"/>
        </w:rPr>
        <w:t xml:space="preserve">Der må ikke her anføres </w:t>
      </w:r>
      <w:r w:rsidRPr="00991D33">
        <w:rPr>
          <w:rFonts w:ascii="Arial" w:hAnsi="Arial" w:eastAsia="Arial" w:cs="Arial"/>
          <w:color w:val="2F2116"/>
          <w:spacing w:val="-3"/>
          <w:lang w:val="da-DK"/>
        </w:rPr>
        <w:t xml:space="preserve">vilkår, </w:t>
      </w:r>
      <w:r w:rsidRPr="00991D33">
        <w:rPr>
          <w:rFonts w:ascii="Arial" w:hAnsi="Arial" w:eastAsia="Arial" w:cs="Arial"/>
          <w:color w:val="2F2116"/>
          <w:lang w:val="da-DK"/>
        </w:rPr>
        <w:t>som i sin helhed allerede følger af lejelovgivningens</w:t>
      </w:r>
      <w:r w:rsidRPr="00991D33">
        <w:rPr>
          <w:rFonts w:ascii="Arial" w:hAnsi="Arial" w:eastAsia="Arial" w:cs="Arial"/>
          <w:color w:val="2F2116"/>
          <w:spacing w:val="-19"/>
          <w:lang w:val="da-DK"/>
        </w:rPr>
        <w:t xml:space="preserve"> </w:t>
      </w:r>
      <w:r w:rsidRPr="00991D33">
        <w:rPr>
          <w:rFonts w:ascii="Arial" w:hAnsi="Arial" w:eastAsia="Arial" w:cs="Arial"/>
          <w:color w:val="2F2116"/>
          <w:lang w:val="da-DK"/>
        </w:rPr>
        <w:t>almindelige vilkår</w:t>
      </w:r>
      <w:r w:rsidRPr="00991D33">
        <w:rPr>
          <w:rFonts w:ascii="Arial" w:hAnsi="Arial" w:eastAsia="Arial" w:cs="Arial"/>
          <w:color w:val="2F2116"/>
          <w:spacing w:val="-5"/>
          <w:lang w:val="da-DK"/>
        </w:rPr>
        <w:t xml:space="preserve"> </w:t>
      </w:r>
      <w:r w:rsidRPr="00991D33">
        <w:rPr>
          <w:rFonts w:ascii="Arial" w:hAnsi="Arial" w:eastAsia="Arial" w:cs="Arial"/>
          <w:color w:val="2F2116"/>
          <w:lang w:val="da-DK"/>
        </w:rPr>
        <w:t>eller</w:t>
      </w:r>
      <w:r w:rsidRPr="00991D33">
        <w:rPr>
          <w:rFonts w:ascii="Arial" w:hAnsi="Arial" w:eastAsia="Arial" w:cs="Arial"/>
          <w:color w:val="2F2116"/>
          <w:spacing w:val="-5"/>
          <w:lang w:val="da-DK"/>
        </w:rPr>
        <w:t xml:space="preserve"> </w:t>
      </w:r>
      <w:r w:rsidRPr="00991D33">
        <w:rPr>
          <w:rFonts w:ascii="Arial" w:hAnsi="Arial" w:eastAsia="Arial" w:cs="Arial"/>
          <w:color w:val="2F2116"/>
          <w:lang w:val="da-DK"/>
        </w:rPr>
        <w:t>fravigelser,</w:t>
      </w:r>
      <w:r w:rsidRPr="00991D33">
        <w:rPr>
          <w:rFonts w:ascii="Arial" w:hAnsi="Arial" w:eastAsia="Arial" w:cs="Arial"/>
          <w:color w:val="2F2116"/>
          <w:spacing w:val="-5"/>
          <w:lang w:val="da-DK"/>
        </w:rPr>
        <w:t xml:space="preserve"> </w:t>
      </w:r>
      <w:r w:rsidRPr="00991D33">
        <w:rPr>
          <w:rFonts w:ascii="Arial" w:hAnsi="Arial" w:eastAsia="Arial" w:cs="Arial"/>
          <w:color w:val="2F2116"/>
          <w:lang w:val="da-DK"/>
        </w:rPr>
        <w:t>der</w:t>
      </w:r>
      <w:r w:rsidRPr="00991D33">
        <w:rPr>
          <w:rFonts w:ascii="Arial" w:hAnsi="Arial" w:eastAsia="Arial" w:cs="Arial"/>
          <w:color w:val="2F2116"/>
          <w:spacing w:val="-5"/>
          <w:lang w:val="da-DK"/>
        </w:rPr>
        <w:t xml:space="preserve"> </w:t>
      </w:r>
      <w:r w:rsidRPr="00991D33">
        <w:rPr>
          <w:rFonts w:ascii="Arial" w:hAnsi="Arial" w:eastAsia="Arial" w:cs="Arial"/>
          <w:color w:val="2F2116"/>
          <w:lang w:val="da-DK"/>
        </w:rPr>
        <w:t>skal</w:t>
      </w:r>
      <w:r w:rsidRPr="00991D33">
        <w:rPr>
          <w:rFonts w:ascii="Arial" w:hAnsi="Arial" w:eastAsia="Arial" w:cs="Arial"/>
          <w:color w:val="2F2116"/>
          <w:spacing w:val="-5"/>
          <w:lang w:val="da-DK"/>
        </w:rPr>
        <w:t xml:space="preserve"> </w:t>
      </w:r>
      <w:r w:rsidRPr="00991D33">
        <w:rPr>
          <w:rFonts w:ascii="Arial" w:hAnsi="Arial" w:eastAsia="Arial" w:cs="Arial"/>
          <w:color w:val="2F2116"/>
          <w:lang w:val="da-DK"/>
        </w:rPr>
        <w:t>anføres</w:t>
      </w:r>
      <w:r w:rsidRPr="00991D33">
        <w:rPr>
          <w:rFonts w:ascii="Arial" w:hAnsi="Arial" w:eastAsia="Arial" w:cs="Arial"/>
          <w:color w:val="2F2116"/>
          <w:spacing w:val="-5"/>
          <w:lang w:val="da-DK"/>
        </w:rPr>
        <w:t xml:space="preserve"> </w:t>
      </w:r>
      <w:r w:rsidRPr="00991D33">
        <w:rPr>
          <w:rFonts w:ascii="Arial" w:hAnsi="Arial" w:eastAsia="Arial" w:cs="Arial"/>
          <w:color w:val="2F2116"/>
          <w:lang w:val="da-DK"/>
        </w:rPr>
        <w:t>under</w:t>
      </w:r>
      <w:r w:rsidRPr="00991D33">
        <w:rPr>
          <w:rFonts w:ascii="Arial" w:hAnsi="Arial" w:eastAsia="Arial" w:cs="Arial"/>
          <w:color w:val="2F2116"/>
          <w:spacing w:val="-5"/>
          <w:lang w:val="da-DK"/>
        </w:rPr>
        <w:t xml:space="preserve"> </w:t>
      </w:r>
      <w:r w:rsidRPr="00991D33">
        <w:rPr>
          <w:rFonts w:ascii="Arial" w:hAnsi="Arial" w:eastAsia="Arial" w:cs="Arial"/>
          <w:color w:val="2F2116"/>
          <w:lang w:val="da-DK"/>
        </w:rPr>
        <w:t>§</w:t>
      </w:r>
      <w:r w:rsidRPr="00991D33">
        <w:rPr>
          <w:rFonts w:ascii="Arial" w:hAnsi="Arial" w:eastAsia="Arial" w:cs="Arial"/>
          <w:color w:val="2F2116"/>
          <w:spacing w:val="-5"/>
          <w:lang w:val="da-DK"/>
        </w:rPr>
        <w:t xml:space="preserve"> </w:t>
      </w:r>
      <w:r w:rsidRPr="00991D33">
        <w:rPr>
          <w:rFonts w:ascii="Arial" w:hAnsi="Arial" w:eastAsia="Arial" w:cs="Arial"/>
          <w:color w:val="2F2116"/>
          <w:lang w:val="da-DK"/>
        </w:rPr>
        <w:t>11.</w:t>
      </w:r>
    </w:p>
    <w:p w:rsidRPr="00991D33" w:rsidR="00AD0160" w:rsidP="00991D33" w:rsidRDefault="00AD0160">
      <w:pPr>
        <w:tabs>
          <w:tab w:val="left" w:pos="2410"/>
        </w:tabs>
        <w:spacing w:line="254" w:lineRule="auto"/>
        <w:rPr>
          <w:rFonts w:ascii="Arial" w:hAnsi="Arial" w:eastAsia="Arial" w:cs="Arial"/>
          <w:sz w:val="18"/>
          <w:szCs w:val="18"/>
          <w:lang w:val="da-DK"/>
        </w:rPr>
        <w:sectPr w:rsidRPr="00991D33" w:rsidR="00AD0160">
          <w:pgSz w:w="11910" w:h="16840"/>
          <w:pgMar w:top="1340" w:right="420" w:bottom="1000" w:left="1020" w:header="0" w:footer="809" w:gutter="0"/>
          <w:cols w:space="708"/>
        </w:sectPr>
      </w:pPr>
    </w:p>
    <w:p w:rsidRPr="00706616" w:rsidR="00AD0160" w:rsidRDefault="00706616">
      <w:pPr>
        <w:pStyle w:val="Overskrift2"/>
        <w:tabs>
          <w:tab w:val="left" w:pos="10318"/>
        </w:tabs>
        <w:spacing w:before="50"/>
        <w:ind w:left="964" w:hanging="851"/>
        <w:rPr>
          <w:lang w:val="da-DK"/>
        </w:rPr>
      </w:pPr>
      <w:r w:rsidRPr="00706616">
        <w:rPr>
          <w:color w:val="2F2116"/>
          <w:shd w:val="clear" w:color="auto" w:fill="D3D3D2"/>
          <w:lang w:val="da-DK"/>
        </w:rPr>
        <w:lastRenderedPageBreak/>
        <w:t>§ 11.  Særlige</w:t>
      </w:r>
      <w:r w:rsidRPr="00706616">
        <w:rPr>
          <w:color w:val="2F2116"/>
          <w:spacing w:val="37"/>
          <w:shd w:val="clear" w:color="auto" w:fill="D3D3D2"/>
          <w:lang w:val="da-DK"/>
        </w:rPr>
        <w:t xml:space="preserve"> </w:t>
      </w:r>
      <w:r w:rsidRPr="00706616">
        <w:rPr>
          <w:color w:val="2F2116"/>
          <w:shd w:val="clear" w:color="auto" w:fill="D3D3D2"/>
          <w:lang w:val="da-DK"/>
        </w:rPr>
        <w:t xml:space="preserve">vilkår </w:t>
      </w:r>
      <w:r w:rsidRPr="00706616">
        <w:rPr>
          <w:color w:val="2F2116"/>
          <w:shd w:val="clear" w:color="auto" w:fill="D3D3D2"/>
          <w:lang w:val="da-DK"/>
        </w:rPr>
        <w:tab/>
      </w:r>
    </w:p>
    <w:p w:rsidRPr="00706616" w:rsidR="00AD0160" w:rsidRDefault="00AD0160">
      <w:pPr>
        <w:spacing w:before="10"/>
        <w:rPr>
          <w:rFonts w:ascii="Arial" w:hAnsi="Arial" w:eastAsia="Arial" w:cs="Arial"/>
          <w:sz w:val="19"/>
          <w:szCs w:val="19"/>
          <w:lang w:val="da-DK"/>
        </w:rPr>
      </w:pPr>
    </w:p>
    <w:p w:rsidRPr="00691CAB" w:rsidR="00AD0160" w:rsidRDefault="00706616">
      <w:pPr>
        <w:pStyle w:val="Overskrift3"/>
        <w:tabs>
          <w:tab w:val="left" w:pos="2381"/>
        </w:tabs>
        <w:spacing w:line="254" w:lineRule="auto"/>
        <w:ind w:left="2381" w:right="135" w:hanging="1418"/>
        <w:rPr>
          <w:rFonts w:ascii="Arial" w:hAnsi="Arial" w:eastAsia="Arial" w:cs="Arial"/>
          <w:b w:val="0"/>
          <w:bCs w:val="0"/>
          <w:lang w:val="da-DK"/>
        </w:rPr>
      </w:pPr>
      <w:r w:rsidRPr="00706616">
        <w:rPr>
          <w:rFonts w:ascii="Arial" w:hAnsi="Arial" w:eastAsia="Arial" w:cs="Arial"/>
          <w:b w:val="0"/>
          <w:bCs w:val="0"/>
          <w:color w:val="2F2116"/>
          <w:w w:val="95"/>
          <w:lang w:val="da-DK"/>
        </w:rPr>
        <w:t>Fravigelser:</w:t>
      </w:r>
      <w:r w:rsidRPr="00706616">
        <w:rPr>
          <w:rFonts w:ascii="Arial" w:hAnsi="Arial" w:eastAsia="Arial" w:cs="Arial"/>
          <w:b w:val="0"/>
          <w:bCs w:val="0"/>
          <w:color w:val="2F2116"/>
          <w:w w:val="95"/>
          <w:lang w:val="da-DK"/>
        </w:rPr>
        <w:tab/>
      </w:r>
      <w:r w:rsidRPr="00706616">
        <w:rPr>
          <w:rFonts w:ascii="Arial" w:hAnsi="Arial" w:eastAsia="Arial" w:cs="Arial"/>
          <w:color w:val="2F2116"/>
          <w:lang w:val="da-DK"/>
        </w:rPr>
        <w:t>Her</w:t>
      </w:r>
      <w:r w:rsidRPr="00706616">
        <w:rPr>
          <w:rFonts w:ascii="Arial" w:hAnsi="Arial" w:eastAsia="Arial" w:cs="Arial"/>
          <w:color w:val="2F2116"/>
          <w:spacing w:val="-5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>anføres</w:t>
      </w:r>
      <w:r w:rsidRPr="00706616">
        <w:rPr>
          <w:rFonts w:ascii="Arial" w:hAnsi="Arial" w:eastAsia="Arial" w:cs="Arial"/>
          <w:color w:val="2F2116"/>
          <w:spacing w:val="-5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>aftalte</w:t>
      </w:r>
      <w:r w:rsidRPr="00706616">
        <w:rPr>
          <w:rFonts w:ascii="Arial" w:hAnsi="Arial" w:eastAsia="Arial" w:cs="Arial"/>
          <w:color w:val="2F2116"/>
          <w:spacing w:val="-5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>fravigelser</w:t>
      </w:r>
      <w:r w:rsidRPr="00706616">
        <w:rPr>
          <w:rFonts w:ascii="Arial" w:hAnsi="Arial" w:eastAsia="Arial" w:cs="Arial"/>
          <w:color w:val="2F2116"/>
          <w:spacing w:val="-5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>og</w:t>
      </w:r>
      <w:r w:rsidRPr="00706616">
        <w:rPr>
          <w:rFonts w:ascii="Arial" w:hAnsi="Arial" w:eastAsia="Arial" w:cs="Arial"/>
          <w:color w:val="2F2116"/>
          <w:spacing w:val="-5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>tilføjelser</w:t>
      </w:r>
      <w:r w:rsidRPr="00706616">
        <w:rPr>
          <w:rFonts w:ascii="Arial" w:hAnsi="Arial" w:eastAsia="Arial" w:cs="Arial"/>
          <w:color w:val="2F2116"/>
          <w:spacing w:val="-5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>i</w:t>
      </w:r>
      <w:r w:rsidRPr="00706616">
        <w:rPr>
          <w:rFonts w:ascii="Arial" w:hAnsi="Arial" w:eastAsia="Arial" w:cs="Arial"/>
          <w:color w:val="2F2116"/>
          <w:spacing w:val="-5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>forhold</w:t>
      </w:r>
      <w:r w:rsidRPr="00706616">
        <w:rPr>
          <w:rFonts w:ascii="Arial" w:hAnsi="Arial" w:eastAsia="Arial" w:cs="Arial"/>
          <w:color w:val="2F2116"/>
          <w:spacing w:val="-5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>til</w:t>
      </w:r>
      <w:r w:rsidRPr="00706616">
        <w:rPr>
          <w:rFonts w:ascii="Arial" w:hAnsi="Arial" w:eastAsia="Arial" w:cs="Arial"/>
          <w:color w:val="2F2116"/>
          <w:spacing w:val="-5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>lejelovgivningens</w:t>
      </w:r>
      <w:r w:rsidRPr="00706616">
        <w:rPr>
          <w:rFonts w:ascii="Arial" w:hAnsi="Arial" w:eastAsia="Arial" w:cs="Arial"/>
          <w:color w:val="2F2116"/>
          <w:spacing w:val="-5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>almindelige</w:t>
      </w:r>
      <w:r w:rsidRPr="00706616">
        <w:rPr>
          <w:rFonts w:ascii="Arial" w:hAnsi="Arial" w:eastAsia="Arial" w:cs="Arial"/>
          <w:color w:val="2F2116"/>
          <w:spacing w:val="-5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 xml:space="preserve">regler og standardkontraktens §§ 1-10. </w:t>
      </w:r>
      <w:r w:rsidRPr="00691CAB">
        <w:rPr>
          <w:rFonts w:ascii="Arial" w:hAnsi="Arial" w:eastAsia="Arial" w:cs="Arial"/>
          <w:color w:val="2F2116"/>
          <w:lang w:val="da-DK"/>
        </w:rPr>
        <w:t>Sådanne fravigelser vil kunne medføre, at lejeren</w:t>
      </w:r>
      <w:r w:rsidRPr="00691CAB">
        <w:rPr>
          <w:rFonts w:ascii="Arial" w:hAnsi="Arial" w:eastAsia="Arial" w:cs="Arial"/>
          <w:color w:val="2F2116"/>
          <w:spacing w:val="5"/>
          <w:lang w:val="da-DK"/>
        </w:rPr>
        <w:t xml:space="preserve"> </w:t>
      </w:r>
      <w:r w:rsidRPr="00691CAB">
        <w:rPr>
          <w:rFonts w:ascii="Arial" w:hAnsi="Arial" w:eastAsia="Arial" w:cs="Arial"/>
          <w:color w:val="2F2116"/>
          <w:lang w:val="da-DK"/>
        </w:rPr>
        <w:t>opnår færre rettigheder eller pålægges større forpligtelser end efter de almindelige bestemmelser</w:t>
      </w:r>
      <w:r w:rsidRPr="00691CAB">
        <w:rPr>
          <w:rFonts w:ascii="Arial" w:hAnsi="Arial" w:eastAsia="Arial" w:cs="Arial"/>
          <w:color w:val="2F2116"/>
          <w:spacing w:val="21"/>
          <w:lang w:val="da-DK"/>
        </w:rPr>
        <w:t xml:space="preserve"> </w:t>
      </w:r>
      <w:r w:rsidRPr="00691CAB">
        <w:rPr>
          <w:rFonts w:ascii="Arial" w:hAnsi="Arial" w:eastAsia="Arial" w:cs="Arial"/>
          <w:color w:val="2F2116"/>
          <w:lang w:val="da-DK"/>
        </w:rPr>
        <w:t>i</w:t>
      </w:r>
      <w:r w:rsidRPr="00691CAB">
        <w:rPr>
          <w:rFonts w:ascii="Arial" w:hAnsi="Arial" w:eastAsia="Arial" w:cs="Arial"/>
          <w:color w:val="2F2116"/>
          <w:w w:val="92"/>
          <w:lang w:val="da-DK"/>
        </w:rPr>
        <w:t xml:space="preserve"> </w:t>
      </w:r>
      <w:r w:rsidRPr="00691CAB">
        <w:rPr>
          <w:rFonts w:ascii="Arial" w:hAnsi="Arial" w:eastAsia="Arial" w:cs="Arial"/>
          <w:color w:val="2F2116"/>
          <w:lang w:val="da-DK"/>
        </w:rPr>
        <w:t>lejelovgivningen.</w:t>
      </w:r>
    </w:p>
    <w:p w:rsidRPr="00691CAB" w:rsidR="00AD0160" w:rsidRDefault="00AD0160">
      <w:pPr>
        <w:spacing w:before="2"/>
        <w:rPr>
          <w:rFonts w:ascii="Arial" w:hAnsi="Arial" w:eastAsia="Arial" w:cs="Arial"/>
          <w:b/>
          <w:bCs/>
          <w:sz w:val="19"/>
          <w:szCs w:val="19"/>
          <w:lang w:val="da-DK"/>
        </w:rPr>
      </w:pPr>
    </w:p>
    <w:p w:rsidR="00AD0160" w:rsidRDefault="00706616">
      <w:pPr>
        <w:spacing w:line="254" w:lineRule="auto"/>
        <w:ind w:left="2381"/>
        <w:rPr>
          <w:rFonts w:ascii="Arial" w:hAnsi="Arial" w:eastAsia="Arial" w:cs="Arial"/>
          <w:sz w:val="18"/>
          <w:szCs w:val="18"/>
        </w:rPr>
      </w:pPr>
      <w:r w:rsidRPr="00706616">
        <w:rPr>
          <w:rFonts w:ascii="Arial" w:hAnsi="Arial" w:eastAsia="Arial" w:cs="Arial"/>
          <w:b/>
          <w:bCs/>
          <w:color w:val="2F2116"/>
          <w:spacing w:val="-4"/>
          <w:sz w:val="18"/>
          <w:szCs w:val="18"/>
          <w:lang w:val="da-DK"/>
        </w:rPr>
        <w:t xml:space="preserve">Vilkår, </w:t>
      </w:r>
      <w:r w:rsidRPr="00706616">
        <w:rPr>
          <w:rFonts w:ascii="Arial" w:hAnsi="Arial" w:eastAsia="Arial" w:cs="Arial"/>
          <w:b/>
          <w:bCs/>
          <w:color w:val="2F2116"/>
          <w:sz w:val="18"/>
          <w:szCs w:val="18"/>
          <w:lang w:val="da-DK"/>
        </w:rPr>
        <w:t>som i sin helhed allerede følger af lejelovgivningens almindelige vilkår eller af</w:t>
      </w:r>
      <w:r w:rsidRPr="00706616">
        <w:rPr>
          <w:rFonts w:ascii="Arial" w:hAnsi="Arial" w:eastAsia="Arial" w:cs="Arial"/>
          <w:b/>
          <w:bCs/>
          <w:color w:val="2F2116"/>
          <w:spacing w:val="-29"/>
          <w:sz w:val="18"/>
          <w:szCs w:val="18"/>
          <w:lang w:val="da-DK"/>
        </w:rPr>
        <w:t xml:space="preserve"> </w:t>
      </w:r>
      <w:r w:rsidRPr="00706616">
        <w:rPr>
          <w:rFonts w:ascii="Arial" w:hAnsi="Arial" w:eastAsia="Arial" w:cs="Arial"/>
          <w:b/>
          <w:bCs/>
          <w:color w:val="2F2116"/>
          <w:sz w:val="18"/>
          <w:szCs w:val="18"/>
          <w:lang w:val="da-DK"/>
        </w:rPr>
        <w:t xml:space="preserve">en husorden, må </w:t>
      </w:r>
      <w:r w:rsidRPr="00706616">
        <w:rPr>
          <w:rFonts w:ascii="Arial" w:hAnsi="Arial" w:eastAsia="Arial" w:cs="Arial"/>
          <w:b/>
          <w:bCs/>
          <w:color w:val="2F2116"/>
          <w:sz w:val="18"/>
          <w:szCs w:val="18"/>
          <w:u w:val="single" w:color="2F2116"/>
          <w:lang w:val="da-DK"/>
        </w:rPr>
        <w:t xml:space="preserve">ikke </w:t>
      </w:r>
      <w:r w:rsidRPr="00706616">
        <w:rPr>
          <w:rFonts w:ascii="Arial" w:hAnsi="Arial" w:eastAsia="Arial" w:cs="Arial"/>
          <w:b/>
          <w:bCs/>
          <w:color w:val="2F2116"/>
          <w:sz w:val="18"/>
          <w:szCs w:val="18"/>
          <w:lang w:val="da-DK"/>
        </w:rPr>
        <w:t xml:space="preserve">anføres </w:t>
      </w:r>
      <w:r w:rsidRPr="00706616">
        <w:rPr>
          <w:rFonts w:ascii="Arial" w:hAnsi="Arial" w:eastAsia="Arial" w:cs="Arial"/>
          <w:b/>
          <w:bCs/>
          <w:color w:val="2F2116"/>
          <w:spacing w:val="-5"/>
          <w:sz w:val="18"/>
          <w:szCs w:val="18"/>
          <w:lang w:val="da-DK"/>
        </w:rPr>
        <w:t xml:space="preserve">her. </w:t>
      </w:r>
      <w:proofErr w:type="spellStart"/>
      <w:r>
        <w:rPr>
          <w:rFonts w:ascii="Arial" w:hAnsi="Arial" w:eastAsia="Arial" w:cs="Arial"/>
          <w:b/>
          <w:bCs/>
          <w:color w:val="2F2116"/>
          <w:sz w:val="18"/>
          <w:szCs w:val="18"/>
        </w:rPr>
        <w:t>Øvrige</w:t>
      </w:r>
      <w:proofErr w:type="spellEnd"/>
      <w:r>
        <w:rPr>
          <w:rFonts w:ascii="Arial" w:hAnsi="Arial" w:eastAsia="Arial" w:cs="Arial"/>
          <w:b/>
          <w:bCs/>
          <w:color w:val="2F2116"/>
          <w:sz w:val="18"/>
          <w:szCs w:val="18"/>
        </w:rPr>
        <w:t xml:space="preserve"> </w:t>
      </w:r>
      <w:proofErr w:type="spellStart"/>
      <w:r>
        <w:rPr>
          <w:rFonts w:ascii="Arial" w:hAnsi="Arial" w:eastAsia="Arial" w:cs="Arial"/>
          <w:b/>
          <w:bCs/>
          <w:color w:val="2F2116"/>
          <w:sz w:val="18"/>
          <w:szCs w:val="18"/>
        </w:rPr>
        <w:t>oplysninger</w:t>
      </w:r>
      <w:proofErr w:type="spellEnd"/>
      <w:r>
        <w:rPr>
          <w:rFonts w:ascii="Arial" w:hAnsi="Arial" w:eastAsia="Arial" w:cs="Arial"/>
          <w:b/>
          <w:bCs/>
          <w:color w:val="2F2116"/>
          <w:sz w:val="18"/>
          <w:szCs w:val="18"/>
        </w:rPr>
        <w:t xml:space="preserve"> om det </w:t>
      </w:r>
      <w:proofErr w:type="spellStart"/>
      <w:r>
        <w:rPr>
          <w:rFonts w:ascii="Arial" w:hAnsi="Arial" w:eastAsia="Arial" w:cs="Arial"/>
          <w:b/>
          <w:bCs/>
          <w:color w:val="2F2116"/>
          <w:sz w:val="18"/>
          <w:szCs w:val="18"/>
        </w:rPr>
        <w:t>lejede</w:t>
      </w:r>
      <w:proofErr w:type="spellEnd"/>
      <w:r>
        <w:rPr>
          <w:rFonts w:ascii="Arial" w:hAnsi="Arial" w:eastAsia="Arial" w:cs="Arial"/>
          <w:b/>
          <w:bCs/>
          <w:color w:val="2F2116"/>
          <w:sz w:val="18"/>
          <w:szCs w:val="18"/>
        </w:rPr>
        <w:t xml:space="preserve"> </w:t>
      </w:r>
      <w:proofErr w:type="spellStart"/>
      <w:r>
        <w:rPr>
          <w:rFonts w:ascii="Arial" w:hAnsi="Arial" w:eastAsia="Arial" w:cs="Arial"/>
          <w:b/>
          <w:bCs/>
          <w:color w:val="2F2116"/>
          <w:sz w:val="18"/>
          <w:szCs w:val="18"/>
        </w:rPr>
        <w:t>anføres</w:t>
      </w:r>
      <w:proofErr w:type="spellEnd"/>
      <w:r>
        <w:rPr>
          <w:rFonts w:ascii="Arial" w:hAnsi="Arial" w:eastAsia="Arial" w:cs="Arial"/>
          <w:b/>
          <w:bCs/>
          <w:color w:val="2F2116"/>
          <w:sz w:val="18"/>
          <w:szCs w:val="18"/>
        </w:rPr>
        <w:t xml:space="preserve"> </w:t>
      </w:r>
      <w:proofErr w:type="spellStart"/>
      <w:r>
        <w:rPr>
          <w:rFonts w:ascii="Arial" w:hAnsi="Arial" w:eastAsia="Arial" w:cs="Arial"/>
          <w:b/>
          <w:bCs/>
          <w:color w:val="2F2116"/>
          <w:sz w:val="18"/>
          <w:szCs w:val="18"/>
        </w:rPr>
        <w:t>i</w:t>
      </w:r>
      <w:proofErr w:type="spellEnd"/>
      <w:r>
        <w:rPr>
          <w:rFonts w:ascii="Arial" w:hAnsi="Arial" w:eastAsia="Arial" w:cs="Arial"/>
          <w:b/>
          <w:bCs/>
          <w:color w:val="2F2116"/>
          <w:sz w:val="18"/>
          <w:szCs w:val="18"/>
        </w:rPr>
        <w:t xml:space="preserve"> </w:t>
      </w:r>
      <w:proofErr w:type="spellStart"/>
      <w:r>
        <w:rPr>
          <w:rFonts w:ascii="Arial" w:hAnsi="Arial" w:eastAsia="Arial" w:cs="Arial"/>
          <w:b/>
          <w:bCs/>
          <w:color w:val="2F2116"/>
          <w:sz w:val="18"/>
          <w:szCs w:val="18"/>
        </w:rPr>
        <w:t>kontraktens</w:t>
      </w:r>
      <w:proofErr w:type="spellEnd"/>
      <w:r>
        <w:rPr>
          <w:rFonts w:ascii="Arial" w:hAnsi="Arial" w:eastAsia="Arial" w:cs="Arial"/>
          <w:b/>
          <w:bCs/>
          <w:color w:val="2F2116"/>
          <w:sz w:val="18"/>
          <w:szCs w:val="18"/>
        </w:rPr>
        <w:t xml:space="preserve"> §</w:t>
      </w:r>
      <w:r>
        <w:rPr>
          <w:rFonts w:ascii="Arial" w:hAnsi="Arial" w:eastAsia="Arial" w:cs="Arial"/>
          <w:b/>
          <w:bCs/>
          <w:color w:val="2F2116"/>
          <w:spacing w:val="-8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color w:val="2F2116"/>
          <w:sz w:val="18"/>
          <w:szCs w:val="18"/>
        </w:rPr>
        <w:t>10.</w:t>
      </w:r>
    </w:p>
    <w:p w:rsidR="00AD0160" w:rsidRDefault="00AD0160">
      <w:pPr>
        <w:spacing w:before="11"/>
        <w:rPr>
          <w:rFonts w:ascii="Arial" w:hAnsi="Arial" w:eastAsia="Arial" w:cs="Arial"/>
          <w:b/>
          <w:bCs/>
          <w:sz w:val="15"/>
          <w:szCs w:val="15"/>
        </w:rPr>
      </w:pPr>
    </w:p>
    <w:p w:rsidR="00AD0160" w:rsidRDefault="00706616">
      <w:pPr>
        <w:spacing w:line="20" w:lineRule="exact"/>
        <w:ind w:left="109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6406515" cy="5715"/>
                <wp:effectExtent l="2540" t="8255" r="10795" b="5080"/>
                <wp:docPr id="174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6515" cy="5715"/>
                          <a:chOff x="0" y="0"/>
                          <a:chExt cx="10089" cy="9"/>
                        </a:xfrm>
                      </wpg:grpSpPr>
                      <wpg:grpSp>
                        <wpg:cNvPr id="175" name="Group 170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0080" cy="2"/>
                            <a:chOff x="4" y="4"/>
                            <a:chExt cx="10080" cy="2"/>
                          </a:xfrm>
                        </wpg:grpSpPr>
                        <wps:wsp>
                          <wps:cNvPr id="176" name="Freeform 171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008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0080"/>
                                <a:gd name="T2" fmla="+- 0 10084 4"/>
                                <a:gd name="T3" fmla="*/ T2 w 10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80">
                                  <a:moveTo>
                                    <a:pt x="0" y="0"/>
                                  </a:moveTo>
                                  <a:lnTo>
                                    <a:pt x="10080" y="0"/>
                                  </a:lnTo>
                                </a:path>
                              </a:pathLst>
                            </a:custGeom>
                            <a:noFill/>
                            <a:ln w="5715">
                              <a:solidFill>
                                <a:srgbClr val="2F211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>
              <v:group id="Group 169" style="width:504.45pt;height:.45pt;mso-position-horizontal-relative:char;mso-position-vertical-relative:line" coordsize="10089,9" o:spid="_x0000_s1026" w14:anchorId="476372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">
                <v:group id="Group 170" style="position:absolute;left:4;top:4;width:10080;height:2" coordsize="10080,2" coordorigin="4,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Freeform 171" style="position:absolute;left:4;top:4;width:10080;height:2;visibility:visible;mso-wrap-style:square;v-text-anchor:top" coordsize="10080,2" o:spid="_x0000_s1028" filled="f" strokecolor="#2f2116" strokeweight=".45pt" path="m,l1008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">
                    <v:path arrowok="t" o:connecttype="custom" o:connectlocs="0,0;10080,0" o:connectangles="0,0"/>
                  </v:shape>
                </v:group>
                <w10:anchorlock/>
              </v:group>
            </w:pict>
          </mc:Fallback>
        </mc:AlternateContent>
      </w:r>
    </w:p>
    <w:p w:rsidRPr="00706616" w:rsidR="00AD0160" w:rsidRDefault="00706616">
      <w:pPr>
        <w:pStyle w:val="Brdtekst"/>
        <w:tabs>
          <w:tab w:val="left" w:pos="2381"/>
        </w:tabs>
        <w:spacing w:before="130" w:line="254" w:lineRule="auto"/>
        <w:ind w:left="2381" w:right="414" w:hanging="1418"/>
        <w:rPr>
          <w:rFonts w:ascii="Arial" w:hAnsi="Arial" w:eastAsia="Arial" w:cs="Arial"/>
          <w:lang w:val="da-DK"/>
        </w:rPr>
      </w:pPr>
      <w:r w:rsidRPr="00706616">
        <w:rPr>
          <w:rFonts w:ascii="Arial" w:hAnsi="Arial" w:eastAsia="Arial" w:cs="Arial"/>
          <w:color w:val="2F2116"/>
          <w:lang w:val="da-DK"/>
        </w:rPr>
        <w:t>Bemærk:</w:t>
      </w:r>
      <w:r w:rsidRPr="00706616">
        <w:rPr>
          <w:rFonts w:ascii="Arial" w:hAnsi="Arial" w:eastAsia="Arial" w:cs="Arial"/>
          <w:color w:val="2F2116"/>
          <w:lang w:val="da-DK"/>
        </w:rPr>
        <w:tab/>
        <w:t>l § 11 kan bl.a. anføres om der gælder særlige vilkår for lejefastsættelsen, som der skal</w:t>
      </w:r>
      <w:r w:rsidRPr="00706616">
        <w:rPr>
          <w:rFonts w:ascii="Arial" w:hAnsi="Arial" w:eastAsia="Arial" w:cs="Arial"/>
          <w:color w:val="2F2116"/>
          <w:spacing w:val="24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>oplyses</w:t>
      </w:r>
      <w:r w:rsidRPr="00706616">
        <w:rPr>
          <w:rFonts w:ascii="Arial" w:hAnsi="Arial" w:eastAsia="Arial" w:cs="Arial"/>
          <w:color w:val="2F2116"/>
          <w:w w:val="101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>om i lejekontrakten, herunder fx i forhold til afkast (lejelovens § 4, stk. 5), regulering</w:t>
      </w:r>
      <w:r w:rsidRPr="00706616">
        <w:rPr>
          <w:rFonts w:ascii="Arial" w:hAnsi="Arial" w:eastAsia="Arial" w:cs="Arial"/>
          <w:color w:val="2F2116"/>
          <w:spacing w:val="14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>efter nettoprisindeks (lejelovens § 4, stk. 8), privat byfornyelse og boligforbedring (lejelovens § 4</w:t>
      </w:r>
      <w:r w:rsidRPr="00706616">
        <w:rPr>
          <w:rFonts w:ascii="Arial" w:hAnsi="Arial" w:eastAsia="Arial" w:cs="Arial"/>
          <w:color w:val="2F2116"/>
          <w:spacing w:val="20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>a),</w:t>
      </w:r>
      <w:r w:rsidRPr="00706616">
        <w:rPr>
          <w:rFonts w:ascii="Arial" w:hAnsi="Arial" w:eastAsia="Arial" w:cs="Arial"/>
          <w:color w:val="2F2116"/>
          <w:w w:val="92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>aftalt grøn byfornyelse (lejelovens § 4 b) og fri lejefastsættelse (lejelovens § 53, stk.</w:t>
      </w:r>
      <w:r w:rsidRPr="00706616">
        <w:rPr>
          <w:rFonts w:ascii="Arial" w:hAnsi="Arial" w:eastAsia="Arial" w:cs="Arial"/>
          <w:color w:val="2F2116"/>
          <w:spacing w:val="-13"/>
          <w:lang w:val="da-DK"/>
        </w:rPr>
        <w:t xml:space="preserve"> </w:t>
      </w:r>
      <w:r w:rsidRPr="00706616">
        <w:rPr>
          <w:rFonts w:ascii="Arial" w:hAnsi="Arial" w:eastAsia="Arial" w:cs="Arial"/>
          <w:color w:val="2F2116"/>
          <w:lang w:val="da-DK"/>
        </w:rPr>
        <w:t>3-5).</w:t>
      </w:r>
    </w:p>
    <w:p w:rsidR="00AD0160" w:rsidRDefault="00AD0160">
      <w:pPr>
        <w:spacing w:line="254" w:lineRule="auto"/>
        <w:rPr>
          <w:rFonts w:ascii="Arial" w:hAnsi="Arial" w:eastAsia="Arial" w:cs="Arial"/>
          <w:lang w:val="da-DK"/>
        </w:rPr>
      </w:pPr>
    </w:p>
    <w:p w:rsidR="00865C8C" w:rsidP="00865C8C" w:rsidRDefault="00865C8C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Pr="00865C8C" w:rsidR="004F2BF9" w:rsidP="00865C8C" w:rsidRDefault="004F2BF9">
      <w:pPr>
        <w:widowControl/>
        <w:rPr>
          <w:rFonts w:ascii="Courier New" w:hAnsi="Courier New" w:eastAsia="Times New Roman" w:cs="Times New Roman"/>
          <w:sz w:val="20"/>
          <w:szCs w:val="20"/>
          <w:lang w:val="da-DK" w:eastAsia="da-DK"/>
        </w:rPr>
      </w:pPr>
    </w:p>
    <w:p w:rsidRPr="00706616" w:rsidR="009C7FC6" w:rsidRDefault="009C7FC6">
      <w:pPr>
        <w:rPr>
          <w:rFonts w:ascii="Arial" w:hAnsi="Arial" w:eastAsia="Arial" w:cs="Arial"/>
          <w:sz w:val="20"/>
          <w:szCs w:val="20"/>
          <w:lang w:val="da-DK"/>
        </w:rPr>
      </w:pPr>
    </w:p>
    <w:p w:rsidRPr="00706616" w:rsidR="00AD0160" w:rsidRDefault="00AD0160">
      <w:pPr>
        <w:spacing w:before="9"/>
        <w:rPr>
          <w:rFonts w:ascii="Arial" w:hAnsi="Arial" w:eastAsia="Arial" w:cs="Arial"/>
          <w:sz w:val="16"/>
          <w:szCs w:val="16"/>
          <w:lang w:val="da-DK"/>
        </w:rPr>
      </w:pPr>
    </w:p>
    <w:p w:rsidR="00AD0160" w:rsidRDefault="00706616">
      <w:pPr>
        <w:pStyle w:val="Overskrift2"/>
        <w:tabs>
          <w:tab w:val="left" w:pos="10318"/>
        </w:tabs>
      </w:pPr>
      <w:r>
        <w:rPr>
          <w:color w:val="2F2116"/>
          <w:shd w:val="clear" w:color="auto" w:fill="D3D3D2"/>
        </w:rPr>
        <w:t xml:space="preserve">§ 12. </w:t>
      </w:r>
      <w:r>
        <w:rPr>
          <w:color w:val="2F2116"/>
          <w:spacing w:val="55"/>
          <w:shd w:val="clear" w:color="auto" w:fill="D3D3D2"/>
        </w:rPr>
        <w:t xml:space="preserve"> </w:t>
      </w:r>
      <w:proofErr w:type="spellStart"/>
      <w:r>
        <w:rPr>
          <w:color w:val="2F2116"/>
          <w:shd w:val="clear" w:color="auto" w:fill="D3D3D2"/>
        </w:rPr>
        <w:t>Underskrift</w:t>
      </w:r>
      <w:proofErr w:type="spellEnd"/>
      <w:r>
        <w:rPr>
          <w:color w:val="2F2116"/>
          <w:shd w:val="clear" w:color="auto" w:fill="D3D3D2"/>
        </w:rPr>
        <w:t xml:space="preserve"> </w:t>
      </w:r>
      <w:r>
        <w:rPr>
          <w:color w:val="2F2116"/>
          <w:shd w:val="clear" w:color="auto" w:fill="D3D3D2"/>
        </w:rPr>
        <w:tab/>
      </w:r>
    </w:p>
    <w:p w:rsidR="00AD0160" w:rsidRDefault="00AD0160">
      <w:pPr>
        <w:spacing w:before="10"/>
        <w:rPr>
          <w:rFonts w:ascii="Arial" w:hAnsi="Arial" w:eastAsia="Arial" w:cs="Arial"/>
          <w:sz w:val="19"/>
          <w:szCs w:val="19"/>
        </w:rPr>
      </w:pPr>
    </w:p>
    <w:p w:rsidR="00AD0160" w:rsidRDefault="00706616">
      <w:pPr>
        <w:pStyle w:val="Brdtekst"/>
        <w:tabs>
          <w:tab w:val="left" w:pos="6593"/>
        </w:tabs>
        <w:ind w:left="2993"/>
        <w:rPr>
          <w:rFonts w:ascii="Arial" w:hAnsi="Arial" w:eastAsia="Arial" w:cs="Arial"/>
        </w:rPr>
      </w:pPr>
      <w:r>
        <w:rPr>
          <w:rFonts w:ascii="Arial"/>
          <w:color w:val="2F2116"/>
        </w:rPr>
        <w:t>Dato:</w:t>
      </w:r>
      <w:r>
        <w:rPr>
          <w:rFonts w:ascii="Arial"/>
          <w:color w:val="2F2116"/>
        </w:rPr>
        <w:tab/>
        <w:t>Dato:</w:t>
      </w:r>
    </w:p>
    <w:p w:rsidR="00AD0160" w:rsidRDefault="00AD0160">
      <w:pPr>
        <w:rPr>
          <w:rFonts w:ascii="Arial" w:hAnsi="Arial" w:eastAsia="Arial" w:cs="Arial"/>
          <w:sz w:val="20"/>
          <w:szCs w:val="20"/>
        </w:rPr>
      </w:pPr>
    </w:p>
    <w:p w:rsidR="00AD0160" w:rsidRDefault="00AD0160">
      <w:pPr>
        <w:rPr>
          <w:rFonts w:ascii="Arial" w:hAnsi="Arial" w:eastAsia="Arial" w:cs="Arial"/>
          <w:sz w:val="20"/>
          <w:szCs w:val="20"/>
        </w:rPr>
      </w:pPr>
    </w:p>
    <w:p w:rsidR="00AD0160" w:rsidRDefault="00AD0160">
      <w:pPr>
        <w:rPr>
          <w:rFonts w:ascii="Arial" w:hAnsi="Arial" w:eastAsia="Arial" w:cs="Arial"/>
          <w:sz w:val="20"/>
          <w:szCs w:val="20"/>
        </w:rPr>
      </w:pPr>
    </w:p>
    <w:p w:rsidR="00AD0160" w:rsidRDefault="00AD0160">
      <w:pPr>
        <w:rPr>
          <w:rFonts w:ascii="Arial" w:hAnsi="Arial" w:eastAsia="Arial" w:cs="Arial"/>
          <w:sz w:val="20"/>
          <w:szCs w:val="20"/>
        </w:rPr>
      </w:pPr>
    </w:p>
    <w:p w:rsidR="00AD0160" w:rsidRDefault="00AD0160">
      <w:pPr>
        <w:spacing w:before="3"/>
        <w:rPr>
          <w:rFonts w:ascii="Arial" w:hAnsi="Arial" w:eastAsia="Arial" w:cs="Arial"/>
          <w:sz w:val="13"/>
          <w:szCs w:val="13"/>
        </w:rPr>
      </w:pPr>
    </w:p>
    <w:p w:rsidR="00AD0160" w:rsidRDefault="00706616">
      <w:pPr>
        <w:tabs>
          <w:tab w:val="left" w:pos="6597"/>
        </w:tabs>
        <w:spacing w:line="20" w:lineRule="exact"/>
        <w:ind w:left="2989"/>
        <w:rPr>
          <w:rFonts w:ascii="Arial" w:hAnsi="Arial" w:eastAsia="Arial" w:cs="Arial"/>
          <w:sz w:val="2"/>
          <w:szCs w:val="2"/>
        </w:rPr>
      </w:pPr>
      <w:r>
        <w:rPr>
          <w:rFonts w:ascii="Arial"/>
          <w:noProof/>
          <w:sz w:val="2"/>
          <w:lang w:val="da-DK" w:eastAsia="da-DK"/>
        </w:rPr>
        <mc:AlternateContent>
          <mc:Choice Requires="wpg">
            <w:drawing>
              <wp:inline distT="0" distB="0" distL="0" distR="0">
                <wp:extent cx="1834515" cy="5715"/>
                <wp:effectExtent l="2540" t="3810" r="10795" b="9525"/>
                <wp:docPr id="5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4515" cy="5715"/>
                          <a:chOff x="0" y="0"/>
                          <a:chExt cx="2889" cy="9"/>
                        </a:xfrm>
                      </wpg:grpSpPr>
                      <wpg:grpSp>
                        <wpg:cNvPr id="58" name="Group 5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2880" cy="2"/>
                            <a:chOff x="4" y="4"/>
                            <a:chExt cx="2880" cy="2"/>
                          </a:xfrm>
                        </wpg:grpSpPr>
                        <wps:wsp>
                          <wps:cNvPr id="59" name="Freeform 5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288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2880"/>
                                <a:gd name="T2" fmla="+- 0 2884 4"/>
                                <a:gd name="T3" fmla="*/ T2 w 28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80">
                                  <a:moveTo>
                                    <a:pt x="0" y="0"/>
                                  </a:moveTo>
                                  <a:lnTo>
                                    <a:pt x="2880" y="0"/>
                                  </a:lnTo>
                                </a:path>
                              </a:pathLst>
                            </a:custGeom>
                            <a:noFill/>
                            <a:ln w="5715">
                              <a:solidFill>
                                <a:srgbClr val="2F211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>
              <v:group id="Group 52" style="width:144.45pt;height:.45pt;mso-position-horizontal-relative:char;mso-position-vertical-relative:line" coordsize="2889,9" o:spid="_x0000_s1026" w14:anchorId="17E11F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">
                <v:group id="Group 53" style="position:absolute;left:4;top:4;width:2880;height:2" coordsize="2880,2" coordorigin="4,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54" style="position:absolute;left:4;top:4;width:2880;height:2;visibility:visible;mso-wrap-style:square;v-text-anchor:top" coordsize="2880,2" o:spid="_x0000_s1028" filled="f" strokecolor="#2f2116" strokeweight=".45pt" path="m,l288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">
                    <v:path arrowok="t" o:connecttype="custom" o:connectlocs="0,0;2880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  <w:lang w:val="da-DK" w:eastAsia="da-DK"/>
        </w:rPr>
        <mc:AlternateContent>
          <mc:Choice Requires="wpg">
            <w:drawing>
              <wp:inline distT="0" distB="0" distL="0" distR="0">
                <wp:extent cx="1834515" cy="5715"/>
                <wp:effectExtent l="7620" t="3810" r="5715" b="9525"/>
                <wp:docPr id="54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4515" cy="5715"/>
                          <a:chOff x="0" y="0"/>
                          <a:chExt cx="2889" cy="9"/>
                        </a:xfrm>
                      </wpg:grpSpPr>
                      <wpg:grpSp>
                        <wpg:cNvPr id="55" name="Group 50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2880" cy="2"/>
                            <a:chOff x="4" y="4"/>
                            <a:chExt cx="2880" cy="2"/>
                          </a:xfrm>
                        </wpg:grpSpPr>
                        <wps:wsp>
                          <wps:cNvPr id="56" name="Freeform 51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288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2880"/>
                                <a:gd name="T2" fmla="+- 0 2884 4"/>
                                <a:gd name="T3" fmla="*/ T2 w 28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80">
                                  <a:moveTo>
                                    <a:pt x="0" y="0"/>
                                  </a:moveTo>
                                  <a:lnTo>
                                    <a:pt x="2880" y="0"/>
                                  </a:lnTo>
                                </a:path>
                              </a:pathLst>
                            </a:custGeom>
                            <a:noFill/>
                            <a:ln w="5715">
                              <a:solidFill>
                                <a:srgbClr val="2F211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>
              <v:group id="Group 49" style="width:144.45pt;height:.45pt;mso-position-horizontal-relative:char;mso-position-vertical-relative:line" coordsize="2889,9" o:spid="_x0000_s1026" w14:anchorId="56B9BC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">
                <v:group id="Group 50" style="position:absolute;left:4;top:4;width:2880;height:2" coordsize="2880,2" coordorigin="4,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51" style="position:absolute;left:4;top:4;width:2880;height:2;visibility:visible;mso-wrap-style:square;v-text-anchor:top" coordsize="2880,2" o:spid="_x0000_s1028" filled="f" strokecolor="#2f2116" strokeweight=".45pt" path="m,l288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">
                    <v:path arrowok="t" o:connecttype="custom" o:connectlocs="0,0;2880,0" o:connectangles="0,0"/>
                  </v:shape>
                </v:group>
                <w10:anchorlock/>
              </v:group>
            </w:pict>
          </mc:Fallback>
        </mc:AlternateContent>
      </w:r>
    </w:p>
    <w:p w:rsidR="00AD0160" w:rsidRDefault="00AD0160">
      <w:pPr>
        <w:spacing w:line="20" w:lineRule="exact"/>
        <w:rPr>
          <w:rFonts w:ascii="Arial" w:hAnsi="Arial" w:eastAsia="Arial" w:cs="Arial"/>
          <w:sz w:val="2"/>
          <w:szCs w:val="2"/>
        </w:rPr>
        <w:sectPr w:rsidR="00AD0160">
          <w:footerReference w:type="default" r:id="rId10"/>
          <w:pgSz w:w="11910" w:h="16840"/>
          <w:pgMar w:top="1580" w:right="460" w:bottom="1120" w:left="1020" w:header="0" w:footer="925" w:gutter="0"/>
          <w:cols w:space="708"/>
        </w:sectPr>
      </w:pPr>
    </w:p>
    <w:p w:rsidR="00AD0160" w:rsidRDefault="00AD0160">
      <w:pPr>
        <w:rPr>
          <w:rFonts w:ascii="Arial" w:hAnsi="Arial" w:eastAsia="Arial" w:cs="Arial"/>
          <w:sz w:val="50"/>
          <w:szCs w:val="50"/>
        </w:rPr>
      </w:pPr>
    </w:p>
    <w:p w:rsidR="00AD0160" w:rsidRDefault="00AD0160">
      <w:pPr>
        <w:spacing w:before="5"/>
        <w:rPr>
          <w:rFonts w:ascii="Arial" w:hAnsi="Arial" w:eastAsia="Arial" w:cs="Arial"/>
          <w:sz w:val="63"/>
          <w:szCs w:val="63"/>
        </w:rPr>
      </w:pPr>
    </w:p>
    <w:p w:rsidR="00AD0160" w:rsidRDefault="00D57304">
      <w:pPr>
        <w:tabs>
          <w:tab w:val="left" w:pos="2608"/>
        </w:tabs>
        <w:ind w:left="113"/>
        <w:rPr>
          <w:rFonts w:ascii="Times New Roman"/>
          <w:b/>
          <w:color w:val="231F20"/>
          <w:sz w:val="24"/>
          <w:lang w:val="da-DK"/>
        </w:rPr>
      </w:pPr>
      <w:r w:rsidRPr="00D57304">
        <w:rPr>
          <w:rFonts w:ascii="Times New Roman" w:hAnsi="Times New Roman" w:eastAsia="Times New Roman" w:cs="Times New Roman"/>
          <w:noProof/>
          <w:position w:val="-18"/>
          <w:sz w:val="20"/>
          <w:szCs w:val="20"/>
          <w:lang w:val="da-DK" w:eastAsia="da-DK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editId="001C7A25" wp14:anchorId="0FEC87A5">
                <wp:simplePos x="0" y="0"/>
                <wp:positionH relativeFrom="column">
                  <wp:posOffset>3749040</wp:posOffset>
                </wp:positionH>
                <wp:positionV relativeFrom="paragraph">
                  <wp:posOffset>5080</wp:posOffset>
                </wp:positionV>
                <wp:extent cx="2823210" cy="358775"/>
                <wp:effectExtent l="0" t="0" r="0" b="3175"/>
                <wp:wrapNone/>
                <wp:docPr id="61" name="Text Box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3210" cy="358775"/>
                        </a:xfrm>
                        <a:prstGeom prst="rect">
                          <a:avLst/>
                        </a:prstGeom>
                        <a:solidFill>
                          <a:srgbClr val="D3D3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08B" w:rsidP="00D57304" w:rsidRDefault="00EA708B">
                            <w:pPr>
                              <w:spacing w:before="169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left:0;text-align:left;margin-left:295.2pt;margin-top:.4pt;width:222.3pt;height:28.25pt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#d3d3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" w14:anchorId="0FEC87A5">
                <v:textbox inset="0,0,0,0">
                  <w:txbxContent>
                    <w:p w:rsidR="00EA708B" w:rsidP="00D57304" w:rsidRDefault="00EA708B">
                      <w:pPr>
                        <w:spacing w:before="169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2EA3" w:rsidR="00706616">
        <w:rPr>
          <w:rFonts w:ascii="Arial"/>
          <w:b/>
          <w:color w:val="231F20"/>
          <w:sz w:val="50"/>
          <w:shd w:val="clear" w:color="auto" w:fill="D1D3D4"/>
          <w:lang w:val="da-DK"/>
        </w:rPr>
        <w:t xml:space="preserve"> </w:t>
      </w:r>
      <w:r w:rsidRPr="008C2EA3" w:rsidR="00706616">
        <w:rPr>
          <w:rFonts w:ascii="Arial"/>
          <w:b/>
          <w:color w:val="231F20"/>
          <w:sz w:val="50"/>
          <w:shd w:val="clear" w:color="auto" w:fill="D1D3D4"/>
          <w:lang w:val="da-DK"/>
        </w:rPr>
        <w:tab/>
      </w:r>
      <w:r w:rsidRPr="00706616" w:rsidR="00706616">
        <w:rPr>
          <w:rFonts w:ascii="Arial"/>
          <w:b/>
          <w:color w:val="231F20"/>
          <w:sz w:val="50"/>
          <w:shd w:val="clear" w:color="auto" w:fill="D1D3D4"/>
          <w:lang w:val="da-DK"/>
        </w:rPr>
        <w:t xml:space="preserve">VEJLEDNING </w:t>
      </w:r>
      <w:r w:rsidRPr="00706616" w:rsidR="00706616">
        <w:rPr>
          <w:rFonts w:ascii="Times New Roman"/>
          <w:b/>
          <w:color w:val="231F20"/>
          <w:sz w:val="24"/>
          <w:lang w:val="da-DK"/>
        </w:rPr>
        <w:t>for</w:t>
      </w:r>
      <w:r w:rsidRPr="00706616" w:rsidR="00706616">
        <w:rPr>
          <w:rFonts w:ascii="Times New Roman"/>
          <w:b/>
          <w:color w:val="231F20"/>
          <w:spacing w:val="11"/>
          <w:sz w:val="24"/>
          <w:lang w:val="da-DK"/>
        </w:rPr>
        <w:t xml:space="preserve"> </w:t>
      </w:r>
      <w:r w:rsidRPr="00706616" w:rsidR="00706616">
        <w:rPr>
          <w:rFonts w:ascii="Times New Roman"/>
          <w:b/>
          <w:color w:val="231F20"/>
          <w:sz w:val="24"/>
          <w:lang w:val="da-DK"/>
        </w:rPr>
        <w:t>beboelse</w:t>
      </w:r>
    </w:p>
    <w:p w:rsidRPr="00706616" w:rsidR="00D57304" w:rsidRDefault="00D57304">
      <w:pPr>
        <w:tabs>
          <w:tab w:val="left" w:pos="2608"/>
        </w:tabs>
        <w:ind w:left="113"/>
        <w:rPr>
          <w:rFonts w:ascii="Times New Roman" w:hAnsi="Times New Roman" w:eastAsia="Times New Roman" w:cs="Times New Roman"/>
          <w:sz w:val="24"/>
          <w:szCs w:val="24"/>
          <w:lang w:val="da-DK"/>
        </w:rPr>
      </w:pPr>
    </w:p>
    <w:p w:rsidRPr="00706616" w:rsidR="00AD0160" w:rsidRDefault="00706616">
      <w:pPr>
        <w:pStyle w:val="Overskrift3"/>
        <w:spacing w:before="53"/>
        <w:ind w:right="657"/>
        <w:rPr>
          <w:b w:val="0"/>
          <w:bCs w:val="0"/>
          <w:lang w:val="da-DK"/>
        </w:rPr>
      </w:pPr>
      <w:r w:rsidRPr="00706616">
        <w:rPr>
          <w:b w:val="0"/>
          <w:lang w:val="da-DK"/>
        </w:rPr>
        <w:br w:type="column"/>
      </w:r>
      <w:r w:rsidRPr="00706616">
        <w:rPr>
          <w:color w:val="231F20"/>
          <w:lang w:val="da-DK"/>
        </w:rPr>
        <w:t>BILAG</w:t>
      </w:r>
    </w:p>
    <w:p w:rsidRPr="00706616" w:rsidR="00AD0160" w:rsidRDefault="00706616">
      <w:pPr>
        <w:pStyle w:val="Brdtekst"/>
        <w:spacing w:before="13" w:line="254" w:lineRule="auto"/>
        <w:ind w:right="657"/>
        <w:rPr>
          <w:lang w:val="da-DK"/>
        </w:rPr>
      </w:pPr>
      <w:r w:rsidRPr="00706616">
        <w:rPr>
          <w:color w:val="231F20"/>
          <w:w w:val="105"/>
          <w:lang w:val="da-DK"/>
        </w:rPr>
        <w:t>Vejledning juni</w:t>
      </w:r>
      <w:r w:rsidRPr="00706616">
        <w:rPr>
          <w:color w:val="231F20"/>
          <w:spacing w:val="-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2015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  typeformular</w:t>
      </w:r>
      <w:r w:rsidRPr="00706616">
        <w:rPr>
          <w:color w:val="231F20"/>
          <w:spacing w:val="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A,</w:t>
      </w:r>
    </w:p>
    <w:p w:rsidRPr="00706616" w:rsidR="00AD0160" w:rsidRDefault="00706616">
      <w:pPr>
        <w:pStyle w:val="Brdtekst"/>
        <w:spacing w:before="1"/>
        <w:rPr>
          <w:lang w:val="da-DK"/>
        </w:rPr>
      </w:pPr>
      <w:r w:rsidRPr="00706616">
        <w:rPr>
          <w:color w:val="231F20"/>
          <w:w w:val="105"/>
          <w:lang w:val="da-DK"/>
        </w:rPr>
        <w:t>9. udgave, af 1. juli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2015.</w:t>
      </w:r>
    </w:p>
    <w:p w:rsidRPr="00706616" w:rsidR="00AD0160" w:rsidRDefault="00AD0160">
      <w:pPr>
        <w:rPr>
          <w:lang w:val="da-DK"/>
        </w:rPr>
        <w:sectPr w:rsidRPr="00706616" w:rsidR="00AD0160">
          <w:footerReference w:type="default" r:id="rId11"/>
          <w:pgSz w:w="11910" w:h="16840"/>
          <w:pgMar w:top="1340" w:right="460" w:bottom="1000" w:left="1020" w:header="0" w:footer="809" w:gutter="0"/>
          <w:pgNumType w:start="7"/>
          <w:cols w:equalWidth="0" w:space="708" w:num="2">
            <w:col w:w="7188" w:space="732"/>
            <w:col w:w="2510"/>
          </w:cols>
        </w:sectPr>
      </w:pPr>
    </w:p>
    <w:p w:rsidRPr="00706616" w:rsidR="00AD0160" w:rsidRDefault="00AD0160">
      <w:pPr>
        <w:spacing w:before="10"/>
        <w:rPr>
          <w:rFonts w:ascii="Times New Roman" w:hAnsi="Times New Roman" w:eastAsia="Times New Roman" w:cs="Times New Roman"/>
          <w:sz w:val="26"/>
          <w:szCs w:val="26"/>
          <w:lang w:val="da-DK"/>
        </w:rPr>
      </w:pPr>
    </w:p>
    <w:p w:rsidRPr="00706616" w:rsidR="00AD0160" w:rsidRDefault="00706616">
      <w:pPr>
        <w:pStyle w:val="Brdtekst"/>
        <w:spacing w:before="77" w:line="254" w:lineRule="auto"/>
        <w:rPr>
          <w:lang w:val="da-DK"/>
        </w:rPr>
      </w:pPr>
      <w:r w:rsidRPr="00706616">
        <w:rPr>
          <w:color w:val="231F20"/>
          <w:w w:val="105"/>
          <w:lang w:val="da-DK"/>
        </w:rPr>
        <w:t>Vejledning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vedrørende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lejekontrakt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anvendelse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lejeaftaler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beboelseslejligheder,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herunder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blandede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lejemål,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værelser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w w:val="9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private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udlejningsejendomme</w:t>
      </w:r>
    </w:p>
    <w:p w:rsidRPr="00706616" w:rsidR="00AD0160" w:rsidRDefault="00AD0160">
      <w:pPr>
        <w:rPr>
          <w:rFonts w:ascii="Times New Roman" w:hAnsi="Times New Roman" w:eastAsia="Times New Roman" w:cs="Times New Roman"/>
          <w:sz w:val="20"/>
          <w:szCs w:val="20"/>
          <w:lang w:val="da-DK"/>
        </w:rPr>
      </w:pPr>
    </w:p>
    <w:p w:rsidRPr="00706616" w:rsidR="00AD0160" w:rsidRDefault="00AD0160">
      <w:pPr>
        <w:rPr>
          <w:rFonts w:ascii="Times New Roman" w:hAnsi="Times New Roman" w:eastAsia="Times New Roman" w:cs="Times New Roman"/>
          <w:sz w:val="20"/>
          <w:szCs w:val="20"/>
          <w:lang w:val="da-DK"/>
        </w:rPr>
      </w:pPr>
    </w:p>
    <w:p w:rsidRPr="00706616" w:rsidR="00AD0160" w:rsidRDefault="00AD0160">
      <w:pPr>
        <w:rPr>
          <w:rFonts w:ascii="Times New Roman" w:hAnsi="Times New Roman" w:eastAsia="Times New Roman" w:cs="Times New Roman"/>
          <w:sz w:val="20"/>
          <w:szCs w:val="20"/>
          <w:lang w:val="da-DK"/>
        </w:rPr>
        <w:sectPr w:rsidRPr="00706616" w:rsidR="00AD0160">
          <w:type w:val="continuous"/>
          <w:pgSz w:w="11910" w:h="16840"/>
          <w:pgMar w:top="1340" w:right="460" w:bottom="1000" w:left="1020" w:header="708" w:footer="708" w:gutter="0"/>
          <w:cols w:space="708"/>
        </w:sectPr>
      </w:pPr>
    </w:p>
    <w:p w:rsidRPr="00706616" w:rsidR="00AD0160" w:rsidRDefault="00AD0160">
      <w:pPr>
        <w:spacing w:before="7"/>
        <w:rPr>
          <w:rFonts w:ascii="Times New Roman" w:hAnsi="Times New Roman" w:eastAsia="Times New Roman" w:cs="Times New Roman"/>
          <w:sz w:val="17"/>
          <w:szCs w:val="17"/>
          <w:lang w:val="da-DK"/>
        </w:rPr>
      </w:pPr>
    </w:p>
    <w:p w:rsidRPr="00706616" w:rsidR="00AD0160" w:rsidRDefault="00706616">
      <w:pPr>
        <w:pStyle w:val="Brdtekst"/>
        <w:spacing w:line="254" w:lineRule="auto"/>
        <w:rPr>
          <w:lang w:val="da-DK"/>
        </w:rPr>
      </w:pPr>
      <w:r w:rsidRPr="00706616">
        <w:rPr>
          <w:color w:val="231F20"/>
          <w:w w:val="105"/>
          <w:lang w:val="da-DK"/>
        </w:rPr>
        <w:t>Denne vejledning er bilag til den autoriserede</w:t>
      </w:r>
      <w:r w:rsidRPr="00706616">
        <w:rPr>
          <w:color w:val="231F20"/>
          <w:spacing w:val="4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standard­</w:t>
      </w:r>
      <w:r w:rsidRPr="00706616">
        <w:rPr>
          <w:color w:val="231F20"/>
          <w:w w:val="109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lejekontrakt,</w:t>
      </w:r>
      <w:r w:rsidRPr="00706616">
        <w:rPr>
          <w:color w:val="231F20"/>
          <w:spacing w:val="4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typeformular</w:t>
      </w:r>
      <w:r w:rsidRPr="00706616">
        <w:rPr>
          <w:color w:val="231F20"/>
          <w:spacing w:val="4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A,</w:t>
      </w:r>
      <w:r w:rsidRPr="00706616">
        <w:rPr>
          <w:color w:val="231F20"/>
          <w:spacing w:val="4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9.</w:t>
      </w:r>
      <w:r w:rsidRPr="00706616">
        <w:rPr>
          <w:color w:val="231F20"/>
          <w:spacing w:val="4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udgave</w:t>
      </w:r>
      <w:r w:rsidRPr="00706616">
        <w:rPr>
          <w:color w:val="231F20"/>
          <w:spacing w:val="4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4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1.</w:t>
      </w:r>
      <w:r w:rsidRPr="00706616">
        <w:rPr>
          <w:color w:val="231F20"/>
          <w:spacing w:val="4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juli</w:t>
      </w:r>
      <w:r w:rsidRPr="00706616">
        <w:rPr>
          <w:color w:val="231F20"/>
          <w:spacing w:val="4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2015</w:t>
      </w:r>
      <w:r w:rsidRPr="00706616">
        <w:rPr>
          <w:color w:val="231F20"/>
          <w:spacing w:val="4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-4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udgør dermed en del af den autoriserede   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lejekontrakt.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Lejekontrakten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indeholder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angivelse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parterne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be­</w:t>
      </w:r>
      <w:proofErr w:type="spellEnd"/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skrivelse af det lejede samt lejerens betaling for 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lejemålet.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Udlejerens og lejerens rettigheder og pligter i lejeforholdet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 reguleret i den til enhver tid gældende lejelovgivning,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medmin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dre</w:t>
      </w:r>
      <w:proofErr w:type="spellEnd"/>
      <w:r w:rsidRPr="00706616">
        <w:rPr>
          <w:color w:val="231F20"/>
          <w:w w:val="105"/>
          <w:lang w:val="da-DK"/>
        </w:rPr>
        <w:t xml:space="preserve">  parterne  aftaler</w:t>
      </w:r>
      <w:r w:rsidRPr="00706616">
        <w:rPr>
          <w:color w:val="231F20"/>
          <w:spacing w:val="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andet.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691CAB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lang w:val="da-DK"/>
        </w:rPr>
        <w:t>Ønsker</w:t>
      </w:r>
      <w:r w:rsidRPr="00706616">
        <w:rPr>
          <w:color w:val="231F20"/>
          <w:spacing w:val="23"/>
          <w:lang w:val="da-DK"/>
        </w:rPr>
        <w:t xml:space="preserve"> </w:t>
      </w:r>
      <w:r w:rsidRPr="00706616">
        <w:rPr>
          <w:color w:val="231F20"/>
          <w:lang w:val="da-DK"/>
        </w:rPr>
        <w:t>parterne</w:t>
      </w:r>
      <w:r w:rsidRPr="00706616">
        <w:rPr>
          <w:color w:val="231F20"/>
          <w:spacing w:val="23"/>
          <w:lang w:val="da-DK"/>
        </w:rPr>
        <w:t xml:space="preserve"> </w:t>
      </w:r>
      <w:r w:rsidRPr="00706616">
        <w:rPr>
          <w:color w:val="231F20"/>
          <w:lang w:val="da-DK"/>
        </w:rPr>
        <w:t>at</w:t>
      </w:r>
      <w:r w:rsidRPr="00706616">
        <w:rPr>
          <w:color w:val="231F20"/>
          <w:spacing w:val="23"/>
          <w:lang w:val="da-DK"/>
        </w:rPr>
        <w:t xml:space="preserve"> </w:t>
      </w:r>
      <w:r w:rsidRPr="00706616">
        <w:rPr>
          <w:color w:val="231F20"/>
          <w:lang w:val="da-DK"/>
        </w:rPr>
        <w:t>aftale</w:t>
      </w:r>
      <w:r w:rsidRPr="00706616">
        <w:rPr>
          <w:color w:val="231F20"/>
          <w:spacing w:val="23"/>
          <w:lang w:val="da-DK"/>
        </w:rPr>
        <w:t xml:space="preserve"> </w:t>
      </w:r>
      <w:r w:rsidRPr="00706616">
        <w:rPr>
          <w:color w:val="231F20"/>
          <w:lang w:val="da-DK"/>
        </w:rPr>
        <w:t>fravigelser</w:t>
      </w:r>
      <w:r w:rsidRPr="00706616">
        <w:rPr>
          <w:color w:val="231F20"/>
          <w:spacing w:val="23"/>
          <w:lang w:val="da-DK"/>
        </w:rPr>
        <w:t xml:space="preserve"> </w:t>
      </w:r>
      <w:r w:rsidRPr="00706616">
        <w:rPr>
          <w:color w:val="231F20"/>
          <w:lang w:val="da-DK"/>
        </w:rPr>
        <w:t>af</w:t>
      </w:r>
      <w:r w:rsidRPr="00706616">
        <w:rPr>
          <w:color w:val="231F20"/>
          <w:spacing w:val="23"/>
          <w:lang w:val="da-DK"/>
        </w:rPr>
        <w:t xml:space="preserve"> </w:t>
      </w:r>
      <w:r w:rsidRPr="00706616">
        <w:rPr>
          <w:color w:val="231F20"/>
          <w:lang w:val="da-DK"/>
        </w:rPr>
        <w:t>lejelovgivningens</w:t>
      </w:r>
      <w:r w:rsidRPr="00706616">
        <w:rPr>
          <w:color w:val="231F20"/>
          <w:spacing w:val="23"/>
          <w:lang w:val="da-DK"/>
        </w:rPr>
        <w:t xml:space="preserve"> </w:t>
      </w:r>
      <w:r w:rsidRPr="00706616">
        <w:rPr>
          <w:color w:val="231F20"/>
          <w:lang w:val="da-DK"/>
        </w:rPr>
        <w:t>al­</w:t>
      </w:r>
      <w:r w:rsidRPr="00706616">
        <w:rPr>
          <w:color w:val="231F20"/>
          <w:spacing w:val="-43"/>
          <w:lang w:val="da-DK"/>
        </w:rPr>
        <w:t xml:space="preserve"> </w:t>
      </w:r>
      <w:r w:rsidRPr="00706616">
        <w:rPr>
          <w:color w:val="231F20"/>
          <w:lang w:val="da-DK"/>
        </w:rPr>
        <w:t>mindelige regler  og/eller  lejekontrakten,  skal  det  aftalte</w:t>
      </w:r>
      <w:r w:rsidRPr="00706616">
        <w:rPr>
          <w:color w:val="231F20"/>
          <w:spacing w:val="8"/>
          <w:lang w:val="da-DK"/>
        </w:rPr>
        <w:t xml:space="preserve"> </w:t>
      </w:r>
      <w:r w:rsidRPr="00706616">
        <w:rPr>
          <w:color w:val="231F20"/>
          <w:lang w:val="da-DK"/>
        </w:rPr>
        <w:t xml:space="preserve">an­ føres i kontraktens § 11. </w:t>
      </w:r>
      <w:r w:rsidRPr="00691CAB">
        <w:rPr>
          <w:color w:val="231F20"/>
          <w:lang w:val="da-DK"/>
        </w:rPr>
        <w:t>Aftalte fravigelser må ikke</w:t>
      </w:r>
      <w:r w:rsidRPr="00691CAB">
        <w:rPr>
          <w:color w:val="231F20"/>
          <w:spacing w:val="24"/>
          <w:lang w:val="da-DK"/>
        </w:rPr>
        <w:t xml:space="preserve"> </w:t>
      </w:r>
      <w:r w:rsidRPr="00691CAB">
        <w:rPr>
          <w:color w:val="231F20"/>
          <w:lang w:val="da-DK"/>
        </w:rPr>
        <w:t>anføres</w:t>
      </w:r>
      <w:r w:rsidRPr="00691CAB">
        <w:rPr>
          <w:color w:val="231F20"/>
          <w:w w:val="106"/>
          <w:lang w:val="da-DK"/>
        </w:rPr>
        <w:t xml:space="preserve"> </w:t>
      </w:r>
      <w:r w:rsidRPr="00691CAB">
        <w:rPr>
          <w:color w:val="231F20"/>
          <w:lang w:val="da-DK"/>
        </w:rPr>
        <w:t>direkte</w:t>
      </w:r>
      <w:r w:rsidRPr="00691CAB">
        <w:rPr>
          <w:color w:val="231F20"/>
          <w:spacing w:val="13"/>
          <w:lang w:val="da-DK"/>
        </w:rPr>
        <w:t xml:space="preserve"> </w:t>
      </w:r>
      <w:r w:rsidRPr="00691CAB">
        <w:rPr>
          <w:color w:val="231F20"/>
          <w:lang w:val="da-DK"/>
        </w:rPr>
        <w:t>i</w:t>
      </w:r>
      <w:r w:rsidRPr="00691CAB">
        <w:rPr>
          <w:color w:val="231F20"/>
          <w:spacing w:val="13"/>
          <w:lang w:val="da-DK"/>
        </w:rPr>
        <w:t xml:space="preserve"> </w:t>
      </w:r>
      <w:r w:rsidRPr="00691CAB">
        <w:rPr>
          <w:color w:val="231F20"/>
          <w:lang w:val="da-DK"/>
        </w:rPr>
        <w:t>kontraktteksten</w:t>
      </w:r>
      <w:r w:rsidRPr="00691CAB">
        <w:rPr>
          <w:color w:val="231F20"/>
          <w:spacing w:val="13"/>
          <w:lang w:val="da-DK"/>
        </w:rPr>
        <w:t xml:space="preserve"> </w:t>
      </w:r>
      <w:r w:rsidRPr="00691CAB">
        <w:rPr>
          <w:color w:val="231F20"/>
          <w:lang w:val="da-DK"/>
        </w:rPr>
        <w:t>(ved</w:t>
      </w:r>
      <w:r w:rsidRPr="00691CAB">
        <w:rPr>
          <w:color w:val="231F20"/>
          <w:spacing w:val="13"/>
          <w:lang w:val="da-DK"/>
        </w:rPr>
        <w:t xml:space="preserve"> </w:t>
      </w:r>
      <w:r w:rsidRPr="00691CAB">
        <w:rPr>
          <w:color w:val="231F20"/>
          <w:lang w:val="da-DK"/>
        </w:rPr>
        <w:t>overstregning</w:t>
      </w:r>
      <w:r w:rsidRPr="00691CAB">
        <w:rPr>
          <w:color w:val="231F20"/>
          <w:spacing w:val="13"/>
          <w:lang w:val="da-DK"/>
        </w:rPr>
        <w:t xml:space="preserve"> </w:t>
      </w:r>
      <w:r w:rsidRPr="00691CAB">
        <w:rPr>
          <w:color w:val="231F20"/>
          <w:lang w:val="da-DK"/>
        </w:rPr>
        <w:t>eller</w:t>
      </w:r>
      <w:r w:rsidRPr="00691CAB">
        <w:rPr>
          <w:color w:val="231F20"/>
          <w:spacing w:val="13"/>
          <w:lang w:val="da-DK"/>
        </w:rPr>
        <w:t xml:space="preserve"> </w:t>
      </w:r>
      <w:r w:rsidRPr="00691CAB">
        <w:rPr>
          <w:color w:val="231F20"/>
          <w:lang w:val="da-DK"/>
        </w:rPr>
        <w:t>lign.),</w:t>
      </w:r>
      <w:r w:rsidRPr="00691CAB">
        <w:rPr>
          <w:color w:val="231F20"/>
          <w:spacing w:val="13"/>
          <w:lang w:val="da-DK"/>
        </w:rPr>
        <w:t xml:space="preserve"> </w:t>
      </w:r>
      <w:r w:rsidRPr="00691CAB">
        <w:rPr>
          <w:color w:val="231F20"/>
          <w:lang w:val="da-DK"/>
        </w:rPr>
        <w:t>med­</w:t>
      </w:r>
      <w:r w:rsidRPr="00691CAB">
        <w:rPr>
          <w:color w:val="231F20"/>
          <w:spacing w:val="-43"/>
          <w:lang w:val="da-DK"/>
        </w:rPr>
        <w:t xml:space="preserve"> </w:t>
      </w:r>
      <w:r w:rsidRPr="00691CAB">
        <w:rPr>
          <w:color w:val="231F20"/>
          <w:lang w:val="da-DK"/>
        </w:rPr>
        <w:t>mindre</w:t>
      </w:r>
      <w:r w:rsidRPr="00691CAB">
        <w:rPr>
          <w:color w:val="231F20"/>
          <w:spacing w:val="38"/>
          <w:lang w:val="da-DK"/>
        </w:rPr>
        <w:t xml:space="preserve"> </w:t>
      </w:r>
      <w:r w:rsidRPr="00691CAB">
        <w:rPr>
          <w:color w:val="231F20"/>
          <w:lang w:val="da-DK"/>
        </w:rPr>
        <w:t>der</w:t>
      </w:r>
      <w:r w:rsidRPr="00691CAB">
        <w:rPr>
          <w:color w:val="231F20"/>
          <w:spacing w:val="38"/>
          <w:lang w:val="da-DK"/>
        </w:rPr>
        <w:t xml:space="preserve"> </w:t>
      </w:r>
      <w:r w:rsidRPr="00691CAB">
        <w:rPr>
          <w:color w:val="231F20"/>
          <w:lang w:val="da-DK"/>
        </w:rPr>
        <w:t>i</w:t>
      </w:r>
      <w:r w:rsidRPr="00691CAB">
        <w:rPr>
          <w:color w:val="231F20"/>
          <w:spacing w:val="38"/>
          <w:lang w:val="da-DK"/>
        </w:rPr>
        <w:t xml:space="preserve"> </w:t>
      </w:r>
      <w:r w:rsidRPr="00691CAB">
        <w:rPr>
          <w:color w:val="231F20"/>
          <w:lang w:val="da-DK"/>
        </w:rPr>
        <w:t>den</w:t>
      </w:r>
      <w:r w:rsidRPr="00691CAB">
        <w:rPr>
          <w:color w:val="231F20"/>
          <w:spacing w:val="38"/>
          <w:lang w:val="da-DK"/>
        </w:rPr>
        <w:t xml:space="preserve"> </w:t>
      </w:r>
      <w:r w:rsidRPr="00691CAB">
        <w:rPr>
          <w:color w:val="231F20"/>
          <w:lang w:val="da-DK"/>
        </w:rPr>
        <w:t>fortrykte</w:t>
      </w:r>
      <w:r w:rsidRPr="00691CAB">
        <w:rPr>
          <w:color w:val="231F20"/>
          <w:spacing w:val="38"/>
          <w:lang w:val="da-DK"/>
        </w:rPr>
        <w:t xml:space="preserve"> </w:t>
      </w:r>
      <w:r w:rsidRPr="00691CAB">
        <w:rPr>
          <w:color w:val="231F20"/>
          <w:lang w:val="da-DK"/>
        </w:rPr>
        <w:t>tekst</w:t>
      </w:r>
      <w:r w:rsidRPr="00691CAB">
        <w:rPr>
          <w:color w:val="231F20"/>
          <w:spacing w:val="38"/>
          <w:lang w:val="da-DK"/>
        </w:rPr>
        <w:t xml:space="preserve"> </w:t>
      </w:r>
      <w:r w:rsidRPr="00691CAB">
        <w:rPr>
          <w:color w:val="231F20"/>
          <w:lang w:val="da-DK"/>
        </w:rPr>
        <w:t>er</w:t>
      </w:r>
      <w:r w:rsidRPr="00691CAB">
        <w:rPr>
          <w:color w:val="231F20"/>
          <w:spacing w:val="38"/>
          <w:lang w:val="da-DK"/>
        </w:rPr>
        <w:t xml:space="preserve"> </w:t>
      </w:r>
      <w:r w:rsidRPr="00691CAB">
        <w:rPr>
          <w:color w:val="231F20"/>
          <w:lang w:val="da-DK"/>
        </w:rPr>
        <w:t>givet</w:t>
      </w:r>
      <w:r w:rsidRPr="00691CAB">
        <w:rPr>
          <w:color w:val="231F20"/>
          <w:spacing w:val="38"/>
          <w:lang w:val="da-DK"/>
        </w:rPr>
        <w:t xml:space="preserve"> </w:t>
      </w:r>
      <w:r w:rsidRPr="00691CAB">
        <w:rPr>
          <w:color w:val="231F20"/>
          <w:lang w:val="da-DK"/>
        </w:rPr>
        <w:t>særlig</w:t>
      </w:r>
      <w:r w:rsidRPr="00691CAB">
        <w:rPr>
          <w:color w:val="231F20"/>
          <w:spacing w:val="38"/>
          <w:lang w:val="da-DK"/>
        </w:rPr>
        <w:t xml:space="preserve"> </w:t>
      </w:r>
      <w:r w:rsidRPr="00691CAB">
        <w:rPr>
          <w:color w:val="231F20"/>
          <w:lang w:val="da-DK"/>
        </w:rPr>
        <w:t>adgang</w:t>
      </w:r>
      <w:r w:rsidRPr="00691CAB">
        <w:rPr>
          <w:color w:val="231F20"/>
          <w:spacing w:val="38"/>
          <w:lang w:val="da-DK"/>
        </w:rPr>
        <w:t xml:space="preserve"> </w:t>
      </w:r>
      <w:r w:rsidRPr="00691CAB">
        <w:rPr>
          <w:color w:val="231F20"/>
          <w:lang w:val="da-DK"/>
        </w:rPr>
        <w:t>hertil.</w:t>
      </w:r>
    </w:p>
    <w:p w:rsidRPr="00691CAB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Enkelte vilkår i lejekontraktens fortrykte tekst er</w:t>
      </w:r>
      <w:r w:rsidRPr="00706616">
        <w:rPr>
          <w:color w:val="231F20"/>
          <w:spacing w:val="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fremhævet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med fed og kursiv. Disse vilkår er fravigelser af</w:t>
      </w:r>
      <w:r w:rsidRPr="00706616">
        <w:rPr>
          <w:color w:val="231F20"/>
          <w:spacing w:val="46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lejelovgivnin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gens almindelige regler. Hvis parterne  har  aftalt  de</w:t>
      </w:r>
      <w:r w:rsidRPr="00706616">
        <w:rPr>
          <w:color w:val="231F20"/>
          <w:spacing w:val="-1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forhold,</w:t>
      </w:r>
      <w:r w:rsidRPr="00706616">
        <w:rPr>
          <w:color w:val="231F20"/>
          <w:w w:val="108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 er kursiveret i kontrakten, er det ikke nødvendigt tillige</w:t>
      </w:r>
      <w:r w:rsidRPr="00706616">
        <w:rPr>
          <w:color w:val="231F20"/>
          <w:spacing w:val="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w w:val="11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anføre de samme forhold i kontraktens §  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11.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Ønsker parterne ved lejeaftalens indgåelse at aftale</w:t>
      </w:r>
      <w:r w:rsidRPr="00706616">
        <w:rPr>
          <w:color w:val="231F20"/>
          <w:spacing w:val="1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fravigelser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af lejelovgivningens almindelige regler og/eller </w:t>
      </w:r>
      <w:r w:rsidRPr="00706616">
        <w:rPr>
          <w:color w:val="231F20"/>
          <w:spacing w:val="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lejekontrakten,</w:t>
      </w:r>
    </w:p>
    <w:p w:rsidRPr="00706616" w:rsidR="00AD0160" w:rsidRDefault="00706616">
      <w:pPr>
        <w:spacing w:before="6"/>
        <w:rPr>
          <w:rFonts w:ascii="Times New Roman" w:hAnsi="Times New Roman" w:eastAsia="Times New Roman" w:cs="Times New Roman"/>
          <w:sz w:val="17"/>
          <w:szCs w:val="17"/>
          <w:lang w:val="da-DK"/>
        </w:rPr>
      </w:pPr>
      <w:r w:rsidRPr="00706616">
        <w:rPr>
          <w:lang w:val="da-DK"/>
        </w:rPr>
        <w:br w:type="column"/>
      </w:r>
    </w:p>
    <w:p w:rsidRPr="00691CAB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særlige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aftaler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anføres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et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særligt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tillæg,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stedet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w w:val="9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kontraktens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§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11.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Kravene</w:t>
      </w:r>
      <w:r w:rsidRPr="00691CAB">
        <w:rPr>
          <w:color w:val="231F20"/>
          <w:spacing w:val="35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til</w:t>
      </w:r>
      <w:r w:rsidRPr="00691CAB">
        <w:rPr>
          <w:color w:val="231F20"/>
          <w:spacing w:val="35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et</w:t>
      </w:r>
      <w:r w:rsidRPr="00691CAB">
        <w:rPr>
          <w:color w:val="231F20"/>
          <w:spacing w:val="35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sådant</w:t>
      </w:r>
      <w:r w:rsidRPr="00691CAB">
        <w:rPr>
          <w:color w:val="231F20"/>
          <w:spacing w:val="35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tillæg</w:t>
      </w:r>
      <w:r w:rsidRPr="00691CAB">
        <w:rPr>
          <w:color w:val="231F20"/>
          <w:spacing w:val="35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følger</w:t>
      </w:r>
      <w:r w:rsidRPr="00691CAB">
        <w:rPr>
          <w:color w:val="231F20"/>
          <w:spacing w:val="35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af</w:t>
      </w:r>
      <w:r w:rsidRPr="00691CAB">
        <w:rPr>
          <w:color w:val="231F20"/>
          <w:spacing w:val="35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leje­</w:t>
      </w:r>
      <w:r w:rsidRPr="00691CAB">
        <w:rPr>
          <w:color w:val="231F20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 xml:space="preserve">lovens § 5. Tillægget udgør herefter en del af  </w:t>
      </w:r>
      <w:r w:rsidRPr="00691CAB">
        <w:rPr>
          <w:color w:val="231F20"/>
          <w:spacing w:val="8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lejekontrakten.</w:t>
      </w:r>
    </w:p>
    <w:p w:rsidRPr="00691CAB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Tillægget må ikke indeholde ensartede lejevilkår for flere</w:t>
      </w:r>
      <w:r w:rsidRPr="00706616">
        <w:rPr>
          <w:color w:val="231F20"/>
          <w:spacing w:val="-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 samme ejendom, når de fremtræder på en sådan måde,</w:t>
      </w:r>
      <w:r w:rsidRPr="00706616">
        <w:rPr>
          <w:color w:val="231F20"/>
          <w:spacing w:val="-1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w w:val="11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må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opfatte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dem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standardiserede,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da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tillægget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så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fald skal være autoriseret. Der er ikke autoriseret et</w:t>
      </w:r>
      <w:r w:rsidRPr="00706616">
        <w:rPr>
          <w:color w:val="231F20"/>
          <w:spacing w:val="-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særligt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tillæg til typeformular A, 9. 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udgave.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Denne vejledning indeholder med henvisning til</w:t>
      </w:r>
      <w:r w:rsidRPr="00706616">
        <w:rPr>
          <w:color w:val="231F20"/>
          <w:spacing w:val="-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kontraktens</w:t>
      </w:r>
      <w:r w:rsidRPr="00706616">
        <w:rPr>
          <w:color w:val="231F20"/>
          <w:w w:val="11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bestemmelser en beskrivelse af den gældende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lejelovgivning.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 række bestemmelser i lejelovgivningen kan ikke fraviges</w:t>
      </w:r>
      <w:r w:rsidRPr="00706616">
        <w:rPr>
          <w:color w:val="231F20"/>
          <w:spacing w:val="4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skade for lejeren, medens andre bestemmelser kan fraviges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aftale. Vejledningen er ikke 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udtømmende.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nærmere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information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henvises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den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enhver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tid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gæl­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dende</w:t>
      </w:r>
      <w:proofErr w:type="spellEnd"/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lejelovgivning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samt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vejledninger,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findes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på</w:t>
      </w:r>
      <w:r w:rsidRPr="00706616">
        <w:rPr>
          <w:color w:val="231F20"/>
          <w:w w:val="111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ministeriets hjemmeside</w:t>
      </w:r>
      <w:r w:rsidRPr="00706616">
        <w:rPr>
          <w:color w:val="231F20"/>
          <w:spacing w:val="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m.v.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5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Denne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vejledning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udarbejdet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juni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2015.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Opmærksomhe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den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henledes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på,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lovgivningen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være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ændret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på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enkelte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punkter  efter  dette</w:t>
      </w:r>
      <w:r w:rsidRPr="00706616">
        <w:rPr>
          <w:color w:val="231F20"/>
          <w:spacing w:val="1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tidspunkt.</w:t>
      </w:r>
    </w:p>
    <w:p w:rsidRPr="00706616" w:rsidR="00AD0160" w:rsidRDefault="00AD0160">
      <w:pPr>
        <w:spacing w:line="254" w:lineRule="auto"/>
        <w:jc w:val="both"/>
        <w:rPr>
          <w:lang w:val="da-DK"/>
        </w:rPr>
        <w:sectPr w:rsidRPr="00706616" w:rsidR="00AD0160">
          <w:type w:val="continuous"/>
          <w:pgSz w:w="11910" w:h="16840"/>
          <w:pgMar w:top="1340" w:right="460" w:bottom="1000" w:left="1020" w:header="708" w:footer="708" w:gutter="0"/>
          <w:cols w:equalWidth="0" w:space="708" w:num="2">
            <w:col w:w="4933" w:space="452"/>
            <w:col w:w="5045"/>
          </w:cols>
        </w:sectPr>
      </w:pPr>
    </w:p>
    <w:p w:rsidRPr="00706616" w:rsidR="00AD0160" w:rsidRDefault="00706616">
      <w:pPr>
        <w:pStyle w:val="Brdtekst"/>
        <w:spacing w:before="54" w:line="254" w:lineRule="auto"/>
        <w:ind w:right="4479"/>
        <w:rPr>
          <w:lang w:val="da-DK"/>
        </w:rPr>
      </w:pPr>
      <w:r w:rsidRPr="00706616">
        <w:rPr>
          <w:color w:val="231F20"/>
          <w:w w:val="105"/>
          <w:lang w:val="da-DK"/>
        </w:rPr>
        <w:lastRenderedPageBreak/>
        <w:t>I det følgende findes oplysninger med henvisning til de</w:t>
      </w:r>
      <w:r w:rsidRPr="00706616">
        <w:rPr>
          <w:color w:val="231F20"/>
          <w:spacing w:val="4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enkelte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bestemmelser i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lejekontrakten:</w:t>
      </w:r>
    </w:p>
    <w:p w:rsidRPr="00706616" w:rsidR="00AD0160" w:rsidRDefault="00AD0160">
      <w:pPr>
        <w:spacing w:before="5"/>
        <w:rPr>
          <w:rFonts w:ascii="Times New Roman" w:hAnsi="Times New Roman" w:eastAsia="Times New Roman" w:cs="Times New Roman"/>
          <w:sz w:val="18"/>
          <w:szCs w:val="18"/>
          <w:lang w:val="da-DK"/>
        </w:rPr>
      </w:pPr>
    </w:p>
    <w:p w:rsidRPr="00706616" w:rsidR="00AD0160" w:rsidRDefault="00AD0160">
      <w:pPr>
        <w:rPr>
          <w:rFonts w:ascii="Times New Roman" w:hAnsi="Times New Roman" w:eastAsia="Times New Roman" w:cs="Times New Roman"/>
          <w:sz w:val="18"/>
          <w:szCs w:val="18"/>
          <w:lang w:val="da-DK"/>
        </w:rPr>
        <w:sectPr w:rsidRPr="00706616" w:rsidR="00AD0160">
          <w:pgSz w:w="11910" w:h="16840"/>
          <w:pgMar w:top="1340" w:right="460" w:bottom="1000" w:left="1020" w:header="0" w:footer="809" w:gutter="0"/>
          <w:cols w:space="708"/>
        </w:sectPr>
      </w:pPr>
    </w:p>
    <w:p w:rsidRPr="00706616" w:rsidR="00AD0160" w:rsidRDefault="00706616">
      <w:pPr>
        <w:pStyle w:val="Overskrift1"/>
        <w:numPr>
          <w:ilvl w:val="0"/>
          <w:numId w:val="3"/>
        </w:numPr>
        <w:tabs>
          <w:tab w:val="left" w:pos="361"/>
        </w:tabs>
        <w:spacing w:before="78" w:line="249" w:lineRule="auto"/>
        <w:ind w:right="2580" w:firstLine="0"/>
        <w:rPr>
          <w:b w:val="0"/>
          <w:bCs w:val="0"/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2393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24130</wp:posOffset>
                </wp:positionV>
                <wp:extent cx="3060065" cy="342900"/>
                <wp:effectExtent l="0" t="0" r="1270" b="1905"/>
                <wp:wrapNone/>
                <wp:docPr id="4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065" cy="342900"/>
                          <a:chOff x="1134" y="38"/>
                          <a:chExt cx="4819" cy="540"/>
                        </a:xfrm>
                      </wpg:grpSpPr>
                      <wpg:grpSp>
                        <wpg:cNvPr id="50" name="Group 47"/>
                        <wpg:cNvGrpSpPr>
                          <a:grpSpLocks/>
                        </wpg:cNvGrpSpPr>
                        <wpg:grpSpPr bwMode="auto">
                          <a:xfrm>
                            <a:off x="1134" y="38"/>
                            <a:ext cx="4819" cy="300"/>
                            <a:chOff x="1134" y="38"/>
                            <a:chExt cx="4819" cy="300"/>
                          </a:xfrm>
                        </wpg:grpSpPr>
                        <wps:wsp>
                          <wps:cNvPr id="51" name="Freeform 48"/>
                          <wps:cNvSpPr>
                            <a:spLocks/>
                          </wps:cNvSpPr>
                          <wps:spPr bwMode="auto">
                            <a:xfrm>
                              <a:off x="1134" y="38"/>
                              <a:ext cx="4819" cy="300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4819"/>
                                <a:gd name="T2" fmla="+- 0 338 38"/>
                                <a:gd name="T3" fmla="*/ 338 h 300"/>
                                <a:gd name="T4" fmla="+- 0 5953 1134"/>
                                <a:gd name="T5" fmla="*/ T4 w 4819"/>
                                <a:gd name="T6" fmla="+- 0 338 38"/>
                                <a:gd name="T7" fmla="*/ 338 h 300"/>
                                <a:gd name="T8" fmla="+- 0 5953 1134"/>
                                <a:gd name="T9" fmla="*/ T8 w 4819"/>
                                <a:gd name="T10" fmla="+- 0 38 38"/>
                                <a:gd name="T11" fmla="*/ 38 h 300"/>
                                <a:gd name="T12" fmla="+- 0 1134 1134"/>
                                <a:gd name="T13" fmla="*/ T12 w 4819"/>
                                <a:gd name="T14" fmla="+- 0 38 38"/>
                                <a:gd name="T15" fmla="*/ 38 h 300"/>
                                <a:gd name="T16" fmla="+- 0 1134 1134"/>
                                <a:gd name="T17" fmla="*/ T16 w 4819"/>
                                <a:gd name="T18" fmla="+- 0 338 38"/>
                                <a:gd name="T19" fmla="*/ 338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19" h="300">
                                  <a:moveTo>
                                    <a:pt x="0" y="300"/>
                                  </a:moveTo>
                                  <a:lnTo>
                                    <a:pt x="4819" y="300"/>
                                  </a:lnTo>
                                  <a:lnTo>
                                    <a:pt x="48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45"/>
                        <wpg:cNvGrpSpPr>
                          <a:grpSpLocks/>
                        </wpg:cNvGrpSpPr>
                        <wpg:grpSpPr bwMode="auto">
                          <a:xfrm>
                            <a:off x="1134" y="278"/>
                            <a:ext cx="4819" cy="300"/>
                            <a:chOff x="1134" y="278"/>
                            <a:chExt cx="4819" cy="300"/>
                          </a:xfrm>
                        </wpg:grpSpPr>
                        <wps:wsp>
                          <wps:cNvPr id="53" name="Freeform 46"/>
                          <wps:cNvSpPr>
                            <a:spLocks/>
                          </wps:cNvSpPr>
                          <wps:spPr bwMode="auto">
                            <a:xfrm>
                              <a:off x="1134" y="278"/>
                              <a:ext cx="4819" cy="300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4819"/>
                                <a:gd name="T2" fmla="+- 0 578 278"/>
                                <a:gd name="T3" fmla="*/ 578 h 300"/>
                                <a:gd name="T4" fmla="+- 0 5953 1134"/>
                                <a:gd name="T5" fmla="*/ T4 w 4819"/>
                                <a:gd name="T6" fmla="+- 0 578 278"/>
                                <a:gd name="T7" fmla="*/ 578 h 300"/>
                                <a:gd name="T8" fmla="+- 0 5953 1134"/>
                                <a:gd name="T9" fmla="*/ T8 w 4819"/>
                                <a:gd name="T10" fmla="+- 0 278 278"/>
                                <a:gd name="T11" fmla="*/ 278 h 300"/>
                                <a:gd name="T12" fmla="+- 0 1134 1134"/>
                                <a:gd name="T13" fmla="*/ T12 w 4819"/>
                                <a:gd name="T14" fmla="+- 0 278 278"/>
                                <a:gd name="T15" fmla="*/ 278 h 300"/>
                                <a:gd name="T16" fmla="+- 0 1134 1134"/>
                                <a:gd name="T17" fmla="*/ T16 w 4819"/>
                                <a:gd name="T18" fmla="+- 0 578 278"/>
                                <a:gd name="T19" fmla="*/ 578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19" h="300">
                                  <a:moveTo>
                                    <a:pt x="0" y="300"/>
                                  </a:moveTo>
                                  <a:lnTo>
                                    <a:pt x="4819" y="300"/>
                                  </a:lnTo>
                                  <a:lnTo>
                                    <a:pt x="48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44" style="position:absolute;margin-left:56.7pt;margin-top:1.9pt;width:240.95pt;height:27pt;z-index:-251692544;mso-position-horizontal-relative:page" coordsize="4819,540" coordorigin="1134,38" o:spid="_x0000_s1026" w14:anchorId="0F6674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">
                <v:group id="Group 47" style="position:absolute;left:1134;top:38;width:4819;height:300" coordsize="4819,300" coordorigin="1134,38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48" style="position:absolute;left:1134;top:38;width:4819;height:300;visibility:visible;mso-wrap-style:square;v-text-anchor:top" coordsize="4819,300" o:spid="_x0000_s1028" fillcolor="#d1d3d4" stroked="f" path="m,300r4819,l4819,,,,,3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">
                    <v:path arrowok="t" o:connecttype="custom" o:connectlocs="0,338;4819,338;4819,38;0,38;0,338" o:connectangles="0,0,0,0,0"/>
                  </v:shape>
                </v:group>
                <v:group id="Group 45" style="position:absolute;left:1134;top:278;width:4819;height:300" coordsize="4819,300" coordorigin="1134,27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46" style="position:absolute;left:1134;top:278;width:4819;height:300;visibility:visible;mso-wrap-style:square;v-text-anchor:top" coordsize="4819,300" o:spid="_x0000_s1030" fillcolor="#d1d3d4" stroked="f" path="m,300r4819,l4819,,,,,3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">
                    <v:path arrowok="t" o:connecttype="custom" o:connectlocs="0,578;4819,578;4819,278;0,278;0,578" o:connectangles="0,0,0,0,0"/>
                  </v:shape>
                </v:group>
                <w10:wrap anchorx="page"/>
              </v:group>
            </w:pict>
          </mc:Fallback>
        </mc:AlternateContent>
      </w:r>
      <w:r w:rsidRPr="00706616">
        <w:rPr>
          <w:color w:val="231F20"/>
          <w:lang w:val="da-DK"/>
        </w:rPr>
        <w:t>Til lejekontraktens §</w:t>
      </w:r>
      <w:r w:rsidRPr="00706616">
        <w:rPr>
          <w:color w:val="231F20"/>
          <w:spacing w:val="-4"/>
          <w:lang w:val="da-DK"/>
        </w:rPr>
        <w:t xml:space="preserve"> </w:t>
      </w:r>
      <w:r w:rsidRPr="00706616">
        <w:rPr>
          <w:color w:val="231F20"/>
          <w:lang w:val="da-DK"/>
        </w:rPr>
        <w:t>1: Parterne og det lejede</w:t>
      </w:r>
    </w:p>
    <w:p w:rsidRPr="00706616" w:rsidR="00AD0160" w:rsidRDefault="00AD0160">
      <w:pPr>
        <w:rPr>
          <w:rFonts w:ascii="Times New Roman" w:hAnsi="Times New Roman" w:eastAsia="Times New Roman" w:cs="Times New Roman"/>
          <w:b/>
          <w:bCs/>
          <w:sz w:val="25"/>
          <w:szCs w:val="25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Lejelovens beskyttelse.</w:t>
      </w:r>
    </w:p>
    <w:p w:rsidRPr="00706616" w:rsidR="00AD0160" w:rsidRDefault="00706616">
      <w:pPr>
        <w:pStyle w:val="Brdtekst"/>
        <w:spacing w:before="13"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De</w:t>
      </w:r>
      <w:r w:rsidRPr="00706616">
        <w:rPr>
          <w:color w:val="231F20"/>
          <w:spacing w:val="-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almindelige</w:t>
      </w:r>
      <w:r w:rsidRPr="00706616">
        <w:rPr>
          <w:color w:val="231F20"/>
          <w:spacing w:val="-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rettigheder</w:t>
      </w:r>
      <w:r w:rsidRPr="00706616">
        <w:rPr>
          <w:color w:val="231F20"/>
          <w:spacing w:val="-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-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lejelovgivningen,</w:t>
      </w:r>
      <w:r w:rsidRPr="00706616">
        <w:rPr>
          <w:color w:val="231F20"/>
          <w:spacing w:val="-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</w:t>
      </w:r>
      <w:r w:rsidRPr="00706616">
        <w:rPr>
          <w:color w:val="231F20"/>
          <w:spacing w:val="-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gives</w:t>
      </w:r>
      <w:r w:rsidRPr="00706616">
        <w:rPr>
          <w:color w:val="231F20"/>
          <w:spacing w:val="-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 lejeforholdet, er gyldige mod enhver uden tinglysning.</w:t>
      </w:r>
      <w:r w:rsidRPr="00706616">
        <w:rPr>
          <w:color w:val="231F20"/>
          <w:spacing w:val="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rens rettigheder er derfor sikret i de situationer, hvor</w:t>
      </w:r>
      <w:r w:rsidRPr="00706616">
        <w:rPr>
          <w:color w:val="231F20"/>
          <w:spacing w:val="4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ejendom­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men fx videresælges. En ny ejer af ejendommen må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respektere de almindelige rettigheder, som lejeren har efter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lejelovgivnin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gen.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samme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gælder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aftaler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forudbetaling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leje,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skud, depositum eller lign. indenfor lovens  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rammer.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Har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derimod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erhvervet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særlige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rettigheder,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 fx aftalt uopsigelighed, er denne ret ikke uden videre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sik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ret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over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ny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ejer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ejendommen.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Denne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ret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derfor kræve tinglyst. Udgiften betales af lejeren,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medmindre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andet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aftales.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En lejer, der er fremlejetager, nyder ikke den samme</w:t>
      </w:r>
      <w:r w:rsidRPr="00706616">
        <w:rPr>
          <w:color w:val="231F20"/>
          <w:spacing w:val="44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beskyttel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se efter lejeloven som den almindelige lejer, da</w:t>
      </w:r>
      <w:r w:rsidRPr="00706616">
        <w:rPr>
          <w:color w:val="231F20"/>
          <w:spacing w:val="1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fremlejetageren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modsætning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den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almindelige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står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kontraktfor­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hold med ejendommens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ejer.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Fremleje.</w:t>
      </w:r>
    </w:p>
    <w:p w:rsidRPr="00706616" w:rsidR="00AD0160" w:rsidRDefault="00706616">
      <w:pPr>
        <w:pStyle w:val="Brdtekst"/>
        <w:spacing w:before="13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 xml:space="preserve">Lejekontrakten kan også anvendes ved aftaler om  </w:t>
      </w:r>
      <w:r w:rsidRPr="00706616">
        <w:rPr>
          <w:color w:val="231F20"/>
          <w:spacing w:val="4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fremleje.</w:t>
      </w:r>
    </w:p>
    <w:p w:rsidRPr="00706616" w:rsidR="00AD0160" w:rsidRDefault="00AD0160">
      <w:pPr>
        <w:spacing w:before="3"/>
        <w:rPr>
          <w:rFonts w:ascii="Times New Roman" w:hAnsi="Times New Roman" w:eastAsia="Times New Roman" w:cs="Times New Roman"/>
          <w:sz w:val="20"/>
          <w:szCs w:val="20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Fremleje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er,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når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den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person,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efter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lejeaftalen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med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jeren</w:t>
      </w:r>
      <w:proofErr w:type="spellEnd"/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lejer,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videreudlejer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lejligheden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helt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eller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delvist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anden</w:t>
      </w:r>
      <w:r w:rsidRPr="00706616">
        <w:rPr>
          <w:color w:val="231F20"/>
          <w:spacing w:val="4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person.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Lejeren må som udgangspunkt ikke overlade brugen af</w:t>
      </w:r>
      <w:r w:rsidRPr="00706616">
        <w:rPr>
          <w:color w:val="231F20"/>
          <w:spacing w:val="4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w w:val="108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lejede til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andre.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Lejeren af en beboelseslejlighed har dog ret til at fremleje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højst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halvdelen af lejlighedens beboelsesrum til beboelse (i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blandede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lejemål beboelsesdelen). Det samlede antal personer, der bor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w w:val="9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lejligheden, må ikke overstige antallet af 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beboelsesrum.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 xml:space="preserve">I lejligheder, der udelukkende anvendes til beboelse (dvs. </w:t>
      </w:r>
      <w:r w:rsidRPr="00706616">
        <w:rPr>
          <w:color w:val="231F20"/>
          <w:spacing w:val="4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 i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blandede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lejemål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jf.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side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9),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har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endvidere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ret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w w:val="11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fremleje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hele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lejligheden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2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år,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når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lejerens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fravær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 midlertidigt og skyldes sygdom, forretningsrejse,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studieophold,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midlertidig forflyttelse eller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lign.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Udlejeren kan dog modsætte sig fremlejeforhold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vedrørende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hele lejligheden, når ejendommen omfatter færre end 13</w:t>
      </w:r>
      <w:r w:rsidRPr="00706616">
        <w:rPr>
          <w:color w:val="231F20"/>
          <w:spacing w:val="4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bebo­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elseslejligheder</w:t>
      </w:r>
      <w:proofErr w:type="spellEnd"/>
      <w:r w:rsidRPr="00706616">
        <w:rPr>
          <w:color w:val="231F20"/>
          <w:w w:val="105"/>
          <w:lang w:val="da-DK"/>
        </w:rPr>
        <w:t>, når det samlede antal personer i lejligheden</w:t>
      </w:r>
      <w:r w:rsidRPr="00706616">
        <w:rPr>
          <w:color w:val="231F20"/>
          <w:spacing w:val="1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vil</w:t>
      </w:r>
      <w:r w:rsidRPr="00706616">
        <w:rPr>
          <w:color w:val="231F20"/>
          <w:w w:val="98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overstige antallet af beboelsesrum, eller når udlejeren i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øvrigt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har rimelig grund til at modsætte sig  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fremlejeforholdet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Alle aftaler om fremleje, dvs. mellem fremlejegiveren og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frem­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lejetageren, skal indgås skriftligt, og fremlejegiveren skal</w:t>
      </w:r>
      <w:r w:rsidRPr="00706616">
        <w:rPr>
          <w:color w:val="231F20"/>
          <w:spacing w:val="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inden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fremlejeperiodens</w:t>
      </w:r>
      <w:r w:rsidRPr="00706616">
        <w:rPr>
          <w:color w:val="231F20"/>
          <w:spacing w:val="-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begyndelse</w:t>
      </w:r>
      <w:r w:rsidRPr="00706616">
        <w:rPr>
          <w:color w:val="231F20"/>
          <w:spacing w:val="-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give</w:t>
      </w:r>
      <w:r w:rsidRPr="00706616">
        <w:rPr>
          <w:color w:val="231F20"/>
          <w:spacing w:val="-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-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kopi</w:t>
      </w:r>
      <w:r w:rsidRPr="00706616">
        <w:rPr>
          <w:color w:val="231F20"/>
          <w:spacing w:val="-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-6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fremlejeaf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talen.</w:t>
      </w:r>
    </w:p>
    <w:p w:rsidRPr="00706616" w:rsidR="00AD0160" w:rsidRDefault="00706616">
      <w:pPr>
        <w:pStyle w:val="Brdtekst"/>
        <w:spacing w:before="77" w:line="254" w:lineRule="auto"/>
        <w:ind w:right="104"/>
        <w:jc w:val="both"/>
        <w:rPr>
          <w:lang w:val="da-DK"/>
        </w:rPr>
      </w:pPr>
      <w:r w:rsidRPr="00706616">
        <w:rPr>
          <w:w w:val="105"/>
          <w:lang w:val="da-DK"/>
        </w:rPr>
        <w:br w:type="column"/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fremlejeforhold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lejeaftalens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indgåelse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såvel</w:t>
      </w:r>
      <w:r w:rsidRPr="00706616">
        <w:rPr>
          <w:color w:val="231F20"/>
          <w:w w:val="101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 i lejeperioden i stedet for depositum vælge at stille</w:t>
      </w:r>
      <w:r w:rsidRPr="00706616">
        <w:rPr>
          <w:color w:val="231F20"/>
          <w:spacing w:val="1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sikker­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hed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form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bankgaranti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eller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indestående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på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særskilt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depo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neringskonto</w:t>
      </w:r>
      <w:proofErr w:type="spellEnd"/>
      <w:r w:rsidRPr="00706616">
        <w:rPr>
          <w:color w:val="231F20"/>
          <w:w w:val="105"/>
          <w:lang w:val="da-DK"/>
        </w:rPr>
        <w:t>.</w:t>
      </w:r>
    </w:p>
    <w:p w:rsidRPr="00706616" w:rsidR="00AD0160" w:rsidRDefault="00AD0160">
      <w:pPr>
        <w:spacing w:before="4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="00AD0160" w:rsidRDefault="00706616">
      <w:pPr>
        <w:pStyle w:val="Overskrift1"/>
        <w:numPr>
          <w:ilvl w:val="0"/>
          <w:numId w:val="3"/>
        </w:numPr>
        <w:tabs>
          <w:tab w:val="left" w:pos="361"/>
        </w:tabs>
        <w:spacing w:line="249" w:lineRule="auto"/>
        <w:ind w:right="1885" w:firstLine="0"/>
        <w:rPr>
          <w:b w:val="0"/>
          <w:bCs w:val="0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25984" behindDoc="1" locked="0" layoutInCell="1" allowOverlap="1">
                <wp:simplePos x="0" y="0"/>
                <wp:positionH relativeFrom="page">
                  <wp:posOffset>4140200</wp:posOffset>
                </wp:positionH>
                <wp:positionV relativeFrom="paragraph">
                  <wp:posOffset>-25400</wp:posOffset>
                </wp:positionV>
                <wp:extent cx="3060065" cy="342900"/>
                <wp:effectExtent l="0" t="0" r="635" b="0"/>
                <wp:wrapNone/>
                <wp:docPr id="4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065" cy="342900"/>
                          <a:chOff x="6520" y="-40"/>
                          <a:chExt cx="4819" cy="540"/>
                        </a:xfrm>
                      </wpg:grpSpPr>
                      <wpg:grpSp>
                        <wpg:cNvPr id="45" name="Group 42"/>
                        <wpg:cNvGrpSpPr>
                          <a:grpSpLocks/>
                        </wpg:cNvGrpSpPr>
                        <wpg:grpSpPr bwMode="auto">
                          <a:xfrm>
                            <a:off x="6520" y="-40"/>
                            <a:ext cx="4819" cy="300"/>
                            <a:chOff x="6520" y="-40"/>
                            <a:chExt cx="4819" cy="300"/>
                          </a:xfrm>
                        </wpg:grpSpPr>
                        <wps:wsp>
                          <wps:cNvPr id="46" name="Freeform 43"/>
                          <wps:cNvSpPr>
                            <a:spLocks/>
                          </wps:cNvSpPr>
                          <wps:spPr bwMode="auto">
                            <a:xfrm>
                              <a:off x="6520" y="-40"/>
                              <a:ext cx="4819" cy="300"/>
                            </a:xfrm>
                            <a:custGeom>
                              <a:avLst/>
                              <a:gdLst>
                                <a:gd name="T0" fmla="+- 0 6520 6520"/>
                                <a:gd name="T1" fmla="*/ T0 w 4819"/>
                                <a:gd name="T2" fmla="+- 0 260 -40"/>
                                <a:gd name="T3" fmla="*/ 260 h 300"/>
                                <a:gd name="T4" fmla="+- 0 11339 6520"/>
                                <a:gd name="T5" fmla="*/ T4 w 4819"/>
                                <a:gd name="T6" fmla="+- 0 260 -40"/>
                                <a:gd name="T7" fmla="*/ 260 h 300"/>
                                <a:gd name="T8" fmla="+- 0 11339 6520"/>
                                <a:gd name="T9" fmla="*/ T8 w 4819"/>
                                <a:gd name="T10" fmla="+- 0 -40 -40"/>
                                <a:gd name="T11" fmla="*/ -40 h 300"/>
                                <a:gd name="T12" fmla="+- 0 6520 6520"/>
                                <a:gd name="T13" fmla="*/ T12 w 4819"/>
                                <a:gd name="T14" fmla="+- 0 -40 -40"/>
                                <a:gd name="T15" fmla="*/ -40 h 300"/>
                                <a:gd name="T16" fmla="+- 0 6520 6520"/>
                                <a:gd name="T17" fmla="*/ T16 w 4819"/>
                                <a:gd name="T18" fmla="+- 0 260 -40"/>
                                <a:gd name="T19" fmla="*/ 260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19" h="300">
                                  <a:moveTo>
                                    <a:pt x="0" y="300"/>
                                  </a:moveTo>
                                  <a:lnTo>
                                    <a:pt x="4819" y="300"/>
                                  </a:lnTo>
                                  <a:lnTo>
                                    <a:pt x="48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0"/>
                        <wpg:cNvGrpSpPr>
                          <a:grpSpLocks/>
                        </wpg:cNvGrpSpPr>
                        <wpg:grpSpPr bwMode="auto">
                          <a:xfrm>
                            <a:off x="6520" y="200"/>
                            <a:ext cx="4819" cy="300"/>
                            <a:chOff x="6520" y="200"/>
                            <a:chExt cx="4819" cy="300"/>
                          </a:xfrm>
                        </wpg:grpSpPr>
                        <wps:wsp>
                          <wps:cNvPr id="48" name="Freeform 41"/>
                          <wps:cNvSpPr>
                            <a:spLocks/>
                          </wps:cNvSpPr>
                          <wps:spPr bwMode="auto">
                            <a:xfrm>
                              <a:off x="6520" y="200"/>
                              <a:ext cx="4819" cy="300"/>
                            </a:xfrm>
                            <a:custGeom>
                              <a:avLst/>
                              <a:gdLst>
                                <a:gd name="T0" fmla="+- 0 6520 6520"/>
                                <a:gd name="T1" fmla="*/ T0 w 4819"/>
                                <a:gd name="T2" fmla="+- 0 500 200"/>
                                <a:gd name="T3" fmla="*/ 500 h 300"/>
                                <a:gd name="T4" fmla="+- 0 11339 6520"/>
                                <a:gd name="T5" fmla="*/ T4 w 4819"/>
                                <a:gd name="T6" fmla="+- 0 500 200"/>
                                <a:gd name="T7" fmla="*/ 500 h 300"/>
                                <a:gd name="T8" fmla="+- 0 11339 6520"/>
                                <a:gd name="T9" fmla="*/ T8 w 4819"/>
                                <a:gd name="T10" fmla="+- 0 200 200"/>
                                <a:gd name="T11" fmla="*/ 200 h 300"/>
                                <a:gd name="T12" fmla="+- 0 6520 6520"/>
                                <a:gd name="T13" fmla="*/ T12 w 4819"/>
                                <a:gd name="T14" fmla="+- 0 200 200"/>
                                <a:gd name="T15" fmla="*/ 200 h 300"/>
                                <a:gd name="T16" fmla="+- 0 6520 6520"/>
                                <a:gd name="T17" fmla="*/ T16 w 4819"/>
                                <a:gd name="T18" fmla="+- 0 500 200"/>
                                <a:gd name="T19" fmla="*/ 500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19" h="300">
                                  <a:moveTo>
                                    <a:pt x="0" y="300"/>
                                  </a:moveTo>
                                  <a:lnTo>
                                    <a:pt x="4819" y="300"/>
                                  </a:lnTo>
                                  <a:lnTo>
                                    <a:pt x="48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9" style="position:absolute;margin-left:326pt;margin-top:-2pt;width:240.95pt;height:27pt;z-index:-251690496;mso-position-horizontal-relative:page" coordsize="4819,540" coordorigin="6520,-40" o:spid="_x0000_s1026" w14:anchorId="4A9BCB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">
                <v:group id="Group 42" style="position:absolute;left:6520;top:-40;width:4819;height:300" coordsize="4819,300" coordorigin="6520,-4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43" style="position:absolute;left:6520;top:-40;width:4819;height:300;visibility:visible;mso-wrap-style:square;v-text-anchor:top" coordsize="4819,300" o:spid="_x0000_s1028" fillcolor="#d1d3d4" stroked="f" path="m,300r4819,l4819,,,,,3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">
                    <v:path arrowok="t" o:connecttype="custom" o:connectlocs="0,260;4819,260;4819,-40;0,-40;0,260" o:connectangles="0,0,0,0,0"/>
                  </v:shape>
                </v:group>
                <v:group id="Group 40" style="position:absolute;left:6520;top:200;width:4819;height:300" coordsize="4819,300" coordorigin="6520,20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41" style="position:absolute;left:6520;top:200;width:4819;height:300;visibility:visible;mso-wrap-style:square;v-text-anchor:top" coordsize="4819,300" o:spid="_x0000_s1030" fillcolor="#d1d3d4" stroked="f" path="m,300r4819,l4819,,,,,3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">
                    <v:path arrowok="t" o:connecttype="custom" o:connectlocs="0,500;4819,500;4819,200;0,200;0,500" o:connectangles="0,0,0,0,0"/>
                  </v:shape>
                </v:group>
                <w10:wrap anchorx="page"/>
              </v:group>
            </w:pict>
          </mc:Fallback>
        </mc:AlternateContent>
      </w:r>
      <w:proofErr w:type="spellStart"/>
      <w:r>
        <w:rPr>
          <w:color w:val="231F20"/>
        </w:rPr>
        <w:t>Tillejekontraktens</w:t>
      </w:r>
      <w:proofErr w:type="spellEnd"/>
      <w:r>
        <w:rPr>
          <w:color w:val="231F20"/>
        </w:rPr>
        <w:t xml:space="preserve"> §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2: </w:t>
      </w:r>
      <w:proofErr w:type="spellStart"/>
      <w:r>
        <w:rPr>
          <w:color w:val="231F20"/>
        </w:rPr>
        <w:t>Lejeforholdets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begyndelse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og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ophør</w:t>
      </w:r>
      <w:proofErr w:type="spellEnd"/>
    </w:p>
    <w:p w:rsidR="00AD0160" w:rsidRDefault="00AD0160">
      <w:pPr>
        <w:spacing w:before="1"/>
        <w:rPr>
          <w:rFonts w:ascii="Times New Roman" w:hAnsi="Times New Roman" w:eastAsia="Times New Roman" w:cs="Times New Roman"/>
          <w:b/>
          <w:bCs/>
          <w:sz w:val="19"/>
          <w:szCs w:val="19"/>
        </w:rPr>
      </w:pPr>
    </w:p>
    <w:p w:rsidR="00AD0160" w:rsidRDefault="00706616">
      <w:pPr>
        <w:pStyle w:val="Overskrift3"/>
        <w:jc w:val="both"/>
        <w:rPr>
          <w:b w:val="0"/>
          <w:bCs w:val="0"/>
        </w:rPr>
      </w:pPr>
      <w:proofErr w:type="spellStart"/>
      <w:r>
        <w:rPr>
          <w:color w:val="231F20"/>
        </w:rPr>
        <w:t>Lejerens</w:t>
      </w:r>
      <w:proofErr w:type="spellEnd"/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opsigelse</w:t>
      </w:r>
      <w:proofErr w:type="spellEnd"/>
      <w:r>
        <w:rPr>
          <w:color w:val="231F20"/>
        </w:rPr>
        <w:t>.</w:t>
      </w:r>
    </w:p>
    <w:p w:rsidRPr="00706616" w:rsidR="00AD0160" w:rsidRDefault="00706616">
      <w:pPr>
        <w:pStyle w:val="Brdtekst"/>
        <w:spacing w:before="13"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følger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lejeloven,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lejeaftalen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opsiges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med 3 måneders varsel, medmindre andet varsel er aftalt</w:t>
      </w:r>
      <w:r w:rsidRPr="00706616">
        <w:rPr>
          <w:color w:val="231F20"/>
          <w:spacing w:val="43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imel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lem parterne. Aftale herom anføres i kontraktens §   </w:t>
      </w:r>
      <w:r w:rsidRPr="00706616">
        <w:rPr>
          <w:color w:val="231F20"/>
          <w:spacing w:val="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11.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med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måneds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varsel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opsige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lejeaftale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et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accessorisk enkeltværelse, medmindre andet er aftalt.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 herom anføres i kontraktens § 11. Et accessorisk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enkeltværelse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et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værelse,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del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udlejerens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beboelseslejlighed,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eller en del af et en­ eller tofamilieshus, som udlejeren  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bebor.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med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3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måneders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varsel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opsige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lejeaftale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et separat enkeltværelse (klubværelse), medmindre andet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 aftalt. Aftale herom anføres i kontraktens § 11. Et</w:t>
      </w:r>
      <w:r w:rsidRPr="00706616">
        <w:rPr>
          <w:color w:val="231F20"/>
          <w:spacing w:val="4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separat</w:t>
      </w:r>
      <w:r w:rsidRPr="00706616">
        <w:rPr>
          <w:color w:val="231F20"/>
          <w:w w:val="109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enkeltværelse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et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værelse,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del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udlejerens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beboelseslejlighed,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eller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del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et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en­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eller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tofamilieshus,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 udlejeren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bebor.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Udlejerens</w:t>
      </w:r>
      <w:r w:rsidRPr="00706616">
        <w:rPr>
          <w:color w:val="231F20"/>
          <w:spacing w:val="-4"/>
          <w:lang w:val="da-DK"/>
        </w:rPr>
        <w:t xml:space="preserve"> </w:t>
      </w:r>
      <w:r w:rsidRPr="00706616">
        <w:rPr>
          <w:color w:val="231F20"/>
          <w:lang w:val="da-DK"/>
        </w:rPr>
        <w:t>opsigelse.</w:t>
      </w:r>
    </w:p>
    <w:p w:rsidRPr="00706616" w:rsidR="00AD0160" w:rsidRDefault="00706616">
      <w:pPr>
        <w:pStyle w:val="Brdtekst"/>
        <w:spacing w:before="13"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Lejeaftalen kan af udlejeren kun opsiges i tilfælde, som er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fattet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reglerne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lejelovens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§§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82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83,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med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varsel,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efter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reglerne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lejelovens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§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86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knyttet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den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enkelte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type opsigelse, hvoraf bl.a.</w:t>
      </w:r>
      <w:r w:rsidRPr="00706616">
        <w:rPr>
          <w:color w:val="231F20"/>
          <w:spacing w:val="4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fremgår: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Listeafsnit"/>
        <w:numPr>
          <w:ilvl w:val="0"/>
          <w:numId w:val="2"/>
        </w:numPr>
        <w:tabs>
          <w:tab w:val="left" w:pos="284"/>
        </w:tabs>
        <w:spacing w:line="254" w:lineRule="auto"/>
        <w:ind w:right="105" w:hanging="170"/>
        <w:jc w:val="both"/>
        <w:rPr>
          <w:rFonts w:ascii="Times New Roman" w:hAnsi="Times New Roman" w:eastAsia="Times New Roman" w:cs="Times New Roman"/>
          <w:sz w:val="18"/>
          <w:szCs w:val="18"/>
          <w:lang w:val="da-DK"/>
        </w:rPr>
      </w:pP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at accessoriske enkeltværelser kan opsiges med l</w:t>
      </w:r>
      <w:r w:rsidRPr="00706616">
        <w:rPr>
          <w:rFonts w:ascii="Times New Roman" w:hAnsi="Times New Roman"/>
          <w:color w:val="231F20"/>
          <w:spacing w:val="5"/>
          <w:w w:val="105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måneds</w:t>
      </w:r>
      <w:r w:rsidRPr="00706616">
        <w:rPr>
          <w:rFonts w:ascii="Times New Roman" w:hAnsi="Times New Roman"/>
          <w:color w:val="231F20"/>
          <w:w w:val="106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varsel, medmindre længere varsel er aftalt,</w:t>
      </w:r>
      <w:r w:rsidRPr="00706616">
        <w:rPr>
          <w:rFonts w:ascii="Times New Roman" w:hAnsi="Times New Roman"/>
          <w:color w:val="231F20"/>
          <w:spacing w:val="25"/>
          <w:w w:val="105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og</w:t>
      </w:r>
    </w:p>
    <w:p w:rsidRPr="00706616" w:rsidR="00AD0160" w:rsidRDefault="00706616">
      <w:pPr>
        <w:pStyle w:val="Listeafsnit"/>
        <w:numPr>
          <w:ilvl w:val="0"/>
          <w:numId w:val="2"/>
        </w:numPr>
        <w:tabs>
          <w:tab w:val="left" w:pos="284"/>
        </w:tabs>
        <w:spacing w:before="1" w:line="254" w:lineRule="auto"/>
        <w:ind w:right="104" w:hanging="170"/>
        <w:jc w:val="both"/>
        <w:rPr>
          <w:rFonts w:ascii="Times New Roman" w:hAnsi="Times New Roman" w:eastAsia="Times New Roman" w:cs="Times New Roman"/>
          <w:sz w:val="18"/>
          <w:szCs w:val="18"/>
          <w:lang w:val="da-DK"/>
        </w:rPr>
      </w:pP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at en beboelseslejlighed i et hus, hvori der på tidspunktet</w:t>
      </w:r>
      <w:r w:rsidRPr="00706616">
        <w:rPr>
          <w:rFonts w:ascii="Times New Roman" w:hAnsi="Times New Roman"/>
          <w:color w:val="231F20"/>
          <w:spacing w:val="31"/>
          <w:w w:val="105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for</w:t>
      </w:r>
      <w:r w:rsidRPr="00706616">
        <w:rPr>
          <w:rFonts w:ascii="Times New Roman" w:hAnsi="Times New Roman"/>
          <w:color w:val="231F20"/>
          <w:w w:val="108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 xml:space="preserve">aftalens </w:t>
      </w:r>
      <w:proofErr w:type="spellStart"/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indgaelse</w:t>
      </w:r>
      <w:proofErr w:type="spellEnd"/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 xml:space="preserve"> kun findes to beboelseslejligheder,</w:t>
      </w:r>
      <w:r w:rsidRPr="00706616">
        <w:rPr>
          <w:rFonts w:ascii="Times New Roman" w:hAnsi="Times New Roman"/>
          <w:color w:val="231F20"/>
          <w:spacing w:val="35"/>
          <w:w w:val="105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hvoraf</w:t>
      </w:r>
      <w:r w:rsidRPr="00706616">
        <w:rPr>
          <w:rFonts w:ascii="Times New Roman" w:hAnsi="Times New Roman"/>
          <w:color w:val="231F20"/>
          <w:w w:val="108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ejeren bebor den ene, kan opsiges med l års</w:t>
      </w:r>
      <w:r w:rsidRPr="00706616">
        <w:rPr>
          <w:rFonts w:ascii="Times New Roman" w:hAnsi="Times New Roman"/>
          <w:color w:val="231F20"/>
          <w:spacing w:val="17"/>
          <w:w w:val="105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varsel.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fremgår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endvidere,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andre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lejeaftaler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under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visse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betin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gelser</w:t>
      </w:r>
      <w:proofErr w:type="spellEnd"/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opsiges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udlejeren,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når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ønsker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selv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w w:val="11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benytte det lejede. Opsigelsesvarslet er i disse situationer l  </w:t>
      </w:r>
      <w:r w:rsidRPr="00706616">
        <w:rPr>
          <w:color w:val="231F20"/>
          <w:spacing w:val="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år.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Loven indeholder enkelte andre opsigelsesgrunde,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herunder</w:t>
      </w:r>
      <w:r w:rsidRPr="00706616">
        <w:rPr>
          <w:color w:val="231F20"/>
          <w:w w:val="108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lejerens manglende iagttagelse af god skik og orden.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Opsigel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sesvarslet</w:t>
      </w:r>
      <w:proofErr w:type="spellEnd"/>
      <w:r w:rsidRPr="00706616">
        <w:rPr>
          <w:color w:val="231F20"/>
          <w:w w:val="105"/>
          <w:lang w:val="da-DK"/>
        </w:rPr>
        <w:t xml:space="preserve"> er her 3 </w:t>
      </w:r>
      <w:r w:rsidRPr="00706616">
        <w:rPr>
          <w:color w:val="231F20"/>
          <w:spacing w:val="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måneder.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lang w:val="da-DK"/>
        </w:rPr>
        <w:t>Det</w:t>
      </w:r>
      <w:r w:rsidRPr="00706616">
        <w:rPr>
          <w:color w:val="231F20"/>
          <w:spacing w:val="23"/>
          <w:lang w:val="da-DK"/>
        </w:rPr>
        <w:t xml:space="preserve"> </w:t>
      </w:r>
      <w:r w:rsidRPr="00706616">
        <w:rPr>
          <w:color w:val="231F20"/>
          <w:lang w:val="da-DK"/>
        </w:rPr>
        <w:t>skal</w:t>
      </w:r>
      <w:r w:rsidRPr="00706616">
        <w:rPr>
          <w:color w:val="231F20"/>
          <w:spacing w:val="23"/>
          <w:lang w:val="da-DK"/>
        </w:rPr>
        <w:t xml:space="preserve"> </w:t>
      </w:r>
      <w:r w:rsidRPr="00706616">
        <w:rPr>
          <w:color w:val="231F20"/>
          <w:lang w:val="da-DK"/>
        </w:rPr>
        <w:t>i</w:t>
      </w:r>
      <w:r w:rsidRPr="00706616">
        <w:rPr>
          <w:color w:val="231F20"/>
          <w:spacing w:val="23"/>
          <w:lang w:val="da-DK"/>
        </w:rPr>
        <w:t xml:space="preserve"> </w:t>
      </w:r>
      <w:r w:rsidRPr="00706616">
        <w:rPr>
          <w:color w:val="231F20"/>
          <w:lang w:val="da-DK"/>
        </w:rPr>
        <w:t>kontraktens</w:t>
      </w:r>
      <w:r w:rsidRPr="00706616">
        <w:rPr>
          <w:color w:val="231F20"/>
          <w:spacing w:val="23"/>
          <w:lang w:val="da-DK"/>
        </w:rPr>
        <w:t xml:space="preserve"> </w:t>
      </w:r>
      <w:r w:rsidRPr="00706616">
        <w:rPr>
          <w:color w:val="231F20"/>
          <w:lang w:val="da-DK"/>
        </w:rPr>
        <w:t>§</w:t>
      </w:r>
      <w:r w:rsidRPr="00706616">
        <w:rPr>
          <w:color w:val="231F20"/>
          <w:spacing w:val="23"/>
          <w:lang w:val="da-DK"/>
        </w:rPr>
        <w:t xml:space="preserve"> </w:t>
      </w:r>
      <w:r w:rsidRPr="00706616">
        <w:rPr>
          <w:color w:val="231F20"/>
          <w:lang w:val="da-DK"/>
        </w:rPr>
        <w:t>l</w:t>
      </w:r>
      <w:r w:rsidRPr="00706616">
        <w:rPr>
          <w:color w:val="231F20"/>
          <w:spacing w:val="23"/>
          <w:lang w:val="da-DK"/>
        </w:rPr>
        <w:t xml:space="preserve"> </w:t>
      </w:r>
      <w:r w:rsidRPr="00706616">
        <w:rPr>
          <w:color w:val="231F20"/>
          <w:lang w:val="da-DK"/>
        </w:rPr>
        <w:t>oplyses,</w:t>
      </w:r>
      <w:r w:rsidRPr="00706616">
        <w:rPr>
          <w:color w:val="231F20"/>
          <w:spacing w:val="23"/>
          <w:lang w:val="da-DK"/>
        </w:rPr>
        <w:t xml:space="preserve"> </w:t>
      </w:r>
      <w:r w:rsidRPr="00706616">
        <w:rPr>
          <w:color w:val="231F20"/>
          <w:lang w:val="da-DK"/>
        </w:rPr>
        <w:t>om</w:t>
      </w:r>
      <w:r w:rsidRPr="00706616">
        <w:rPr>
          <w:color w:val="231F20"/>
          <w:spacing w:val="23"/>
          <w:lang w:val="da-DK"/>
        </w:rPr>
        <w:t xml:space="preserve"> </w:t>
      </w:r>
      <w:r w:rsidRPr="00706616">
        <w:rPr>
          <w:color w:val="231F20"/>
          <w:lang w:val="da-DK"/>
        </w:rPr>
        <w:t>det</w:t>
      </w:r>
      <w:r w:rsidRPr="00706616">
        <w:rPr>
          <w:color w:val="231F20"/>
          <w:spacing w:val="23"/>
          <w:lang w:val="da-DK"/>
        </w:rPr>
        <w:t xml:space="preserve"> </w:t>
      </w:r>
      <w:r w:rsidRPr="00706616">
        <w:rPr>
          <w:color w:val="231F20"/>
          <w:lang w:val="da-DK"/>
        </w:rPr>
        <w:t>lejede</w:t>
      </w:r>
      <w:r w:rsidRPr="00706616">
        <w:rPr>
          <w:color w:val="231F20"/>
          <w:spacing w:val="23"/>
          <w:lang w:val="da-DK"/>
        </w:rPr>
        <w:t xml:space="preserve"> </w:t>
      </w:r>
      <w:r w:rsidRPr="00706616">
        <w:rPr>
          <w:color w:val="231F20"/>
          <w:lang w:val="da-DK"/>
        </w:rPr>
        <w:t>er</w:t>
      </w:r>
      <w:r w:rsidRPr="00706616">
        <w:rPr>
          <w:color w:val="231F20"/>
          <w:spacing w:val="23"/>
          <w:lang w:val="da-DK"/>
        </w:rPr>
        <w:t xml:space="preserve"> </w:t>
      </w:r>
      <w:r w:rsidRPr="00706616">
        <w:rPr>
          <w:color w:val="231F20"/>
          <w:lang w:val="da-DK"/>
        </w:rPr>
        <w:t>en</w:t>
      </w:r>
      <w:r w:rsidRPr="00706616">
        <w:rPr>
          <w:color w:val="231F20"/>
          <w:spacing w:val="23"/>
          <w:lang w:val="da-DK"/>
        </w:rPr>
        <w:t xml:space="preserve"> </w:t>
      </w:r>
      <w:r w:rsidRPr="00706616">
        <w:rPr>
          <w:color w:val="231F20"/>
          <w:lang w:val="da-DK"/>
        </w:rPr>
        <w:t>lejlighed</w:t>
      </w:r>
      <w:r w:rsidRPr="00706616">
        <w:rPr>
          <w:color w:val="231F20"/>
          <w:spacing w:val="-41"/>
          <w:lang w:val="da-DK"/>
        </w:rPr>
        <w:t xml:space="preserve"> </w:t>
      </w:r>
      <w:r w:rsidRPr="00706616">
        <w:rPr>
          <w:color w:val="231F20"/>
          <w:lang w:val="da-DK"/>
        </w:rPr>
        <w:t>eller</w:t>
      </w:r>
      <w:r w:rsidRPr="00706616">
        <w:rPr>
          <w:color w:val="231F20"/>
          <w:spacing w:val="34"/>
          <w:lang w:val="da-DK"/>
        </w:rPr>
        <w:t xml:space="preserve"> </w:t>
      </w:r>
      <w:r w:rsidRPr="00706616">
        <w:rPr>
          <w:color w:val="231F20"/>
          <w:lang w:val="da-DK"/>
        </w:rPr>
        <w:t>et</w:t>
      </w:r>
      <w:r w:rsidRPr="00706616">
        <w:rPr>
          <w:color w:val="231F20"/>
          <w:spacing w:val="34"/>
          <w:lang w:val="da-DK"/>
        </w:rPr>
        <w:t xml:space="preserve"> </w:t>
      </w:r>
      <w:r w:rsidRPr="00706616">
        <w:rPr>
          <w:color w:val="231F20"/>
          <w:lang w:val="da-DK"/>
        </w:rPr>
        <w:t>værelse.</w:t>
      </w:r>
      <w:r w:rsidRPr="00706616">
        <w:rPr>
          <w:color w:val="231F20"/>
          <w:spacing w:val="34"/>
          <w:lang w:val="da-DK"/>
        </w:rPr>
        <w:t xml:space="preserve"> </w:t>
      </w:r>
      <w:r w:rsidRPr="00706616">
        <w:rPr>
          <w:color w:val="231F20"/>
          <w:lang w:val="da-DK"/>
        </w:rPr>
        <w:t>Er</w:t>
      </w:r>
      <w:r w:rsidRPr="00706616">
        <w:rPr>
          <w:color w:val="231F20"/>
          <w:spacing w:val="34"/>
          <w:lang w:val="da-DK"/>
        </w:rPr>
        <w:t xml:space="preserve"> </w:t>
      </w:r>
      <w:r w:rsidRPr="00706616">
        <w:rPr>
          <w:color w:val="231F20"/>
          <w:lang w:val="da-DK"/>
        </w:rPr>
        <w:t>der</w:t>
      </w:r>
      <w:r w:rsidRPr="00706616">
        <w:rPr>
          <w:color w:val="231F20"/>
          <w:spacing w:val="34"/>
          <w:lang w:val="da-DK"/>
        </w:rPr>
        <w:t xml:space="preserve"> </w:t>
      </w:r>
      <w:r w:rsidRPr="00706616">
        <w:rPr>
          <w:color w:val="231F20"/>
          <w:lang w:val="da-DK"/>
        </w:rPr>
        <w:t>tale</w:t>
      </w:r>
      <w:r w:rsidRPr="00706616">
        <w:rPr>
          <w:color w:val="231F20"/>
          <w:spacing w:val="34"/>
          <w:lang w:val="da-DK"/>
        </w:rPr>
        <w:t xml:space="preserve"> </w:t>
      </w:r>
      <w:r w:rsidRPr="00706616">
        <w:rPr>
          <w:color w:val="231F20"/>
          <w:lang w:val="da-DK"/>
        </w:rPr>
        <w:t>om</w:t>
      </w:r>
      <w:r w:rsidRPr="00706616">
        <w:rPr>
          <w:color w:val="231F20"/>
          <w:spacing w:val="34"/>
          <w:lang w:val="da-DK"/>
        </w:rPr>
        <w:t xml:space="preserve"> </w:t>
      </w:r>
      <w:r w:rsidRPr="00706616">
        <w:rPr>
          <w:color w:val="231F20"/>
          <w:lang w:val="da-DK"/>
        </w:rPr>
        <w:t>en</w:t>
      </w:r>
      <w:r w:rsidRPr="00706616">
        <w:rPr>
          <w:color w:val="231F20"/>
          <w:spacing w:val="34"/>
          <w:lang w:val="da-DK"/>
        </w:rPr>
        <w:t xml:space="preserve"> </w:t>
      </w:r>
      <w:r w:rsidRPr="00706616">
        <w:rPr>
          <w:color w:val="231F20"/>
          <w:lang w:val="da-DK"/>
        </w:rPr>
        <w:t>lejlighed,</w:t>
      </w:r>
      <w:r w:rsidRPr="00706616">
        <w:rPr>
          <w:color w:val="231F20"/>
          <w:spacing w:val="34"/>
          <w:lang w:val="da-DK"/>
        </w:rPr>
        <w:t xml:space="preserve"> </w:t>
      </w:r>
      <w:r w:rsidRPr="00706616">
        <w:rPr>
          <w:color w:val="231F20"/>
          <w:lang w:val="da-DK"/>
        </w:rPr>
        <w:t>skal</w:t>
      </w:r>
      <w:r w:rsidRPr="00706616">
        <w:rPr>
          <w:color w:val="231F20"/>
          <w:spacing w:val="34"/>
          <w:lang w:val="da-DK"/>
        </w:rPr>
        <w:t xml:space="preserve"> </w:t>
      </w:r>
      <w:r w:rsidRPr="00706616">
        <w:rPr>
          <w:color w:val="231F20"/>
          <w:lang w:val="da-DK"/>
        </w:rPr>
        <w:t>det</w:t>
      </w:r>
      <w:r w:rsidRPr="00706616">
        <w:rPr>
          <w:color w:val="231F20"/>
          <w:spacing w:val="34"/>
          <w:lang w:val="da-DK"/>
        </w:rPr>
        <w:t xml:space="preserve"> </w:t>
      </w:r>
      <w:r w:rsidRPr="00706616">
        <w:rPr>
          <w:color w:val="231F20"/>
          <w:lang w:val="da-DK"/>
        </w:rPr>
        <w:t>ligeledes</w:t>
      </w:r>
      <w:r w:rsidRPr="00706616">
        <w:rPr>
          <w:color w:val="231F20"/>
          <w:spacing w:val="-42"/>
          <w:lang w:val="da-DK"/>
        </w:rPr>
        <w:t xml:space="preserve"> </w:t>
      </w:r>
      <w:r w:rsidRPr="00706616">
        <w:rPr>
          <w:color w:val="231F20"/>
          <w:lang w:val="da-DK"/>
        </w:rPr>
        <w:t>oplyses,</w:t>
      </w:r>
      <w:r w:rsidRPr="00706616">
        <w:rPr>
          <w:color w:val="231F20"/>
          <w:spacing w:val="33"/>
          <w:lang w:val="da-DK"/>
        </w:rPr>
        <w:t xml:space="preserve"> </w:t>
      </w:r>
      <w:r w:rsidRPr="00706616">
        <w:rPr>
          <w:color w:val="231F20"/>
          <w:lang w:val="da-DK"/>
        </w:rPr>
        <w:t>om</w:t>
      </w:r>
      <w:r w:rsidRPr="00706616">
        <w:rPr>
          <w:color w:val="231F20"/>
          <w:spacing w:val="33"/>
          <w:lang w:val="da-DK"/>
        </w:rPr>
        <w:t xml:space="preserve"> </w:t>
      </w:r>
      <w:r w:rsidRPr="00706616">
        <w:rPr>
          <w:color w:val="231F20"/>
          <w:lang w:val="da-DK"/>
        </w:rPr>
        <w:t>lejligheden</w:t>
      </w:r>
      <w:r w:rsidRPr="00706616">
        <w:rPr>
          <w:color w:val="231F20"/>
          <w:spacing w:val="33"/>
          <w:lang w:val="da-DK"/>
        </w:rPr>
        <w:t xml:space="preserve"> </w:t>
      </w:r>
      <w:r w:rsidRPr="00706616">
        <w:rPr>
          <w:color w:val="231F20"/>
          <w:lang w:val="da-DK"/>
        </w:rPr>
        <w:t>er</w:t>
      </w:r>
      <w:r w:rsidRPr="00706616">
        <w:rPr>
          <w:color w:val="231F20"/>
          <w:spacing w:val="33"/>
          <w:lang w:val="da-DK"/>
        </w:rPr>
        <w:t xml:space="preserve"> </w:t>
      </w:r>
      <w:r w:rsidRPr="00706616">
        <w:rPr>
          <w:color w:val="231F20"/>
          <w:lang w:val="da-DK"/>
        </w:rPr>
        <w:t>en</w:t>
      </w:r>
      <w:r w:rsidRPr="00706616">
        <w:rPr>
          <w:color w:val="231F20"/>
          <w:spacing w:val="33"/>
          <w:lang w:val="da-DK"/>
        </w:rPr>
        <w:t xml:space="preserve"> </w:t>
      </w:r>
      <w:r w:rsidRPr="00706616">
        <w:rPr>
          <w:color w:val="231F20"/>
          <w:lang w:val="da-DK"/>
        </w:rPr>
        <w:t>ejerlejlighed</w:t>
      </w:r>
      <w:r w:rsidRPr="00706616">
        <w:rPr>
          <w:color w:val="231F20"/>
          <w:spacing w:val="33"/>
          <w:lang w:val="da-DK"/>
        </w:rPr>
        <w:t xml:space="preserve"> </w:t>
      </w:r>
      <w:r w:rsidRPr="00706616">
        <w:rPr>
          <w:color w:val="231F20"/>
          <w:lang w:val="da-DK"/>
        </w:rPr>
        <w:t>eller</w:t>
      </w:r>
      <w:r w:rsidRPr="00706616">
        <w:rPr>
          <w:color w:val="231F20"/>
          <w:spacing w:val="33"/>
          <w:lang w:val="da-DK"/>
        </w:rPr>
        <w:t xml:space="preserve"> </w:t>
      </w:r>
      <w:r w:rsidRPr="00706616">
        <w:rPr>
          <w:color w:val="231F20"/>
          <w:lang w:val="da-DK"/>
        </w:rPr>
        <w:t>en</w:t>
      </w:r>
      <w:r w:rsidRPr="00706616">
        <w:rPr>
          <w:color w:val="231F20"/>
          <w:spacing w:val="33"/>
          <w:lang w:val="da-DK"/>
        </w:rPr>
        <w:t xml:space="preserve"> </w:t>
      </w:r>
      <w:r w:rsidRPr="00706616">
        <w:rPr>
          <w:color w:val="231F20"/>
          <w:lang w:val="da-DK"/>
        </w:rPr>
        <w:t>andelsbolig.</w:t>
      </w:r>
      <w:r w:rsidRPr="00706616">
        <w:rPr>
          <w:color w:val="231F20"/>
          <w:spacing w:val="-43"/>
          <w:lang w:val="da-DK"/>
        </w:rPr>
        <w:t xml:space="preserve"> </w:t>
      </w:r>
      <w:r w:rsidRPr="00706616">
        <w:rPr>
          <w:color w:val="231F20"/>
          <w:lang w:val="da-DK"/>
        </w:rPr>
        <w:t>Hvis</w:t>
      </w:r>
      <w:r w:rsidRPr="00706616">
        <w:rPr>
          <w:color w:val="231F20"/>
          <w:spacing w:val="34"/>
          <w:lang w:val="da-DK"/>
        </w:rPr>
        <w:t xml:space="preserve"> </w:t>
      </w:r>
      <w:r w:rsidRPr="00706616">
        <w:rPr>
          <w:color w:val="231F20"/>
          <w:lang w:val="da-DK"/>
        </w:rPr>
        <w:t>der</w:t>
      </w:r>
      <w:r w:rsidRPr="00706616">
        <w:rPr>
          <w:color w:val="231F20"/>
          <w:spacing w:val="34"/>
          <w:lang w:val="da-DK"/>
        </w:rPr>
        <w:t xml:space="preserve"> </w:t>
      </w:r>
      <w:r w:rsidRPr="00706616">
        <w:rPr>
          <w:color w:val="231F20"/>
          <w:lang w:val="da-DK"/>
        </w:rPr>
        <w:t>er</w:t>
      </w:r>
      <w:r w:rsidRPr="00706616">
        <w:rPr>
          <w:color w:val="231F20"/>
          <w:spacing w:val="34"/>
          <w:lang w:val="da-DK"/>
        </w:rPr>
        <w:t xml:space="preserve"> </w:t>
      </w:r>
      <w:r w:rsidRPr="00706616">
        <w:rPr>
          <w:color w:val="231F20"/>
          <w:lang w:val="da-DK"/>
        </w:rPr>
        <w:t>tale</w:t>
      </w:r>
      <w:r w:rsidRPr="00706616">
        <w:rPr>
          <w:color w:val="231F20"/>
          <w:spacing w:val="34"/>
          <w:lang w:val="da-DK"/>
        </w:rPr>
        <w:t xml:space="preserve"> </w:t>
      </w:r>
      <w:r w:rsidRPr="00706616">
        <w:rPr>
          <w:color w:val="231F20"/>
          <w:lang w:val="da-DK"/>
        </w:rPr>
        <w:t>om</w:t>
      </w:r>
      <w:r w:rsidRPr="00706616">
        <w:rPr>
          <w:color w:val="231F20"/>
          <w:spacing w:val="34"/>
          <w:lang w:val="da-DK"/>
        </w:rPr>
        <w:t xml:space="preserve"> </w:t>
      </w:r>
      <w:r w:rsidRPr="00706616">
        <w:rPr>
          <w:color w:val="231F20"/>
          <w:lang w:val="da-DK"/>
        </w:rPr>
        <w:t>en</w:t>
      </w:r>
      <w:r w:rsidRPr="00706616">
        <w:rPr>
          <w:color w:val="231F20"/>
          <w:spacing w:val="34"/>
          <w:lang w:val="da-DK"/>
        </w:rPr>
        <w:t xml:space="preserve"> </w:t>
      </w:r>
      <w:r w:rsidRPr="00706616">
        <w:rPr>
          <w:color w:val="231F20"/>
          <w:lang w:val="da-DK"/>
        </w:rPr>
        <w:t>anden</w:t>
      </w:r>
      <w:r w:rsidRPr="00706616">
        <w:rPr>
          <w:color w:val="231F20"/>
          <w:spacing w:val="34"/>
          <w:lang w:val="da-DK"/>
        </w:rPr>
        <w:t xml:space="preserve"> </w:t>
      </w:r>
      <w:r w:rsidRPr="00706616">
        <w:rPr>
          <w:color w:val="231F20"/>
          <w:lang w:val="da-DK"/>
        </w:rPr>
        <w:t>type</w:t>
      </w:r>
      <w:r w:rsidRPr="00706616">
        <w:rPr>
          <w:color w:val="231F20"/>
          <w:spacing w:val="34"/>
          <w:lang w:val="da-DK"/>
        </w:rPr>
        <w:t xml:space="preserve"> </w:t>
      </w:r>
      <w:r w:rsidRPr="00706616">
        <w:rPr>
          <w:color w:val="231F20"/>
          <w:lang w:val="da-DK"/>
        </w:rPr>
        <w:t>lejemål,</w:t>
      </w:r>
      <w:r w:rsidRPr="00706616">
        <w:rPr>
          <w:color w:val="231F20"/>
          <w:spacing w:val="34"/>
          <w:lang w:val="da-DK"/>
        </w:rPr>
        <w:t xml:space="preserve"> </w:t>
      </w:r>
      <w:r w:rsidRPr="00706616">
        <w:rPr>
          <w:color w:val="231F20"/>
          <w:lang w:val="da-DK"/>
        </w:rPr>
        <w:t>angives</w:t>
      </w:r>
      <w:r w:rsidRPr="00706616">
        <w:rPr>
          <w:color w:val="231F20"/>
          <w:spacing w:val="34"/>
          <w:lang w:val="da-DK"/>
        </w:rPr>
        <w:t xml:space="preserve"> </w:t>
      </w:r>
      <w:r w:rsidRPr="00706616">
        <w:rPr>
          <w:color w:val="231F20"/>
          <w:lang w:val="da-DK"/>
        </w:rPr>
        <w:t>hvilken.</w:t>
      </w:r>
    </w:p>
    <w:p w:rsidRPr="00706616" w:rsidR="00AD0160" w:rsidRDefault="00AD0160">
      <w:pPr>
        <w:spacing w:line="254" w:lineRule="auto"/>
        <w:jc w:val="both"/>
        <w:rPr>
          <w:lang w:val="da-DK"/>
        </w:rPr>
        <w:sectPr w:rsidRPr="00706616" w:rsidR="00AD0160">
          <w:type w:val="continuous"/>
          <w:pgSz w:w="11910" w:h="16840"/>
          <w:pgMar w:top="1340" w:right="460" w:bottom="1000" w:left="1020" w:header="708" w:footer="708" w:gutter="0"/>
          <w:cols w:equalWidth="0" w:space="708" w:num="2">
            <w:col w:w="4934" w:space="452"/>
            <w:col w:w="5044"/>
          </w:cols>
        </w:sectPr>
      </w:pPr>
    </w:p>
    <w:p w:rsidRPr="00706616" w:rsidR="00AD0160" w:rsidRDefault="00706616">
      <w:pPr>
        <w:pStyle w:val="Brdtekst"/>
        <w:spacing w:before="54"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lastRenderedPageBreak/>
        <w:t>En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ejer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eller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andelshaver,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kun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enkelt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ejer­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lejlighed eller andelsbolig, har efter lejelovens § 82, litra c,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særlig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mulighed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opsige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med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1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års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varsel,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hvis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ejeren eller andelshaveren selv agter at benytte boligen.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w w:val="11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ejerlejligheder</w:t>
      </w:r>
      <w:r w:rsidRPr="00706616">
        <w:rPr>
          <w:color w:val="231F20"/>
          <w:spacing w:val="-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gælder</w:t>
      </w:r>
      <w:r w:rsidRPr="00706616">
        <w:rPr>
          <w:color w:val="231F20"/>
          <w:spacing w:val="-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-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øvrigt</w:t>
      </w:r>
      <w:r w:rsidRPr="00706616">
        <w:rPr>
          <w:color w:val="231F20"/>
          <w:spacing w:val="-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den</w:t>
      </w:r>
      <w:r w:rsidRPr="00706616">
        <w:rPr>
          <w:color w:val="231F20"/>
          <w:spacing w:val="-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særlige</w:t>
      </w:r>
      <w:r w:rsidRPr="00706616">
        <w:rPr>
          <w:color w:val="231F20"/>
          <w:spacing w:val="-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regel</w:t>
      </w:r>
      <w:r w:rsidRPr="00706616">
        <w:rPr>
          <w:color w:val="231F20"/>
          <w:spacing w:val="-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-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lejelovens</w:t>
      </w:r>
      <w:r w:rsidRPr="00706616">
        <w:rPr>
          <w:color w:val="231F20"/>
          <w:spacing w:val="-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§</w:t>
      </w:r>
      <w:r w:rsidRPr="00706616">
        <w:rPr>
          <w:color w:val="231F20"/>
          <w:spacing w:val="-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84,</w:t>
      </w:r>
      <w:r w:rsidRPr="00706616">
        <w:rPr>
          <w:color w:val="231F20"/>
          <w:w w:val="101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litra d, hvor der er angivet en række betingelser, som skal</w:t>
      </w:r>
      <w:r w:rsidRPr="00706616">
        <w:rPr>
          <w:color w:val="231F20"/>
          <w:spacing w:val="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være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opfyldt for, at udlejeren kan opsige  </w:t>
      </w:r>
      <w:r w:rsidRPr="00706616">
        <w:rPr>
          <w:color w:val="231F20"/>
          <w:spacing w:val="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lejeaftalen.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Uanset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opsigelsesvarslets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længde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gælder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det,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siges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</w:t>
      </w:r>
      <w:r w:rsidRPr="00706616">
        <w:rPr>
          <w:color w:val="231F20"/>
          <w:w w:val="11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den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første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hverdag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måned,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dagen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før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helligdag.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Reglerne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lejeloven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udlejerens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opsigelse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aftales fraveget til skade for lejeren, før udlejeren har opsagt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lejekon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trakten</w:t>
      </w:r>
      <w:proofErr w:type="spellEnd"/>
      <w:r w:rsidRPr="00706616">
        <w:rPr>
          <w:color w:val="231F20"/>
          <w:w w:val="105"/>
          <w:lang w:val="da-DK"/>
        </w:rPr>
        <w:t>. Parterne kan således fx aftale, at lejeren  kan</w:t>
      </w:r>
      <w:r w:rsidRPr="00706616">
        <w:rPr>
          <w:color w:val="231F20"/>
          <w:spacing w:val="4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flytte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efter en kortere </w:t>
      </w:r>
      <w:r w:rsidRPr="00706616">
        <w:rPr>
          <w:color w:val="231F20"/>
          <w:spacing w:val="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frist.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Tidsbegrænsede</w:t>
      </w:r>
      <w:r w:rsidRPr="00706616">
        <w:rPr>
          <w:color w:val="231F20"/>
          <w:spacing w:val="-21"/>
          <w:lang w:val="da-DK"/>
        </w:rPr>
        <w:t xml:space="preserve"> </w:t>
      </w:r>
      <w:r w:rsidRPr="00706616">
        <w:rPr>
          <w:color w:val="231F20"/>
          <w:lang w:val="da-DK"/>
        </w:rPr>
        <w:t>lejeaftaler.</w:t>
      </w:r>
    </w:p>
    <w:p w:rsidRPr="00706616" w:rsidR="00AD0160" w:rsidRDefault="00706616">
      <w:pPr>
        <w:pStyle w:val="Brdtekst"/>
        <w:spacing w:before="13"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Parterne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aftalens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indgåelse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aftale,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lejeaftalen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være tidsbegrænset, jf. lejelovens § 80, hvis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tidsbegrænsningen er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tilstrækkeligt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begrundet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udlejerens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forhold.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særlig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be­</w:t>
      </w:r>
      <w:proofErr w:type="spellEnd"/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grundelse</w:t>
      </w:r>
      <w:proofErr w:type="spellEnd"/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tidsbegrænset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fx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være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udstatione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ring eller midlertidig forflyttelse. Boligretten kan</w:t>
      </w:r>
      <w:r w:rsidRPr="00706616">
        <w:rPr>
          <w:color w:val="231F20"/>
          <w:spacing w:val="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tilsidesætte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vilkåret om </w:t>
      </w:r>
      <w:proofErr w:type="spellStart"/>
      <w:r w:rsidRPr="00706616">
        <w:rPr>
          <w:color w:val="231F20"/>
          <w:w w:val="105"/>
          <w:lang w:val="da-DK"/>
        </w:rPr>
        <w:t>tidbegrænsning</w:t>
      </w:r>
      <w:proofErr w:type="spellEnd"/>
      <w:r w:rsidRPr="00706616">
        <w:rPr>
          <w:color w:val="231F20"/>
          <w:w w:val="105"/>
          <w:lang w:val="da-DK"/>
        </w:rPr>
        <w:t>, hvis det ikke anses for</w:t>
      </w:r>
      <w:r w:rsidRPr="00706616">
        <w:rPr>
          <w:color w:val="231F20"/>
          <w:spacing w:val="46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tilstrække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ligt begrundet i udlejerens forhold. Der foreligger en</w:t>
      </w:r>
      <w:r w:rsidRPr="00706616">
        <w:rPr>
          <w:color w:val="231F20"/>
          <w:spacing w:val="3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omfatten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 praksis vedrørende begrundelse for tidsbegrænset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udlejning.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tidsbegrænsning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lejeaftalen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indføjes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jekontraktens</w:t>
      </w:r>
      <w:proofErr w:type="spellEnd"/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§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11,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være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hensigtsmæssigt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heri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w w:val="11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oplyse begrundelsen for</w:t>
      </w:r>
      <w:r w:rsidRPr="00706616">
        <w:rPr>
          <w:color w:val="231F20"/>
          <w:spacing w:val="4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tidsbegrænsningen.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 xml:space="preserve">En lejekontrakt, der indeholder aftale om en 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tidsbegrænsning af lejeforholdet, stiller som udgangspunkt lejeren ringere</w:t>
      </w:r>
      <w:r w:rsidRPr="00706616">
        <w:rPr>
          <w:color w:val="231F20"/>
          <w:spacing w:val="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end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efter de almindelige regler i lejeloven.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Tidsbegrænsningsvilkå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ret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derfor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kommuner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med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boligregulering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tilsidesættes,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hvis det skønnes, at lejeaftalen efter en samlet bedømmelse</w:t>
      </w:r>
      <w:r w:rsidRPr="00706616">
        <w:rPr>
          <w:color w:val="231F20"/>
          <w:spacing w:val="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 indgået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på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vilkår,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mere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byrdefulde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end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vilkår, der gælder for andre lejere i ejendommen, uanset</w:t>
      </w:r>
      <w:r w:rsidRPr="00706616">
        <w:rPr>
          <w:color w:val="231F20"/>
          <w:spacing w:val="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w w:val="11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 har en særlig begrundelse for at udleje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tidsbegrænset,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Tidsbegrænsede lejeaftaler ophører uden opsigelse, når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leje­</w:t>
      </w:r>
      <w:r w:rsidRPr="00706616">
        <w:rPr>
          <w:color w:val="231F20"/>
          <w:w w:val="98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perioden efter lejeaftalen udløber. En tidsbegrænset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lejeaftale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kun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bringes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ophør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lejeperioden,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hvis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dette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aftalt</w:t>
      </w:r>
      <w:r w:rsidRPr="00706616">
        <w:rPr>
          <w:color w:val="231F20"/>
          <w:w w:val="11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mellem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parterne,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eller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hvis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den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anden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part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misligholder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afta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len. Aftalen indføjes i kontraktens § 11. Er det mellem</w:t>
      </w:r>
      <w:r w:rsidRPr="00706616">
        <w:rPr>
          <w:color w:val="231F20"/>
          <w:spacing w:val="4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parter­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ne</w:t>
      </w:r>
      <w:proofErr w:type="spellEnd"/>
      <w:r w:rsidRPr="00706616">
        <w:rPr>
          <w:color w:val="231F20"/>
          <w:w w:val="105"/>
          <w:lang w:val="da-DK"/>
        </w:rPr>
        <w:t xml:space="preserve"> aftalt, at lejemålet i lejeperioden skal kunne opsiges,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gælder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lejelovens almindelige opsigelsesregler, jf.</w:t>
      </w:r>
      <w:r w:rsidRPr="00706616">
        <w:rPr>
          <w:color w:val="231F20"/>
          <w:spacing w:val="-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ovenfor.</w:t>
      </w:r>
    </w:p>
    <w:p w:rsidRPr="00706616" w:rsidR="00AD0160" w:rsidRDefault="00AD0160">
      <w:pPr>
        <w:spacing w:before="6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1"/>
        <w:numPr>
          <w:ilvl w:val="0"/>
          <w:numId w:val="3"/>
        </w:numPr>
        <w:tabs>
          <w:tab w:val="left" w:pos="411"/>
        </w:tabs>
        <w:spacing w:line="249" w:lineRule="auto"/>
        <w:ind w:right="2166" w:firstLine="0"/>
        <w:rPr>
          <w:b w:val="0"/>
          <w:bCs w:val="0"/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2803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-25400</wp:posOffset>
                </wp:positionV>
                <wp:extent cx="3060065" cy="342900"/>
                <wp:effectExtent l="0" t="2540" r="1270" b="0"/>
                <wp:wrapNone/>
                <wp:docPr id="3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065" cy="342900"/>
                          <a:chOff x="1134" y="-40"/>
                          <a:chExt cx="4819" cy="540"/>
                        </a:xfrm>
                      </wpg:grpSpPr>
                      <wpg:grpSp>
                        <wpg:cNvPr id="40" name="Group 37"/>
                        <wpg:cNvGrpSpPr>
                          <a:grpSpLocks/>
                        </wpg:cNvGrpSpPr>
                        <wpg:grpSpPr bwMode="auto">
                          <a:xfrm>
                            <a:off x="1134" y="-40"/>
                            <a:ext cx="4819" cy="300"/>
                            <a:chOff x="1134" y="-40"/>
                            <a:chExt cx="4819" cy="300"/>
                          </a:xfrm>
                        </wpg:grpSpPr>
                        <wps:wsp>
                          <wps:cNvPr id="41" name="Freeform 38"/>
                          <wps:cNvSpPr>
                            <a:spLocks/>
                          </wps:cNvSpPr>
                          <wps:spPr bwMode="auto">
                            <a:xfrm>
                              <a:off x="1134" y="-40"/>
                              <a:ext cx="4819" cy="300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4819"/>
                                <a:gd name="T2" fmla="+- 0 260 -40"/>
                                <a:gd name="T3" fmla="*/ 260 h 300"/>
                                <a:gd name="T4" fmla="+- 0 5953 1134"/>
                                <a:gd name="T5" fmla="*/ T4 w 4819"/>
                                <a:gd name="T6" fmla="+- 0 260 -40"/>
                                <a:gd name="T7" fmla="*/ 260 h 300"/>
                                <a:gd name="T8" fmla="+- 0 5953 1134"/>
                                <a:gd name="T9" fmla="*/ T8 w 4819"/>
                                <a:gd name="T10" fmla="+- 0 -40 -40"/>
                                <a:gd name="T11" fmla="*/ -40 h 300"/>
                                <a:gd name="T12" fmla="+- 0 1134 1134"/>
                                <a:gd name="T13" fmla="*/ T12 w 4819"/>
                                <a:gd name="T14" fmla="+- 0 -40 -40"/>
                                <a:gd name="T15" fmla="*/ -40 h 300"/>
                                <a:gd name="T16" fmla="+- 0 1134 1134"/>
                                <a:gd name="T17" fmla="*/ T16 w 4819"/>
                                <a:gd name="T18" fmla="+- 0 260 -40"/>
                                <a:gd name="T19" fmla="*/ 260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19" h="300">
                                  <a:moveTo>
                                    <a:pt x="0" y="300"/>
                                  </a:moveTo>
                                  <a:lnTo>
                                    <a:pt x="4819" y="300"/>
                                  </a:lnTo>
                                  <a:lnTo>
                                    <a:pt x="48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5"/>
                        <wpg:cNvGrpSpPr>
                          <a:grpSpLocks/>
                        </wpg:cNvGrpSpPr>
                        <wpg:grpSpPr bwMode="auto">
                          <a:xfrm>
                            <a:off x="1134" y="200"/>
                            <a:ext cx="4819" cy="300"/>
                            <a:chOff x="1134" y="200"/>
                            <a:chExt cx="4819" cy="300"/>
                          </a:xfrm>
                        </wpg:grpSpPr>
                        <wps:wsp>
                          <wps:cNvPr id="43" name="Freeform 36"/>
                          <wps:cNvSpPr>
                            <a:spLocks/>
                          </wps:cNvSpPr>
                          <wps:spPr bwMode="auto">
                            <a:xfrm>
                              <a:off x="1134" y="200"/>
                              <a:ext cx="4819" cy="300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4819"/>
                                <a:gd name="T2" fmla="+- 0 500 200"/>
                                <a:gd name="T3" fmla="*/ 500 h 300"/>
                                <a:gd name="T4" fmla="+- 0 5953 1134"/>
                                <a:gd name="T5" fmla="*/ T4 w 4819"/>
                                <a:gd name="T6" fmla="+- 0 500 200"/>
                                <a:gd name="T7" fmla="*/ 500 h 300"/>
                                <a:gd name="T8" fmla="+- 0 5953 1134"/>
                                <a:gd name="T9" fmla="*/ T8 w 4819"/>
                                <a:gd name="T10" fmla="+- 0 200 200"/>
                                <a:gd name="T11" fmla="*/ 200 h 300"/>
                                <a:gd name="T12" fmla="+- 0 1134 1134"/>
                                <a:gd name="T13" fmla="*/ T12 w 4819"/>
                                <a:gd name="T14" fmla="+- 0 200 200"/>
                                <a:gd name="T15" fmla="*/ 200 h 300"/>
                                <a:gd name="T16" fmla="+- 0 1134 1134"/>
                                <a:gd name="T17" fmla="*/ T16 w 4819"/>
                                <a:gd name="T18" fmla="+- 0 500 200"/>
                                <a:gd name="T19" fmla="*/ 500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19" h="300">
                                  <a:moveTo>
                                    <a:pt x="0" y="300"/>
                                  </a:moveTo>
                                  <a:lnTo>
                                    <a:pt x="4819" y="300"/>
                                  </a:lnTo>
                                  <a:lnTo>
                                    <a:pt x="48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4" style="position:absolute;margin-left:56.7pt;margin-top:-2pt;width:240.95pt;height:27pt;z-index:-251688448;mso-position-horizontal-relative:page" coordsize="4819,540" coordorigin="1134,-40" o:spid="_x0000_s1026" w14:anchorId="6E9948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">
                <v:group id="Group 37" style="position:absolute;left:1134;top:-40;width:4819;height:300" coordsize="4819,300" coordorigin="1134,-4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38" style="position:absolute;left:1134;top:-40;width:4819;height:300;visibility:visible;mso-wrap-style:square;v-text-anchor:top" coordsize="4819,300" o:spid="_x0000_s1028" fillcolor="#d1d3d4" stroked="f" path="m,300r4819,l4819,,,,,3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">
                    <v:path arrowok="t" o:connecttype="custom" o:connectlocs="0,260;4819,260;4819,-40;0,-40;0,260" o:connectangles="0,0,0,0,0"/>
                  </v:shape>
                </v:group>
                <v:group id="Group 35" style="position:absolute;left:1134;top:200;width:4819;height:300" coordsize="4819,300" coordorigin="1134,20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6" style="position:absolute;left:1134;top:200;width:4819;height:300;visibility:visible;mso-wrap-style:square;v-text-anchor:top" coordsize="4819,300" o:spid="_x0000_s1030" fillcolor="#d1d3d4" stroked="f" path="m,300r4819,l4819,,,,,3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">
                    <v:path arrowok="t" o:connecttype="custom" o:connectlocs="0,500;4819,500;4819,200;0,200;0,500" o:connectangles="0,0,0,0,0"/>
                  </v:shape>
                </v:group>
                <w10:wrap anchorx="page"/>
              </v:group>
            </w:pict>
          </mc:Fallback>
        </mc:AlternateContent>
      </w:r>
      <w:r w:rsidRPr="00706616">
        <w:rPr>
          <w:color w:val="231F20"/>
          <w:lang w:val="da-DK"/>
        </w:rPr>
        <w:t>Til lejekontraktens §</w:t>
      </w:r>
      <w:r w:rsidRPr="00706616">
        <w:rPr>
          <w:color w:val="231F20"/>
          <w:spacing w:val="-2"/>
          <w:lang w:val="da-DK"/>
        </w:rPr>
        <w:t xml:space="preserve"> </w:t>
      </w:r>
      <w:r w:rsidRPr="00706616">
        <w:rPr>
          <w:color w:val="231F20"/>
          <w:lang w:val="da-DK"/>
        </w:rPr>
        <w:t xml:space="preserve">3: Betaling af leje </w:t>
      </w:r>
      <w:r w:rsidRPr="00706616">
        <w:rPr>
          <w:color w:val="231F20"/>
          <w:spacing w:val="-3"/>
          <w:lang w:val="da-DK"/>
        </w:rPr>
        <w:t>m.v.</w:t>
      </w:r>
    </w:p>
    <w:p w:rsidRPr="00706616" w:rsidR="00AD0160" w:rsidRDefault="00AD0160">
      <w:pPr>
        <w:spacing w:before="1"/>
        <w:rPr>
          <w:rFonts w:ascii="Times New Roman" w:hAnsi="Times New Roman" w:eastAsia="Times New Roman" w:cs="Times New Roman"/>
          <w:b/>
          <w:bCs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Fastsættelse og regulering af</w:t>
      </w:r>
      <w:r w:rsidRPr="00706616">
        <w:rPr>
          <w:color w:val="231F20"/>
          <w:spacing w:val="-4"/>
          <w:lang w:val="da-DK"/>
        </w:rPr>
        <w:t xml:space="preserve"> </w:t>
      </w:r>
      <w:r w:rsidRPr="00706616">
        <w:rPr>
          <w:color w:val="231F20"/>
          <w:lang w:val="da-DK"/>
        </w:rPr>
        <w:t>lejen.</w:t>
      </w:r>
    </w:p>
    <w:p w:rsidRPr="00706616" w:rsidR="00AD0160" w:rsidRDefault="00706616">
      <w:pPr>
        <w:pStyle w:val="Brdtekst"/>
        <w:spacing w:before="13"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 xml:space="preserve">Reglerne om fastsættelse og regulering af lejen findes  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primært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 lejeloven og boligreguleringsloven Det afhænger af</w:t>
      </w:r>
      <w:r w:rsidRPr="00706616">
        <w:rPr>
          <w:color w:val="231F20"/>
          <w:spacing w:val="-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lejemålets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art og beliggenhed, hvilke regler i disse love lejen fastsættes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 reguleres</w:t>
      </w:r>
      <w:r w:rsidRPr="00706616">
        <w:rPr>
          <w:color w:val="231F20"/>
          <w:spacing w:val="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efter.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Lejefastsættelse ved aftalens indgåelse.</w:t>
      </w:r>
    </w:p>
    <w:p w:rsidRPr="00706616" w:rsidR="00AD0160" w:rsidRDefault="00706616">
      <w:pPr>
        <w:pStyle w:val="Brdtekst"/>
        <w:spacing w:before="13"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I kommuner, hvor boligreguleringslovens kapitel II­IV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finder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anvendelse ­ såkaldte regulerede kommuner­ gælder der</w:t>
      </w:r>
      <w:r w:rsidRPr="00706616">
        <w:rPr>
          <w:color w:val="231F20"/>
          <w:spacing w:val="5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særli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ge regler om lejens størrelse ved lejeaftalens indgåelse, jf.</w:t>
      </w:r>
      <w:r w:rsidRPr="00706616">
        <w:rPr>
          <w:color w:val="231F20"/>
          <w:spacing w:val="4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bo­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ligreguleringslovens</w:t>
      </w:r>
      <w:proofErr w:type="spellEnd"/>
      <w:r w:rsidRPr="00706616">
        <w:rPr>
          <w:color w:val="231F20"/>
          <w:w w:val="105"/>
          <w:lang w:val="da-DK"/>
        </w:rPr>
        <w:t xml:space="preserve"> § 5, stk.</w:t>
      </w:r>
      <w:r w:rsidRPr="00706616">
        <w:rPr>
          <w:color w:val="231F20"/>
          <w:spacing w:val="-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Hovedreglen er, at lejens størrelse ikke må overstige det</w:t>
      </w:r>
      <w:r w:rsidRPr="00706616">
        <w:rPr>
          <w:color w:val="231F20"/>
          <w:spacing w:val="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beløb,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 udgør den omkostningsbestemte leje for lejemålet med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et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beregnet tillæg for evt. 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forbedringer.</w:t>
      </w:r>
    </w:p>
    <w:p w:rsidRPr="00706616" w:rsidR="00AD0160" w:rsidRDefault="00706616">
      <w:pPr>
        <w:pStyle w:val="Brdtekst"/>
        <w:spacing w:before="53"/>
        <w:jc w:val="both"/>
        <w:rPr>
          <w:lang w:val="da-DK"/>
        </w:rPr>
      </w:pPr>
      <w:r w:rsidRPr="00706616">
        <w:rPr>
          <w:w w:val="105"/>
          <w:lang w:val="da-DK"/>
        </w:rPr>
        <w:br w:type="column"/>
      </w:r>
      <w:r w:rsidRPr="00706616">
        <w:rPr>
          <w:color w:val="231F20"/>
          <w:w w:val="105"/>
          <w:lang w:val="da-DK"/>
        </w:rPr>
        <w:t xml:space="preserve">Der gælder særlige regler for “små­ejendomme”, jf. </w:t>
      </w:r>
      <w:r w:rsidRPr="00706616">
        <w:rPr>
          <w:color w:val="231F20"/>
          <w:spacing w:val="4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nedenfor.</w:t>
      </w:r>
    </w:p>
    <w:p w:rsidRPr="00706616" w:rsidR="00AD0160" w:rsidRDefault="00AD0160">
      <w:pPr>
        <w:spacing w:before="3"/>
        <w:rPr>
          <w:rFonts w:ascii="Times New Roman" w:hAnsi="Times New Roman" w:eastAsia="Times New Roman" w:cs="Times New Roman"/>
          <w:sz w:val="20"/>
          <w:szCs w:val="20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Som undtagelse herfra kan lejen dog for “gennemgribende</w:t>
      </w:r>
      <w:r w:rsidRPr="00706616">
        <w:rPr>
          <w:color w:val="231F20"/>
          <w:spacing w:val="1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bedrede lejemål” aftales til et beløb, der ikke væsentligt</w:t>
      </w:r>
      <w:r w:rsidRPr="00706616">
        <w:rPr>
          <w:color w:val="231F20"/>
          <w:spacing w:val="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over­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stiger</w:t>
      </w:r>
      <w:r w:rsidRPr="00706616">
        <w:rPr>
          <w:color w:val="231F20"/>
          <w:spacing w:val="-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-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lejedes</w:t>
      </w:r>
      <w:r w:rsidRPr="00706616">
        <w:rPr>
          <w:color w:val="231F20"/>
          <w:spacing w:val="-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værdi.</w:t>
      </w:r>
      <w:r w:rsidRPr="00706616">
        <w:rPr>
          <w:color w:val="231F20"/>
          <w:spacing w:val="-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Boligreguleringslovens</w:t>
      </w:r>
      <w:r w:rsidRPr="00706616">
        <w:rPr>
          <w:color w:val="231F20"/>
          <w:spacing w:val="-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§</w:t>
      </w:r>
      <w:r w:rsidRPr="00706616">
        <w:rPr>
          <w:color w:val="231F20"/>
          <w:spacing w:val="-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5,</w:t>
      </w:r>
      <w:r w:rsidRPr="00706616">
        <w:rPr>
          <w:color w:val="231F20"/>
          <w:spacing w:val="-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stk.</w:t>
      </w:r>
      <w:r w:rsidRPr="00706616">
        <w:rPr>
          <w:color w:val="231F20"/>
          <w:spacing w:val="-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2,</w:t>
      </w:r>
      <w:r w:rsidRPr="00706616">
        <w:rPr>
          <w:color w:val="231F20"/>
          <w:spacing w:val="-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inde­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holder en definition af “gennemgribende forbedrede  </w:t>
      </w:r>
      <w:r w:rsidRPr="00706616">
        <w:rPr>
          <w:color w:val="231F20"/>
          <w:spacing w:val="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lejemål”.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Afgørelse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af,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hvorvidt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lejen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væsentligt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overstiger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lejedes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værdi,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beror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på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sammenligning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med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den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leje,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betales for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tilsvarende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lejemål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kvarteret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eller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området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med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hensyn til beliggenhed, art, størrelse, kvalitet, udstyr og</w:t>
      </w:r>
      <w:r w:rsidRPr="00706616">
        <w:rPr>
          <w:color w:val="231F20"/>
          <w:spacing w:val="1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vedligehol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delsesstand</w:t>
      </w:r>
      <w:proofErr w:type="spellEnd"/>
      <w:r w:rsidRPr="00706616">
        <w:rPr>
          <w:color w:val="231F20"/>
          <w:w w:val="105"/>
          <w:lang w:val="da-DK"/>
        </w:rPr>
        <w:t>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For lejemål med  omkostningsbestemt  leje  gælder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endvidere,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lejeaftalens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indgåelse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aftales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eller</w:t>
      </w:r>
      <w:r w:rsidRPr="00706616">
        <w:rPr>
          <w:color w:val="231F20"/>
          <w:w w:val="101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lejevilkår, der efter en samlet bedømmelse er mere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byrdefulde for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end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vilkår,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gælder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andre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ejen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dommen.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691CAB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 xml:space="preserve">I kommuner, hvor boligreguleringslovens kap. </w:t>
      </w:r>
      <w:r w:rsidRPr="00691CAB">
        <w:rPr>
          <w:color w:val="231F20"/>
          <w:w w:val="105"/>
          <w:lang w:val="da-DK"/>
        </w:rPr>
        <w:t>II­IV ikke</w:t>
      </w:r>
      <w:r w:rsidRPr="00691CAB">
        <w:rPr>
          <w:color w:val="231F20"/>
          <w:spacing w:val="11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er gældende ­ såkaldte uregulerede kommuner ­ gælder</w:t>
      </w:r>
      <w:r w:rsidRPr="00691CAB">
        <w:rPr>
          <w:color w:val="231F20"/>
          <w:spacing w:val="41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ingen</w:t>
      </w:r>
      <w:r w:rsidRPr="00691CAB">
        <w:rPr>
          <w:color w:val="231F20"/>
          <w:w w:val="104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særlige regler om lejens størrelse ved lejeaftalens indgåelse,</w:t>
      </w:r>
      <w:r w:rsidRPr="00691CAB">
        <w:rPr>
          <w:color w:val="231F20"/>
          <w:w w:val="103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men lejeren kan efter aftalens indgåelse forlange lejen sat</w:t>
      </w:r>
      <w:r w:rsidRPr="00691CAB">
        <w:rPr>
          <w:color w:val="231F20"/>
          <w:spacing w:val="4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ned,</w:t>
      </w:r>
      <w:r w:rsidRPr="00691CAB">
        <w:rPr>
          <w:color w:val="231F20"/>
          <w:w w:val="107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hvis den væsentligt overstiger det lejedes</w:t>
      </w:r>
      <w:r w:rsidRPr="00691CAB">
        <w:rPr>
          <w:color w:val="231F20"/>
          <w:spacing w:val="36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værdi.</w:t>
      </w:r>
    </w:p>
    <w:p w:rsidRPr="00691CAB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Lejeregulering i</w:t>
      </w:r>
      <w:r w:rsidRPr="00706616">
        <w:rPr>
          <w:color w:val="231F20"/>
          <w:spacing w:val="-4"/>
          <w:lang w:val="da-DK"/>
        </w:rPr>
        <w:t xml:space="preserve"> </w:t>
      </w:r>
      <w:r w:rsidRPr="00706616">
        <w:rPr>
          <w:color w:val="231F20"/>
          <w:lang w:val="da-DK"/>
        </w:rPr>
        <w:t>lejeperioden.</w:t>
      </w:r>
    </w:p>
    <w:p w:rsidRPr="00706616" w:rsidR="00AD0160" w:rsidRDefault="00706616">
      <w:pPr>
        <w:pStyle w:val="Brdtekst"/>
        <w:spacing w:before="13"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Som udgangspunkt reguleres lejen for lejemål beliggende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w w:val="9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regulerede kommuner efter reglerne om</w:t>
      </w:r>
      <w:r w:rsidRPr="00706616">
        <w:rPr>
          <w:color w:val="231F20"/>
          <w:spacing w:val="1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omkostningsbestemt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leje, medens lejen for lejemål beliggende i uregulerede</w:t>
      </w:r>
      <w:r w:rsidRPr="00706616">
        <w:rPr>
          <w:color w:val="231F20"/>
          <w:spacing w:val="-16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kommu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ner</w:t>
      </w:r>
      <w:proofErr w:type="spellEnd"/>
      <w:r w:rsidRPr="00706616">
        <w:rPr>
          <w:color w:val="231F20"/>
          <w:w w:val="105"/>
          <w:lang w:val="da-DK"/>
        </w:rPr>
        <w:t xml:space="preserve"> reguleres efter reglerne om det lejedes 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værdi.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Småejendomme.</w:t>
      </w:r>
    </w:p>
    <w:p w:rsidRPr="00706616" w:rsidR="00AD0160" w:rsidRDefault="00706616">
      <w:pPr>
        <w:pStyle w:val="Brdtekst"/>
        <w:spacing w:before="13"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Som undtagelse fra de ovenfor nævnte regler om lejens</w:t>
      </w:r>
      <w:r w:rsidRPr="00706616">
        <w:rPr>
          <w:color w:val="231F20"/>
          <w:spacing w:val="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fastsæt­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telse</w:t>
      </w:r>
      <w:proofErr w:type="spellEnd"/>
      <w:r w:rsidRPr="00706616">
        <w:rPr>
          <w:color w:val="231F20"/>
          <w:w w:val="105"/>
          <w:lang w:val="da-DK"/>
        </w:rPr>
        <w:t xml:space="preserve"> og regulering gælder der i regulerede kommuner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særlige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regler for lejemål i ejendomme, som l. januar 1995  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omfattede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6 eller færre beboelseslejligheder</w:t>
      </w:r>
      <w:r w:rsidRPr="00706616">
        <w:rPr>
          <w:color w:val="231F20"/>
          <w:spacing w:val="-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(småejendomme).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Ved fastsættelse og regulering af lejen for disse lejemål</w:t>
      </w:r>
      <w:r w:rsidRPr="00706616">
        <w:rPr>
          <w:color w:val="231F20"/>
          <w:spacing w:val="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gælder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reglerne om det lejedes værdi således, at lejen i disse</w:t>
      </w:r>
      <w:r w:rsidRPr="00706616">
        <w:rPr>
          <w:color w:val="231F20"/>
          <w:spacing w:val="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ejendom­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me</w:t>
      </w:r>
      <w:proofErr w:type="spellEnd"/>
      <w:r w:rsidRPr="00706616">
        <w:rPr>
          <w:color w:val="231F20"/>
          <w:w w:val="105"/>
          <w:lang w:val="da-DK"/>
        </w:rPr>
        <w:t xml:space="preserve"> kan forhøjes eller nedsættes, hvis den er væsentligt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lavere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henholdsvis væsentligt højere end den leje, der betales for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svarende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lejemål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større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ejendomme,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hvor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lejen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reguleret efter reglerne om omkostningsbestemt </w:t>
      </w:r>
      <w:r w:rsidRPr="00706616">
        <w:rPr>
          <w:color w:val="231F20"/>
          <w:spacing w:val="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Enkeltværelser.</w:t>
      </w:r>
    </w:p>
    <w:p w:rsidRPr="00706616" w:rsidR="00AD0160" w:rsidRDefault="00706616">
      <w:pPr>
        <w:pStyle w:val="Brdtekst"/>
        <w:spacing w:before="13"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For separate enkeltværelser (klubværelser) i regulerede</w:t>
      </w:r>
      <w:r w:rsidRPr="00706616">
        <w:rPr>
          <w:color w:val="231F20"/>
          <w:spacing w:val="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kom­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muner</w:t>
      </w:r>
      <w:proofErr w:type="spellEnd"/>
      <w:r w:rsidRPr="00706616">
        <w:rPr>
          <w:color w:val="231F20"/>
          <w:w w:val="105"/>
          <w:lang w:val="da-DK"/>
        </w:rPr>
        <w:t xml:space="preserve"> fastsættes og reguleres lejen efter reglerne om</w:t>
      </w:r>
      <w:r w:rsidRPr="00706616">
        <w:rPr>
          <w:color w:val="231F20"/>
          <w:spacing w:val="46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omkost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ningsbestemt</w:t>
      </w:r>
      <w:proofErr w:type="spellEnd"/>
      <w:r w:rsidRPr="00706616">
        <w:rPr>
          <w:color w:val="231F20"/>
          <w:spacing w:val="-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enkeltværelser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beboelse,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hvor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værelserne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del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lejerens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beboelseslejlighed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eller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del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et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en­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eller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tofami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lieshus</w:t>
      </w:r>
      <w:proofErr w:type="spellEnd"/>
      <w:r w:rsidRPr="00706616">
        <w:rPr>
          <w:color w:val="231F20"/>
          <w:w w:val="105"/>
          <w:lang w:val="da-DK"/>
        </w:rPr>
        <w:t>,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bebor,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klubværelser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uregulerede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kommuner </w:t>
      </w:r>
      <w:proofErr w:type="spellStart"/>
      <w:r w:rsidRPr="00706616">
        <w:rPr>
          <w:color w:val="231F20"/>
          <w:w w:val="105"/>
          <w:lang w:val="da-DK"/>
        </w:rPr>
        <w:t>fastættes</w:t>
      </w:r>
      <w:proofErr w:type="spellEnd"/>
      <w:r w:rsidRPr="00706616">
        <w:rPr>
          <w:color w:val="231F20"/>
          <w:w w:val="105"/>
          <w:lang w:val="da-DK"/>
        </w:rPr>
        <w:t xml:space="preserve"> og reguleres lejen efter det lejedes 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værdi.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Blandede lejemål.</w:t>
      </w:r>
    </w:p>
    <w:p w:rsidRPr="00706616" w:rsidR="00AD0160" w:rsidRDefault="00706616">
      <w:pPr>
        <w:pStyle w:val="Brdtekst"/>
        <w:spacing w:before="13" w:line="254" w:lineRule="auto"/>
        <w:ind w:right="105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Lejen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blandede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lejemål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dvs.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lejemål,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anvendes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både</w:t>
      </w:r>
      <w:r w:rsidRPr="00706616">
        <w:rPr>
          <w:color w:val="231F20"/>
          <w:w w:val="108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 beboelse og til andet end beboelse ­ reguleres som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udgangs­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punkt på samme måde som rene </w:t>
      </w:r>
      <w:r w:rsidRPr="00706616">
        <w:rPr>
          <w:color w:val="231F20"/>
          <w:spacing w:val="4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beboelseslejemål.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Hvis de lokaler, som anvendes til beboelse, og de lokaler,</w:t>
      </w:r>
      <w:r w:rsidRPr="00706616">
        <w:rPr>
          <w:color w:val="231F20"/>
          <w:spacing w:val="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 alene anvendes til andet end  beboelse,  er  beliggende  i</w:t>
      </w:r>
      <w:r w:rsidRPr="00706616">
        <w:rPr>
          <w:color w:val="231F20"/>
          <w:spacing w:val="-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hver sin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fysiske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enhed,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gælder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imidlertid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særlige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regler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lokaler, der alene anvendes til andet end beboelse, jf.</w:t>
      </w:r>
      <w:r w:rsidRPr="00706616">
        <w:rPr>
          <w:color w:val="231F20"/>
          <w:spacing w:val="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erhvervs­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lejeloven.</w:t>
      </w:r>
    </w:p>
    <w:p w:rsidRPr="00706616" w:rsidR="00AD0160" w:rsidRDefault="00AD0160">
      <w:pPr>
        <w:rPr>
          <w:rFonts w:ascii="Times New Roman" w:hAnsi="Times New Roman" w:eastAsia="Times New Roman" w:cs="Times New Roman"/>
          <w:sz w:val="18"/>
          <w:szCs w:val="18"/>
          <w:lang w:val="da-DK"/>
        </w:rPr>
      </w:pPr>
    </w:p>
    <w:p w:rsidRPr="00706616" w:rsidR="00AD0160" w:rsidRDefault="00706616">
      <w:pPr>
        <w:pStyle w:val="Brdtekst"/>
        <w:spacing w:before="110"/>
        <w:ind w:left="0" w:right="130"/>
        <w:jc w:val="right"/>
        <w:rPr>
          <w:rFonts w:ascii="Arial" w:hAnsi="Arial" w:eastAsia="Arial" w:cs="Arial"/>
          <w:lang w:val="da-DK"/>
        </w:rPr>
      </w:pPr>
      <w:r w:rsidRPr="00706616">
        <w:rPr>
          <w:rFonts w:ascii="Arial"/>
          <w:color w:val="231F20"/>
          <w:lang w:val="da-DK"/>
        </w:rPr>
        <w:t>Side 9 af 14</w:t>
      </w:r>
    </w:p>
    <w:p w:rsidRPr="00706616" w:rsidR="00AD0160" w:rsidRDefault="00AD0160">
      <w:pPr>
        <w:jc w:val="right"/>
        <w:rPr>
          <w:rFonts w:ascii="Arial" w:hAnsi="Arial" w:eastAsia="Arial" w:cs="Arial"/>
          <w:lang w:val="da-DK"/>
        </w:rPr>
        <w:sectPr w:rsidRPr="00706616" w:rsidR="00AD0160">
          <w:footerReference w:type="default" r:id="rId12"/>
          <w:pgSz w:w="11910" w:h="16840"/>
          <w:pgMar w:top="1340" w:right="460" w:bottom="280" w:left="1020" w:header="0" w:footer="0" w:gutter="0"/>
          <w:cols w:equalWidth="0" w:space="708" w:num="2">
            <w:col w:w="4934" w:space="452"/>
            <w:col w:w="5044"/>
          </w:cols>
        </w:sectPr>
      </w:pPr>
    </w:p>
    <w:p w:rsidRPr="00706616" w:rsidR="00AD0160" w:rsidRDefault="00706616">
      <w:pPr>
        <w:pStyle w:val="Overskrift3"/>
        <w:spacing w:before="5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lastRenderedPageBreak/>
        <w:t>Skatter og</w:t>
      </w:r>
      <w:r w:rsidRPr="00706616">
        <w:rPr>
          <w:color w:val="231F20"/>
          <w:spacing w:val="-21"/>
          <w:lang w:val="da-DK"/>
        </w:rPr>
        <w:t xml:space="preserve"> </w:t>
      </w:r>
      <w:r w:rsidRPr="00706616">
        <w:rPr>
          <w:color w:val="231F20"/>
          <w:lang w:val="da-DK"/>
        </w:rPr>
        <w:t>afgifter.</w:t>
      </w:r>
    </w:p>
    <w:p w:rsidRPr="00706616" w:rsidR="00AD0160" w:rsidRDefault="00706616">
      <w:pPr>
        <w:pStyle w:val="Brdtekst"/>
        <w:spacing w:before="13"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Både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regulerede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uregulerede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kommuner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muligt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w w:val="11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varsle særskilte lejeforhøjelser som følge af stigninger i</w:t>
      </w:r>
      <w:r w:rsidRPr="00706616">
        <w:rPr>
          <w:color w:val="231F20"/>
          <w:spacing w:val="43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ejen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dommens skatter og afgifter. I den omkostningsbestemte</w:t>
      </w:r>
      <w:r w:rsidRPr="00706616">
        <w:rPr>
          <w:color w:val="231F20"/>
          <w:spacing w:val="1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hus­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 kan skatter og afgifter alternativt medtages i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driftsbud­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gettet</w:t>
      </w:r>
      <w:proofErr w:type="spellEnd"/>
      <w:r w:rsidRPr="00706616">
        <w:rPr>
          <w:color w:val="231F20"/>
          <w:w w:val="105"/>
          <w:lang w:val="da-DK"/>
        </w:rPr>
        <w:t>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 xml:space="preserve">Bortfalder eller nedsættes skatter og afgifter, skal </w:t>
      </w:r>
      <w:r w:rsidRPr="00706616">
        <w:rPr>
          <w:color w:val="231F20"/>
          <w:spacing w:val="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med virkning fra nedsættelsestidspunktet foretage en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tilsva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rende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lejenedsættelse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lejligheder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lokaler,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hvis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</w:t>
      </w:r>
      <w:r w:rsidRPr="00706616">
        <w:rPr>
          <w:color w:val="231F20"/>
          <w:w w:val="98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udgiften har været 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indregnet.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Nettoprisindeksregulering.</w:t>
      </w:r>
    </w:p>
    <w:p w:rsidRPr="00706616" w:rsidR="00AD0160" w:rsidRDefault="00706616">
      <w:pPr>
        <w:pStyle w:val="Brdtekst"/>
        <w:spacing w:before="13"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visse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situationer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vælge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regulere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lejen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efter udviklingen i Danmarks Statistiks nettoprisindeks. Der   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findes</w:t>
      </w:r>
    </w:p>
    <w:p w:rsidRPr="00706616" w:rsidR="00AD0160" w:rsidRDefault="00706616">
      <w:pPr>
        <w:pStyle w:val="Brdtekst"/>
        <w:spacing w:before="1"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2 former for nettoprisregulering, som er undtagelser fra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almindelige regler om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lejeregulering.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For lejemål i ejendomme med omkostningsbestemt leje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w w:val="111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beslutte,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lejen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én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gang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året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perioder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på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2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år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ad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gangen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reguleres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efter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nettoprisindeks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stedet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efter reglerne om omkostningsbestemt</w:t>
      </w:r>
      <w:r w:rsidRPr="00706616">
        <w:rPr>
          <w:color w:val="231F20"/>
          <w:spacing w:val="4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husleje.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andre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ejendomme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samt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lejemål,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hvor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lejen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fastsat</w:t>
      </w:r>
      <w:r w:rsidRPr="00706616">
        <w:rPr>
          <w:color w:val="231F20"/>
          <w:w w:val="108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efter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boligreguleringslovens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§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5,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stk.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2,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aftales,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jen</w:t>
      </w:r>
      <w:proofErr w:type="spellEnd"/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under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lejeforholdets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beståen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reguleres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én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gang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årligt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efter udviklingen i Danmarks Statistiks nettoprisindeks.</w:t>
      </w:r>
      <w:r w:rsidRPr="00706616">
        <w:rPr>
          <w:color w:val="231F20"/>
          <w:spacing w:val="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Den</w:t>
      </w:r>
      <w:r w:rsidRPr="00706616">
        <w:rPr>
          <w:color w:val="231F20"/>
          <w:w w:val="108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nettoprisindeksregulerede leje kan kræves nedsat, hvis den</w:t>
      </w:r>
      <w:r w:rsidRPr="00706616">
        <w:rPr>
          <w:color w:val="231F20"/>
          <w:spacing w:val="46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væ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sentligt</w:t>
      </w:r>
      <w:proofErr w:type="spellEnd"/>
      <w:r w:rsidRPr="00706616">
        <w:rPr>
          <w:color w:val="231F20"/>
          <w:w w:val="105"/>
          <w:lang w:val="da-DK"/>
        </w:rPr>
        <w:t xml:space="preserve"> overstiger det lejedes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værdi.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En aftale om regulering af lejen efter nettoprisindeks</w:t>
      </w:r>
      <w:r w:rsidRPr="00706616">
        <w:rPr>
          <w:color w:val="231F20"/>
          <w:spacing w:val="4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indføjes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lejekontraktens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§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11.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bør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heraf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fremgå,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hvilket tidspunkt, der danner udgangspunkt for reguleringen, og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hvil­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ken</w:t>
      </w:r>
      <w:proofErr w:type="spellEnd"/>
      <w:r w:rsidRPr="00706616">
        <w:rPr>
          <w:color w:val="231F20"/>
          <w:w w:val="105"/>
          <w:lang w:val="da-DK"/>
        </w:rPr>
        <w:t xml:space="preserve"> værdi nettoprisindekset har på dette tidspunkt. Det</w:t>
      </w:r>
      <w:r w:rsidRPr="00706616">
        <w:rPr>
          <w:color w:val="231F20"/>
          <w:spacing w:val="-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endvidere fremgå, hvornår lejen første gang vil blive 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reguleret.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”Fri lejefastsættelse”.</w:t>
      </w:r>
    </w:p>
    <w:p w:rsidRPr="00706616" w:rsidR="00AD0160" w:rsidRDefault="00706616">
      <w:pPr>
        <w:pStyle w:val="Brdtekst"/>
        <w:spacing w:before="13"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Både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regulerede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uregulerede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kommuner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aftaler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“fri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lejefastsættelse”,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jf.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lejelovens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§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53,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stk.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3­6,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indgås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jeaftaler</w:t>
      </w:r>
      <w:proofErr w:type="spellEnd"/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om:</w:t>
      </w:r>
    </w:p>
    <w:p w:rsidRPr="00706616" w:rsidR="00AD0160" w:rsidRDefault="00706616">
      <w:pPr>
        <w:pStyle w:val="Listeafsnit"/>
        <w:numPr>
          <w:ilvl w:val="0"/>
          <w:numId w:val="1"/>
        </w:numPr>
        <w:tabs>
          <w:tab w:val="left" w:pos="284"/>
        </w:tabs>
        <w:spacing w:before="1" w:line="254" w:lineRule="auto"/>
        <w:jc w:val="both"/>
        <w:rPr>
          <w:rFonts w:ascii="Times New Roman" w:hAnsi="Times New Roman" w:eastAsia="Times New Roman" w:cs="Times New Roman"/>
          <w:sz w:val="18"/>
          <w:szCs w:val="18"/>
          <w:lang w:val="da-DK"/>
        </w:rPr>
      </w:pPr>
      <w:r w:rsidRPr="00706616">
        <w:rPr>
          <w:rFonts w:ascii="Times New Roman"/>
          <w:color w:val="231F20"/>
          <w:w w:val="105"/>
          <w:sz w:val="18"/>
          <w:lang w:val="da-DK"/>
        </w:rPr>
        <w:t>beboelseslejligheder</w:t>
      </w:r>
      <w:r w:rsidRPr="00706616">
        <w:rPr>
          <w:rFonts w:ascii="Times New Roman"/>
          <w:color w:val="231F20"/>
          <w:spacing w:val="30"/>
          <w:w w:val="105"/>
          <w:sz w:val="18"/>
          <w:lang w:val="da-DK"/>
        </w:rPr>
        <w:t xml:space="preserve"> </w:t>
      </w:r>
      <w:r w:rsidRPr="00706616">
        <w:rPr>
          <w:rFonts w:ascii="Times New Roman"/>
          <w:color w:val="231F20"/>
          <w:w w:val="105"/>
          <w:sz w:val="18"/>
          <w:lang w:val="da-DK"/>
        </w:rPr>
        <w:t>i</w:t>
      </w:r>
      <w:r w:rsidRPr="00706616">
        <w:rPr>
          <w:rFonts w:ascii="Times New Roman"/>
          <w:color w:val="231F20"/>
          <w:spacing w:val="30"/>
          <w:w w:val="105"/>
          <w:sz w:val="18"/>
          <w:lang w:val="da-DK"/>
        </w:rPr>
        <w:t xml:space="preserve"> </w:t>
      </w:r>
      <w:r w:rsidRPr="00706616">
        <w:rPr>
          <w:rFonts w:ascii="Times New Roman"/>
          <w:color w:val="231F20"/>
          <w:w w:val="105"/>
          <w:sz w:val="18"/>
          <w:lang w:val="da-DK"/>
        </w:rPr>
        <w:t>ejendomme,</w:t>
      </w:r>
      <w:r w:rsidRPr="00706616">
        <w:rPr>
          <w:rFonts w:ascii="Times New Roman"/>
          <w:color w:val="231F20"/>
          <w:spacing w:val="30"/>
          <w:w w:val="105"/>
          <w:sz w:val="18"/>
          <w:lang w:val="da-DK"/>
        </w:rPr>
        <w:t xml:space="preserve"> </w:t>
      </w:r>
      <w:r w:rsidRPr="00706616">
        <w:rPr>
          <w:rFonts w:ascii="Times New Roman"/>
          <w:color w:val="231F20"/>
          <w:w w:val="105"/>
          <w:sz w:val="18"/>
          <w:lang w:val="da-DK"/>
        </w:rPr>
        <w:t>der</w:t>
      </w:r>
      <w:r w:rsidRPr="00706616">
        <w:rPr>
          <w:rFonts w:ascii="Times New Roman"/>
          <w:color w:val="231F20"/>
          <w:spacing w:val="30"/>
          <w:w w:val="105"/>
          <w:sz w:val="18"/>
          <w:lang w:val="da-DK"/>
        </w:rPr>
        <w:t xml:space="preserve"> </w:t>
      </w:r>
      <w:r w:rsidRPr="00706616">
        <w:rPr>
          <w:rFonts w:ascii="Times New Roman"/>
          <w:color w:val="231F20"/>
          <w:w w:val="105"/>
          <w:sz w:val="18"/>
          <w:lang w:val="da-DK"/>
        </w:rPr>
        <w:t>er</w:t>
      </w:r>
      <w:r w:rsidRPr="00706616">
        <w:rPr>
          <w:rFonts w:ascii="Times New Roman"/>
          <w:color w:val="231F20"/>
          <w:spacing w:val="30"/>
          <w:w w:val="105"/>
          <w:sz w:val="18"/>
          <w:lang w:val="da-DK"/>
        </w:rPr>
        <w:t xml:space="preserve"> </w:t>
      </w:r>
      <w:r w:rsidRPr="00706616">
        <w:rPr>
          <w:rFonts w:ascii="Times New Roman"/>
          <w:color w:val="231F20"/>
          <w:w w:val="105"/>
          <w:sz w:val="18"/>
          <w:lang w:val="da-DK"/>
        </w:rPr>
        <w:t>taget</w:t>
      </w:r>
      <w:r w:rsidRPr="00706616">
        <w:rPr>
          <w:rFonts w:ascii="Times New Roman"/>
          <w:color w:val="231F20"/>
          <w:spacing w:val="30"/>
          <w:w w:val="105"/>
          <w:sz w:val="18"/>
          <w:lang w:val="da-DK"/>
        </w:rPr>
        <w:t xml:space="preserve"> </w:t>
      </w:r>
      <w:r w:rsidRPr="00706616">
        <w:rPr>
          <w:rFonts w:ascii="Times New Roman"/>
          <w:color w:val="231F20"/>
          <w:w w:val="105"/>
          <w:sz w:val="18"/>
          <w:lang w:val="da-DK"/>
        </w:rPr>
        <w:t>i</w:t>
      </w:r>
      <w:r w:rsidRPr="00706616">
        <w:rPr>
          <w:rFonts w:ascii="Times New Roman"/>
          <w:color w:val="231F20"/>
          <w:spacing w:val="30"/>
          <w:w w:val="105"/>
          <w:sz w:val="18"/>
          <w:lang w:val="da-DK"/>
        </w:rPr>
        <w:t xml:space="preserve"> </w:t>
      </w:r>
      <w:r w:rsidRPr="00706616">
        <w:rPr>
          <w:rFonts w:ascii="Times New Roman"/>
          <w:color w:val="231F20"/>
          <w:w w:val="105"/>
          <w:sz w:val="18"/>
          <w:lang w:val="da-DK"/>
        </w:rPr>
        <w:t>brug</w:t>
      </w:r>
      <w:r w:rsidRPr="00706616">
        <w:rPr>
          <w:rFonts w:ascii="Times New Roman"/>
          <w:color w:val="231F20"/>
          <w:spacing w:val="30"/>
          <w:w w:val="105"/>
          <w:sz w:val="18"/>
          <w:lang w:val="da-DK"/>
        </w:rPr>
        <w:t xml:space="preserve"> </w:t>
      </w:r>
      <w:r w:rsidRPr="00706616">
        <w:rPr>
          <w:rFonts w:ascii="Times New Roman"/>
          <w:color w:val="231F20"/>
          <w:w w:val="105"/>
          <w:sz w:val="18"/>
          <w:lang w:val="da-DK"/>
        </w:rPr>
        <w:t>efter den 31. december</w:t>
      </w:r>
      <w:r w:rsidRPr="00706616">
        <w:rPr>
          <w:rFonts w:ascii="Times New Roman"/>
          <w:color w:val="231F20"/>
          <w:spacing w:val="33"/>
          <w:w w:val="105"/>
          <w:sz w:val="18"/>
          <w:lang w:val="da-DK"/>
        </w:rPr>
        <w:t xml:space="preserve"> </w:t>
      </w:r>
      <w:r w:rsidRPr="00706616">
        <w:rPr>
          <w:rFonts w:ascii="Times New Roman"/>
          <w:color w:val="231F20"/>
          <w:w w:val="105"/>
          <w:sz w:val="18"/>
          <w:lang w:val="da-DK"/>
        </w:rPr>
        <w:t>1991</w:t>
      </w:r>
    </w:p>
    <w:p w:rsidRPr="00706616" w:rsidR="00AD0160" w:rsidRDefault="00706616">
      <w:pPr>
        <w:pStyle w:val="Listeafsnit"/>
        <w:numPr>
          <w:ilvl w:val="0"/>
          <w:numId w:val="1"/>
        </w:numPr>
        <w:tabs>
          <w:tab w:val="left" w:pos="284"/>
        </w:tabs>
        <w:spacing w:before="1" w:line="254" w:lineRule="auto"/>
        <w:jc w:val="both"/>
        <w:rPr>
          <w:rFonts w:ascii="Times New Roman" w:hAnsi="Times New Roman" w:eastAsia="Times New Roman" w:cs="Times New Roman"/>
          <w:sz w:val="18"/>
          <w:szCs w:val="18"/>
          <w:lang w:val="da-DK"/>
        </w:rPr>
      </w:pP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beboelseslejligheder, der den 31. december 199l lovligt</w:t>
      </w:r>
      <w:r w:rsidRPr="00706616">
        <w:rPr>
          <w:rFonts w:ascii="Times New Roman" w:hAnsi="Times New Roman"/>
          <w:color w:val="231F20"/>
          <w:spacing w:val="24"/>
          <w:w w:val="105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ude­</w:t>
      </w:r>
      <w:r w:rsidRPr="00706616">
        <w:rPr>
          <w:rFonts w:ascii="Times New Roman" w:hAnsi="Times New Roman"/>
          <w:color w:val="231F20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lukkende benyttedes til erhvervsformål. Det samme</w:t>
      </w:r>
      <w:r w:rsidRPr="00706616">
        <w:rPr>
          <w:rFonts w:ascii="Times New Roman" w:hAnsi="Times New Roman"/>
          <w:color w:val="231F20"/>
          <w:spacing w:val="34"/>
          <w:w w:val="105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gælder</w:t>
      </w:r>
      <w:r w:rsidRPr="00706616">
        <w:rPr>
          <w:rFonts w:ascii="Times New Roman" w:hAnsi="Times New Roman"/>
          <w:color w:val="231F20"/>
          <w:w w:val="103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for lokaler, der senest forinden denne dato lovligt var</w:t>
      </w:r>
      <w:r w:rsidRPr="00706616">
        <w:rPr>
          <w:rFonts w:ascii="Times New Roman" w:hAnsi="Times New Roman"/>
          <w:color w:val="231F20"/>
          <w:spacing w:val="42"/>
          <w:w w:val="105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benyt­</w:t>
      </w:r>
      <w:r w:rsidRPr="00706616">
        <w:rPr>
          <w:rFonts w:ascii="Times New Roman" w:hAnsi="Times New Roman"/>
          <w:color w:val="231F20"/>
          <w:sz w:val="18"/>
          <w:lang w:val="da-DK"/>
        </w:rPr>
        <w:t xml:space="preserve"> </w:t>
      </w:r>
      <w:proofErr w:type="spellStart"/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tet</w:t>
      </w:r>
      <w:proofErr w:type="spellEnd"/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 xml:space="preserve"> udelukkende til eller lovligt var indrettet udelukkende</w:t>
      </w:r>
      <w:r w:rsidRPr="00706616">
        <w:rPr>
          <w:rFonts w:ascii="Times New Roman" w:hAnsi="Times New Roman"/>
          <w:color w:val="231F20"/>
          <w:spacing w:val="35"/>
          <w:w w:val="105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til</w:t>
      </w:r>
      <w:r w:rsidRPr="00706616">
        <w:rPr>
          <w:rFonts w:ascii="Times New Roman" w:hAnsi="Times New Roman"/>
          <w:color w:val="231F20"/>
          <w:w w:val="104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erhvervsformål</w:t>
      </w:r>
      <w:r w:rsidRPr="00706616">
        <w:rPr>
          <w:rFonts w:ascii="Times New Roman" w:hAnsi="Times New Roman"/>
          <w:color w:val="231F20"/>
          <w:spacing w:val="11"/>
          <w:w w:val="105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og</w:t>
      </w:r>
    </w:p>
    <w:p w:rsidRPr="00706616" w:rsidR="00AD0160" w:rsidRDefault="00706616">
      <w:pPr>
        <w:pStyle w:val="Listeafsnit"/>
        <w:numPr>
          <w:ilvl w:val="0"/>
          <w:numId w:val="1"/>
        </w:numPr>
        <w:tabs>
          <w:tab w:val="left" w:pos="284"/>
        </w:tabs>
        <w:spacing w:before="1" w:line="254" w:lineRule="auto"/>
        <w:jc w:val="both"/>
        <w:rPr>
          <w:rFonts w:ascii="Times New Roman" w:hAnsi="Times New Roman" w:eastAsia="Times New Roman" w:cs="Times New Roman"/>
          <w:sz w:val="18"/>
          <w:szCs w:val="18"/>
          <w:lang w:val="da-DK"/>
        </w:rPr>
      </w:pP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beboelseslejlighed eller enkeltværelse, der er nyindrettet i</w:t>
      </w:r>
      <w:r w:rsidRPr="00706616">
        <w:rPr>
          <w:rFonts w:ascii="Times New Roman" w:hAnsi="Times New Roman"/>
          <w:color w:val="231F20"/>
          <w:spacing w:val="9"/>
          <w:w w:val="105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en</w:t>
      </w:r>
      <w:r w:rsidRPr="00706616">
        <w:rPr>
          <w:rFonts w:ascii="Times New Roman" w:hAnsi="Times New Roman"/>
          <w:color w:val="231F20"/>
          <w:w w:val="104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tagetage, som den l. september 2002 ikke  var  benyttet</w:t>
      </w:r>
      <w:r w:rsidRPr="00706616">
        <w:rPr>
          <w:rFonts w:ascii="Times New Roman" w:hAnsi="Times New Roman"/>
          <w:color w:val="231F20"/>
          <w:spacing w:val="-12"/>
          <w:w w:val="105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til</w:t>
      </w:r>
      <w:r w:rsidRPr="00706616">
        <w:rPr>
          <w:rFonts w:ascii="Times New Roman" w:hAnsi="Times New Roman"/>
          <w:color w:val="231F20"/>
          <w:w w:val="104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eller</w:t>
      </w:r>
      <w:r w:rsidRPr="00706616">
        <w:rPr>
          <w:rFonts w:ascii="Times New Roman" w:hAnsi="Times New Roman"/>
          <w:color w:val="231F20"/>
          <w:spacing w:val="37"/>
          <w:w w:val="105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registreret</w:t>
      </w:r>
      <w:r w:rsidRPr="00706616">
        <w:rPr>
          <w:rFonts w:ascii="Times New Roman" w:hAnsi="Times New Roman"/>
          <w:color w:val="231F20"/>
          <w:spacing w:val="37"/>
          <w:w w:val="105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som</w:t>
      </w:r>
      <w:r w:rsidRPr="00706616">
        <w:rPr>
          <w:rFonts w:ascii="Times New Roman" w:hAnsi="Times New Roman"/>
          <w:color w:val="231F20"/>
          <w:spacing w:val="37"/>
          <w:w w:val="105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beboelse,</w:t>
      </w:r>
      <w:r w:rsidRPr="00706616">
        <w:rPr>
          <w:rFonts w:ascii="Times New Roman" w:hAnsi="Times New Roman"/>
          <w:color w:val="231F20"/>
          <w:spacing w:val="37"/>
          <w:w w:val="105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samt</w:t>
      </w:r>
      <w:r w:rsidRPr="00706616">
        <w:rPr>
          <w:rFonts w:ascii="Times New Roman" w:hAnsi="Times New Roman"/>
          <w:color w:val="231F20"/>
          <w:spacing w:val="37"/>
          <w:w w:val="105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i</w:t>
      </w:r>
      <w:r w:rsidRPr="00706616">
        <w:rPr>
          <w:rFonts w:ascii="Times New Roman" w:hAnsi="Times New Roman"/>
          <w:color w:val="231F20"/>
          <w:spacing w:val="37"/>
          <w:w w:val="105"/>
          <w:sz w:val="18"/>
          <w:lang w:val="da-DK"/>
        </w:rPr>
        <w:t xml:space="preserve"> </w:t>
      </w:r>
      <w:proofErr w:type="spellStart"/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nypåbyggede</w:t>
      </w:r>
      <w:proofErr w:type="spellEnd"/>
      <w:r w:rsidRPr="00706616">
        <w:rPr>
          <w:rFonts w:ascii="Times New Roman" w:hAnsi="Times New Roman"/>
          <w:color w:val="231F20"/>
          <w:spacing w:val="37"/>
          <w:w w:val="105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etager,</w:t>
      </w:r>
      <w:r w:rsidRPr="00706616">
        <w:rPr>
          <w:rFonts w:ascii="Times New Roman" w:hAnsi="Times New Roman"/>
          <w:color w:val="231F20"/>
          <w:w w:val="106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hvortil der er givet byggetilladelse efter den l. juli</w:t>
      </w:r>
      <w:r w:rsidRPr="00706616">
        <w:rPr>
          <w:rFonts w:ascii="Times New Roman" w:hAnsi="Times New Roman"/>
          <w:color w:val="231F20"/>
          <w:spacing w:val="36"/>
          <w:w w:val="105"/>
          <w:sz w:val="18"/>
          <w:lang w:val="da-DK"/>
        </w:rPr>
        <w:t xml:space="preserve"> </w:t>
      </w:r>
      <w:r w:rsidRPr="00706616">
        <w:rPr>
          <w:rFonts w:ascii="Times New Roman" w:hAnsi="Times New Roman"/>
          <w:color w:val="231F20"/>
          <w:w w:val="105"/>
          <w:sz w:val="18"/>
          <w:lang w:val="da-DK"/>
        </w:rPr>
        <w:t>2004.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Indgås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fri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lejefastsættelse,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lejen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kun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sættes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ned i de tilfælde, hvor der er aftalt en leje, der er urimelig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høj.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 har således ikke som ellers mulighed for at få lejen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sat</w:t>
      </w:r>
      <w:r w:rsidRPr="00706616">
        <w:rPr>
          <w:color w:val="231F20"/>
          <w:w w:val="109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ned, selvom den aftalte leje væsentligt overstiger den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omkost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ningsbestemte</w:t>
      </w:r>
      <w:proofErr w:type="spellEnd"/>
      <w:r w:rsidRPr="00706616">
        <w:rPr>
          <w:color w:val="231F20"/>
          <w:w w:val="105"/>
          <w:lang w:val="da-DK"/>
        </w:rPr>
        <w:t xml:space="preserve"> leje eller det lejedes</w:t>
      </w:r>
      <w:r w:rsidRPr="00706616">
        <w:rPr>
          <w:color w:val="231F20"/>
          <w:spacing w:val="1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værdi.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En aftale om fri lejefastsættelse og om lejeregulering i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lejeperi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oden skal indføres i lejekontraktens § 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11.</w:t>
      </w:r>
    </w:p>
    <w:p w:rsidRPr="00706616" w:rsidR="00AD0160" w:rsidRDefault="00706616">
      <w:pPr>
        <w:pStyle w:val="Brdtekst"/>
        <w:spacing w:before="51" w:line="254" w:lineRule="auto"/>
        <w:ind w:right="104"/>
        <w:jc w:val="both"/>
        <w:rPr>
          <w:lang w:val="da-DK"/>
        </w:rPr>
      </w:pPr>
      <w:r w:rsidRPr="00706616">
        <w:rPr>
          <w:w w:val="105"/>
          <w:lang w:val="da-DK"/>
        </w:rPr>
        <w:br w:type="column"/>
      </w:r>
      <w:r w:rsidRPr="00706616">
        <w:rPr>
          <w:color w:val="231F20"/>
          <w:w w:val="105"/>
          <w:lang w:val="da-DK"/>
        </w:rPr>
        <w:t>Er der indgået en lejeaftale om fri lejefastsættelse, kan</w:t>
      </w:r>
      <w:r w:rsidRPr="00706616">
        <w:rPr>
          <w:color w:val="231F20"/>
          <w:spacing w:val="4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w w:val="108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aftales, at lejen i lejeperioden skal reguleres efter</w:t>
      </w:r>
      <w:r w:rsidRPr="00706616">
        <w:rPr>
          <w:color w:val="231F20"/>
          <w:spacing w:val="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nettopris­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indeks. Aftalen skal indføjes i lejekontraktens § 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11.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Fremgår det ikke af lejeaftalen, at lejen kan reguleres efter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net­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toprisindeks</w:t>
      </w:r>
      <w:proofErr w:type="spellEnd"/>
      <w:r w:rsidRPr="00706616">
        <w:rPr>
          <w:color w:val="231F20"/>
          <w:w w:val="105"/>
          <w:lang w:val="da-DK"/>
        </w:rPr>
        <w:t>, kan lejen ikke reguleres i lejeperioden. Lejen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w w:val="111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dog reguleres som følge af stigninger i og pålæg af nye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skatter</w:t>
      </w:r>
      <w:r w:rsidRPr="00706616">
        <w:rPr>
          <w:color w:val="231F20"/>
          <w:w w:val="109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 afgifter. I lejemål i uregulerede kommuner kræves særskilt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aftale herom. Aftalen skal indføjes i lejekontraktens §  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11.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Indeksfinansieret</w:t>
      </w:r>
      <w:r w:rsidRPr="00706616">
        <w:rPr>
          <w:color w:val="231F20"/>
          <w:spacing w:val="-14"/>
          <w:lang w:val="da-DK"/>
        </w:rPr>
        <w:t xml:space="preserve"> </w:t>
      </w:r>
      <w:r w:rsidRPr="00706616">
        <w:rPr>
          <w:color w:val="231F20"/>
          <w:lang w:val="da-DK"/>
        </w:rPr>
        <w:t>boligbyggeri.</w:t>
      </w:r>
    </w:p>
    <w:p w:rsidRPr="00706616" w:rsidR="00AD0160" w:rsidRDefault="00706616">
      <w:pPr>
        <w:pStyle w:val="Brdtekst"/>
        <w:spacing w:before="13"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-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findes</w:t>
      </w:r>
      <w:r w:rsidRPr="00706616">
        <w:rPr>
          <w:color w:val="231F20"/>
          <w:spacing w:val="-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særlige</w:t>
      </w:r>
      <w:r w:rsidRPr="00706616">
        <w:rPr>
          <w:color w:val="231F20"/>
          <w:spacing w:val="-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regler</w:t>
      </w:r>
      <w:r w:rsidRPr="00706616">
        <w:rPr>
          <w:color w:val="231F20"/>
          <w:spacing w:val="-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-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lejefastsættelsen</w:t>
      </w:r>
      <w:r w:rsidRPr="00706616">
        <w:rPr>
          <w:color w:val="231F20"/>
          <w:spacing w:val="-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-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ejendomme,</w:t>
      </w:r>
      <w:r w:rsidRPr="00706616">
        <w:rPr>
          <w:color w:val="231F20"/>
          <w:spacing w:val="-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hvis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opførelse er finansieret med </w:t>
      </w:r>
      <w:r w:rsidRPr="00706616">
        <w:rPr>
          <w:color w:val="231F20"/>
          <w:spacing w:val="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indekslån.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Efter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disse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regler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lejen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fastsættes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således,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den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samlede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lejeindtægt kan dække ejendommens nødvendige</w:t>
      </w:r>
      <w:r w:rsidRPr="00706616">
        <w:rPr>
          <w:color w:val="231F20"/>
          <w:spacing w:val="4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driftsudgifter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på tidspunktet for ejendommens opførelse med tillæg af</w:t>
      </w:r>
      <w:r w:rsidRPr="00706616">
        <w:rPr>
          <w:color w:val="231F20"/>
          <w:spacing w:val="3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af­</w:t>
      </w:r>
      <w:proofErr w:type="spellEnd"/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kastning af ejendommens </w:t>
      </w:r>
      <w:r w:rsidRPr="00706616">
        <w:rPr>
          <w:color w:val="231F20"/>
          <w:spacing w:val="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værdi.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Tilsvarende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regler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gælder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ejendomme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taget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brug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efter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l.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januar 1989, der er opført af og udlejes af udlejere omfattet af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lov om</w:t>
      </w:r>
      <w:r w:rsidRPr="00706616">
        <w:rPr>
          <w:color w:val="231F20"/>
          <w:spacing w:val="3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realrenteafgift.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begge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typer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ejendomme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gælder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særlige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regler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w w:val="108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regulering af lejen i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lejeperioden.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Forbedringer.</w:t>
      </w:r>
    </w:p>
    <w:p w:rsidRPr="00706616" w:rsidR="00AD0160" w:rsidRDefault="00706616">
      <w:pPr>
        <w:pStyle w:val="Brdtekst"/>
        <w:spacing w:before="13" w:line="254" w:lineRule="auto"/>
        <w:ind w:right="105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Hvis udlejeren har gennemført forbedringer af det lejede,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w w:val="111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der efter nærmere fastsatte regler kræves lejeforhøjelse </w:t>
      </w:r>
      <w:r w:rsidRPr="00706616">
        <w:rPr>
          <w:color w:val="231F20"/>
          <w:spacing w:val="4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herfor.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Lejens betaling.</w:t>
      </w:r>
    </w:p>
    <w:p w:rsidRPr="00706616" w:rsidR="00AD0160" w:rsidRDefault="00706616">
      <w:pPr>
        <w:pStyle w:val="Brdtekst"/>
        <w:spacing w:before="13"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Udlejeren bestemmer, hvordan de nævnte beløb betales</w:t>
      </w:r>
      <w:r w:rsidRPr="00706616">
        <w:rPr>
          <w:color w:val="231F20"/>
          <w:spacing w:val="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 anviser en konto i et pengeinstitut, hvor lejen og de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hertil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knyttede  bidrag</w:t>
      </w:r>
      <w:r w:rsidRPr="00706616">
        <w:rPr>
          <w:color w:val="231F20"/>
          <w:spacing w:val="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betales.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5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Det kan aftales, at lejen skal betales for en periode af 3</w:t>
      </w:r>
      <w:r w:rsidRPr="00706616">
        <w:rPr>
          <w:color w:val="231F20"/>
          <w:spacing w:val="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måne­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 ad gangen. En sådan aftale skal fremgå af § 11. En</w:t>
      </w:r>
      <w:r w:rsidRPr="00706616">
        <w:rPr>
          <w:color w:val="231F20"/>
          <w:spacing w:val="4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længere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periode end 3 måneder kan ikke gyldigt  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aftales.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Pligtige</w:t>
      </w:r>
      <w:r w:rsidRPr="00706616">
        <w:rPr>
          <w:color w:val="231F20"/>
          <w:spacing w:val="-17"/>
          <w:lang w:val="da-DK"/>
        </w:rPr>
        <w:t xml:space="preserve"> </w:t>
      </w:r>
      <w:r w:rsidRPr="00706616">
        <w:rPr>
          <w:color w:val="231F20"/>
          <w:lang w:val="da-DK"/>
        </w:rPr>
        <w:t>pengeydelser.</w:t>
      </w:r>
    </w:p>
    <w:p w:rsidRPr="00706616" w:rsidR="00AD0160" w:rsidRDefault="00706616">
      <w:pPr>
        <w:pStyle w:val="Brdtekst"/>
        <w:spacing w:before="13"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For en række betalinger i lejeforholdet gælder, at de er</w:t>
      </w:r>
      <w:r w:rsidRPr="00706616">
        <w:rPr>
          <w:color w:val="231F20"/>
          <w:spacing w:val="4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“</w:t>
      </w:r>
      <w:proofErr w:type="spellStart"/>
      <w:r w:rsidRPr="00706616">
        <w:rPr>
          <w:color w:val="231F20"/>
          <w:w w:val="105"/>
          <w:lang w:val="da-DK"/>
        </w:rPr>
        <w:t>pligti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ge pengeydelser”, hvilket betyder, at udlejeren kan ophæve</w:t>
      </w:r>
      <w:r w:rsidRPr="00706616">
        <w:rPr>
          <w:color w:val="231F20"/>
          <w:spacing w:val="4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jeaftalen</w:t>
      </w:r>
      <w:proofErr w:type="spellEnd"/>
      <w:r w:rsidRPr="00706616">
        <w:rPr>
          <w:color w:val="231F20"/>
          <w:w w:val="105"/>
          <w:lang w:val="da-DK"/>
        </w:rPr>
        <w:t xml:space="preserve"> under iagttagelse af visse betingelser, hvis de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pligtige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pengeydelser ikke betales. Beløb, der er pligtige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pengeydelser,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 bl.a. leje, depositum og forudbetalt leje og regulering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heraf,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varmebetaling,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antenne­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internetbidrag,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conto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bidrag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-4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vand, betaling for køling samt betaling af   </w:t>
      </w:r>
      <w:r w:rsidRPr="00706616">
        <w:rPr>
          <w:color w:val="231F20"/>
          <w:spacing w:val="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påkravsgebyr.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Forfalder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lejen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m.v.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betaling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på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helligdag,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lørdag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ler grundlovsdag, udskydes forfaldsdagen til den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efterfølgende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hverdag. Rettidig betaling af husleje er betaling, som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foretages senest på</w:t>
      </w:r>
      <w:r w:rsidRPr="00706616">
        <w:rPr>
          <w:color w:val="231F20"/>
          <w:spacing w:val="4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forfaldsdagen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Betales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lejen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rettidigt,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afgive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påkrav</w:t>
      </w:r>
      <w:r w:rsidRPr="00706616">
        <w:rPr>
          <w:color w:val="231F20"/>
          <w:spacing w:val="3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her­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om.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Påkravet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tidligst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afgives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efter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3.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hverdag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efter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sidste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rettidige betalingsdag. Udlejeren kan opkræve et gebyr</w:t>
      </w:r>
      <w:r w:rsidRPr="00706616">
        <w:rPr>
          <w:color w:val="231F20"/>
          <w:spacing w:val="1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herfor,</w:t>
      </w:r>
      <w:r w:rsidRPr="00706616">
        <w:rPr>
          <w:color w:val="231F20"/>
          <w:w w:val="108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 er fastsat i</w:t>
      </w:r>
      <w:r w:rsidRPr="00706616">
        <w:rPr>
          <w:color w:val="231F20"/>
          <w:spacing w:val="4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lejeloven.</w:t>
      </w:r>
    </w:p>
    <w:p w:rsidRPr="00706616" w:rsidR="00AD0160" w:rsidRDefault="00AD0160">
      <w:pPr>
        <w:spacing w:line="254" w:lineRule="auto"/>
        <w:jc w:val="both"/>
        <w:rPr>
          <w:lang w:val="da-DK"/>
        </w:rPr>
        <w:sectPr w:rsidRPr="00706616" w:rsidR="00AD0160">
          <w:footerReference w:type="default" r:id="rId13"/>
          <w:pgSz w:w="11910" w:h="16840"/>
          <w:pgMar w:top="1340" w:right="460" w:bottom="1000" w:left="1020" w:header="0" w:footer="809" w:gutter="0"/>
          <w:pgNumType w:start="10"/>
          <w:cols w:equalWidth="0" w:space="708" w:num="2">
            <w:col w:w="4934" w:space="452"/>
            <w:col w:w="5044"/>
          </w:cols>
        </w:sectPr>
      </w:pPr>
    </w:p>
    <w:p w:rsidRPr="00706616" w:rsidR="00AD0160" w:rsidRDefault="00706616">
      <w:pPr>
        <w:pStyle w:val="Overskrift1"/>
        <w:numPr>
          <w:ilvl w:val="0"/>
          <w:numId w:val="3"/>
        </w:numPr>
        <w:tabs>
          <w:tab w:val="left" w:pos="361"/>
        </w:tabs>
        <w:spacing w:before="110" w:line="249" w:lineRule="auto"/>
        <w:ind w:right="2278" w:firstLine="0"/>
        <w:rPr>
          <w:b w:val="0"/>
          <w:bCs w:val="0"/>
          <w:lang w:val="da-DK"/>
        </w:rPr>
      </w:pPr>
      <w:r>
        <w:rPr>
          <w:noProof/>
          <w:lang w:val="da-DK" w:eastAsia="da-DK"/>
        </w:rPr>
        <w:lastRenderedPageBreak/>
        <mc:AlternateContent>
          <mc:Choice Requires="wpg">
            <w:drawing>
              <wp:anchor distT="0" distB="0" distL="114300" distR="114300" simplePos="0" relativeHeight="25163008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44450</wp:posOffset>
                </wp:positionV>
                <wp:extent cx="3060065" cy="342900"/>
                <wp:effectExtent l="0" t="0" r="1270" b="0"/>
                <wp:wrapNone/>
                <wp:docPr id="3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065" cy="342900"/>
                          <a:chOff x="1134" y="70"/>
                          <a:chExt cx="4819" cy="540"/>
                        </a:xfrm>
                      </wpg:grpSpPr>
                      <wpg:grpSp>
                        <wpg:cNvPr id="35" name="Group 32"/>
                        <wpg:cNvGrpSpPr>
                          <a:grpSpLocks/>
                        </wpg:cNvGrpSpPr>
                        <wpg:grpSpPr bwMode="auto">
                          <a:xfrm>
                            <a:off x="1134" y="70"/>
                            <a:ext cx="4819" cy="300"/>
                            <a:chOff x="1134" y="70"/>
                            <a:chExt cx="4819" cy="300"/>
                          </a:xfrm>
                        </wpg:grpSpPr>
                        <wps:wsp>
                          <wps:cNvPr id="36" name="Freeform 33"/>
                          <wps:cNvSpPr>
                            <a:spLocks/>
                          </wps:cNvSpPr>
                          <wps:spPr bwMode="auto">
                            <a:xfrm>
                              <a:off x="1134" y="70"/>
                              <a:ext cx="4819" cy="300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4819"/>
                                <a:gd name="T2" fmla="+- 0 370 70"/>
                                <a:gd name="T3" fmla="*/ 370 h 300"/>
                                <a:gd name="T4" fmla="+- 0 5953 1134"/>
                                <a:gd name="T5" fmla="*/ T4 w 4819"/>
                                <a:gd name="T6" fmla="+- 0 370 70"/>
                                <a:gd name="T7" fmla="*/ 370 h 300"/>
                                <a:gd name="T8" fmla="+- 0 5953 1134"/>
                                <a:gd name="T9" fmla="*/ T8 w 4819"/>
                                <a:gd name="T10" fmla="+- 0 70 70"/>
                                <a:gd name="T11" fmla="*/ 70 h 300"/>
                                <a:gd name="T12" fmla="+- 0 1134 1134"/>
                                <a:gd name="T13" fmla="*/ T12 w 4819"/>
                                <a:gd name="T14" fmla="+- 0 70 70"/>
                                <a:gd name="T15" fmla="*/ 70 h 300"/>
                                <a:gd name="T16" fmla="+- 0 1134 1134"/>
                                <a:gd name="T17" fmla="*/ T16 w 4819"/>
                                <a:gd name="T18" fmla="+- 0 370 70"/>
                                <a:gd name="T19" fmla="*/ 370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19" h="300">
                                  <a:moveTo>
                                    <a:pt x="0" y="300"/>
                                  </a:moveTo>
                                  <a:lnTo>
                                    <a:pt x="4819" y="300"/>
                                  </a:lnTo>
                                  <a:lnTo>
                                    <a:pt x="48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0"/>
                        <wpg:cNvGrpSpPr>
                          <a:grpSpLocks/>
                        </wpg:cNvGrpSpPr>
                        <wpg:grpSpPr bwMode="auto">
                          <a:xfrm>
                            <a:off x="1134" y="310"/>
                            <a:ext cx="4819" cy="300"/>
                            <a:chOff x="1134" y="310"/>
                            <a:chExt cx="4819" cy="300"/>
                          </a:xfrm>
                        </wpg:grpSpPr>
                        <wps:wsp>
                          <wps:cNvPr id="38" name="Freeform 31"/>
                          <wps:cNvSpPr>
                            <a:spLocks/>
                          </wps:cNvSpPr>
                          <wps:spPr bwMode="auto">
                            <a:xfrm>
                              <a:off x="1134" y="310"/>
                              <a:ext cx="4819" cy="300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4819"/>
                                <a:gd name="T2" fmla="+- 0 610 310"/>
                                <a:gd name="T3" fmla="*/ 610 h 300"/>
                                <a:gd name="T4" fmla="+- 0 5953 1134"/>
                                <a:gd name="T5" fmla="*/ T4 w 4819"/>
                                <a:gd name="T6" fmla="+- 0 610 310"/>
                                <a:gd name="T7" fmla="*/ 610 h 300"/>
                                <a:gd name="T8" fmla="+- 0 5953 1134"/>
                                <a:gd name="T9" fmla="*/ T8 w 4819"/>
                                <a:gd name="T10" fmla="+- 0 310 310"/>
                                <a:gd name="T11" fmla="*/ 310 h 300"/>
                                <a:gd name="T12" fmla="+- 0 1134 1134"/>
                                <a:gd name="T13" fmla="*/ T12 w 4819"/>
                                <a:gd name="T14" fmla="+- 0 310 310"/>
                                <a:gd name="T15" fmla="*/ 310 h 300"/>
                                <a:gd name="T16" fmla="+- 0 1134 1134"/>
                                <a:gd name="T17" fmla="*/ T16 w 4819"/>
                                <a:gd name="T18" fmla="+- 0 610 310"/>
                                <a:gd name="T19" fmla="*/ 610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19" h="300">
                                  <a:moveTo>
                                    <a:pt x="0" y="300"/>
                                  </a:moveTo>
                                  <a:lnTo>
                                    <a:pt x="4819" y="300"/>
                                  </a:lnTo>
                                  <a:lnTo>
                                    <a:pt x="48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29" style="position:absolute;margin-left:56.7pt;margin-top:3.5pt;width:240.95pt;height:27pt;z-index:-251686400;mso-position-horizontal-relative:page" coordsize="4819,540" coordorigin="1134,70" o:spid="_x0000_s1026" w14:anchorId="036367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">
                <v:group id="Group 32" style="position:absolute;left:1134;top:70;width:4819;height:300" coordsize="4819,300" coordorigin="1134,7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3" style="position:absolute;left:1134;top:70;width:4819;height:300;visibility:visible;mso-wrap-style:square;v-text-anchor:top" coordsize="4819,300" o:spid="_x0000_s1028" fillcolor="#d1d3d4" stroked="f" path="m,300r4819,l4819,,,,,3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">
                    <v:path arrowok="t" o:connecttype="custom" o:connectlocs="0,370;4819,370;4819,70;0,70;0,370" o:connectangles="0,0,0,0,0"/>
                  </v:shape>
                </v:group>
                <v:group id="Group 30" style="position:absolute;left:1134;top:310;width:4819;height:300" coordsize="4819,300" coordorigin="1134,31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31" style="position:absolute;left:1134;top:310;width:4819;height:300;visibility:visible;mso-wrap-style:square;v-text-anchor:top" coordsize="4819,300" o:spid="_x0000_s1030" fillcolor="#d1d3d4" stroked="f" path="m,300r4819,l4819,,,,,3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">
                    <v:path arrowok="t" o:connecttype="custom" o:connectlocs="0,610;4819,610;4819,310;0,310;0,610" o:connectangles="0,0,0,0,0"/>
                  </v:shape>
                </v:group>
                <w10:wrap anchorx="page"/>
              </v:group>
            </w:pict>
          </mc:Fallback>
        </mc:AlternateContent>
      </w:r>
      <w:r w:rsidRPr="00706616">
        <w:rPr>
          <w:color w:val="231F20"/>
          <w:lang w:val="da-DK"/>
        </w:rPr>
        <w:t>Til lejekontraktens §</w:t>
      </w:r>
      <w:r w:rsidRPr="00706616">
        <w:rPr>
          <w:color w:val="231F20"/>
          <w:spacing w:val="-2"/>
          <w:lang w:val="da-DK"/>
        </w:rPr>
        <w:t xml:space="preserve"> </w:t>
      </w:r>
      <w:r w:rsidRPr="00706616">
        <w:rPr>
          <w:color w:val="231F20"/>
          <w:lang w:val="da-DK"/>
        </w:rPr>
        <w:t>4: Depositum og forudbetalt leje</w:t>
      </w:r>
    </w:p>
    <w:p w:rsidRPr="00706616" w:rsidR="00AD0160" w:rsidRDefault="00AD0160">
      <w:pPr>
        <w:spacing w:before="1"/>
        <w:rPr>
          <w:rFonts w:ascii="Times New Roman" w:hAnsi="Times New Roman" w:eastAsia="Times New Roman" w:cs="Times New Roman"/>
          <w:b/>
          <w:bCs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Depositum.</w:t>
      </w:r>
    </w:p>
    <w:p w:rsidRPr="00706616" w:rsidR="00AD0160" w:rsidRDefault="00706616">
      <w:pPr>
        <w:pStyle w:val="Brdtekst"/>
        <w:spacing w:before="13"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Udlejeren kan i lejeaftalen betinge sig, at lejeren betaler et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positum</w:t>
      </w:r>
      <w:proofErr w:type="spellEnd"/>
      <w:r w:rsidRPr="00706616">
        <w:rPr>
          <w:color w:val="231F20"/>
          <w:w w:val="105"/>
          <w:lang w:val="da-DK"/>
        </w:rPr>
        <w:t xml:space="preserve"> til sikkerhed for lejerens forpligtelser ved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fraflytning.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Depositum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højst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svare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3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måneders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leje.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fremlejefor­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hold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vælge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stille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bankgaranti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eller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deponere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w w:val="9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stedet for at indbetale  </w:t>
      </w:r>
      <w:r w:rsidRPr="00706616">
        <w:rPr>
          <w:color w:val="231F20"/>
          <w:spacing w:val="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depositum.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Forudbetalt leje.</w:t>
      </w:r>
    </w:p>
    <w:p w:rsidRPr="00706616" w:rsidR="00AD0160" w:rsidRDefault="00706616">
      <w:pPr>
        <w:pStyle w:val="Brdtekst"/>
        <w:spacing w:before="13"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Udlejeren kan endvidere betinge sig, at lejeren ved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lejeaftalens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indgåelse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forud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betaler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et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beløb,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højst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svarer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3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måne­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ders</w:t>
      </w:r>
      <w:proofErr w:type="spellEnd"/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leje.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Sådan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forudbetalt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lade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indgå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som huslejebetaling i de sidste 3 måneder af 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lejeperioden.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Både depositum og forudbetalt leje kan kræves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forholdsmæs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sigt forhøjet, når lejen forhøjes. Forhøjelsen  kan 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opkræves med lige store månedlige beløb over samme  antal</w:t>
      </w:r>
      <w:r w:rsidRPr="00706616">
        <w:rPr>
          <w:color w:val="231F20"/>
          <w:spacing w:val="-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måneder,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depositum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forudbetalt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svarede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forhold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jen</w:t>
      </w:r>
      <w:proofErr w:type="spellEnd"/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lejeforholdets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indgåelse.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bør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fremgå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specificeret</w:t>
      </w:r>
      <w:r w:rsidRPr="00706616">
        <w:rPr>
          <w:color w:val="231F20"/>
          <w:w w:val="101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 lejeopkrævningerne, hvilket beløb der udgør selve lejen,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 hvilke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beløb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vedrører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regulering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forudbetalt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gulering</w:t>
      </w:r>
      <w:proofErr w:type="spellEnd"/>
      <w:r w:rsidRPr="00706616">
        <w:rPr>
          <w:color w:val="231F20"/>
          <w:w w:val="105"/>
          <w:lang w:val="da-DK"/>
        </w:rPr>
        <w:t xml:space="preserve"> af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depositum.</w:t>
      </w:r>
    </w:p>
    <w:p w:rsidRPr="00706616" w:rsidR="00AD0160" w:rsidRDefault="00AD0160">
      <w:pPr>
        <w:spacing w:before="5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1"/>
        <w:numPr>
          <w:ilvl w:val="0"/>
          <w:numId w:val="3"/>
        </w:numPr>
        <w:tabs>
          <w:tab w:val="left" w:pos="361"/>
        </w:tabs>
        <w:spacing w:line="249" w:lineRule="auto"/>
        <w:ind w:right="2580" w:firstLine="0"/>
        <w:rPr>
          <w:b w:val="0"/>
          <w:bCs w:val="0"/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3110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-25400</wp:posOffset>
                </wp:positionV>
                <wp:extent cx="3060065" cy="342900"/>
                <wp:effectExtent l="0" t="3175" r="1270" b="0"/>
                <wp:wrapNone/>
                <wp:docPr id="29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065" cy="342900"/>
                          <a:chOff x="1134" y="-40"/>
                          <a:chExt cx="4819" cy="540"/>
                        </a:xfrm>
                      </wpg:grpSpPr>
                      <wpg:grpSp>
                        <wpg:cNvPr id="30" name="Group 27"/>
                        <wpg:cNvGrpSpPr>
                          <a:grpSpLocks/>
                        </wpg:cNvGrpSpPr>
                        <wpg:grpSpPr bwMode="auto">
                          <a:xfrm>
                            <a:off x="1134" y="-40"/>
                            <a:ext cx="4819" cy="300"/>
                            <a:chOff x="1134" y="-40"/>
                            <a:chExt cx="4819" cy="300"/>
                          </a:xfrm>
                        </wpg:grpSpPr>
                        <wps:wsp>
                          <wps:cNvPr id="31" name="Freeform 28"/>
                          <wps:cNvSpPr>
                            <a:spLocks/>
                          </wps:cNvSpPr>
                          <wps:spPr bwMode="auto">
                            <a:xfrm>
                              <a:off x="1134" y="-40"/>
                              <a:ext cx="4819" cy="300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4819"/>
                                <a:gd name="T2" fmla="+- 0 260 -40"/>
                                <a:gd name="T3" fmla="*/ 260 h 300"/>
                                <a:gd name="T4" fmla="+- 0 5953 1134"/>
                                <a:gd name="T5" fmla="*/ T4 w 4819"/>
                                <a:gd name="T6" fmla="+- 0 260 -40"/>
                                <a:gd name="T7" fmla="*/ 260 h 300"/>
                                <a:gd name="T8" fmla="+- 0 5953 1134"/>
                                <a:gd name="T9" fmla="*/ T8 w 4819"/>
                                <a:gd name="T10" fmla="+- 0 -40 -40"/>
                                <a:gd name="T11" fmla="*/ -40 h 300"/>
                                <a:gd name="T12" fmla="+- 0 1134 1134"/>
                                <a:gd name="T13" fmla="*/ T12 w 4819"/>
                                <a:gd name="T14" fmla="+- 0 -40 -40"/>
                                <a:gd name="T15" fmla="*/ -40 h 300"/>
                                <a:gd name="T16" fmla="+- 0 1134 1134"/>
                                <a:gd name="T17" fmla="*/ T16 w 4819"/>
                                <a:gd name="T18" fmla="+- 0 260 -40"/>
                                <a:gd name="T19" fmla="*/ 260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19" h="300">
                                  <a:moveTo>
                                    <a:pt x="0" y="300"/>
                                  </a:moveTo>
                                  <a:lnTo>
                                    <a:pt x="4819" y="300"/>
                                  </a:lnTo>
                                  <a:lnTo>
                                    <a:pt x="48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25"/>
                        <wpg:cNvGrpSpPr>
                          <a:grpSpLocks/>
                        </wpg:cNvGrpSpPr>
                        <wpg:grpSpPr bwMode="auto">
                          <a:xfrm>
                            <a:off x="1134" y="200"/>
                            <a:ext cx="4819" cy="300"/>
                            <a:chOff x="1134" y="200"/>
                            <a:chExt cx="4819" cy="300"/>
                          </a:xfrm>
                        </wpg:grpSpPr>
                        <wps:wsp>
                          <wps:cNvPr id="33" name="Freeform 26"/>
                          <wps:cNvSpPr>
                            <a:spLocks/>
                          </wps:cNvSpPr>
                          <wps:spPr bwMode="auto">
                            <a:xfrm>
                              <a:off x="1134" y="200"/>
                              <a:ext cx="4819" cy="300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4819"/>
                                <a:gd name="T2" fmla="+- 0 500 200"/>
                                <a:gd name="T3" fmla="*/ 500 h 300"/>
                                <a:gd name="T4" fmla="+- 0 5953 1134"/>
                                <a:gd name="T5" fmla="*/ T4 w 4819"/>
                                <a:gd name="T6" fmla="+- 0 500 200"/>
                                <a:gd name="T7" fmla="*/ 500 h 300"/>
                                <a:gd name="T8" fmla="+- 0 5953 1134"/>
                                <a:gd name="T9" fmla="*/ T8 w 4819"/>
                                <a:gd name="T10" fmla="+- 0 200 200"/>
                                <a:gd name="T11" fmla="*/ 200 h 300"/>
                                <a:gd name="T12" fmla="+- 0 1134 1134"/>
                                <a:gd name="T13" fmla="*/ T12 w 4819"/>
                                <a:gd name="T14" fmla="+- 0 200 200"/>
                                <a:gd name="T15" fmla="*/ 200 h 300"/>
                                <a:gd name="T16" fmla="+- 0 1134 1134"/>
                                <a:gd name="T17" fmla="*/ T16 w 4819"/>
                                <a:gd name="T18" fmla="+- 0 500 200"/>
                                <a:gd name="T19" fmla="*/ 500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19" h="300">
                                  <a:moveTo>
                                    <a:pt x="0" y="300"/>
                                  </a:moveTo>
                                  <a:lnTo>
                                    <a:pt x="4819" y="300"/>
                                  </a:lnTo>
                                  <a:lnTo>
                                    <a:pt x="48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24" style="position:absolute;margin-left:56.7pt;margin-top:-2pt;width:240.95pt;height:27pt;z-index:-251685376;mso-position-horizontal-relative:page" coordsize="4819,540" coordorigin="1134,-40" o:spid="_x0000_s1026" w14:anchorId="0B6D92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">
                <v:group id="Group 27" style="position:absolute;left:1134;top:-40;width:4819;height:300" coordsize="4819,300" coordorigin="1134,-4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28" style="position:absolute;left:1134;top:-40;width:4819;height:300;visibility:visible;mso-wrap-style:square;v-text-anchor:top" coordsize="4819,300" o:spid="_x0000_s1028" fillcolor="#d1d3d4" stroked="f" path="m,300r4819,l4819,,,,,3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">
                    <v:path arrowok="t" o:connecttype="custom" o:connectlocs="0,260;4819,260;4819,-40;0,-40;0,260" o:connectangles="0,0,0,0,0"/>
                  </v:shape>
                </v:group>
                <v:group id="Group 25" style="position:absolute;left:1134;top:200;width:4819;height:300" coordsize="4819,300" coordorigin="1134,20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26" style="position:absolute;left:1134;top:200;width:4819;height:300;visibility:visible;mso-wrap-style:square;v-text-anchor:top" coordsize="4819,300" o:spid="_x0000_s1030" fillcolor="#d1d3d4" stroked="f" path="m,300r4819,l4819,,,,,3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">
                    <v:path arrowok="t" o:connecttype="custom" o:connectlocs="0,500;4819,500;4819,200;0,200;0,500" o:connectangles="0,0,0,0,0"/>
                  </v:shape>
                </v:group>
                <w10:wrap anchorx="page"/>
              </v:group>
            </w:pict>
          </mc:Fallback>
        </mc:AlternateContent>
      </w:r>
      <w:r w:rsidRPr="00706616">
        <w:rPr>
          <w:color w:val="231F20"/>
          <w:lang w:val="da-DK"/>
        </w:rPr>
        <w:t>Til lejekontraktens §</w:t>
      </w:r>
      <w:r w:rsidRPr="00706616">
        <w:rPr>
          <w:color w:val="231F20"/>
          <w:spacing w:val="-4"/>
          <w:lang w:val="da-DK"/>
        </w:rPr>
        <w:t xml:space="preserve"> </w:t>
      </w:r>
      <w:r w:rsidRPr="00706616">
        <w:rPr>
          <w:color w:val="231F20"/>
          <w:lang w:val="da-DK"/>
        </w:rPr>
        <w:t xml:space="preserve">5: </w:t>
      </w:r>
      <w:r w:rsidRPr="00706616">
        <w:rPr>
          <w:color w:val="231F20"/>
          <w:spacing w:val="-4"/>
          <w:lang w:val="da-DK"/>
        </w:rPr>
        <w:t xml:space="preserve">Varme, </w:t>
      </w:r>
      <w:r w:rsidRPr="00706616">
        <w:rPr>
          <w:color w:val="231F20"/>
          <w:lang w:val="da-DK"/>
        </w:rPr>
        <w:t>køling, vand og</w:t>
      </w:r>
      <w:r w:rsidRPr="00706616">
        <w:rPr>
          <w:color w:val="231F20"/>
          <w:spacing w:val="7"/>
          <w:lang w:val="da-DK"/>
        </w:rPr>
        <w:t xml:space="preserve"> </w:t>
      </w:r>
      <w:r w:rsidRPr="00706616">
        <w:rPr>
          <w:color w:val="231F20"/>
          <w:lang w:val="da-DK"/>
        </w:rPr>
        <w:t>el</w:t>
      </w:r>
    </w:p>
    <w:p w:rsidRPr="00706616" w:rsidR="00AD0160" w:rsidRDefault="00AD0160">
      <w:pPr>
        <w:spacing w:before="1"/>
        <w:rPr>
          <w:rFonts w:ascii="Times New Roman" w:hAnsi="Times New Roman" w:eastAsia="Times New Roman" w:cs="Times New Roman"/>
          <w:b/>
          <w:bCs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Felterne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lejekontrakten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afkrydses,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dels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hensyn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oplys­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ning</w:t>
      </w:r>
      <w:proofErr w:type="spellEnd"/>
      <w:r w:rsidRPr="00706616">
        <w:rPr>
          <w:color w:val="231F20"/>
          <w:w w:val="105"/>
          <w:lang w:val="da-DK"/>
        </w:rPr>
        <w:t xml:space="preserve"> om det lejede, dels af hensyn til de oplysninger,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som kommunen har brug for ved en eventuel  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boligstøtteberegning.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 xml:space="preserve">I ejendomme, hvor udlejeren leverer varme og varmt 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vand</w:t>
      </w:r>
      <w:r w:rsidRPr="00706616">
        <w:rPr>
          <w:color w:val="231F20"/>
          <w:w w:val="108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samt el til andet end opvarmning, og i ejendomme, hvor</w:t>
      </w:r>
      <w:r w:rsidRPr="00706616">
        <w:rPr>
          <w:color w:val="231F20"/>
          <w:spacing w:val="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beta­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ling</w:t>
      </w:r>
      <w:proofErr w:type="spellEnd"/>
      <w:r w:rsidRPr="00706616">
        <w:rPr>
          <w:color w:val="231F20"/>
          <w:w w:val="105"/>
          <w:lang w:val="da-DK"/>
        </w:rPr>
        <w:t xml:space="preserve"> for vand og køling sker efter forbrugsmålere, skal</w:t>
      </w:r>
      <w:r w:rsidRPr="00706616">
        <w:rPr>
          <w:color w:val="231F20"/>
          <w:spacing w:val="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hovedregel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indbetale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conto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beløb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dækning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jerens</w:t>
      </w:r>
      <w:proofErr w:type="spellEnd"/>
      <w:r w:rsidRPr="00706616">
        <w:rPr>
          <w:color w:val="231F20"/>
          <w:spacing w:val="1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udgifter.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Udgiften til lejemålets opvarmning og forsyning med</w:t>
      </w:r>
      <w:r w:rsidRPr="00706616">
        <w:rPr>
          <w:color w:val="231F20"/>
          <w:spacing w:val="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varmt</w:t>
      </w:r>
      <w:r w:rsidRPr="00706616">
        <w:rPr>
          <w:color w:val="231F20"/>
          <w:w w:val="108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vand  samt  el  til  andet  end  opvarmning  kan  ikke</w:t>
      </w:r>
      <w:r w:rsidRPr="00706616">
        <w:rPr>
          <w:color w:val="231F20"/>
          <w:spacing w:val="-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indeholdes i lejen. Det samme gælder for udgiften til vandforbrug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 køling,</w:t>
      </w:r>
      <w:r w:rsidRPr="00706616">
        <w:rPr>
          <w:color w:val="231F20"/>
          <w:spacing w:val="3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hvis</w:t>
      </w:r>
      <w:r w:rsidRPr="00706616">
        <w:rPr>
          <w:color w:val="231F20"/>
          <w:spacing w:val="3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fordelingen</w:t>
      </w:r>
      <w:r w:rsidRPr="00706616">
        <w:rPr>
          <w:color w:val="231F20"/>
          <w:spacing w:val="3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3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udgiften</w:t>
      </w:r>
      <w:r w:rsidRPr="00706616">
        <w:rPr>
          <w:color w:val="231F20"/>
          <w:spacing w:val="3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sker</w:t>
      </w:r>
      <w:r w:rsidRPr="00706616">
        <w:rPr>
          <w:color w:val="231F20"/>
          <w:spacing w:val="3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efter</w:t>
      </w:r>
      <w:r w:rsidRPr="00706616">
        <w:rPr>
          <w:color w:val="231F20"/>
          <w:spacing w:val="3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målere.</w:t>
      </w:r>
      <w:r w:rsidRPr="00706616">
        <w:rPr>
          <w:color w:val="231F20"/>
          <w:spacing w:val="3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Dette</w:t>
      </w:r>
      <w:r w:rsidRPr="00706616">
        <w:rPr>
          <w:color w:val="231F20"/>
          <w:w w:val="109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gælder dog ikke for enkeltværelser til beboelse, hvor</w:t>
      </w:r>
      <w:r w:rsidRPr="00706616">
        <w:rPr>
          <w:color w:val="231F20"/>
          <w:spacing w:val="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udgiften til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opvarmning,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vand,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andet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end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opvarmning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køling kan være indeholdt i </w:t>
      </w:r>
      <w:r w:rsidRPr="00706616">
        <w:rPr>
          <w:color w:val="231F20"/>
          <w:spacing w:val="1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Ved vand­, varme­, el­ og kølingsregnskabsårets udløb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fremsende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særskilte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regnskaber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afholdte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gifter og indbetalte a conto beløb for   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regnskabsperioden.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Regnskaberne skal være kommet frem til lejerne senest 4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må­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neder</w:t>
      </w:r>
      <w:proofErr w:type="spellEnd"/>
      <w:r w:rsidRPr="00706616">
        <w:rPr>
          <w:color w:val="231F20"/>
          <w:w w:val="105"/>
          <w:lang w:val="da-DK"/>
        </w:rPr>
        <w:t xml:space="preserve"> efter regnskabsårets  udløb.  Sker  leverancen  af</w:t>
      </w:r>
      <w:r w:rsidRPr="00706616">
        <w:rPr>
          <w:color w:val="231F20"/>
          <w:spacing w:val="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varme,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køling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fra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et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kollektivt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forsyningsanlæg,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regnskabet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dog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rettidigt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aflagt,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hvis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kommet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frem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lejerne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senest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3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måneder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efter,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har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modtaget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endelig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afregning fra forsyningsanlægget. Sker leverancen fra et kollektivt</w:t>
      </w:r>
      <w:r w:rsidRPr="00706616">
        <w:rPr>
          <w:color w:val="231F20"/>
          <w:spacing w:val="12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forsy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ningsanlæg</w:t>
      </w:r>
      <w:proofErr w:type="spellEnd"/>
      <w:r w:rsidRPr="00706616">
        <w:rPr>
          <w:color w:val="231F20"/>
          <w:w w:val="105"/>
          <w:lang w:val="da-DK"/>
        </w:rPr>
        <w:t>, skal regnskabsåret følge</w:t>
      </w:r>
      <w:r w:rsidRPr="00706616">
        <w:rPr>
          <w:color w:val="231F20"/>
          <w:spacing w:val="4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forsyningsanlæggets.</w:t>
      </w:r>
    </w:p>
    <w:p w:rsidRPr="00691CAB" w:rsidR="00AD0160" w:rsidRDefault="00706616">
      <w:pPr>
        <w:pStyle w:val="Brdtekst"/>
        <w:spacing w:before="114" w:line="254" w:lineRule="auto"/>
        <w:ind w:right="104"/>
        <w:jc w:val="both"/>
        <w:rPr>
          <w:lang w:val="da-DK"/>
        </w:rPr>
      </w:pPr>
      <w:r w:rsidRPr="00706616">
        <w:rPr>
          <w:w w:val="105"/>
          <w:lang w:val="da-DK"/>
        </w:rPr>
        <w:br w:type="column"/>
      </w:r>
      <w:r w:rsidRPr="00706616">
        <w:rPr>
          <w:color w:val="231F20"/>
          <w:w w:val="105"/>
          <w:lang w:val="da-DK"/>
        </w:rPr>
        <w:t>Varmeleverandører skal sikre sig, at nærmere oplysninger</w:t>
      </w:r>
      <w:r w:rsidRPr="00706616">
        <w:rPr>
          <w:color w:val="231F20"/>
          <w:spacing w:val="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lejerens varmefordelingsmålere stilles til rådighed for 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på dennes anmodning, jf. </w:t>
      </w:r>
      <w:r w:rsidRPr="00691CAB">
        <w:rPr>
          <w:color w:val="231F20"/>
          <w:w w:val="105"/>
          <w:lang w:val="da-DK"/>
        </w:rPr>
        <w:t>§ 9 i bekendtgørelse om</w:t>
      </w:r>
      <w:r w:rsidRPr="00691CAB">
        <w:rPr>
          <w:color w:val="231F20"/>
          <w:spacing w:val="12"/>
          <w:w w:val="105"/>
          <w:lang w:val="da-DK"/>
        </w:rPr>
        <w:t xml:space="preserve"> </w:t>
      </w:r>
      <w:proofErr w:type="spellStart"/>
      <w:r w:rsidRPr="00691CAB">
        <w:rPr>
          <w:color w:val="231F20"/>
          <w:w w:val="105"/>
          <w:lang w:val="da-DK"/>
        </w:rPr>
        <w:t>varmeforde</w:t>
      </w:r>
      <w:proofErr w:type="spellEnd"/>
      <w:r w:rsidRPr="00691CAB">
        <w:rPr>
          <w:color w:val="231F20"/>
          <w:w w:val="105"/>
          <w:lang w:val="da-DK"/>
        </w:rPr>
        <w:t>­</w:t>
      </w:r>
      <w:r w:rsidRPr="00691CAB">
        <w:rPr>
          <w:color w:val="231F20"/>
          <w:lang w:val="da-DK"/>
        </w:rPr>
        <w:t xml:space="preserve"> </w:t>
      </w:r>
      <w:proofErr w:type="spellStart"/>
      <w:r w:rsidRPr="00691CAB">
        <w:rPr>
          <w:color w:val="231F20"/>
          <w:w w:val="105"/>
          <w:lang w:val="da-DK"/>
        </w:rPr>
        <w:t>lingsmålere</w:t>
      </w:r>
      <w:proofErr w:type="spellEnd"/>
      <w:r w:rsidRPr="00691CAB">
        <w:rPr>
          <w:color w:val="231F20"/>
          <w:w w:val="105"/>
          <w:lang w:val="da-DK"/>
        </w:rPr>
        <w:t>,</w:t>
      </w:r>
      <w:r w:rsidRPr="00691CAB">
        <w:rPr>
          <w:color w:val="231F20"/>
          <w:spacing w:val="26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der</w:t>
      </w:r>
      <w:r w:rsidRPr="00691CAB">
        <w:rPr>
          <w:color w:val="231F20"/>
          <w:spacing w:val="26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anvendes</w:t>
      </w:r>
      <w:r w:rsidRPr="00691CAB">
        <w:rPr>
          <w:color w:val="231F20"/>
          <w:spacing w:val="26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som</w:t>
      </w:r>
      <w:r w:rsidRPr="00691CAB">
        <w:rPr>
          <w:color w:val="231F20"/>
          <w:spacing w:val="26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grundlag</w:t>
      </w:r>
      <w:r w:rsidRPr="00691CAB">
        <w:rPr>
          <w:color w:val="231F20"/>
          <w:spacing w:val="26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for</w:t>
      </w:r>
      <w:r w:rsidRPr="00691CAB">
        <w:rPr>
          <w:color w:val="231F20"/>
          <w:spacing w:val="26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fordeling</w:t>
      </w:r>
      <w:r w:rsidRPr="00691CAB">
        <w:rPr>
          <w:color w:val="231F20"/>
          <w:spacing w:val="26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af</w:t>
      </w:r>
      <w:r w:rsidRPr="00691CAB">
        <w:rPr>
          <w:color w:val="231F20"/>
          <w:spacing w:val="26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var­</w:t>
      </w:r>
      <w:r w:rsidRPr="00691CAB">
        <w:rPr>
          <w:color w:val="231F20"/>
          <w:lang w:val="da-DK"/>
        </w:rPr>
        <w:t xml:space="preserve"> </w:t>
      </w:r>
      <w:proofErr w:type="spellStart"/>
      <w:r w:rsidRPr="00691CAB">
        <w:rPr>
          <w:color w:val="231F20"/>
          <w:w w:val="105"/>
          <w:lang w:val="da-DK"/>
        </w:rPr>
        <w:t>meudgifter</w:t>
      </w:r>
      <w:proofErr w:type="spellEnd"/>
      <w:r w:rsidRPr="00691CAB">
        <w:rPr>
          <w:color w:val="231F20"/>
          <w:w w:val="105"/>
          <w:lang w:val="da-DK"/>
        </w:rPr>
        <w:t>.</w:t>
      </w:r>
    </w:p>
    <w:p w:rsidRPr="00691CAB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5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Har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betalt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lidt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conto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bidrag,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kræ­</w:t>
      </w:r>
      <w:r w:rsidRPr="00706616">
        <w:rPr>
          <w:color w:val="231F20"/>
          <w:spacing w:val="-4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</w:t>
      </w:r>
      <w:r w:rsidRPr="00706616">
        <w:rPr>
          <w:color w:val="231F20"/>
          <w:spacing w:val="3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tillægsbetaling</w:t>
      </w:r>
      <w:r w:rsidRPr="00706616">
        <w:rPr>
          <w:color w:val="231F20"/>
          <w:spacing w:val="3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</w:t>
      </w:r>
      <w:r w:rsidRPr="00706616">
        <w:rPr>
          <w:color w:val="231F20"/>
          <w:spacing w:val="3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den</w:t>
      </w:r>
      <w:r w:rsidRPr="00706616">
        <w:rPr>
          <w:color w:val="231F20"/>
          <w:spacing w:val="3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første</w:t>
      </w:r>
      <w:r w:rsidRPr="00706616">
        <w:rPr>
          <w:color w:val="231F20"/>
          <w:spacing w:val="3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lejebetaling,</w:t>
      </w:r>
      <w:r w:rsidRPr="00706616">
        <w:rPr>
          <w:color w:val="231F20"/>
          <w:spacing w:val="3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3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spacing w:val="3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finde</w:t>
      </w:r>
      <w:r w:rsidRPr="00706616">
        <w:rPr>
          <w:color w:val="231F20"/>
          <w:w w:val="101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sted,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når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forløbet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måned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efter,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har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modtaget</w:t>
      </w:r>
      <w:r w:rsidRPr="00706616">
        <w:rPr>
          <w:color w:val="231F20"/>
          <w:w w:val="108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 enkelte regnskaber. Overstiger tillægsbetalingen 3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måneders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leje, kan lejeren beslutte at betale i 3 lige store månedlige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rater.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Har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betalt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meget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conto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bidrag,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gælder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både</w:t>
      </w:r>
      <w:r w:rsidRPr="00706616">
        <w:rPr>
          <w:color w:val="231F20"/>
          <w:w w:val="108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vand­, varme­, el­ og kølingsregnskaber, at det for meget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be­</w:t>
      </w:r>
      <w:proofErr w:type="spellEnd"/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talte skal tilbagebetales til lejeren, enten kontant eller ved</w:t>
      </w:r>
      <w:r w:rsidRPr="00706616">
        <w:rPr>
          <w:color w:val="231F20"/>
          <w:spacing w:val="4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fra­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drag i første lejebetaling efter, at regnskabet er   </w:t>
      </w:r>
      <w:r w:rsidRPr="00706616">
        <w:rPr>
          <w:color w:val="231F20"/>
          <w:spacing w:val="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udsendt.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Kommer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enkelte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regnskaber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sent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frem,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 kræve tillægsbetaling efter regnskabet. Fremsendes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regn­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skabet ikke inden yderligere 2 måneder efter de nævnte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frister,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undlade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indbetale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conto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bidrag,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indtil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har modtaget regnskabet og har modtaget et eventuelt for</w:t>
      </w:r>
      <w:r w:rsidRPr="00706616">
        <w:rPr>
          <w:color w:val="231F20"/>
          <w:spacing w:val="7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me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get</w:t>
      </w:r>
      <w:proofErr w:type="spellEnd"/>
      <w:r w:rsidRPr="00706616">
        <w:rPr>
          <w:color w:val="231F20"/>
          <w:w w:val="105"/>
          <w:lang w:val="da-DK"/>
        </w:rPr>
        <w:t xml:space="preserve"> betalt bidrag for den afsluttede  </w:t>
      </w:r>
      <w:r w:rsidRPr="00706616">
        <w:rPr>
          <w:color w:val="231F20"/>
          <w:spacing w:val="4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regnskabsperiode.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afkrydsning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angives,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leverer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lejemålet.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Hvis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dette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tilfældet,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selv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sørge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for at indgå aftale med en </w:t>
      </w:r>
      <w:proofErr w:type="spellStart"/>
      <w:r w:rsidRPr="00706616">
        <w:rPr>
          <w:color w:val="231F20"/>
          <w:w w:val="105"/>
          <w:lang w:val="da-DK"/>
        </w:rPr>
        <w:t>el­leverandør</w:t>
      </w:r>
      <w:proofErr w:type="spellEnd"/>
      <w:r w:rsidRPr="00706616">
        <w:rPr>
          <w:color w:val="231F20"/>
          <w:w w:val="105"/>
          <w:lang w:val="da-DK"/>
        </w:rPr>
        <w:t xml:space="preserve"> om levering   </w:t>
      </w:r>
      <w:r w:rsidRPr="00706616">
        <w:rPr>
          <w:color w:val="231F20"/>
          <w:spacing w:val="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heraf.</w:t>
      </w:r>
    </w:p>
    <w:p w:rsidRPr="00706616" w:rsidR="00AD0160" w:rsidRDefault="00AD0160">
      <w:pPr>
        <w:spacing w:before="10"/>
        <w:rPr>
          <w:rFonts w:ascii="Times New Roman" w:hAnsi="Times New Roman" w:eastAsia="Times New Roman" w:cs="Times New Roman"/>
          <w:lang w:val="da-DK"/>
        </w:rPr>
      </w:pPr>
    </w:p>
    <w:p w:rsidR="00AD0160" w:rsidRDefault="00706616">
      <w:pPr>
        <w:pStyle w:val="Overskrift1"/>
        <w:numPr>
          <w:ilvl w:val="0"/>
          <w:numId w:val="3"/>
        </w:numPr>
        <w:tabs>
          <w:tab w:val="left" w:pos="361"/>
        </w:tabs>
        <w:spacing w:line="249" w:lineRule="auto"/>
        <w:ind w:right="1730" w:firstLine="0"/>
        <w:rPr>
          <w:b w:val="0"/>
          <w:bCs w:val="0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33152" behindDoc="1" locked="0" layoutInCell="1" allowOverlap="1">
                <wp:simplePos x="0" y="0"/>
                <wp:positionH relativeFrom="page">
                  <wp:posOffset>4140200</wp:posOffset>
                </wp:positionH>
                <wp:positionV relativeFrom="paragraph">
                  <wp:posOffset>-25400</wp:posOffset>
                </wp:positionV>
                <wp:extent cx="3060065" cy="342900"/>
                <wp:effectExtent l="0" t="4445" r="635" b="0"/>
                <wp:wrapNone/>
                <wp:docPr id="2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065" cy="342900"/>
                          <a:chOff x="6520" y="-40"/>
                          <a:chExt cx="4819" cy="540"/>
                        </a:xfrm>
                      </wpg:grpSpPr>
                      <wpg:grpSp>
                        <wpg:cNvPr id="25" name="Group 22"/>
                        <wpg:cNvGrpSpPr>
                          <a:grpSpLocks/>
                        </wpg:cNvGrpSpPr>
                        <wpg:grpSpPr bwMode="auto">
                          <a:xfrm>
                            <a:off x="6520" y="-40"/>
                            <a:ext cx="4819" cy="300"/>
                            <a:chOff x="6520" y="-40"/>
                            <a:chExt cx="4819" cy="300"/>
                          </a:xfrm>
                        </wpg:grpSpPr>
                        <wps:wsp>
                          <wps:cNvPr id="26" name="Freeform 23"/>
                          <wps:cNvSpPr>
                            <a:spLocks/>
                          </wps:cNvSpPr>
                          <wps:spPr bwMode="auto">
                            <a:xfrm>
                              <a:off x="6520" y="-40"/>
                              <a:ext cx="4819" cy="300"/>
                            </a:xfrm>
                            <a:custGeom>
                              <a:avLst/>
                              <a:gdLst>
                                <a:gd name="T0" fmla="+- 0 6520 6520"/>
                                <a:gd name="T1" fmla="*/ T0 w 4819"/>
                                <a:gd name="T2" fmla="+- 0 260 -40"/>
                                <a:gd name="T3" fmla="*/ 260 h 300"/>
                                <a:gd name="T4" fmla="+- 0 11339 6520"/>
                                <a:gd name="T5" fmla="*/ T4 w 4819"/>
                                <a:gd name="T6" fmla="+- 0 260 -40"/>
                                <a:gd name="T7" fmla="*/ 260 h 300"/>
                                <a:gd name="T8" fmla="+- 0 11339 6520"/>
                                <a:gd name="T9" fmla="*/ T8 w 4819"/>
                                <a:gd name="T10" fmla="+- 0 -40 -40"/>
                                <a:gd name="T11" fmla="*/ -40 h 300"/>
                                <a:gd name="T12" fmla="+- 0 6520 6520"/>
                                <a:gd name="T13" fmla="*/ T12 w 4819"/>
                                <a:gd name="T14" fmla="+- 0 -40 -40"/>
                                <a:gd name="T15" fmla="*/ -40 h 300"/>
                                <a:gd name="T16" fmla="+- 0 6520 6520"/>
                                <a:gd name="T17" fmla="*/ T16 w 4819"/>
                                <a:gd name="T18" fmla="+- 0 260 -40"/>
                                <a:gd name="T19" fmla="*/ 260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19" h="300">
                                  <a:moveTo>
                                    <a:pt x="0" y="300"/>
                                  </a:moveTo>
                                  <a:lnTo>
                                    <a:pt x="4819" y="300"/>
                                  </a:lnTo>
                                  <a:lnTo>
                                    <a:pt x="48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0"/>
                        <wpg:cNvGrpSpPr>
                          <a:grpSpLocks/>
                        </wpg:cNvGrpSpPr>
                        <wpg:grpSpPr bwMode="auto">
                          <a:xfrm>
                            <a:off x="6520" y="200"/>
                            <a:ext cx="4819" cy="300"/>
                            <a:chOff x="6520" y="200"/>
                            <a:chExt cx="4819" cy="300"/>
                          </a:xfrm>
                        </wpg:grpSpPr>
                        <wps:wsp>
                          <wps:cNvPr id="28" name="Freeform 21"/>
                          <wps:cNvSpPr>
                            <a:spLocks/>
                          </wps:cNvSpPr>
                          <wps:spPr bwMode="auto">
                            <a:xfrm>
                              <a:off x="6520" y="200"/>
                              <a:ext cx="4819" cy="300"/>
                            </a:xfrm>
                            <a:custGeom>
                              <a:avLst/>
                              <a:gdLst>
                                <a:gd name="T0" fmla="+- 0 6520 6520"/>
                                <a:gd name="T1" fmla="*/ T0 w 4819"/>
                                <a:gd name="T2" fmla="+- 0 500 200"/>
                                <a:gd name="T3" fmla="*/ 500 h 300"/>
                                <a:gd name="T4" fmla="+- 0 11339 6520"/>
                                <a:gd name="T5" fmla="*/ T4 w 4819"/>
                                <a:gd name="T6" fmla="+- 0 500 200"/>
                                <a:gd name="T7" fmla="*/ 500 h 300"/>
                                <a:gd name="T8" fmla="+- 0 11339 6520"/>
                                <a:gd name="T9" fmla="*/ T8 w 4819"/>
                                <a:gd name="T10" fmla="+- 0 200 200"/>
                                <a:gd name="T11" fmla="*/ 200 h 300"/>
                                <a:gd name="T12" fmla="+- 0 6520 6520"/>
                                <a:gd name="T13" fmla="*/ T12 w 4819"/>
                                <a:gd name="T14" fmla="+- 0 200 200"/>
                                <a:gd name="T15" fmla="*/ 200 h 300"/>
                                <a:gd name="T16" fmla="+- 0 6520 6520"/>
                                <a:gd name="T17" fmla="*/ T16 w 4819"/>
                                <a:gd name="T18" fmla="+- 0 500 200"/>
                                <a:gd name="T19" fmla="*/ 500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19" h="300">
                                  <a:moveTo>
                                    <a:pt x="0" y="300"/>
                                  </a:moveTo>
                                  <a:lnTo>
                                    <a:pt x="4819" y="300"/>
                                  </a:lnTo>
                                  <a:lnTo>
                                    <a:pt x="48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19" style="position:absolute;margin-left:326pt;margin-top:-2pt;width:240.95pt;height:27pt;z-index:-251683328;mso-position-horizontal-relative:page" coordsize="4819,540" coordorigin="6520,-40" o:spid="_x0000_s1026" w14:anchorId="1F8CEA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">
                <v:group id="Group 22" style="position:absolute;left:6520;top:-40;width:4819;height:300" coordsize="4819,300" coordorigin="6520,-4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3" style="position:absolute;left:6520;top:-40;width:4819;height:300;visibility:visible;mso-wrap-style:square;v-text-anchor:top" coordsize="4819,300" o:spid="_x0000_s1028" fillcolor="#d1d3d4" stroked="f" path="m,300r4819,l4819,,,,,3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">
                    <v:path arrowok="t" o:connecttype="custom" o:connectlocs="0,260;4819,260;4819,-40;0,-40;0,260" o:connectangles="0,0,0,0,0"/>
                  </v:shape>
                </v:group>
                <v:group id="Group 20" style="position:absolute;left:6520;top:200;width:4819;height:300" coordsize="4819,300" coordorigin="6520,20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21" style="position:absolute;left:6520;top:200;width:4819;height:300;visibility:visible;mso-wrap-style:square;v-text-anchor:top" coordsize="4819,300" o:spid="_x0000_s1030" fillcolor="#d1d3d4" stroked="f" path="m,300r4819,l4819,,,,,3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">
                    <v:path arrowok="t" o:connecttype="custom" o:connectlocs="0,500;4819,500;4819,200;0,200;0,500" o:connectangles="0,0,0,0,0"/>
                  </v:shape>
                </v:group>
                <w10:wrap anchorx="page"/>
              </v:group>
            </w:pict>
          </mc:Fallback>
        </mc:AlternateContent>
      </w:r>
      <w:proofErr w:type="spellStart"/>
      <w:r>
        <w:rPr>
          <w:color w:val="231F20"/>
        </w:rPr>
        <w:t>Til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lejekontraktens</w:t>
      </w:r>
      <w:proofErr w:type="spellEnd"/>
      <w:r>
        <w:rPr>
          <w:color w:val="231F20"/>
        </w:rPr>
        <w:t xml:space="preserve"> §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7: </w:t>
      </w:r>
      <w:proofErr w:type="spellStart"/>
      <w:r>
        <w:rPr>
          <w:color w:val="231F20"/>
        </w:rPr>
        <w:t>Vedligeholdelsesstand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ved</w:t>
      </w:r>
      <w:proofErr w:type="spellEnd"/>
      <w:r>
        <w:rPr>
          <w:color w:val="231F20"/>
          <w:spacing w:val="-28"/>
        </w:rPr>
        <w:t xml:space="preserve"> </w:t>
      </w:r>
      <w:proofErr w:type="spellStart"/>
      <w:r>
        <w:rPr>
          <w:color w:val="231F20"/>
        </w:rPr>
        <w:t>indflytning</w:t>
      </w:r>
      <w:proofErr w:type="spellEnd"/>
    </w:p>
    <w:p w:rsidR="00AD0160" w:rsidRDefault="00AD0160">
      <w:pPr>
        <w:spacing w:before="1"/>
        <w:rPr>
          <w:rFonts w:ascii="Times New Roman" w:hAnsi="Times New Roman" w:eastAsia="Times New Roman" w:cs="Times New Roman"/>
          <w:b/>
          <w:bCs/>
          <w:sz w:val="19"/>
          <w:szCs w:val="19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 xml:space="preserve">I lejekontraktens § 7 skal  parterne  ved  afkrydsning </w:t>
      </w:r>
      <w:r w:rsidRPr="00706616">
        <w:rPr>
          <w:color w:val="231F20"/>
          <w:spacing w:val="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angive,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lejemåles</w:t>
      </w:r>
      <w:proofErr w:type="spellEnd"/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stand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eller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bliver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konstateret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et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indflyt­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ningssyn</w:t>
      </w:r>
      <w:proofErr w:type="spellEnd"/>
      <w:r w:rsidRPr="00706616">
        <w:rPr>
          <w:color w:val="231F20"/>
          <w:w w:val="105"/>
          <w:lang w:val="da-DK"/>
        </w:rPr>
        <w:t>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Udlejere af beboelseslejligheder skal udarbejde en</w:t>
      </w:r>
      <w:r w:rsidRPr="00706616">
        <w:rPr>
          <w:color w:val="231F20"/>
          <w:spacing w:val="-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indflytnings­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rapport. Udarbejdelsen skal ske i samarbejde med lejeren,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så­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ledes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indkaldes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deltagelse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et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indflytningssyn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w w:val="9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forbindelse med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indflytningen.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Udlejeren,</w:t>
      </w:r>
      <w:r w:rsidRPr="00706616">
        <w:rPr>
          <w:color w:val="231F20"/>
          <w:spacing w:val="-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-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kun</w:t>
      </w:r>
      <w:r w:rsidRPr="00706616">
        <w:rPr>
          <w:color w:val="231F20"/>
          <w:spacing w:val="-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</w:t>
      </w:r>
      <w:r w:rsidRPr="00706616">
        <w:rPr>
          <w:color w:val="231F20"/>
          <w:spacing w:val="-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-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bolig,</w:t>
      </w:r>
      <w:r w:rsidRPr="00706616">
        <w:rPr>
          <w:color w:val="231F20"/>
          <w:spacing w:val="-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herunder</w:t>
      </w:r>
      <w:r w:rsidRPr="00706616">
        <w:rPr>
          <w:color w:val="231F20"/>
          <w:spacing w:val="-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ejeren</w:t>
      </w:r>
      <w:r w:rsidRPr="00706616">
        <w:rPr>
          <w:color w:val="231F20"/>
          <w:spacing w:val="-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-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-4"/>
          <w:w w:val="105"/>
          <w:lang w:val="da-DK"/>
        </w:rPr>
        <w:t xml:space="preserve"> </w:t>
      </w:r>
      <w:r w:rsidRPr="00706616">
        <w:rPr>
          <w:color w:val="231F20"/>
          <w:spacing w:val="-2"/>
          <w:w w:val="105"/>
          <w:lang w:val="da-DK"/>
        </w:rPr>
        <w:t xml:space="preserve">enkelt </w:t>
      </w:r>
      <w:r w:rsidRPr="00706616">
        <w:rPr>
          <w:color w:val="231F20"/>
          <w:w w:val="105"/>
          <w:lang w:val="da-DK"/>
        </w:rPr>
        <w:t>ejer­ eller andelsbolig, har dog ikke pligt til at afholde</w:t>
      </w:r>
      <w:r w:rsidRPr="00706616">
        <w:rPr>
          <w:color w:val="231F20"/>
          <w:spacing w:val="1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indflyt­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ningssyn</w:t>
      </w:r>
      <w:proofErr w:type="spellEnd"/>
      <w:r w:rsidRPr="00706616">
        <w:rPr>
          <w:color w:val="231F20"/>
          <w:w w:val="105"/>
          <w:lang w:val="da-DK"/>
        </w:rPr>
        <w:t>. Udlejerens forhold på tidspunktet, hvor lejeren</w:t>
      </w:r>
      <w:r w:rsidRPr="00706616">
        <w:rPr>
          <w:color w:val="231F20"/>
          <w:spacing w:val="41"/>
          <w:w w:val="105"/>
          <w:lang w:val="da-DK"/>
        </w:rPr>
        <w:t xml:space="preserve"> </w:t>
      </w:r>
      <w:r w:rsidRPr="00706616">
        <w:rPr>
          <w:color w:val="231F20"/>
          <w:spacing w:val="-2"/>
          <w:w w:val="105"/>
          <w:lang w:val="da-DK"/>
        </w:rPr>
        <w:t>kan</w:t>
      </w:r>
      <w:r w:rsidRPr="00706616">
        <w:rPr>
          <w:color w:val="231F20"/>
          <w:spacing w:val="-2"/>
          <w:w w:val="111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disponere over lejemålet, vil være afgørende for, om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-2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har pligt til at afholde syn. Det vil typisk være fra</w:t>
      </w:r>
      <w:r w:rsidRPr="00706616">
        <w:rPr>
          <w:color w:val="231F20"/>
          <w:spacing w:val="-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lejeforholdets</w:t>
      </w:r>
      <w:r w:rsidRPr="00706616">
        <w:rPr>
          <w:color w:val="231F20"/>
          <w:spacing w:val="-2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begyndelse. Er der tvivl om, hvorvidt udlejeren alene udlejer</w:t>
      </w:r>
      <w:r w:rsidRPr="00706616">
        <w:rPr>
          <w:color w:val="231F20"/>
          <w:spacing w:val="-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én</w:t>
      </w:r>
      <w:r w:rsidRPr="00706616">
        <w:rPr>
          <w:color w:val="231F20"/>
          <w:spacing w:val="-2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bolig,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anmode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underskrive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tro</w:t>
      </w:r>
      <w:r w:rsidRPr="00706616">
        <w:rPr>
          <w:color w:val="231F20"/>
          <w:spacing w:val="-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-2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love­erklæring</w:t>
      </w:r>
      <w:proofErr w:type="spellEnd"/>
      <w:r w:rsidRPr="00706616">
        <w:rPr>
          <w:color w:val="231F20"/>
          <w:w w:val="105"/>
          <w:lang w:val="da-DK"/>
        </w:rPr>
        <w:t xml:space="preserve"> om, at denne alene udlejer en</w:t>
      </w:r>
      <w:r w:rsidRPr="00706616">
        <w:rPr>
          <w:color w:val="231F20"/>
          <w:spacing w:val="7"/>
          <w:w w:val="105"/>
          <w:lang w:val="da-DK"/>
        </w:rPr>
        <w:t xml:space="preserve"> </w:t>
      </w:r>
      <w:r w:rsidRPr="00706616">
        <w:rPr>
          <w:color w:val="231F20"/>
          <w:spacing w:val="-2"/>
          <w:w w:val="105"/>
          <w:lang w:val="da-DK"/>
        </w:rPr>
        <w:t>bolig.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Udlejere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enkeltværelser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har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heller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pligt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afholde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indflytningssyn.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Udlejeren skal indkalde lejeren til deltagelse i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indflytningssy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net. Der gælder ikke specifikke regler for, hvornår og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hvordan</w:t>
      </w:r>
      <w:r w:rsidRPr="00706616">
        <w:rPr>
          <w:color w:val="231F20"/>
          <w:w w:val="109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 skal indkaldes, men det forudsættes, at lejeren</w:t>
      </w:r>
      <w:r w:rsidRPr="00706616">
        <w:rPr>
          <w:color w:val="231F20"/>
          <w:spacing w:val="44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indkal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des med så tilpas lang frist, at lejeren har mulighed for at</w:t>
      </w:r>
      <w:r w:rsidRPr="00706616">
        <w:rPr>
          <w:color w:val="231F20"/>
          <w:spacing w:val="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være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1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stede.</w:t>
      </w:r>
    </w:p>
    <w:p w:rsidRPr="00706616" w:rsidR="00AD0160" w:rsidRDefault="00AD0160">
      <w:pPr>
        <w:spacing w:line="254" w:lineRule="auto"/>
        <w:jc w:val="both"/>
        <w:rPr>
          <w:lang w:val="da-DK"/>
        </w:rPr>
        <w:sectPr w:rsidRPr="00706616" w:rsidR="00AD0160">
          <w:pgSz w:w="11910" w:h="16840"/>
          <w:pgMar w:top="1280" w:right="460" w:bottom="1000" w:left="1020" w:header="0" w:footer="809" w:gutter="0"/>
          <w:cols w:equalWidth="0" w:space="708" w:num="2">
            <w:col w:w="4934" w:space="452"/>
            <w:col w:w="5044"/>
          </w:cols>
        </w:sectPr>
      </w:pPr>
    </w:p>
    <w:p w:rsidRPr="00706616" w:rsidR="00AD0160" w:rsidRDefault="00706616">
      <w:pPr>
        <w:pStyle w:val="Brdtekst"/>
        <w:spacing w:before="54" w:line="254" w:lineRule="auto"/>
        <w:ind w:right="1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lastRenderedPageBreak/>
        <w:t>I indflytningsrapporten angives, hvordan lejemålets stand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 ved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indflytningen.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Indflytningsrapporten skal udleveres til lejeren ved synet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eller</w:t>
      </w:r>
      <w:r w:rsidRPr="00706616">
        <w:rPr>
          <w:color w:val="231F20"/>
          <w:w w:val="101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sendes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senest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2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uger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efter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synet,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hvis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denne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 til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stede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synet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eller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vil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kvittere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modtagelsen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rapporten.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2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Lejemålet skal til sin tid afleveres i samme stand,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medmindre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andet aftales, jf. dog nedenstående afsnit  om 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istandsættelse ved fraflytning ­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indvendig.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Det kan ikke aftales, at det lejede skal afleveres i bedre</w:t>
      </w:r>
      <w:r w:rsidRPr="00706616">
        <w:rPr>
          <w:color w:val="231F20"/>
          <w:spacing w:val="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stand,</w:t>
      </w:r>
      <w:r w:rsidRPr="00706616">
        <w:rPr>
          <w:color w:val="231F20"/>
          <w:w w:val="109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end det var ved </w:t>
      </w:r>
      <w:r w:rsidRPr="00706616">
        <w:rPr>
          <w:color w:val="231F20"/>
          <w:spacing w:val="1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indflytningen.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lejede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overtagelsen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den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stand,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ifølge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aftalen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kræve,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overfor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gøre manglen gældende senest 14 dage efter lejeforholdets</w:t>
      </w:r>
      <w:r w:rsidRPr="00706616">
        <w:rPr>
          <w:color w:val="231F20"/>
          <w:spacing w:val="5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begyn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delse</w:t>
      </w:r>
      <w:proofErr w:type="spellEnd"/>
      <w:r w:rsidRPr="00706616">
        <w:rPr>
          <w:color w:val="231F20"/>
          <w:w w:val="105"/>
          <w:lang w:val="da-DK"/>
        </w:rPr>
        <w:t>.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Fristen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gælder,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selvom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inden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fristens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udløb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har</w:t>
      </w:r>
      <w:r w:rsidRPr="00706616">
        <w:rPr>
          <w:color w:val="231F20"/>
          <w:w w:val="11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deltaget i et indflytningssyn og har modtaget en</w:t>
      </w:r>
      <w:r w:rsidRPr="00706616">
        <w:rPr>
          <w:color w:val="231F20"/>
          <w:spacing w:val="4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indflytnings­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rapport. Hvis udlejeren ikke reagerer, har lejeren mulighed</w:t>
      </w:r>
      <w:r w:rsidRPr="00706616">
        <w:rPr>
          <w:color w:val="231F20"/>
          <w:spacing w:val="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w w:val="108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lade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væsentlige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mangler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udbedre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udlejerens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regning,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w w:val="11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kræve at udlejeren betaler en erstatning, eller at hæve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aftalen.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Lejerens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mangelsbeføjelser</w:t>
      </w:r>
      <w:proofErr w:type="spellEnd"/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således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afhængig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af,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gør brug af sin indsigelsesadgang senest 14 dage efter</w:t>
      </w:r>
      <w:r w:rsidRPr="00706616">
        <w:rPr>
          <w:color w:val="231F20"/>
          <w:spacing w:val="4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lejefor­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holdets begyndelse. Har lejeren gjort indsigelse uden, at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mang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len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udbedret,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hæfter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manglen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forbindelse med</w:t>
      </w:r>
      <w:r w:rsidRPr="00706616">
        <w:rPr>
          <w:color w:val="231F20"/>
          <w:spacing w:val="1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fraflytning.</w:t>
      </w:r>
    </w:p>
    <w:p w:rsidRPr="00706616" w:rsidR="00AD0160" w:rsidRDefault="00AD0160">
      <w:pPr>
        <w:spacing w:before="5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="00AD0160" w:rsidRDefault="00706616">
      <w:pPr>
        <w:pStyle w:val="Overskrift1"/>
        <w:numPr>
          <w:ilvl w:val="0"/>
          <w:numId w:val="3"/>
        </w:numPr>
        <w:tabs>
          <w:tab w:val="left" w:pos="361"/>
        </w:tabs>
        <w:spacing w:line="249" w:lineRule="auto"/>
        <w:ind w:right="2583" w:firstLine="0"/>
        <w:rPr>
          <w:b w:val="0"/>
          <w:bCs w:val="0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3520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-25400</wp:posOffset>
                </wp:positionV>
                <wp:extent cx="3060065" cy="342900"/>
                <wp:effectExtent l="0" t="4445" r="1270" b="0"/>
                <wp:wrapNone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065" cy="342900"/>
                          <a:chOff x="1134" y="-40"/>
                          <a:chExt cx="4819" cy="540"/>
                        </a:xfrm>
                      </wpg:grpSpPr>
                      <wpg:grpSp>
                        <wpg:cNvPr id="20" name="Group 17"/>
                        <wpg:cNvGrpSpPr>
                          <a:grpSpLocks/>
                        </wpg:cNvGrpSpPr>
                        <wpg:grpSpPr bwMode="auto">
                          <a:xfrm>
                            <a:off x="1134" y="-40"/>
                            <a:ext cx="4819" cy="300"/>
                            <a:chOff x="1134" y="-40"/>
                            <a:chExt cx="4819" cy="300"/>
                          </a:xfrm>
                        </wpg:grpSpPr>
                        <wps:wsp>
                          <wps:cNvPr id="21" name="Freeform 18"/>
                          <wps:cNvSpPr>
                            <a:spLocks/>
                          </wps:cNvSpPr>
                          <wps:spPr bwMode="auto">
                            <a:xfrm>
                              <a:off x="1134" y="-40"/>
                              <a:ext cx="4819" cy="300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4819"/>
                                <a:gd name="T2" fmla="+- 0 260 -40"/>
                                <a:gd name="T3" fmla="*/ 260 h 300"/>
                                <a:gd name="T4" fmla="+- 0 5953 1134"/>
                                <a:gd name="T5" fmla="*/ T4 w 4819"/>
                                <a:gd name="T6" fmla="+- 0 260 -40"/>
                                <a:gd name="T7" fmla="*/ 260 h 300"/>
                                <a:gd name="T8" fmla="+- 0 5953 1134"/>
                                <a:gd name="T9" fmla="*/ T8 w 4819"/>
                                <a:gd name="T10" fmla="+- 0 -40 -40"/>
                                <a:gd name="T11" fmla="*/ -40 h 300"/>
                                <a:gd name="T12" fmla="+- 0 1134 1134"/>
                                <a:gd name="T13" fmla="*/ T12 w 4819"/>
                                <a:gd name="T14" fmla="+- 0 -40 -40"/>
                                <a:gd name="T15" fmla="*/ -40 h 300"/>
                                <a:gd name="T16" fmla="+- 0 1134 1134"/>
                                <a:gd name="T17" fmla="*/ T16 w 4819"/>
                                <a:gd name="T18" fmla="+- 0 260 -40"/>
                                <a:gd name="T19" fmla="*/ 260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19" h="300">
                                  <a:moveTo>
                                    <a:pt x="0" y="300"/>
                                  </a:moveTo>
                                  <a:lnTo>
                                    <a:pt x="4819" y="300"/>
                                  </a:lnTo>
                                  <a:lnTo>
                                    <a:pt x="48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5"/>
                        <wpg:cNvGrpSpPr>
                          <a:grpSpLocks/>
                        </wpg:cNvGrpSpPr>
                        <wpg:grpSpPr bwMode="auto">
                          <a:xfrm>
                            <a:off x="1134" y="200"/>
                            <a:ext cx="4819" cy="300"/>
                            <a:chOff x="1134" y="200"/>
                            <a:chExt cx="4819" cy="300"/>
                          </a:xfrm>
                        </wpg:grpSpPr>
                        <wps:wsp>
                          <wps:cNvPr id="23" name="Freeform 16"/>
                          <wps:cNvSpPr>
                            <a:spLocks/>
                          </wps:cNvSpPr>
                          <wps:spPr bwMode="auto">
                            <a:xfrm>
                              <a:off x="1134" y="200"/>
                              <a:ext cx="4819" cy="300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4819"/>
                                <a:gd name="T2" fmla="+- 0 500 200"/>
                                <a:gd name="T3" fmla="*/ 500 h 300"/>
                                <a:gd name="T4" fmla="+- 0 5953 1134"/>
                                <a:gd name="T5" fmla="*/ T4 w 4819"/>
                                <a:gd name="T6" fmla="+- 0 500 200"/>
                                <a:gd name="T7" fmla="*/ 500 h 300"/>
                                <a:gd name="T8" fmla="+- 0 5953 1134"/>
                                <a:gd name="T9" fmla="*/ T8 w 4819"/>
                                <a:gd name="T10" fmla="+- 0 200 200"/>
                                <a:gd name="T11" fmla="*/ 200 h 300"/>
                                <a:gd name="T12" fmla="+- 0 1134 1134"/>
                                <a:gd name="T13" fmla="*/ T12 w 4819"/>
                                <a:gd name="T14" fmla="+- 0 200 200"/>
                                <a:gd name="T15" fmla="*/ 200 h 300"/>
                                <a:gd name="T16" fmla="+- 0 1134 1134"/>
                                <a:gd name="T17" fmla="*/ T16 w 4819"/>
                                <a:gd name="T18" fmla="+- 0 500 200"/>
                                <a:gd name="T19" fmla="*/ 500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19" h="300">
                                  <a:moveTo>
                                    <a:pt x="0" y="300"/>
                                  </a:moveTo>
                                  <a:lnTo>
                                    <a:pt x="4819" y="300"/>
                                  </a:lnTo>
                                  <a:lnTo>
                                    <a:pt x="48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14" style="position:absolute;margin-left:56.7pt;margin-top:-2pt;width:240.95pt;height:27pt;z-index:-251681280;mso-position-horizontal-relative:page" coordsize="4819,540" coordorigin="1134,-40" o:spid="_x0000_s1026" w14:anchorId="35505A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">
                <v:group id="Group 17" style="position:absolute;left:1134;top:-40;width:4819;height:300" coordsize="4819,300" coordorigin="1134,-4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8" style="position:absolute;left:1134;top:-40;width:4819;height:300;visibility:visible;mso-wrap-style:square;v-text-anchor:top" coordsize="4819,300" o:spid="_x0000_s1028" fillcolor="#d1d3d4" stroked="f" path="m,300r4819,l4819,,,,,3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">
                    <v:path arrowok="t" o:connecttype="custom" o:connectlocs="0,260;4819,260;4819,-40;0,-40;0,260" o:connectangles="0,0,0,0,0"/>
                  </v:shape>
                </v:group>
                <v:group id="Group 15" style="position:absolute;left:1134;top:200;width:4819;height:300" coordsize="4819,300" coordorigin="1134,20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16" style="position:absolute;left:1134;top:200;width:4819;height:300;visibility:visible;mso-wrap-style:square;v-text-anchor:top" coordsize="4819,300" o:spid="_x0000_s1030" fillcolor="#d1d3d4" stroked="f" path="m,300r4819,l4819,,,,,3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">
                    <v:path arrowok="t" o:connecttype="custom" o:connectlocs="0,500;4819,500;4819,200;0,200;0,500" o:connectangles="0,0,0,0,0"/>
                  </v:shape>
                </v:group>
                <w10:wrap anchorx="page"/>
              </v:group>
            </w:pict>
          </mc:Fallback>
        </mc:AlternateContent>
      </w:r>
      <w:proofErr w:type="spellStart"/>
      <w:r>
        <w:rPr>
          <w:color w:val="231F20"/>
        </w:rPr>
        <w:t>Til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lejekontraktens</w:t>
      </w:r>
      <w:proofErr w:type="spellEnd"/>
      <w:r>
        <w:rPr>
          <w:color w:val="231F20"/>
        </w:rPr>
        <w:t xml:space="preserve"> §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8: </w:t>
      </w:r>
      <w:proofErr w:type="spellStart"/>
      <w:r>
        <w:rPr>
          <w:color w:val="231F20"/>
        </w:rPr>
        <w:t>Vedligeholdelse</w:t>
      </w:r>
      <w:proofErr w:type="spellEnd"/>
    </w:p>
    <w:p w:rsidR="00AD0160" w:rsidRDefault="00AD0160">
      <w:pPr>
        <w:spacing w:before="1"/>
        <w:rPr>
          <w:rFonts w:ascii="Times New Roman" w:hAnsi="Times New Roman" w:eastAsia="Times New Roman" w:cs="Times New Roman"/>
          <w:b/>
          <w:bCs/>
          <w:sz w:val="19"/>
          <w:szCs w:val="19"/>
        </w:rPr>
      </w:pPr>
    </w:p>
    <w:p w:rsidR="00AD0160" w:rsidRDefault="00706616">
      <w:pPr>
        <w:pStyle w:val="Overskrift3"/>
        <w:jc w:val="both"/>
        <w:rPr>
          <w:b w:val="0"/>
          <w:bCs w:val="0"/>
        </w:rPr>
      </w:pPr>
      <w:proofErr w:type="spellStart"/>
      <w:r>
        <w:rPr>
          <w:color w:val="231F20"/>
        </w:rPr>
        <w:t>Indvendig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vedligeholdelse</w:t>
      </w:r>
      <w:proofErr w:type="spellEnd"/>
      <w:r>
        <w:rPr>
          <w:color w:val="231F20"/>
        </w:rPr>
        <w:t>.</w:t>
      </w:r>
    </w:p>
    <w:p w:rsidRPr="00706616" w:rsidR="00AD0160" w:rsidRDefault="00706616">
      <w:pPr>
        <w:pStyle w:val="Brdtekst"/>
        <w:spacing w:before="13" w:line="254" w:lineRule="auto"/>
        <w:ind w:right="1"/>
        <w:jc w:val="both"/>
        <w:rPr>
          <w:lang w:val="da-DK"/>
        </w:rPr>
      </w:pPr>
      <w:r w:rsidRPr="00706616">
        <w:rPr>
          <w:color w:val="231F20"/>
          <w:spacing w:val="-5"/>
          <w:w w:val="105"/>
          <w:lang w:val="da-DK"/>
        </w:rPr>
        <w:t xml:space="preserve">Den </w:t>
      </w:r>
      <w:r w:rsidRPr="00706616">
        <w:rPr>
          <w:color w:val="231F20"/>
          <w:w w:val="105"/>
          <w:lang w:val="da-DK"/>
        </w:rPr>
        <w:t>indvendige vedligeholdelse omfatter maling,</w:t>
      </w:r>
      <w:r w:rsidRPr="00706616">
        <w:rPr>
          <w:color w:val="231F20"/>
          <w:spacing w:val="1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hvidtning,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tapetsering og lakering af gulve i det </w:t>
      </w:r>
      <w:r w:rsidRPr="00706616">
        <w:rPr>
          <w:color w:val="231F20"/>
          <w:spacing w:val="4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lejede.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Maling omfatter maling af radiatorer og træværk  i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lejlighe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den,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herunder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døre,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karme,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gerigter,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paneler,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entredør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på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den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indvendige side og indvendige vinduesrammer til</w:t>
      </w:r>
      <w:r w:rsidRPr="00706616">
        <w:rPr>
          <w:color w:val="231F20"/>
          <w:spacing w:val="4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rammernes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kant og</w:t>
      </w:r>
      <w:r w:rsidRPr="00706616">
        <w:rPr>
          <w:color w:val="231F20"/>
          <w:spacing w:val="4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fals.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2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Hvis ikke andet aftales, påhviler den indvendige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vedligehol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delse</w:t>
      </w:r>
      <w:proofErr w:type="spellEnd"/>
      <w:r w:rsidRPr="00706616">
        <w:rPr>
          <w:color w:val="231F20"/>
          <w:w w:val="105"/>
          <w:lang w:val="da-DK"/>
        </w:rPr>
        <w:t xml:space="preserve"> af lejemålet</w:t>
      </w:r>
      <w:r w:rsidRPr="00706616">
        <w:rPr>
          <w:color w:val="231F20"/>
          <w:spacing w:val="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så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fald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månedsvis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afsætte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et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beløb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på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-4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indvendig vedligeholdelseskonto for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lejligheden.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Udlejeren har også pligt til at afsætte beløb til indvendig</w:t>
      </w:r>
      <w:r w:rsidRPr="00706616">
        <w:rPr>
          <w:color w:val="231F20"/>
          <w:spacing w:val="8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vedli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geholdelse</w:t>
      </w:r>
      <w:proofErr w:type="spellEnd"/>
      <w:r w:rsidRPr="00706616">
        <w:rPr>
          <w:color w:val="231F20"/>
          <w:w w:val="105"/>
          <w:lang w:val="da-DK"/>
        </w:rPr>
        <w:t xml:space="preserve"> for blandede lejemål ­ dvs. lejemål, der anvendes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både beboelse og til andet end beboelse ­ og for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enkeltværelser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 beboelse. Er lokalerne beliggende i hver sin fysiske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enhed,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dog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kun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afsættes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beløb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indvendig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vedligeholdelse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beboelsesdelen.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spacing w:val="-3"/>
          <w:w w:val="105"/>
          <w:lang w:val="da-DK"/>
        </w:rPr>
        <w:t>skal</w:t>
      </w:r>
      <w:r w:rsidRPr="00706616">
        <w:rPr>
          <w:color w:val="231F20"/>
          <w:spacing w:val="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hvert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år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senest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3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måneder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efter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regnskabsårets</w:t>
      </w:r>
      <w:r w:rsidRPr="00706616">
        <w:rPr>
          <w:color w:val="231F20"/>
          <w:spacing w:val="-4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afslutning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skriftligt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oplyse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om,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hvilket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beløb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står</w:t>
      </w:r>
      <w:r w:rsidRPr="00706616">
        <w:rPr>
          <w:color w:val="231F20"/>
          <w:spacing w:val="-40"/>
          <w:w w:val="105"/>
          <w:lang w:val="da-DK"/>
        </w:rPr>
        <w:t xml:space="preserve"> </w:t>
      </w:r>
      <w:r w:rsidRPr="00706616">
        <w:rPr>
          <w:color w:val="231F20"/>
          <w:spacing w:val="-4"/>
          <w:w w:val="105"/>
          <w:lang w:val="da-DK"/>
        </w:rPr>
        <w:t xml:space="preserve">på </w:t>
      </w:r>
      <w:r w:rsidRPr="00706616">
        <w:rPr>
          <w:color w:val="231F20"/>
          <w:w w:val="105"/>
          <w:lang w:val="da-DK"/>
        </w:rPr>
        <w:t xml:space="preserve">kontoen for indvendig </w:t>
      </w:r>
      <w:r w:rsidRPr="00706616">
        <w:rPr>
          <w:color w:val="231F20"/>
          <w:spacing w:val="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vedligeholdelse.</w:t>
      </w:r>
    </w:p>
    <w:p w:rsidRPr="00706616" w:rsidR="00AD0160" w:rsidRDefault="00AD0160">
      <w:pPr>
        <w:spacing w:before="11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64" w:lineRule="auto"/>
        <w:ind w:right="2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kræve,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foretager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indvendig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proofErr w:type="spellStart"/>
      <w:r w:rsidRPr="00706616">
        <w:rPr>
          <w:color w:val="231F20"/>
          <w:spacing w:val="3"/>
          <w:w w:val="105"/>
          <w:lang w:val="da-DK"/>
        </w:rPr>
        <w:t>vedli</w:t>
      </w:r>
      <w:proofErr w:type="spellEnd"/>
      <w:r w:rsidRPr="00706616">
        <w:rPr>
          <w:color w:val="231F20"/>
          <w:spacing w:val="3"/>
          <w:w w:val="105"/>
          <w:lang w:val="da-DK"/>
        </w:rPr>
        <w:t>­</w:t>
      </w:r>
      <w:r w:rsidRPr="00706616">
        <w:rPr>
          <w:color w:val="231F20"/>
          <w:spacing w:val="-44"/>
          <w:w w:val="105"/>
          <w:lang w:val="da-DK"/>
        </w:rPr>
        <w:t xml:space="preserve"> </w:t>
      </w:r>
      <w:proofErr w:type="spellStart"/>
      <w:r w:rsidRPr="00706616">
        <w:rPr>
          <w:color w:val="231F20"/>
          <w:spacing w:val="2"/>
          <w:w w:val="105"/>
          <w:lang w:val="da-DK"/>
        </w:rPr>
        <w:t>geholdelse</w:t>
      </w:r>
      <w:proofErr w:type="spellEnd"/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spacing w:val="2"/>
          <w:w w:val="105"/>
          <w:lang w:val="da-DK"/>
        </w:rPr>
        <w:t>lejemålet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så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spacing w:val="2"/>
          <w:w w:val="105"/>
          <w:lang w:val="da-DK"/>
        </w:rPr>
        <w:t>ofte,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spacing w:val="2"/>
          <w:w w:val="105"/>
          <w:lang w:val="da-DK"/>
        </w:rPr>
        <w:t>lejede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spacing w:val="2"/>
          <w:w w:val="105"/>
          <w:lang w:val="da-DK"/>
        </w:rPr>
        <w:t>altid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god</w:t>
      </w:r>
      <w:r w:rsidRPr="00706616">
        <w:rPr>
          <w:color w:val="231F20"/>
          <w:spacing w:val="-4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vedligeholdt</w:t>
      </w:r>
      <w:r w:rsidRPr="00706616">
        <w:rPr>
          <w:color w:val="231F20"/>
          <w:spacing w:val="4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stand,</w:t>
      </w:r>
      <w:r w:rsidRPr="00706616">
        <w:rPr>
          <w:color w:val="231F20"/>
          <w:spacing w:val="4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4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såfremt</w:t>
      </w:r>
      <w:r w:rsidRPr="00706616">
        <w:rPr>
          <w:color w:val="231F20"/>
          <w:spacing w:val="4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udgiften</w:t>
      </w:r>
      <w:r w:rsidRPr="00706616">
        <w:rPr>
          <w:color w:val="231F20"/>
          <w:spacing w:val="4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4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afholdes</w:t>
      </w:r>
      <w:r w:rsidRPr="00706616">
        <w:rPr>
          <w:color w:val="231F20"/>
          <w:spacing w:val="4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4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-4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beløb, der er til rådighed på  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vedligeholdelseskontoen.</w:t>
      </w:r>
    </w:p>
    <w:p w:rsidRPr="00706616" w:rsidR="00AD0160" w:rsidRDefault="00706616">
      <w:pPr>
        <w:pStyle w:val="Brdtekst"/>
        <w:spacing w:before="53" w:line="254" w:lineRule="auto"/>
        <w:ind w:right="104"/>
        <w:jc w:val="both"/>
        <w:rPr>
          <w:lang w:val="da-DK"/>
        </w:rPr>
      </w:pPr>
      <w:r w:rsidRPr="00706616">
        <w:rPr>
          <w:w w:val="105"/>
          <w:lang w:val="da-DK"/>
        </w:rPr>
        <w:br w:type="column"/>
      </w:r>
      <w:r w:rsidRPr="00706616">
        <w:rPr>
          <w:color w:val="231F20"/>
          <w:w w:val="105"/>
          <w:lang w:val="da-DK"/>
        </w:rPr>
        <w:t>Når udlejeren efter udførte vedligeholdelsesarbejder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fradrager</w:t>
      </w:r>
      <w:r w:rsidRPr="00706616">
        <w:rPr>
          <w:color w:val="231F20"/>
          <w:w w:val="108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beløb på vedligeholdelseskontoen, skal lejeren samtidig </w:t>
      </w:r>
      <w:r w:rsidRPr="00706616">
        <w:rPr>
          <w:color w:val="231F20"/>
          <w:spacing w:val="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have en skriftlig opgørelse over de afholdte udgifter med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oplysning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om, hvilket beløb der herefter er til  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rådighed.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Uden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forudgående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med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lejer,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selv</w:t>
      </w:r>
      <w:r w:rsidRPr="00706616">
        <w:rPr>
          <w:color w:val="231F20"/>
          <w:w w:val="98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har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ladet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arbejder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udføre,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kræve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betaling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indestående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på den indvendige vedligeholdelseskonto. Ligeledes kan</w:t>
      </w:r>
      <w:r w:rsidRPr="00706616">
        <w:rPr>
          <w:color w:val="231F20"/>
          <w:spacing w:val="1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jeren</w:t>
      </w:r>
      <w:proofErr w:type="spellEnd"/>
      <w:r w:rsidRPr="00706616">
        <w:rPr>
          <w:color w:val="231F20"/>
          <w:w w:val="105"/>
          <w:lang w:val="da-DK"/>
        </w:rPr>
        <w:t xml:space="preserve"> bestemme, hvilke håndværkere der skal udføre  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arbejdet.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Det kan aftales, at den indvendige vedligeholdelse</w:t>
      </w:r>
      <w:r w:rsidRPr="00706616">
        <w:rPr>
          <w:color w:val="231F20"/>
          <w:spacing w:val="1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påhviler lejeren.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Dette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indebærer,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over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lejen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selv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holde udgifter til maling, hvidtning, tapetsering og lakering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gulve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lejede.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herom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angives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afkrydsning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“Lejeren”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kontraktens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§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8.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kræve,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vedlige­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holdelse</w:t>
      </w:r>
      <w:proofErr w:type="spellEnd"/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så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ofte,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lejede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altid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god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vedlige­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holdt </w:t>
      </w:r>
      <w:r w:rsidRPr="00706616">
        <w:rPr>
          <w:color w:val="231F20"/>
          <w:spacing w:val="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stand.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0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eller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dennes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stedfortræder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har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ret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få 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eller</w:t>
      </w:r>
      <w:r w:rsidRPr="00706616">
        <w:rPr>
          <w:color w:val="231F20"/>
          <w:spacing w:val="-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skaffe sig adgang til det lejede, når forholdene kræver  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Udvendig vedligeholdelse.</w:t>
      </w:r>
    </w:p>
    <w:p w:rsidRPr="00706616" w:rsidR="00AD0160" w:rsidRDefault="00706616">
      <w:pPr>
        <w:pStyle w:val="Brdtekst"/>
        <w:spacing w:before="13" w:line="254" w:lineRule="auto"/>
        <w:ind w:right="99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Al anden vedligeholdelse end  maling,  hvidtning,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tapetsering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4"/>
          <w:w w:val="105"/>
          <w:lang w:val="da-DK"/>
        </w:rPr>
        <w:t xml:space="preserve"> </w:t>
      </w:r>
      <w:r w:rsidRPr="00706616">
        <w:rPr>
          <w:color w:val="231F20"/>
          <w:spacing w:val="2"/>
          <w:w w:val="105"/>
          <w:lang w:val="da-DK"/>
        </w:rPr>
        <w:t xml:space="preserve">lakering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4"/>
          <w:w w:val="105"/>
          <w:lang w:val="da-DK"/>
        </w:rPr>
        <w:t xml:space="preserve"> </w:t>
      </w:r>
      <w:r w:rsidRPr="00706616">
        <w:rPr>
          <w:color w:val="231F20"/>
          <w:spacing w:val="2"/>
          <w:w w:val="105"/>
          <w:lang w:val="da-DK"/>
        </w:rPr>
        <w:t xml:space="preserve">gulve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4"/>
          <w:w w:val="105"/>
          <w:lang w:val="da-DK"/>
        </w:rPr>
        <w:t xml:space="preserve"> </w:t>
      </w:r>
      <w:r w:rsidRPr="00706616">
        <w:rPr>
          <w:color w:val="231F20"/>
          <w:spacing w:val="2"/>
          <w:w w:val="105"/>
          <w:lang w:val="da-DK"/>
        </w:rPr>
        <w:t xml:space="preserve">lejede betragtes </w:t>
      </w:r>
      <w:r w:rsidRPr="00706616">
        <w:rPr>
          <w:color w:val="231F20"/>
          <w:w w:val="105"/>
          <w:lang w:val="da-DK"/>
        </w:rPr>
        <w:t>som</w:t>
      </w:r>
      <w:r w:rsidRPr="00706616">
        <w:rPr>
          <w:color w:val="231F20"/>
          <w:spacing w:val="4"/>
          <w:w w:val="105"/>
          <w:lang w:val="da-DK"/>
        </w:rPr>
        <w:t xml:space="preserve"> </w:t>
      </w:r>
      <w:r w:rsidRPr="00706616">
        <w:rPr>
          <w:color w:val="231F20"/>
          <w:spacing w:val="3"/>
          <w:w w:val="105"/>
          <w:lang w:val="da-DK"/>
        </w:rPr>
        <w:t>udvendig</w:t>
      </w:r>
      <w:r w:rsidRPr="00706616">
        <w:rPr>
          <w:color w:val="231F20"/>
          <w:spacing w:val="-4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vedligeholdelse.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 xml:space="preserve">Hvis ikke andet aftales, påhviler </w:t>
      </w:r>
      <w:r w:rsidRPr="00706616">
        <w:rPr>
          <w:color w:val="231F20"/>
          <w:spacing w:val="-3"/>
          <w:w w:val="105"/>
          <w:lang w:val="da-DK"/>
        </w:rPr>
        <w:t xml:space="preserve">den </w:t>
      </w:r>
      <w:r w:rsidRPr="00706616">
        <w:rPr>
          <w:color w:val="231F20"/>
          <w:w w:val="105"/>
          <w:lang w:val="da-DK"/>
        </w:rPr>
        <w:t>udvendige</w:t>
      </w:r>
      <w:r w:rsidRPr="00706616">
        <w:rPr>
          <w:color w:val="231F20"/>
          <w:spacing w:val="43"/>
          <w:w w:val="105"/>
          <w:lang w:val="da-DK"/>
        </w:rPr>
        <w:t xml:space="preserve"> </w:t>
      </w:r>
      <w:proofErr w:type="spellStart"/>
      <w:r w:rsidRPr="00706616">
        <w:rPr>
          <w:color w:val="231F20"/>
          <w:spacing w:val="2"/>
          <w:w w:val="105"/>
          <w:lang w:val="da-DK"/>
        </w:rPr>
        <w:t>vedligeholdel</w:t>
      </w:r>
      <w:proofErr w:type="spellEnd"/>
      <w:r w:rsidRPr="00706616">
        <w:rPr>
          <w:color w:val="231F20"/>
          <w:spacing w:val="2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se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lejemålet,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bortset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fra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låse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nøgler,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98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Udlejeren skal holde ejendommen og det lejede forsvarligt</w:t>
      </w:r>
      <w:r w:rsidRPr="00706616">
        <w:rPr>
          <w:color w:val="231F20"/>
          <w:spacing w:val="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</w:t>
      </w:r>
      <w:r w:rsidRPr="00706616">
        <w:rPr>
          <w:color w:val="231F20"/>
          <w:w w:val="11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lige.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Alle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indretninger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afløb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forsyning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med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lys,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spacing w:val="4"/>
          <w:w w:val="105"/>
          <w:lang w:val="da-DK"/>
        </w:rPr>
        <w:t>gas,</w:t>
      </w:r>
      <w:r w:rsidRPr="00706616">
        <w:rPr>
          <w:color w:val="231F20"/>
          <w:w w:val="108"/>
          <w:lang w:val="da-DK"/>
        </w:rPr>
        <w:t xml:space="preserve"> </w:t>
      </w:r>
      <w:r w:rsidRPr="00706616">
        <w:rPr>
          <w:color w:val="231F20"/>
          <w:spacing w:val="4"/>
          <w:w w:val="105"/>
          <w:lang w:val="da-DK"/>
        </w:rPr>
        <w:t xml:space="preserve">vand, varme </w:t>
      </w:r>
      <w:r w:rsidRPr="00706616">
        <w:rPr>
          <w:color w:val="231F20"/>
          <w:spacing w:val="2"/>
          <w:w w:val="105"/>
          <w:lang w:val="da-DK"/>
        </w:rPr>
        <w:t xml:space="preserve">og </w:t>
      </w:r>
      <w:r w:rsidRPr="00706616">
        <w:rPr>
          <w:color w:val="231F20"/>
          <w:spacing w:val="4"/>
          <w:w w:val="105"/>
          <w:lang w:val="da-DK"/>
        </w:rPr>
        <w:t xml:space="preserve">kulde </w:t>
      </w:r>
      <w:r w:rsidRPr="00706616">
        <w:rPr>
          <w:color w:val="231F20"/>
          <w:spacing w:val="3"/>
          <w:w w:val="105"/>
          <w:lang w:val="da-DK"/>
        </w:rPr>
        <w:t xml:space="preserve">skal </w:t>
      </w:r>
      <w:r w:rsidRPr="00706616">
        <w:rPr>
          <w:color w:val="231F20"/>
          <w:spacing w:val="4"/>
          <w:w w:val="105"/>
          <w:lang w:val="da-DK"/>
        </w:rPr>
        <w:t xml:space="preserve">holdes </w:t>
      </w:r>
      <w:r w:rsidRPr="00706616">
        <w:rPr>
          <w:color w:val="231F20"/>
          <w:w w:val="105"/>
          <w:lang w:val="da-DK"/>
        </w:rPr>
        <w:t xml:space="preserve">i </w:t>
      </w:r>
      <w:r w:rsidRPr="00706616">
        <w:rPr>
          <w:color w:val="231F20"/>
          <w:spacing w:val="3"/>
          <w:w w:val="105"/>
          <w:lang w:val="da-DK"/>
        </w:rPr>
        <w:t xml:space="preserve">god </w:t>
      </w:r>
      <w:r w:rsidRPr="00706616">
        <w:rPr>
          <w:color w:val="231F20"/>
          <w:spacing w:val="2"/>
          <w:w w:val="105"/>
          <w:lang w:val="da-DK"/>
        </w:rPr>
        <w:t xml:space="preserve">og </w:t>
      </w:r>
      <w:r w:rsidRPr="00706616">
        <w:rPr>
          <w:color w:val="231F20"/>
          <w:spacing w:val="4"/>
          <w:w w:val="105"/>
          <w:lang w:val="da-DK"/>
        </w:rPr>
        <w:t xml:space="preserve">brugbar </w:t>
      </w:r>
      <w:r w:rsidRPr="00706616">
        <w:rPr>
          <w:color w:val="231F20"/>
          <w:spacing w:val="5"/>
          <w:w w:val="105"/>
          <w:lang w:val="da-DK"/>
        </w:rPr>
        <w:t>stand.</w:t>
      </w:r>
      <w:r w:rsidRPr="00706616">
        <w:rPr>
          <w:color w:val="231F20"/>
          <w:spacing w:val="-33"/>
          <w:w w:val="105"/>
          <w:lang w:val="da-DK"/>
        </w:rPr>
        <w:t xml:space="preserve"> </w:t>
      </w:r>
      <w:r w:rsidRPr="00706616">
        <w:rPr>
          <w:color w:val="231F20"/>
          <w:spacing w:val="3"/>
          <w:w w:val="105"/>
          <w:lang w:val="da-DK"/>
        </w:rPr>
        <w:t>Udlejeren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spacing w:val="3"/>
          <w:w w:val="105"/>
          <w:lang w:val="da-DK"/>
        </w:rPr>
        <w:t>skal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spacing w:val="4"/>
          <w:w w:val="105"/>
          <w:lang w:val="da-DK"/>
        </w:rPr>
        <w:t>ligeledes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spacing w:val="3"/>
          <w:w w:val="105"/>
          <w:lang w:val="da-DK"/>
        </w:rPr>
        <w:t>sørge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spacing w:val="2"/>
          <w:w w:val="105"/>
          <w:lang w:val="da-DK"/>
        </w:rPr>
        <w:t>for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spacing w:val="3"/>
          <w:w w:val="105"/>
          <w:lang w:val="da-DK"/>
        </w:rPr>
        <w:t>renholdelse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sædvan­</w:t>
      </w:r>
      <w:proofErr w:type="spellEnd"/>
      <w:r w:rsidRPr="00706616">
        <w:rPr>
          <w:color w:val="231F20"/>
          <w:spacing w:val="-4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lig belysning af ejendommen og adgangsvejene til </w:t>
      </w:r>
      <w:r w:rsidRPr="00706616">
        <w:rPr>
          <w:color w:val="231F20"/>
          <w:spacing w:val="2"/>
          <w:w w:val="105"/>
          <w:lang w:val="da-DK"/>
        </w:rPr>
        <w:t>det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lejede,</w:t>
      </w:r>
      <w:r w:rsidRPr="00706616">
        <w:rPr>
          <w:color w:val="231F20"/>
          <w:w w:val="108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ligesom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renholde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fortov,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gård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andre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fælles</w:t>
      </w:r>
      <w:r w:rsidRPr="00706616">
        <w:rPr>
          <w:color w:val="231F20"/>
          <w:spacing w:val="-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indretninger.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2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aftalt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andet,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lejeperioden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foretage</w:t>
      </w:r>
      <w:r w:rsidRPr="00706616">
        <w:rPr>
          <w:color w:val="231F20"/>
          <w:spacing w:val="-3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vedligeholdelse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fornøden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fornyelse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låse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nøgler,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så</w:t>
      </w:r>
      <w:r w:rsidRPr="00706616">
        <w:rPr>
          <w:color w:val="231F20"/>
          <w:spacing w:val="-4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disse altid er i god vedligeholdt </w:t>
      </w:r>
      <w:r w:rsidRPr="00706616">
        <w:rPr>
          <w:color w:val="231F20"/>
          <w:spacing w:val="4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stand.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691CAB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Der kan mellem lejeren og udlejeren aftales en anden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vedlige­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holdelsesfordeling</w:t>
      </w:r>
      <w:proofErr w:type="spellEnd"/>
      <w:r w:rsidRPr="00706616">
        <w:rPr>
          <w:color w:val="231F20"/>
          <w:w w:val="105"/>
          <w:lang w:val="da-DK"/>
        </w:rPr>
        <w:t>,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fx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således,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påtager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sig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skulle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vedligeholde og eventuelt forny toiletkummer, haner,</w:t>
      </w:r>
      <w:r w:rsidRPr="00706616">
        <w:rPr>
          <w:color w:val="231F20"/>
          <w:spacing w:val="42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køleska­</w:t>
      </w:r>
      <w:proofErr w:type="spellEnd"/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be</w:t>
      </w:r>
      <w:proofErr w:type="spellEnd"/>
      <w:r w:rsidRPr="00706616">
        <w:rPr>
          <w:color w:val="231F20"/>
          <w:w w:val="105"/>
          <w:lang w:val="da-DK"/>
        </w:rPr>
        <w:t>,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køkkenborde,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blandingsbatterier,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ruder,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gulve,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gulvbelæg­</w:t>
      </w:r>
      <w:r w:rsidRPr="00706616">
        <w:rPr>
          <w:color w:val="231F20"/>
          <w:spacing w:val="-46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ning</w:t>
      </w:r>
      <w:proofErr w:type="spellEnd"/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lign.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Aftaler,</w:t>
      </w:r>
      <w:r w:rsidRPr="00691CAB">
        <w:rPr>
          <w:color w:val="231F20"/>
          <w:spacing w:val="2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hvorefter</w:t>
      </w:r>
      <w:r w:rsidRPr="00691CAB">
        <w:rPr>
          <w:color w:val="231F20"/>
          <w:spacing w:val="2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lejeren</w:t>
      </w:r>
      <w:r w:rsidRPr="00691CAB">
        <w:rPr>
          <w:color w:val="231F20"/>
          <w:spacing w:val="2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påtager</w:t>
      </w:r>
      <w:r w:rsidRPr="00691CAB">
        <w:rPr>
          <w:color w:val="231F20"/>
          <w:spacing w:val="2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sig</w:t>
      </w:r>
      <w:r w:rsidRPr="00691CAB">
        <w:rPr>
          <w:color w:val="231F20"/>
          <w:spacing w:val="2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at</w:t>
      </w:r>
      <w:r w:rsidRPr="00691CAB">
        <w:rPr>
          <w:color w:val="231F20"/>
          <w:spacing w:val="2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vedlige­</w:t>
      </w:r>
      <w:r w:rsidRPr="00691CAB">
        <w:rPr>
          <w:color w:val="231F20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 xml:space="preserve">holde andet end låse og nøgler, skal indføjes i   </w:t>
      </w:r>
      <w:r w:rsidRPr="00691CAB">
        <w:rPr>
          <w:color w:val="231F20"/>
          <w:spacing w:val="8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lejekontraktens</w:t>
      </w:r>
    </w:p>
    <w:p w:rsidRPr="00706616" w:rsidR="00AD0160" w:rsidRDefault="00706616">
      <w:pPr>
        <w:pStyle w:val="Brdtekst"/>
        <w:spacing w:before="1"/>
        <w:jc w:val="both"/>
        <w:rPr>
          <w:lang w:val="da-DK"/>
        </w:rPr>
      </w:pPr>
      <w:r w:rsidRPr="00706616">
        <w:rPr>
          <w:color w:val="231F20"/>
          <w:lang w:val="da-DK"/>
        </w:rPr>
        <w:t>§</w:t>
      </w:r>
      <w:r w:rsidRPr="00706616">
        <w:rPr>
          <w:color w:val="231F20"/>
          <w:spacing w:val="-3"/>
          <w:lang w:val="da-DK"/>
        </w:rPr>
        <w:t xml:space="preserve"> </w:t>
      </w:r>
      <w:r w:rsidRPr="00706616">
        <w:rPr>
          <w:color w:val="231F20"/>
          <w:lang w:val="da-DK"/>
        </w:rPr>
        <w:t>11.</w:t>
      </w:r>
    </w:p>
    <w:p w:rsidRPr="00706616" w:rsidR="00AD0160" w:rsidRDefault="00AD0160">
      <w:pPr>
        <w:spacing w:before="3"/>
        <w:rPr>
          <w:rFonts w:ascii="Times New Roman" w:hAnsi="Times New Roman" w:eastAsia="Times New Roman" w:cs="Times New Roman"/>
          <w:sz w:val="20"/>
          <w:szCs w:val="20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1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1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lejemål,</w:t>
      </w:r>
      <w:r w:rsidRPr="00706616">
        <w:rPr>
          <w:color w:val="231F20"/>
          <w:spacing w:val="1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1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1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omfattet</w:t>
      </w:r>
      <w:r w:rsidRPr="00706616">
        <w:rPr>
          <w:color w:val="231F20"/>
          <w:spacing w:val="1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af </w:t>
      </w:r>
      <w:r w:rsidRPr="00706616">
        <w:rPr>
          <w:color w:val="231F20"/>
          <w:spacing w:val="1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boligreguleringslovens </w:t>
      </w:r>
      <w:r w:rsidRPr="00706616">
        <w:rPr>
          <w:color w:val="231F20"/>
          <w:spacing w:val="13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ka­</w:t>
      </w:r>
      <w:proofErr w:type="spellEnd"/>
      <w:r w:rsidRPr="00706616">
        <w:rPr>
          <w:color w:val="231F20"/>
          <w:spacing w:val="-33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pitel</w:t>
      </w:r>
      <w:proofErr w:type="spellEnd"/>
      <w:r w:rsidRPr="00706616">
        <w:rPr>
          <w:color w:val="231F20"/>
          <w:spacing w:val="1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II­1V,</w:t>
      </w:r>
      <w:r w:rsidRPr="00706616">
        <w:rPr>
          <w:color w:val="231F20"/>
          <w:spacing w:val="1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1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1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dog</w:t>
      </w:r>
      <w:r w:rsidRPr="00706616">
        <w:rPr>
          <w:color w:val="231F20"/>
          <w:spacing w:val="1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</w:t>
      </w:r>
      <w:r w:rsidRPr="00706616">
        <w:rPr>
          <w:color w:val="231F20"/>
          <w:spacing w:val="1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aftales,</w:t>
      </w:r>
      <w:r w:rsidRPr="00706616">
        <w:rPr>
          <w:color w:val="231F20"/>
          <w:spacing w:val="1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1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1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overtager</w:t>
      </w:r>
      <w:r w:rsidRPr="00706616">
        <w:rPr>
          <w:color w:val="231F20"/>
          <w:spacing w:val="-4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udlejerens pligt til udvendig vedligeholdelse. Det kan dog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afta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les,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vedligeholde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den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have,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indgår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-4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lejede.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 xml:space="preserve">Er der </w:t>
      </w:r>
      <w:r w:rsidRPr="00706616">
        <w:rPr>
          <w:color w:val="231F20"/>
          <w:spacing w:val="2"/>
          <w:w w:val="105"/>
          <w:lang w:val="da-DK"/>
        </w:rPr>
        <w:t xml:space="preserve">mellem lejeren </w:t>
      </w:r>
      <w:r w:rsidRPr="00706616">
        <w:rPr>
          <w:color w:val="231F20"/>
          <w:w w:val="105"/>
          <w:lang w:val="da-DK"/>
        </w:rPr>
        <w:t>og udlejeren aftalt en sådan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anden</w:t>
      </w:r>
      <w:r w:rsidRPr="00706616">
        <w:rPr>
          <w:color w:val="231F20"/>
          <w:w w:val="108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vedligeholdelsesfordeling, skal lejeren i lejeperioden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foretage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vedligeholdelse så ofte, at de pågældende indretninger altid  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er i god vedligeholdt </w:t>
      </w:r>
      <w:r w:rsidRPr="00706616">
        <w:rPr>
          <w:color w:val="231F20"/>
          <w:spacing w:val="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stand.</w:t>
      </w:r>
    </w:p>
    <w:p w:rsidRPr="00706616" w:rsidR="00AD0160" w:rsidRDefault="00AD0160">
      <w:pPr>
        <w:spacing w:line="254" w:lineRule="auto"/>
        <w:jc w:val="both"/>
        <w:rPr>
          <w:lang w:val="da-DK"/>
        </w:rPr>
        <w:sectPr w:rsidRPr="00706616" w:rsidR="00AD0160">
          <w:pgSz w:w="11910" w:h="16840"/>
          <w:pgMar w:top="1340" w:right="460" w:bottom="1000" w:left="1020" w:header="0" w:footer="809" w:gutter="0"/>
          <w:cols w:equalWidth="0" w:space="708" w:num="2">
            <w:col w:w="4937" w:space="448"/>
            <w:col w:w="5045"/>
          </w:cols>
        </w:sectPr>
      </w:pPr>
    </w:p>
    <w:p w:rsidRPr="00706616" w:rsidR="00AD0160" w:rsidRDefault="00706616">
      <w:pPr>
        <w:pStyle w:val="Overskrift3"/>
        <w:spacing w:before="11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lastRenderedPageBreak/>
        <w:t>Fraflytningssyn</w:t>
      </w:r>
      <w:r w:rsidRPr="00706616">
        <w:rPr>
          <w:color w:val="231F20"/>
          <w:spacing w:val="-8"/>
          <w:lang w:val="da-DK"/>
        </w:rPr>
        <w:t xml:space="preserve"> </w:t>
      </w:r>
      <w:r w:rsidRPr="00706616">
        <w:rPr>
          <w:color w:val="231F20"/>
          <w:spacing w:val="-3"/>
          <w:lang w:val="da-DK"/>
        </w:rPr>
        <w:t>mv..</w:t>
      </w:r>
    </w:p>
    <w:p w:rsidRPr="00706616" w:rsidR="00AD0160" w:rsidRDefault="00706616">
      <w:pPr>
        <w:pStyle w:val="Brdtekst"/>
        <w:spacing w:before="13"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Udlejere,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på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fraflytningstidspunktet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mere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end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én</w:t>
      </w:r>
      <w:r w:rsidRPr="00706616">
        <w:rPr>
          <w:color w:val="231F20"/>
          <w:spacing w:val="-4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beboelseslejlighed,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3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forpligtet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spacing w:val="-3"/>
          <w:w w:val="105"/>
          <w:lang w:val="da-DK"/>
        </w:rPr>
        <w:t>til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spacing w:val="-7"/>
          <w:w w:val="105"/>
          <w:lang w:val="da-DK"/>
        </w:rPr>
        <w:t>at</w:t>
      </w:r>
      <w:r w:rsidRPr="00706616">
        <w:rPr>
          <w:color w:val="231F20"/>
          <w:spacing w:val="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afholde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spacing w:val="4"/>
          <w:w w:val="105"/>
          <w:lang w:val="da-DK"/>
        </w:rPr>
        <w:t>fraflytningssyn</w:t>
      </w:r>
      <w:r w:rsidRPr="00706616">
        <w:rPr>
          <w:color w:val="231F20"/>
          <w:spacing w:val="-45"/>
          <w:w w:val="105"/>
          <w:lang w:val="da-DK"/>
        </w:rPr>
        <w:t xml:space="preserve"> </w:t>
      </w:r>
      <w:r w:rsidRPr="00706616">
        <w:rPr>
          <w:color w:val="231F20"/>
          <w:spacing w:val="3"/>
          <w:w w:val="105"/>
          <w:lang w:val="da-DK"/>
        </w:rPr>
        <w:t>sammen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spacing w:val="2"/>
          <w:w w:val="105"/>
          <w:lang w:val="da-DK"/>
        </w:rPr>
        <w:t>med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spacing w:val="3"/>
          <w:w w:val="105"/>
          <w:lang w:val="da-DK"/>
        </w:rPr>
        <w:t>lejeren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spacing w:val="3"/>
          <w:w w:val="105"/>
          <w:lang w:val="da-DK"/>
        </w:rPr>
        <w:t>udarbejde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fraflytningsrapport</w:t>
      </w:r>
      <w:r w:rsidRPr="00706616">
        <w:rPr>
          <w:color w:val="231F20"/>
          <w:spacing w:val="-4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efter lejelovens § 98, stk. 3­5.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spacing w:val="-5"/>
          <w:lang w:val="da-DK"/>
        </w:rPr>
        <w:t xml:space="preserve">Istandsættelse </w:t>
      </w:r>
      <w:r w:rsidRPr="00706616">
        <w:rPr>
          <w:color w:val="231F20"/>
          <w:spacing w:val="5"/>
          <w:lang w:val="da-DK"/>
        </w:rPr>
        <w:t xml:space="preserve">ved </w:t>
      </w:r>
      <w:r w:rsidRPr="00706616">
        <w:rPr>
          <w:color w:val="231F20"/>
          <w:spacing w:val="7"/>
          <w:lang w:val="da-DK"/>
        </w:rPr>
        <w:t xml:space="preserve">fraflytning </w:t>
      </w:r>
      <w:r w:rsidRPr="00706616">
        <w:rPr>
          <w:color w:val="231F20"/>
          <w:lang w:val="da-DK"/>
        </w:rPr>
        <w:t>-</w:t>
      </w:r>
      <w:r w:rsidRPr="00706616">
        <w:rPr>
          <w:color w:val="231F20"/>
          <w:spacing w:val="26"/>
          <w:lang w:val="da-DK"/>
        </w:rPr>
        <w:t xml:space="preserve"> </w:t>
      </w:r>
      <w:r w:rsidRPr="00706616">
        <w:rPr>
          <w:color w:val="231F20"/>
          <w:spacing w:val="6"/>
          <w:lang w:val="da-DK"/>
        </w:rPr>
        <w:t>indvendig.</w:t>
      </w:r>
    </w:p>
    <w:p w:rsidRPr="00706616" w:rsidR="00AD0160" w:rsidRDefault="00706616">
      <w:pPr>
        <w:pStyle w:val="Brdtekst"/>
        <w:spacing w:before="13" w:line="254" w:lineRule="auto"/>
        <w:ind w:right="2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Har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pligten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foretage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den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indvendige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vedlige­</w:t>
      </w:r>
      <w:r w:rsidRPr="00706616">
        <w:rPr>
          <w:color w:val="231F20"/>
          <w:spacing w:val="-45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holdelse</w:t>
      </w:r>
      <w:proofErr w:type="spellEnd"/>
      <w:r w:rsidRPr="00706616">
        <w:rPr>
          <w:color w:val="231F20"/>
          <w:w w:val="105"/>
          <w:lang w:val="da-DK"/>
        </w:rPr>
        <w:t xml:space="preserve"> af lejemålet, vil lejeren alene kunne blive </w:t>
      </w:r>
      <w:r w:rsidRPr="00706616">
        <w:rPr>
          <w:color w:val="231F20"/>
          <w:spacing w:val="4"/>
          <w:w w:val="105"/>
          <w:lang w:val="da-DK"/>
        </w:rPr>
        <w:t>mødt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spacing w:val="4"/>
          <w:w w:val="105"/>
          <w:lang w:val="da-DK"/>
        </w:rPr>
        <w:t>med</w:t>
      </w:r>
      <w:r w:rsidRPr="00706616">
        <w:rPr>
          <w:color w:val="231F20"/>
          <w:w w:val="110"/>
          <w:lang w:val="da-DK"/>
        </w:rPr>
        <w:t xml:space="preserve"> </w:t>
      </w:r>
      <w:r w:rsidRPr="00706616">
        <w:rPr>
          <w:color w:val="231F20"/>
          <w:spacing w:val="4"/>
          <w:w w:val="105"/>
          <w:lang w:val="da-DK"/>
        </w:rPr>
        <w:t xml:space="preserve">krav </w:t>
      </w:r>
      <w:r w:rsidRPr="00706616">
        <w:rPr>
          <w:color w:val="231F20"/>
          <w:spacing w:val="3"/>
          <w:w w:val="105"/>
          <w:lang w:val="da-DK"/>
        </w:rPr>
        <w:t xml:space="preserve">om at </w:t>
      </w:r>
      <w:r w:rsidRPr="00706616">
        <w:rPr>
          <w:color w:val="231F20"/>
          <w:spacing w:val="4"/>
          <w:w w:val="105"/>
          <w:lang w:val="da-DK"/>
        </w:rPr>
        <w:t xml:space="preserve">male osv., hvis </w:t>
      </w:r>
      <w:r w:rsidRPr="00706616">
        <w:rPr>
          <w:color w:val="231F20"/>
          <w:spacing w:val="5"/>
          <w:w w:val="105"/>
          <w:lang w:val="da-DK"/>
        </w:rPr>
        <w:t xml:space="preserve">lejeren </w:t>
      </w:r>
      <w:r w:rsidRPr="00706616">
        <w:rPr>
          <w:color w:val="231F20"/>
          <w:spacing w:val="4"/>
          <w:w w:val="105"/>
          <w:lang w:val="da-DK"/>
        </w:rPr>
        <w:t xml:space="preserve">har </w:t>
      </w:r>
      <w:r w:rsidRPr="00706616">
        <w:rPr>
          <w:color w:val="231F20"/>
          <w:spacing w:val="5"/>
          <w:w w:val="105"/>
          <w:lang w:val="da-DK"/>
        </w:rPr>
        <w:t>påført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spacing w:val="6"/>
          <w:w w:val="105"/>
          <w:lang w:val="da-DK"/>
        </w:rPr>
        <w:t>lejemålet</w:t>
      </w:r>
      <w:r w:rsidRPr="00706616">
        <w:rPr>
          <w:color w:val="231F20"/>
          <w:w w:val="119"/>
          <w:lang w:val="da-DK"/>
        </w:rPr>
        <w:t xml:space="preserve"> </w:t>
      </w:r>
      <w:r w:rsidRPr="00706616">
        <w:rPr>
          <w:color w:val="231F20"/>
          <w:spacing w:val="6"/>
          <w:w w:val="105"/>
          <w:lang w:val="da-DK"/>
        </w:rPr>
        <w:t>skader.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spacing w:val="6"/>
          <w:w w:val="105"/>
          <w:lang w:val="da-DK"/>
        </w:rPr>
        <w:t>Lejeren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spacing w:val="5"/>
          <w:w w:val="105"/>
          <w:lang w:val="da-DK"/>
        </w:rPr>
        <w:t>skal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spacing w:val="6"/>
          <w:w w:val="105"/>
          <w:lang w:val="da-DK"/>
        </w:rPr>
        <w:t>således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spacing w:val="5"/>
          <w:w w:val="105"/>
          <w:lang w:val="da-DK"/>
        </w:rPr>
        <w:t>ikke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spacing w:val="6"/>
          <w:w w:val="105"/>
          <w:lang w:val="da-DK"/>
        </w:rPr>
        <w:t>udbedre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forringelse,</w:t>
      </w:r>
      <w:r w:rsidRPr="00706616">
        <w:rPr>
          <w:color w:val="231F20"/>
          <w:spacing w:val="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</w:t>
      </w:r>
      <w:r w:rsidRPr="00706616">
        <w:rPr>
          <w:color w:val="231F20"/>
          <w:spacing w:val="-4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skyldes slid og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ælde.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 xml:space="preserve">Har lejeren ved </w:t>
      </w:r>
      <w:r w:rsidRPr="00706616">
        <w:rPr>
          <w:color w:val="231F20"/>
          <w:spacing w:val="-3"/>
          <w:w w:val="105"/>
          <w:lang w:val="da-DK"/>
        </w:rPr>
        <w:t xml:space="preserve">aftalen </w:t>
      </w:r>
      <w:r w:rsidRPr="00706616">
        <w:rPr>
          <w:color w:val="231F20"/>
          <w:w w:val="105"/>
          <w:lang w:val="da-DK"/>
        </w:rPr>
        <w:t xml:space="preserve">overtaget </w:t>
      </w:r>
      <w:r w:rsidRPr="00706616">
        <w:rPr>
          <w:color w:val="231F20"/>
          <w:spacing w:val="-7"/>
          <w:w w:val="105"/>
          <w:lang w:val="da-DK"/>
        </w:rPr>
        <w:t xml:space="preserve">den </w:t>
      </w:r>
      <w:r w:rsidRPr="00706616">
        <w:rPr>
          <w:color w:val="231F20"/>
          <w:w w:val="105"/>
          <w:lang w:val="da-DK"/>
        </w:rPr>
        <w:t>indvendige</w:t>
      </w:r>
      <w:r w:rsidRPr="00706616">
        <w:rPr>
          <w:color w:val="231F20"/>
          <w:spacing w:val="-10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vedligehol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delsespligt</w:t>
      </w:r>
      <w:proofErr w:type="spellEnd"/>
      <w:r w:rsidRPr="00706616">
        <w:rPr>
          <w:color w:val="231F20"/>
          <w:w w:val="105"/>
          <w:lang w:val="da-DK"/>
        </w:rPr>
        <w:t>,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lejeforholdets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ophør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aflevere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jemålet</w:t>
      </w:r>
      <w:proofErr w:type="spellEnd"/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spacing w:val="-5"/>
          <w:w w:val="105"/>
          <w:lang w:val="da-DK"/>
        </w:rPr>
        <w:t>samme</w:t>
      </w:r>
      <w:r w:rsidRPr="00706616">
        <w:rPr>
          <w:color w:val="231F20"/>
          <w:spacing w:val="14"/>
          <w:w w:val="105"/>
          <w:lang w:val="da-DK"/>
        </w:rPr>
        <w:t xml:space="preserve"> </w:t>
      </w:r>
      <w:r w:rsidRPr="00706616">
        <w:rPr>
          <w:color w:val="231F20"/>
          <w:spacing w:val="-3"/>
          <w:w w:val="105"/>
          <w:lang w:val="da-DK"/>
        </w:rPr>
        <w:t>stand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spacing w:val="-3"/>
          <w:w w:val="105"/>
          <w:lang w:val="da-DK"/>
        </w:rPr>
        <w:t>ved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spacing w:val="2"/>
          <w:w w:val="105"/>
          <w:lang w:val="da-DK"/>
        </w:rPr>
        <w:t>overleveringen.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spacing w:val="3"/>
          <w:w w:val="105"/>
          <w:lang w:val="da-DK"/>
        </w:rPr>
        <w:t>betyder,</w:t>
      </w:r>
      <w:r w:rsidRPr="00706616">
        <w:rPr>
          <w:color w:val="231F20"/>
          <w:spacing w:val="-4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at </w:t>
      </w:r>
      <w:r w:rsidRPr="00706616">
        <w:rPr>
          <w:color w:val="231F20"/>
          <w:spacing w:val="3"/>
          <w:w w:val="105"/>
          <w:lang w:val="da-DK"/>
        </w:rPr>
        <w:t xml:space="preserve">lejeren </w:t>
      </w:r>
      <w:r w:rsidRPr="00706616">
        <w:rPr>
          <w:color w:val="231F20"/>
          <w:spacing w:val="2"/>
          <w:w w:val="105"/>
          <w:lang w:val="da-DK"/>
        </w:rPr>
        <w:t xml:space="preserve">inden fraflytning </w:t>
      </w:r>
      <w:r w:rsidRPr="00706616">
        <w:rPr>
          <w:color w:val="231F20"/>
          <w:w w:val="105"/>
          <w:lang w:val="da-DK"/>
        </w:rPr>
        <w:t>skal udføre den vedligeholdelse</w:t>
      </w:r>
      <w:r w:rsidRPr="00706616">
        <w:rPr>
          <w:color w:val="231F20"/>
          <w:spacing w:val="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-2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lofter, vægge, gulve osv., som burde have været udført i 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løbet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lejeperioden.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spacing w:val="4"/>
          <w:lang w:val="da-DK"/>
        </w:rPr>
        <w:t xml:space="preserve">Istandsættelse </w:t>
      </w:r>
      <w:r w:rsidRPr="00706616">
        <w:rPr>
          <w:color w:val="231F20"/>
          <w:spacing w:val="3"/>
          <w:lang w:val="da-DK"/>
        </w:rPr>
        <w:t xml:space="preserve">ved </w:t>
      </w:r>
      <w:r w:rsidRPr="00706616">
        <w:rPr>
          <w:color w:val="231F20"/>
          <w:spacing w:val="4"/>
          <w:lang w:val="da-DK"/>
        </w:rPr>
        <w:t xml:space="preserve">fraflytning </w:t>
      </w:r>
      <w:r w:rsidRPr="00706616">
        <w:rPr>
          <w:color w:val="231F20"/>
          <w:lang w:val="da-DK"/>
        </w:rPr>
        <w:t>-</w:t>
      </w:r>
      <w:r w:rsidRPr="00706616">
        <w:rPr>
          <w:color w:val="231F20"/>
          <w:spacing w:val="38"/>
          <w:lang w:val="da-DK"/>
        </w:rPr>
        <w:t xml:space="preserve"> </w:t>
      </w:r>
      <w:r w:rsidRPr="00706616">
        <w:rPr>
          <w:color w:val="231F20"/>
          <w:spacing w:val="5"/>
          <w:lang w:val="da-DK"/>
        </w:rPr>
        <w:t>udvendig.</w:t>
      </w:r>
    </w:p>
    <w:p w:rsidRPr="00706616" w:rsidR="00AD0160" w:rsidRDefault="00706616">
      <w:pPr>
        <w:pStyle w:val="Brdtekst"/>
        <w:spacing w:before="13" w:line="254" w:lineRule="auto"/>
        <w:jc w:val="both"/>
        <w:rPr>
          <w:lang w:val="da-DK"/>
        </w:rPr>
      </w:pPr>
      <w:r w:rsidRPr="00706616">
        <w:rPr>
          <w:color w:val="231F20"/>
          <w:spacing w:val="2"/>
          <w:w w:val="105"/>
          <w:lang w:val="da-DK"/>
        </w:rPr>
        <w:t>Låse</w:t>
      </w:r>
      <w:r w:rsidRPr="00706616">
        <w:rPr>
          <w:color w:val="231F20"/>
          <w:spacing w:val="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8"/>
          <w:w w:val="105"/>
          <w:lang w:val="da-DK"/>
        </w:rPr>
        <w:t xml:space="preserve"> </w:t>
      </w:r>
      <w:r w:rsidRPr="00706616">
        <w:rPr>
          <w:color w:val="231F20"/>
          <w:spacing w:val="2"/>
          <w:w w:val="105"/>
          <w:lang w:val="da-DK"/>
        </w:rPr>
        <w:t>nøgler</w:t>
      </w:r>
      <w:r w:rsidRPr="00706616">
        <w:rPr>
          <w:color w:val="231F20"/>
          <w:spacing w:val="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8"/>
          <w:w w:val="105"/>
          <w:lang w:val="da-DK"/>
        </w:rPr>
        <w:t xml:space="preserve"> </w:t>
      </w:r>
      <w:r w:rsidRPr="00706616">
        <w:rPr>
          <w:color w:val="231F20"/>
          <w:spacing w:val="2"/>
          <w:w w:val="105"/>
          <w:lang w:val="da-DK"/>
        </w:rPr>
        <w:t>eventuelle</w:t>
      </w:r>
      <w:r w:rsidRPr="00706616">
        <w:rPr>
          <w:color w:val="231F20"/>
          <w:spacing w:val="6"/>
          <w:w w:val="105"/>
          <w:lang w:val="da-DK"/>
        </w:rPr>
        <w:t xml:space="preserve"> </w:t>
      </w:r>
      <w:r w:rsidRPr="00706616">
        <w:rPr>
          <w:color w:val="231F20"/>
          <w:spacing w:val="2"/>
          <w:w w:val="105"/>
          <w:lang w:val="da-DK"/>
        </w:rPr>
        <w:t>andre</w:t>
      </w:r>
      <w:r w:rsidRPr="00706616">
        <w:rPr>
          <w:color w:val="231F20"/>
          <w:spacing w:val="6"/>
          <w:w w:val="105"/>
          <w:lang w:val="da-DK"/>
        </w:rPr>
        <w:t xml:space="preserve"> </w:t>
      </w:r>
      <w:r w:rsidRPr="00706616">
        <w:rPr>
          <w:color w:val="231F20"/>
          <w:spacing w:val="2"/>
          <w:w w:val="105"/>
          <w:lang w:val="da-DK"/>
        </w:rPr>
        <w:t>genstande,</w:t>
      </w:r>
      <w:r w:rsidRPr="00706616">
        <w:rPr>
          <w:color w:val="231F20"/>
          <w:spacing w:val="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</w:t>
      </w:r>
      <w:r w:rsidRPr="00706616">
        <w:rPr>
          <w:color w:val="231F20"/>
          <w:spacing w:val="8"/>
          <w:w w:val="105"/>
          <w:lang w:val="da-DK"/>
        </w:rPr>
        <w:t xml:space="preserve"> </w:t>
      </w:r>
      <w:r w:rsidRPr="00706616">
        <w:rPr>
          <w:color w:val="231F20"/>
          <w:spacing w:val="3"/>
          <w:w w:val="105"/>
          <w:lang w:val="da-DK"/>
        </w:rPr>
        <w:t>efter</w:t>
      </w:r>
      <w:r w:rsidRPr="00706616">
        <w:rPr>
          <w:color w:val="231F20"/>
          <w:spacing w:val="-4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aftalen er omfattet af lejerens udvendige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vedligeholdelses­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spacing w:val="5"/>
          <w:w w:val="105"/>
          <w:lang w:val="da-DK"/>
        </w:rPr>
        <w:t xml:space="preserve">forpligtelse, </w:t>
      </w:r>
      <w:r w:rsidRPr="00706616">
        <w:rPr>
          <w:color w:val="231F20"/>
          <w:spacing w:val="4"/>
          <w:w w:val="105"/>
          <w:lang w:val="da-DK"/>
        </w:rPr>
        <w:t xml:space="preserve">skal ved </w:t>
      </w:r>
      <w:r w:rsidRPr="00706616">
        <w:rPr>
          <w:color w:val="231F20"/>
          <w:spacing w:val="5"/>
          <w:w w:val="105"/>
          <w:lang w:val="da-DK"/>
        </w:rPr>
        <w:t xml:space="preserve">lejeforholdets </w:t>
      </w:r>
      <w:r w:rsidRPr="00706616">
        <w:rPr>
          <w:color w:val="231F20"/>
          <w:spacing w:val="4"/>
          <w:w w:val="105"/>
          <w:lang w:val="da-DK"/>
        </w:rPr>
        <w:t xml:space="preserve">ophør </w:t>
      </w:r>
      <w:r w:rsidRPr="00706616">
        <w:rPr>
          <w:color w:val="231F20"/>
          <w:spacing w:val="5"/>
          <w:w w:val="105"/>
          <w:lang w:val="da-DK"/>
        </w:rPr>
        <w:t xml:space="preserve">afleveres 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w w:val="9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samme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stand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ved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overleveringen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med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undtagelse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den</w:t>
      </w:r>
      <w:r w:rsidRPr="00706616">
        <w:rPr>
          <w:color w:val="231F20"/>
          <w:w w:val="11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forringelse,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som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skyldes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almindeligt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slid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ælde,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dog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spacing w:val="-5"/>
          <w:w w:val="105"/>
          <w:lang w:val="da-DK"/>
        </w:rPr>
        <w:t>under</w:t>
      </w:r>
      <w:r w:rsidRPr="00706616">
        <w:rPr>
          <w:color w:val="231F20"/>
          <w:spacing w:val="-40"/>
          <w:w w:val="105"/>
          <w:lang w:val="da-DK"/>
        </w:rPr>
        <w:t xml:space="preserve"> </w:t>
      </w:r>
      <w:r w:rsidRPr="00706616">
        <w:rPr>
          <w:color w:val="231F20"/>
          <w:spacing w:val="-5"/>
          <w:w w:val="105"/>
          <w:lang w:val="da-DK"/>
        </w:rPr>
        <w:t xml:space="preserve">forudsætning </w:t>
      </w:r>
      <w:r w:rsidRPr="00706616">
        <w:rPr>
          <w:color w:val="231F20"/>
          <w:spacing w:val="-4"/>
          <w:w w:val="105"/>
          <w:lang w:val="da-DK"/>
        </w:rPr>
        <w:t xml:space="preserve">af, </w:t>
      </w:r>
      <w:r w:rsidRPr="00706616">
        <w:rPr>
          <w:color w:val="231F20"/>
          <w:spacing w:val="-3"/>
          <w:w w:val="105"/>
          <w:lang w:val="da-DK"/>
        </w:rPr>
        <w:t xml:space="preserve">at </w:t>
      </w:r>
      <w:r w:rsidRPr="00706616">
        <w:rPr>
          <w:color w:val="231F20"/>
          <w:spacing w:val="-5"/>
          <w:w w:val="105"/>
          <w:lang w:val="da-DK"/>
        </w:rPr>
        <w:t xml:space="preserve">genstandene </w:t>
      </w:r>
      <w:r w:rsidRPr="00706616">
        <w:rPr>
          <w:color w:val="231F20"/>
          <w:spacing w:val="-4"/>
          <w:w w:val="105"/>
          <w:lang w:val="da-DK"/>
        </w:rPr>
        <w:t xml:space="preserve">har været </w:t>
      </w:r>
      <w:r w:rsidRPr="00706616">
        <w:rPr>
          <w:color w:val="231F20"/>
          <w:spacing w:val="-5"/>
          <w:w w:val="105"/>
          <w:lang w:val="da-DK"/>
        </w:rPr>
        <w:t xml:space="preserve">løbende   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spacing w:val="2"/>
          <w:w w:val="105"/>
          <w:lang w:val="da-DK"/>
        </w:rPr>
        <w:t>vedligeholdt.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aftales,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lejede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afleveres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bedre</w:t>
      </w:r>
      <w:r w:rsidRPr="00706616">
        <w:rPr>
          <w:color w:val="231F20"/>
          <w:spacing w:val="2"/>
          <w:w w:val="106"/>
          <w:lang w:val="da-DK"/>
        </w:rPr>
        <w:t xml:space="preserve"> </w:t>
      </w:r>
      <w:r w:rsidRPr="00706616">
        <w:rPr>
          <w:color w:val="231F20"/>
          <w:spacing w:val="-3"/>
          <w:w w:val="105"/>
          <w:lang w:val="da-DK"/>
        </w:rPr>
        <w:t xml:space="preserve">stand, </w:t>
      </w:r>
      <w:r w:rsidRPr="00706616">
        <w:rPr>
          <w:color w:val="231F20"/>
          <w:w w:val="105"/>
          <w:lang w:val="da-DK"/>
        </w:rPr>
        <w:t xml:space="preserve">end det var ved </w:t>
      </w:r>
      <w:r w:rsidRPr="00706616">
        <w:rPr>
          <w:color w:val="231F20"/>
          <w:spacing w:val="6"/>
          <w:w w:val="105"/>
          <w:lang w:val="da-DK"/>
        </w:rPr>
        <w:t xml:space="preserve"> </w:t>
      </w:r>
      <w:r w:rsidRPr="00706616">
        <w:rPr>
          <w:color w:val="231F20"/>
          <w:spacing w:val="-3"/>
          <w:w w:val="105"/>
          <w:lang w:val="da-DK"/>
        </w:rPr>
        <w:t>indflytningen.</w:t>
      </w:r>
    </w:p>
    <w:p w:rsidRPr="00706616" w:rsidR="00AD0160" w:rsidRDefault="00AD0160">
      <w:pPr>
        <w:spacing w:before="5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="00AD0160" w:rsidRDefault="00706616">
      <w:pPr>
        <w:pStyle w:val="Overskrift1"/>
        <w:numPr>
          <w:ilvl w:val="0"/>
          <w:numId w:val="3"/>
        </w:numPr>
        <w:tabs>
          <w:tab w:val="left" w:pos="393"/>
        </w:tabs>
        <w:ind w:left="392" w:hanging="279"/>
        <w:jc w:val="both"/>
        <w:rPr>
          <w:b w:val="0"/>
          <w:bCs w:val="0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37248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-25400</wp:posOffset>
                </wp:positionV>
                <wp:extent cx="3060065" cy="495300"/>
                <wp:effectExtent l="0" t="0" r="1270" b="1905"/>
                <wp:wrapNone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065" cy="495300"/>
                          <a:chOff x="1134" y="-40"/>
                          <a:chExt cx="4819" cy="780"/>
                        </a:xfrm>
                      </wpg:grpSpPr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134" y="-40"/>
                            <a:ext cx="4819" cy="300"/>
                            <a:chOff x="1134" y="-40"/>
                            <a:chExt cx="4819" cy="300"/>
                          </a:xfrm>
                        </wpg:grpSpPr>
                        <wps:wsp>
                          <wps:cNvPr id="14" name="Freeform 13"/>
                          <wps:cNvSpPr>
                            <a:spLocks/>
                          </wps:cNvSpPr>
                          <wps:spPr bwMode="auto">
                            <a:xfrm>
                              <a:off x="1134" y="-40"/>
                              <a:ext cx="4819" cy="300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4819"/>
                                <a:gd name="T2" fmla="+- 0 260 -40"/>
                                <a:gd name="T3" fmla="*/ 260 h 300"/>
                                <a:gd name="T4" fmla="+- 0 5953 1134"/>
                                <a:gd name="T5" fmla="*/ T4 w 4819"/>
                                <a:gd name="T6" fmla="+- 0 260 -40"/>
                                <a:gd name="T7" fmla="*/ 260 h 300"/>
                                <a:gd name="T8" fmla="+- 0 5953 1134"/>
                                <a:gd name="T9" fmla="*/ T8 w 4819"/>
                                <a:gd name="T10" fmla="+- 0 -40 -40"/>
                                <a:gd name="T11" fmla="*/ -40 h 300"/>
                                <a:gd name="T12" fmla="+- 0 1134 1134"/>
                                <a:gd name="T13" fmla="*/ T12 w 4819"/>
                                <a:gd name="T14" fmla="+- 0 -40 -40"/>
                                <a:gd name="T15" fmla="*/ -40 h 300"/>
                                <a:gd name="T16" fmla="+- 0 1134 1134"/>
                                <a:gd name="T17" fmla="*/ T16 w 4819"/>
                                <a:gd name="T18" fmla="+- 0 260 -40"/>
                                <a:gd name="T19" fmla="*/ 260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19" h="300">
                                  <a:moveTo>
                                    <a:pt x="0" y="300"/>
                                  </a:moveTo>
                                  <a:lnTo>
                                    <a:pt x="4819" y="300"/>
                                  </a:lnTo>
                                  <a:lnTo>
                                    <a:pt x="48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0"/>
                        <wpg:cNvGrpSpPr>
                          <a:grpSpLocks/>
                        </wpg:cNvGrpSpPr>
                        <wpg:grpSpPr bwMode="auto">
                          <a:xfrm>
                            <a:off x="1134" y="200"/>
                            <a:ext cx="4819" cy="300"/>
                            <a:chOff x="1134" y="200"/>
                            <a:chExt cx="4819" cy="300"/>
                          </a:xfrm>
                        </wpg:grpSpPr>
                        <wps:wsp>
                          <wps:cNvPr id="16" name="Freeform 11"/>
                          <wps:cNvSpPr>
                            <a:spLocks/>
                          </wps:cNvSpPr>
                          <wps:spPr bwMode="auto">
                            <a:xfrm>
                              <a:off x="1134" y="200"/>
                              <a:ext cx="4819" cy="300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4819"/>
                                <a:gd name="T2" fmla="+- 0 500 200"/>
                                <a:gd name="T3" fmla="*/ 500 h 300"/>
                                <a:gd name="T4" fmla="+- 0 5953 1134"/>
                                <a:gd name="T5" fmla="*/ T4 w 4819"/>
                                <a:gd name="T6" fmla="+- 0 500 200"/>
                                <a:gd name="T7" fmla="*/ 500 h 300"/>
                                <a:gd name="T8" fmla="+- 0 5953 1134"/>
                                <a:gd name="T9" fmla="*/ T8 w 4819"/>
                                <a:gd name="T10" fmla="+- 0 200 200"/>
                                <a:gd name="T11" fmla="*/ 200 h 300"/>
                                <a:gd name="T12" fmla="+- 0 1134 1134"/>
                                <a:gd name="T13" fmla="*/ T12 w 4819"/>
                                <a:gd name="T14" fmla="+- 0 200 200"/>
                                <a:gd name="T15" fmla="*/ 200 h 300"/>
                                <a:gd name="T16" fmla="+- 0 1134 1134"/>
                                <a:gd name="T17" fmla="*/ T16 w 4819"/>
                                <a:gd name="T18" fmla="+- 0 500 200"/>
                                <a:gd name="T19" fmla="*/ 500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19" h="300">
                                  <a:moveTo>
                                    <a:pt x="0" y="300"/>
                                  </a:moveTo>
                                  <a:lnTo>
                                    <a:pt x="4819" y="300"/>
                                  </a:lnTo>
                                  <a:lnTo>
                                    <a:pt x="48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8"/>
                        <wpg:cNvGrpSpPr>
                          <a:grpSpLocks/>
                        </wpg:cNvGrpSpPr>
                        <wpg:grpSpPr bwMode="auto">
                          <a:xfrm>
                            <a:off x="1134" y="440"/>
                            <a:ext cx="4819" cy="300"/>
                            <a:chOff x="1134" y="440"/>
                            <a:chExt cx="4819" cy="300"/>
                          </a:xfrm>
                        </wpg:grpSpPr>
                        <wps:wsp>
                          <wps:cNvPr id="18" name="Freeform 9"/>
                          <wps:cNvSpPr>
                            <a:spLocks/>
                          </wps:cNvSpPr>
                          <wps:spPr bwMode="auto">
                            <a:xfrm>
                              <a:off x="1134" y="440"/>
                              <a:ext cx="4819" cy="300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4819"/>
                                <a:gd name="T2" fmla="+- 0 740 440"/>
                                <a:gd name="T3" fmla="*/ 740 h 300"/>
                                <a:gd name="T4" fmla="+- 0 5953 1134"/>
                                <a:gd name="T5" fmla="*/ T4 w 4819"/>
                                <a:gd name="T6" fmla="+- 0 740 440"/>
                                <a:gd name="T7" fmla="*/ 740 h 300"/>
                                <a:gd name="T8" fmla="+- 0 5953 1134"/>
                                <a:gd name="T9" fmla="*/ T8 w 4819"/>
                                <a:gd name="T10" fmla="+- 0 440 440"/>
                                <a:gd name="T11" fmla="*/ 440 h 300"/>
                                <a:gd name="T12" fmla="+- 0 1134 1134"/>
                                <a:gd name="T13" fmla="*/ T12 w 4819"/>
                                <a:gd name="T14" fmla="+- 0 440 440"/>
                                <a:gd name="T15" fmla="*/ 440 h 300"/>
                                <a:gd name="T16" fmla="+- 0 1134 1134"/>
                                <a:gd name="T17" fmla="*/ T16 w 4819"/>
                                <a:gd name="T18" fmla="+- 0 740 440"/>
                                <a:gd name="T19" fmla="*/ 740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19" h="300">
                                  <a:moveTo>
                                    <a:pt x="0" y="300"/>
                                  </a:moveTo>
                                  <a:lnTo>
                                    <a:pt x="4819" y="300"/>
                                  </a:lnTo>
                                  <a:lnTo>
                                    <a:pt x="48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7" style="position:absolute;margin-left:56.7pt;margin-top:-2pt;width:240.95pt;height:39pt;z-index:-251679232;mso-position-horizontal-relative:page" coordsize="4819,780" coordorigin="1134,-40" o:spid="_x0000_s1026" w14:anchorId="3185D4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">
                <v:group id="Group 12" style="position:absolute;left:1134;top:-40;width:4819;height:300" coordsize="4819,300" coordorigin="1134,-4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3" style="position:absolute;left:1134;top:-40;width:4819;height:300;visibility:visible;mso-wrap-style:square;v-text-anchor:top" coordsize="4819,300" o:spid="_x0000_s1028" fillcolor="#d1d3d4" stroked="f" path="m,300r4819,l4819,,,,,3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">
                    <v:path arrowok="t" o:connecttype="custom" o:connectlocs="0,260;4819,260;4819,-40;0,-40;0,260" o:connectangles="0,0,0,0,0"/>
                  </v:shape>
                </v:group>
                <v:group id="Group 10" style="position:absolute;left:1134;top:200;width:4819;height:300" coordsize="4819,300" coordorigin="1134,20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1" style="position:absolute;left:1134;top:200;width:4819;height:300;visibility:visible;mso-wrap-style:square;v-text-anchor:top" coordsize="4819,300" o:spid="_x0000_s1030" fillcolor="#d1d3d4" stroked="f" path="m,300r4819,l4819,,,,,3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">
                    <v:path arrowok="t" o:connecttype="custom" o:connectlocs="0,500;4819,500;4819,200;0,200;0,500" o:connectangles="0,0,0,0,0"/>
                  </v:shape>
                </v:group>
                <v:group id="Group 8" style="position:absolute;left:1134;top:440;width:4819;height:300" coordsize="4819,300" coordorigin="1134,440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9" style="position:absolute;left:1134;top:440;width:4819;height:300;visibility:visible;mso-wrap-style:square;v-text-anchor:top" coordsize="4819,300" o:spid="_x0000_s1032" fillcolor="#d1d3d4" stroked="f" path="m,300r4819,l4819,,,,,3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">
                    <v:path arrowok="t" o:connecttype="custom" o:connectlocs="0,740;4819,740;4819,440;0,440;0,740" o:connectangles="0,0,0,0,0"/>
                  </v:shape>
                </v:group>
                <w10:wrap anchorx="page"/>
              </v:group>
            </w:pict>
          </mc:Fallback>
        </mc:AlternateContent>
      </w:r>
      <w:proofErr w:type="spellStart"/>
      <w:r>
        <w:rPr>
          <w:color w:val="231F20"/>
          <w:spacing w:val="4"/>
        </w:rPr>
        <w:t>Til</w:t>
      </w:r>
      <w:proofErr w:type="spellEnd"/>
      <w:r>
        <w:rPr>
          <w:color w:val="231F20"/>
          <w:spacing w:val="4"/>
        </w:rPr>
        <w:t xml:space="preserve"> </w:t>
      </w:r>
      <w:proofErr w:type="spellStart"/>
      <w:r>
        <w:rPr>
          <w:color w:val="231F20"/>
          <w:spacing w:val="7"/>
        </w:rPr>
        <w:t>lejekontraktens</w:t>
      </w:r>
      <w:proofErr w:type="spellEnd"/>
      <w:r>
        <w:rPr>
          <w:color w:val="231F20"/>
          <w:spacing w:val="7"/>
        </w:rPr>
        <w:t xml:space="preserve"> </w:t>
      </w:r>
      <w:r>
        <w:rPr>
          <w:color w:val="231F20"/>
        </w:rPr>
        <w:t>§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8"/>
        </w:rPr>
        <w:t>10:</w:t>
      </w:r>
    </w:p>
    <w:p w:rsidRPr="00706616" w:rsidR="00AD0160" w:rsidRDefault="00706616">
      <w:pPr>
        <w:spacing w:before="10" w:line="249" w:lineRule="auto"/>
        <w:ind w:left="113" w:right="917"/>
        <w:rPr>
          <w:rFonts w:ascii="Times New Roman" w:hAnsi="Times New Roman" w:eastAsia="Times New Roman" w:cs="Times New Roman"/>
          <w:sz w:val="20"/>
          <w:szCs w:val="20"/>
          <w:lang w:val="da-DK"/>
        </w:rPr>
      </w:pPr>
      <w:r w:rsidRPr="00706616">
        <w:rPr>
          <w:rFonts w:ascii="Times New Roman" w:hAnsi="Times New Roman"/>
          <w:b/>
          <w:color w:val="231F20"/>
          <w:spacing w:val="5"/>
          <w:sz w:val="20"/>
          <w:lang w:val="da-DK"/>
        </w:rPr>
        <w:t xml:space="preserve">Beboerrepræsentation, husorden </w:t>
      </w:r>
      <w:r w:rsidRPr="00706616">
        <w:rPr>
          <w:rFonts w:ascii="Times New Roman" w:hAnsi="Times New Roman"/>
          <w:b/>
          <w:color w:val="231F20"/>
          <w:spacing w:val="3"/>
          <w:sz w:val="20"/>
          <w:lang w:val="da-DK"/>
        </w:rPr>
        <w:t>og</w:t>
      </w:r>
      <w:r w:rsidRPr="00706616">
        <w:rPr>
          <w:rFonts w:ascii="Times New Roman" w:hAnsi="Times New Roman"/>
          <w:b/>
          <w:color w:val="231F20"/>
          <w:spacing w:val="41"/>
          <w:sz w:val="20"/>
          <w:lang w:val="da-DK"/>
        </w:rPr>
        <w:t xml:space="preserve"> </w:t>
      </w:r>
      <w:r w:rsidRPr="00706616">
        <w:rPr>
          <w:rFonts w:ascii="Times New Roman" w:hAnsi="Times New Roman"/>
          <w:b/>
          <w:color w:val="231F20"/>
          <w:spacing w:val="6"/>
          <w:sz w:val="20"/>
          <w:lang w:val="da-DK"/>
        </w:rPr>
        <w:t xml:space="preserve">øvrige </w:t>
      </w:r>
      <w:r w:rsidRPr="00706616">
        <w:rPr>
          <w:rFonts w:ascii="Times New Roman" w:hAnsi="Times New Roman"/>
          <w:b/>
          <w:color w:val="231F20"/>
          <w:sz w:val="20"/>
          <w:lang w:val="da-DK"/>
        </w:rPr>
        <w:t>oplysninger om det</w:t>
      </w:r>
      <w:r w:rsidRPr="00706616">
        <w:rPr>
          <w:rFonts w:ascii="Times New Roman" w:hAnsi="Times New Roman"/>
          <w:b/>
          <w:color w:val="231F20"/>
          <w:spacing w:val="-4"/>
          <w:sz w:val="20"/>
          <w:lang w:val="da-DK"/>
        </w:rPr>
        <w:t xml:space="preserve"> </w:t>
      </w:r>
      <w:r w:rsidRPr="00706616">
        <w:rPr>
          <w:rFonts w:ascii="Times New Roman" w:hAnsi="Times New Roman"/>
          <w:b/>
          <w:color w:val="231F20"/>
          <w:sz w:val="20"/>
          <w:lang w:val="da-DK"/>
        </w:rPr>
        <w:t>lejede</w:t>
      </w:r>
    </w:p>
    <w:p w:rsidRPr="00706616" w:rsidR="00AD0160" w:rsidRDefault="00AD0160">
      <w:pPr>
        <w:spacing w:before="1"/>
        <w:rPr>
          <w:rFonts w:ascii="Times New Roman" w:hAnsi="Times New Roman" w:eastAsia="Times New Roman" w:cs="Times New Roman"/>
          <w:b/>
          <w:bCs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Beboerrepræsentation.</w:t>
      </w:r>
    </w:p>
    <w:p w:rsidRPr="00706616" w:rsidR="00AD0160" w:rsidRDefault="00706616">
      <w:pPr>
        <w:pStyle w:val="Brdtekst"/>
        <w:spacing w:before="13" w:line="254" w:lineRule="auto"/>
        <w:ind w:right="2"/>
        <w:jc w:val="both"/>
        <w:rPr>
          <w:lang w:val="da-DK"/>
        </w:rPr>
      </w:pPr>
      <w:r w:rsidRPr="00706616">
        <w:rPr>
          <w:color w:val="231F20"/>
          <w:spacing w:val="-4"/>
          <w:w w:val="105"/>
          <w:lang w:val="da-DK"/>
        </w:rPr>
        <w:t>Beboerrepræsentanterne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spacing w:val="-3"/>
          <w:w w:val="105"/>
          <w:lang w:val="da-DK"/>
        </w:rPr>
        <w:t>kan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på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spacing w:val="-4"/>
          <w:w w:val="105"/>
          <w:lang w:val="da-DK"/>
        </w:rPr>
        <w:t>nogle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spacing w:val="-4"/>
          <w:w w:val="105"/>
          <w:lang w:val="da-DK"/>
        </w:rPr>
        <w:t>områder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spacing w:val="-4"/>
          <w:w w:val="105"/>
          <w:lang w:val="da-DK"/>
        </w:rPr>
        <w:t>indgå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spacing w:val="-3"/>
          <w:w w:val="105"/>
          <w:lang w:val="da-DK"/>
        </w:rPr>
        <w:t>aftaler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med</w:t>
      </w:r>
      <w:r w:rsidRPr="00706616">
        <w:rPr>
          <w:color w:val="231F20"/>
          <w:spacing w:val="-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udlejeren på de øvrige lejeres vegne, herunder </w:t>
      </w:r>
      <w:r w:rsidRPr="00706616">
        <w:rPr>
          <w:color w:val="231F20"/>
          <w:spacing w:val="3"/>
          <w:w w:val="105"/>
          <w:lang w:val="da-DK"/>
        </w:rPr>
        <w:t xml:space="preserve">bl.a. aftaler </w:t>
      </w:r>
      <w:r w:rsidRPr="00706616">
        <w:rPr>
          <w:color w:val="231F20"/>
          <w:w w:val="105"/>
          <w:lang w:val="da-DK"/>
        </w:rPr>
        <w:t xml:space="preserve">om </w:t>
      </w:r>
      <w:r w:rsidRPr="00706616">
        <w:rPr>
          <w:color w:val="231F20"/>
          <w:spacing w:val="3"/>
          <w:w w:val="105"/>
          <w:lang w:val="da-DK"/>
        </w:rPr>
        <w:t>gennemførelse</w:t>
      </w:r>
      <w:r w:rsidRPr="00706616">
        <w:rPr>
          <w:color w:val="231F20"/>
          <w:spacing w:val="5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4"/>
          <w:w w:val="105"/>
          <w:lang w:val="da-DK"/>
        </w:rPr>
        <w:t xml:space="preserve"> fælles</w:t>
      </w:r>
      <w:r w:rsidRPr="00706616">
        <w:rPr>
          <w:color w:val="231F20"/>
          <w:spacing w:val="51"/>
          <w:w w:val="105"/>
          <w:lang w:val="da-DK"/>
        </w:rPr>
        <w:t xml:space="preserve"> </w:t>
      </w:r>
      <w:r w:rsidRPr="00706616">
        <w:rPr>
          <w:color w:val="231F20"/>
          <w:spacing w:val="3"/>
          <w:w w:val="105"/>
          <w:lang w:val="da-DK"/>
        </w:rPr>
        <w:t>forbedringer</w:t>
      </w:r>
      <w:r w:rsidRPr="00706616">
        <w:rPr>
          <w:color w:val="231F20"/>
          <w:spacing w:val="5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ejendommen.</w:t>
      </w:r>
      <w:r w:rsidRPr="00706616">
        <w:rPr>
          <w:color w:val="231F20"/>
          <w:spacing w:val="3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End­</w:t>
      </w:r>
      <w:r w:rsidRPr="00706616">
        <w:rPr>
          <w:color w:val="231F20"/>
          <w:spacing w:val="-4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videre gælder der i forbindelse med varsling af</w:t>
      </w:r>
      <w:r w:rsidRPr="00706616">
        <w:rPr>
          <w:color w:val="231F20"/>
          <w:spacing w:val="3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lejeforhøjelser</w:t>
      </w:r>
      <w:r w:rsidRPr="00706616">
        <w:rPr>
          <w:color w:val="231F20"/>
          <w:w w:val="11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 varsling af fælles forbedringer særlige regler for</w:t>
      </w:r>
      <w:r w:rsidRPr="00706616">
        <w:rPr>
          <w:color w:val="231F20"/>
          <w:spacing w:val="1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ejendom­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me</w:t>
      </w:r>
      <w:proofErr w:type="spellEnd"/>
      <w:r w:rsidRPr="00706616">
        <w:rPr>
          <w:color w:val="231F20"/>
          <w:w w:val="105"/>
          <w:lang w:val="da-DK"/>
        </w:rPr>
        <w:t xml:space="preserve"> med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beboerrepræsentation.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Husorden.</w:t>
      </w:r>
    </w:p>
    <w:p w:rsidRPr="00706616" w:rsidR="00AD0160" w:rsidRDefault="00706616">
      <w:pPr>
        <w:pStyle w:val="Brdtekst"/>
        <w:spacing w:before="13" w:line="254" w:lineRule="auto"/>
        <w:ind w:right="3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spacing w:val="-3"/>
          <w:w w:val="105"/>
          <w:lang w:val="da-DK"/>
        </w:rPr>
        <w:t>påhviler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spacing w:val="-3"/>
          <w:w w:val="105"/>
          <w:lang w:val="da-DK"/>
        </w:rPr>
        <w:t>udlejeren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spacing w:val="-3"/>
          <w:w w:val="105"/>
          <w:lang w:val="da-DK"/>
        </w:rPr>
        <w:t>sørge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spacing w:val="-3"/>
          <w:w w:val="105"/>
          <w:lang w:val="da-DK"/>
        </w:rPr>
        <w:t>for,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spacing w:val="-3"/>
          <w:w w:val="105"/>
          <w:lang w:val="da-DK"/>
        </w:rPr>
        <w:t>hele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spacing w:val="-3"/>
          <w:w w:val="105"/>
          <w:lang w:val="da-DK"/>
        </w:rPr>
        <w:t>hersker</w:t>
      </w:r>
      <w:r w:rsidRPr="00706616">
        <w:rPr>
          <w:color w:val="231F20"/>
          <w:spacing w:val="-4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orden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ejendommen.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Reglerne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herfor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være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nedskrevet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w w:val="97"/>
          <w:lang w:val="da-DK"/>
        </w:rPr>
        <w:t xml:space="preserve"> </w:t>
      </w:r>
      <w:r w:rsidRPr="00706616">
        <w:rPr>
          <w:color w:val="231F20"/>
          <w:spacing w:val="-3"/>
          <w:w w:val="105"/>
          <w:lang w:val="da-DK"/>
        </w:rPr>
        <w:t>en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spacing w:val="-6"/>
          <w:w w:val="105"/>
          <w:lang w:val="da-DK"/>
        </w:rPr>
        <w:t>husorden.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3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spacing w:val="-3"/>
          <w:w w:val="105"/>
          <w:lang w:val="da-DK"/>
        </w:rPr>
        <w:t>valgt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spacing w:val="-3"/>
          <w:w w:val="105"/>
          <w:lang w:val="da-DK"/>
        </w:rPr>
        <w:t>beboerrepræsentanter,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et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spacing w:val="-3"/>
          <w:w w:val="105"/>
          <w:lang w:val="da-DK"/>
        </w:rPr>
        <w:t>beboermøde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spacing w:val="6"/>
          <w:w w:val="105"/>
          <w:lang w:val="da-DK"/>
        </w:rPr>
        <w:t>vedtage</w:t>
      </w:r>
      <w:r w:rsidRPr="00706616">
        <w:rPr>
          <w:color w:val="231F20"/>
          <w:spacing w:val="-41"/>
          <w:w w:val="105"/>
          <w:lang w:val="da-DK"/>
        </w:rPr>
        <w:t xml:space="preserve"> </w:t>
      </w:r>
      <w:r w:rsidRPr="00706616">
        <w:rPr>
          <w:color w:val="231F20"/>
          <w:spacing w:val="3"/>
          <w:w w:val="105"/>
          <w:lang w:val="da-DK"/>
        </w:rPr>
        <w:t>en</w:t>
      </w:r>
      <w:r w:rsidRPr="00706616">
        <w:rPr>
          <w:color w:val="231F20"/>
          <w:spacing w:val="8"/>
          <w:w w:val="105"/>
          <w:lang w:val="da-DK"/>
        </w:rPr>
        <w:t xml:space="preserve"> </w:t>
      </w:r>
      <w:r w:rsidRPr="00706616">
        <w:rPr>
          <w:color w:val="231F20"/>
          <w:spacing w:val="6"/>
          <w:w w:val="105"/>
          <w:lang w:val="da-DK"/>
        </w:rPr>
        <w:t>husorden.</w:t>
      </w:r>
      <w:r w:rsidRPr="00706616">
        <w:rPr>
          <w:color w:val="231F20"/>
          <w:spacing w:val="58"/>
          <w:w w:val="105"/>
          <w:lang w:val="da-DK"/>
        </w:rPr>
        <w:t xml:space="preserve"> </w:t>
      </w:r>
      <w:r w:rsidRPr="00706616">
        <w:rPr>
          <w:color w:val="231F20"/>
          <w:spacing w:val="4"/>
          <w:w w:val="105"/>
          <w:lang w:val="da-DK"/>
        </w:rPr>
        <w:t>Den</w:t>
      </w:r>
      <w:r w:rsidRPr="00706616">
        <w:rPr>
          <w:color w:val="231F20"/>
          <w:spacing w:val="7"/>
          <w:w w:val="105"/>
          <w:lang w:val="da-DK"/>
        </w:rPr>
        <w:t xml:space="preserve"> </w:t>
      </w:r>
      <w:r w:rsidRPr="00706616">
        <w:rPr>
          <w:color w:val="231F20"/>
          <w:spacing w:val="3"/>
          <w:w w:val="105"/>
          <w:lang w:val="da-DK"/>
        </w:rPr>
        <w:t>er</w:t>
      </w:r>
      <w:r w:rsidRPr="00706616">
        <w:rPr>
          <w:color w:val="231F20"/>
          <w:spacing w:val="8"/>
          <w:w w:val="105"/>
          <w:lang w:val="da-DK"/>
        </w:rPr>
        <w:t xml:space="preserve"> </w:t>
      </w:r>
      <w:r w:rsidRPr="00706616">
        <w:rPr>
          <w:color w:val="231F20"/>
          <w:spacing w:val="6"/>
          <w:w w:val="105"/>
          <w:lang w:val="da-DK"/>
        </w:rPr>
        <w:t>gældende,</w:t>
      </w:r>
      <w:r w:rsidRPr="00706616">
        <w:rPr>
          <w:color w:val="231F20"/>
          <w:spacing w:val="58"/>
          <w:w w:val="105"/>
          <w:lang w:val="da-DK"/>
        </w:rPr>
        <w:t xml:space="preserve"> </w:t>
      </w:r>
      <w:r w:rsidRPr="00706616">
        <w:rPr>
          <w:color w:val="231F20"/>
          <w:spacing w:val="6"/>
          <w:w w:val="105"/>
          <w:lang w:val="da-DK"/>
        </w:rPr>
        <w:t>medmindre</w:t>
      </w:r>
      <w:r w:rsidRPr="00706616">
        <w:rPr>
          <w:color w:val="231F20"/>
          <w:spacing w:val="58"/>
          <w:w w:val="105"/>
          <w:lang w:val="da-DK"/>
        </w:rPr>
        <w:t xml:space="preserve"> </w:t>
      </w:r>
      <w:r w:rsidRPr="00706616">
        <w:rPr>
          <w:color w:val="231F20"/>
          <w:spacing w:val="-5"/>
          <w:w w:val="105"/>
          <w:lang w:val="da-DK"/>
        </w:rPr>
        <w:t>udlejeren</w:t>
      </w:r>
      <w:r w:rsidRPr="00706616">
        <w:rPr>
          <w:color w:val="231F20"/>
          <w:spacing w:val="30"/>
          <w:w w:val="105"/>
          <w:lang w:val="da-DK"/>
        </w:rPr>
        <w:t xml:space="preserve"> </w:t>
      </w:r>
      <w:r w:rsidRPr="00706616">
        <w:rPr>
          <w:color w:val="231F20"/>
          <w:spacing w:val="-3"/>
          <w:w w:val="105"/>
          <w:lang w:val="da-DK"/>
        </w:rPr>
        <w:t>har</w:t>
      </w:r>
      <w:r w:rsidRPr="00706616">
        <w:rPr>
          <w:color w:val="231F20"/>
          <w:spacing w:val="-45"/>
          <w:w w:val="105"/>
          <w:lang w:val="da-DK"/>
        </w:rPr>
        <w:t xml:space="preserve"> </w:t>
      </w:r>
      <w:r w:rsidRPr="00706616">
        <w:rPr>
          <w:color w:val="231F20"/>
          <w:spacing w:val="-4"/>
          <w:w w:val="105"/>
          <w:lang w:val="da-DK"/>
        </w:rPr>
        <w:t xml:space="preserve">vægtige grunde </w:t>
      </w:r>
      <w:r w:rsidRPr="00706616">
        <w:rPr>
          <w:color w:val="231F20"/>
          <w:spacing w:val="-3"/>
          <w:w w:val="105"/>
          <w:lang w:val="da-DK"/>
        </w:rPr>
        <w:t xml:space="preserve">til </w:t>
      </w:r>
      <w:r w:rsidRPr="00706616">
        <w:rPr>
          <w:color w:val="231F20"/>
          <w:w w:val="105"/>
          <w:lang w:val="da-DK"/>
        </w:rPr>
        <w:t xml:space="preserve">at </w:t>
      </w:r>
      <w:r w:rsidRPr="00706616">
        <w:rPr>
          <w:color w:val="231F20"/>
          <w:spacing w:val="-4"/>
          <w:w w:val="105"/>
          <w:lang w:val="da-DK"/>
        </w:rPr>
        <w:t xml:space="preserve">modsætte sig 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spacing w:val="-4"/>
          <w:w w:val="105"/>
          <w:lang w:val="da-DK"/>
        </w:rPr>
        <w:t>dette.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4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spacing w:val="4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følge</w:t>
      </w:r>
      <w:r w:rsidRPr="00706616">
        <w:rPr>
          <w:color w:val="231F20"/>
          <w:spacing w:val="4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disse</w:t>
      </w:r>
      <w:r w:rsidRPr="00706616">
        <w:rPr>
          <w:color w:val="231F20"/>
          <w:spacing w:val="4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regler</w:t>
      </w:r>
      <w:r w:rsidRPr="00706616">
        <w:rPr>
          <w:color w:val="231F20"/>
          <w:spacing w:val="4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4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andre</w:t>
      </w:r>
      <w:r w:rsidRPr="00706616">
        <w:rPr>
          <w:color w:val="231F20"/>
          <w:spacing w:val="4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rimelige</w:t>
      </w:r>
      <w:r w:rsidRPr="00706616">
        <w:rPr>
          <w:color w:val="231F20"/>
          <w:spacing w:val="4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påbud</w:t>
      </w:r>
      <w:r w:rsidRPr="00706616">
        <w:rPr>
          <w:color w:val="231F20"/>
          <w:spacing w:val="45"/>
          <w:w w:val="105"/>
          <w:lang w:val="da-DK"/>
        </w:rPr>
        <w:t xml:space="preserve"> </w:t>
      </w:r>
      <w:r w:rsidRPr="00706616">
        <w:rPr>
          <w:color w:val="231F20"/>
          <w:spacing w:val="2"/>
          <w:w w:val="105"/>
          <w:lang w:val="da-DK"/>
        </w:rPr>
        <w:t>til</w:t>
      </w:r>
      <w:r w:rsidRPr="00706616">
        <w:rPr>
          <w:color w:val="231F20"/>
          <w:spacing w:val="-4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sikring af god husorden og en forsvarlig brug af det </w:t>
      </w:r>
      <w:r w:rsidRPr="00706616">
        <w:rPr>
          <w:color w:val="231F20"/>
          <w:spacing w:val="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lejede.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Øvrige oplysninger om det</w:t>
      </w:r>
      <w:r w:rsidRPr="00706616">
        <w:rPr>
          <w:color w:val="231F20"/>
          <w:spacing w:val="-4"/>
          <w:lang w:val="da-DK"/>
        </w:rPr>
        <w:t xml:space="preserve"> </w:t>
      </w:r>
      <w:r w:rsidRPr="00706616">
        <w:rPr>
          <w:color w:val="231F20"/>
          <w:lang w:val="da-DK"/>
        </w:rPr>
        <w:t>lejede.</w:t>
      </w:r>
    </w:p>
    <w:p w:rsidRPr="00706616" w:rsidR="00AD0160" w:rsidRDefault="00706616">
      <w:pPr>
        <w:pStyle w:val="Brdtekst"/>
        <w:spacing w:before="13" w:line="254" w:lineRule="auto"/>
        <w:ind w:right="2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 xml:space="preserve">Her anføres oplysninger om det lejede fx </w:t>
      </w:r>
      <w:r w:rsidRPr="00706616">
        <w:rPr>
          <w:color w:val="231F20"/>
          <w:spacing w:val="-5"/>
          <w:w w:val="105"/>
          <w:lang w:val="da-DK"/>
        </w:rPr>
        <w:t xml:space="preserve">praktiske </w:t>
      </w:r>
      <w:r w:rsidRPr="00706616">
        <w:rPr>
          <w:color w:val="231F20"/>
          <w:w w:val="105"/>
          <w:lang w:val="da-DK"/>
        </w:rPr>
        <w:t>oplysninger</w:t>
      </w:r>
      <w:r w:rsidRPr="00706616">
        <w:rPr>
          <w:color w:val="231F20"/>
          <w:w w:val="11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om forholdene i ejendommen </w:t>
      </w:r>
      <w:r w:rsidRPr="00706616">
        <w:rPr>
          <w:color w:val="231F20"/>
          <w:spacing w:val="1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m.v.</w:t>
      </w:r>
    </w:p>
    <w:p w:rsidR="00AD0160" w:rsidRDefault="00706616">
      <w:pPr>
        <w:pStyle w:val="Overskrift1"/>
        <w:numPr>
          <w:ilvl w:val="0"/>
          <w:numId w:val="3"/>
        </w:numPr>
        <w:tabs>
          <w:tab w:val="left" w:pos="387"/>
        </w:tabs>
        <w:spacing w:before="110" w:line="249" w:lineRule="auto"/>
        <w:ind w:right="2406" w:firstLine="0"/>
        <w:rPr>
          <w:b w:val="0"/>
          <w:bCs w:val="0"/>
        </w:rPr>
      </w:pPr>
      <w:r w:rsidRPr="00706616">
        <w:rPr>
          <w:color w:val="231F20"/>
          <w:spacing w:val="3"/>
          <w:lang w:val="da-DK"/>
        </w:rPr>
        <w:br w:type="column"/>
      </w:r>
      <w:proofErr w:type="spellStart"/>
      <w:r>
        <w:rPr>
          <w:color w:val="231F20"/>
          <w:spacing w:val="3"/>
        </w:rPr>
        <w:t>Til</w:t>
      </w:r>
      <w:proofErr w:type="spellEnd"/>
      <w:r>
        <w:rPr>
          <w:color w:val="231F20"/>
          <w:spacing w:val="3"/>
        </w:rPr>
        <w:t xml:space="preserve"> </w:t>
      </w:r>
      <w:proofErr w:type="spellStart"/>
      <w:r>
        <w:rPr>
          <w:color w:val="231F20"/>
          <w:spacing w:val="5"/>
        </w:rPr>
        <w:t>lejekontraktens</w:t>
      </w:r>
      <w:proofErr w:type="spellEnd"/>
      <w:r>
        <w:rPr>
          <w:color w:val="231F20"/>
          <w:spacing w:val="5"/>
        </w:rPr>
        <w:t xml:space="preserve"> </w:t>
      </w:r>
      <w:r>
        <w:rPr>
          <w:color w:val="231F20"/>
        </w:rPr>
        <w:t>§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2"/>
        </w:rPr>
        <w:t>11:</w:t>
      </w:r>
      <w:r>
        <w:rPr>
          <w:color w:val="231F20"/>
          <w:spacing w:val="6"/>
        </w:rPr>
        <w:t xml:space="preserve"> </w:t>
      </w:r>
      <w:proofErr w:type="spellStart"/>
      <w:r>
        <w:rPr>
          <w:color w:val="231F20"/>
          <w:spacing w:val="7"/>
        </w:rPr>
        <w:t>Særlige</w:t>
      </w:r>
      <w:proofErr w:type="spellEnd"/>
      <w:r>
        <w:rPr>
          <w:color w:val="231F20"/>
          <w:spacing w:val="18"/>
        </w:rPr>
        <w:t xml:space="preserve"> </w:t>
      </w:r>
      <w:proofErr w:type="spellStart"/>
      <w:r>
        <w:rPr>
          <w:color w:val="231F20"/>
          <w:spacing w:val="9"/>
        </w:rPr>
        <w:t>vilkår</w:t>
      </w:r>
      <w:proofErr w:type="spellEnd"/>
    </w:p>
    <w:p w:rsidR="00AD0160" w:rsidRDefault="00AD0160">
      <w:pPr>
        <w:spacing w:before="1"/>
        <w:rPr>
          <w:rFonts w:ascii="Times New Roman" w:hAnsi="Times New Roman" w:eastAsia="Times New Roman" w:cs="Times New Roman"/>
          <w:b/>
          <w:bCs/>
          <w:sz w:val="19"/>
          <w:szCs w:val="19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39296" behindDoc="1" locked="0" layoutInCell="1" allowOverlap="1">
                <wp:simplePos x="0" y="0"/>
                <wp:positionH relativeFrom="page">
                  <wp:posOffset>4140200</wp:posOffset>
                </wp:positionH>
                <wp:positionV relativeFrom="paragraph">
                  <wp:posOffset>-469265</wp:posOffset>
                </wp:positionV>
                <wp:extent cx="3060065" cy="342900"/>
                <wp:effectExtent l="0" t="0" r="635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065" cy="342900"/>
                          <a:chOff x="6520" y="-739"/>
                          <a:chExt cx="4819" cy="540"/>
                        </a:xfrm>
                      </wpg:grpSpPr>
                      <wpg:grpSp>
                        <wpg:cNvPr id="8" name="Group 5"/>
                        <wpg:cNvGrpSpPr>
                          <a:grpSpLocks/>
                        </wpg:cNvGrpSpPr>
                        <wpg:grpSpPr bwMode="auto">
                          <a:xfrm>
                            <a:off x="6520" y="-739"/>
                            <a:ext cx="4819" cy="300"/>
                            <a:chOff x="6520" y="-739"/>
                            <a:chExt cx="4819" cy="300"/>
                          </a:xfrm>
                        </wpg:grpSpPr>
                        <wps:wsp>
                          <wps:cNvPr id="9" name="Freeform 6"/>
                          <wps:cNvSpPr>
                            <a:spLocks/>
                          </wps:cNvSpPr>
                          <wps:spPr bwMode="auto">
                            <a:xfrm>
                              <a:off x="6520" y="-739"/>
                              <a:ext cx="4819" cy="300"/>
                            </a:xfrm>
                            <a:custGeom>
                              <a:avLst/>
                              <a:gdLst>
                                <a:gd name="T0" fmla="+- 0 6520 6520"/>
                                <a:gd name="T1" fmla="*/ T0 w 4819"/>
                                <a:gd name="T2" fmla="+- 0 -439 -739"/>
                                <a:gd name="T3" fmla="*/ -439 h 300"/>
                                <a:gd name="T4" fmla="+- 0 11339 6520"/>
                                <a:gd name="T5" fmla="*/ T4 w 4819"/>
                                <a:gd name="T6" fmla="+- 0 -439 -739"/>
                                <a:gd name="T7" fmla="*/ -439 h 300"/>
                                <a:gd name="T8" fmla="+- 0 11339 6520"/>
                                <a:gd name="T9" fmla="*/ T8 w 4819"/>
                                <a:gd name="T10" fmla="+- 0 -739 -739"/>
                                <a:gd name="T11" fmla="*/ -739 h 300"/>
                                <a:gd name="T12" fmla="+- 0 6520 6520"/>
                                <a:gd name="T13" fmla="*/ T12 w 4819"/>
                                <a:gd name="T14" fmla="+- 0 -739 -739"/>
                                <a:gd name="T15" fmla="*/ -739 h 300"/>
                                <a:gd name="T16" fmla="+- 0 6520 6520"/>
                                <a:gd name="T17" fmla="*/ T16 w 4819"/>
                                <a:gd name="T18" fmla="+- 0 -439 -739"/>
                                <a:gd name="T19" fmla="*/ -439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19" h="300">
                                  <a:moveTo>
                                    <a:pt x="0" y="300"/>
                                  </a:moveTo>
                                  <a:lnTo>
                                    <a:pt x="4819" y="300"/>
                                  </a:lnTo>
                                  <a:lnTo>
                                    <a:pt x="48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6520" y="-499"/>
                            <a:ext cx="4819" cy="300"/>
                            <a:chOff x="6520" y="-499"/>
                            <a:chExt cx="4819" cy="300"/>
                          </a:xfrm>
                        </wpg:grpSpPr>
                        <wps:wsp>
                          <wps:cNvPr id="11" name="Freeform 4"/>
                          <wps:cNvSpPr>
                            <a:spLocks/>
                          </wps:cNvSpPr>
                          <wps:spPr bwMode="auto">
                            <a:xfrm>
                              <a:off x="6520" y="-499"/>
                              <a:ext cx="4819" cy="300"/>
                            </a:xfrm>
                            <a:custGeom>
                              <a:avLst/>
                              <a:gdLst>
                                <a:gd name="T0" fmla="+- 0 6520 6520"/>
                                <a:gd name="T1" fmla="*/ T0 w 4819"/>
                                <a:gd name="T2" fmla="+- 0 -199 -499"/>
                                <a:gd name="T3" fmla="*/ -199 h 300"/>
                                <a:gd name="T4" fmla="+- 0 11339 6520"/>
                                <a:gd name="T5" fmla="*/ T4 w 4819"/>
                                <a:gd name="T6" fmla="+- 0 -199 -499"/>
                                <a:gd name="T7" fmla="*/ -199 h 300"/>
                                <a:gd name="T8" fmla="+- 0 11339 6520"/>
                                <a:gd name="T9" fmla="*/ T8 w 4819"/>
                                <a:gd name="T10" fmla="+- 0 -499 -499"/>
                                <a:gd name="T11" fmla="*/ -499 h 300"/>
                                <a:gd name="T12" fmla="+- 0 6520 6520"/>
                                <a:gd name="T13" fmla="*/ T12 w 4819"/>
                                <a:gd name="T14" fmla="+- 0 -499 -499"/>
                                <a:gd name="T15" fmla="*/ -499 h 300"/>
                                <a:gd name="T16" fmla="+- 0 6520 6520"/>
                                <a:gd name="T17" fmla="*/ T16 w 4819"/>
                                <a:gd name="T18" fmla="+- 0 -199 -499"/>
                                <a:gd name="T19" fmla="*/ -199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19" h="300">
                                  <a:moveTo>
                                    <a:pt x="0" y="300"/>
                                  </a:moveTo>
                                  <a:lnTo>
                                    <a:pt x="4819" y="300"/>
                                  </a:lnTo>
                                  <a:lnTo>
                                    <a:pt x="48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2" style="position:absolute;margin-left:326pt;margin-top:-36.95pt;width:240.95pt;height:27pt;z-index:-251677184;mso-position-horizontal-relative:page" coordsize="4819,540" coordorigin="6520,-739" o:spid="_x0000_s1026" w14:anchorId="6F5B4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">
                <v:group id="Group 5" style="position:absolute;left:6520;top:-739;width:4819;height:300" coordsize="4819,300" coordorigin="6520,-739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6" style="position:absolute;left:6520;top:-739;width:4819;height:300;visibility:visible;mso-wrap-style:square;v-text-anchor:top" coordsize="4819,300" o:spid="_x0000_s1028" fillcolor="#d1d3d4" stroked="f" path="m,300r4819,l4819,,,,,3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">
                    <v:path arrowok="t" o:connecttype="custom" o:connectlocs="0,-439;4819,-439;4819,-739;0,-739;0,-439" o:connectangles="0,0,0,0,0"/>
                  </v:shape>
                </v:group>
                <v:group id="Group 3" style="position:absolute;left:6520;top:-499;width:4819;height:300" coordsize="4819,300" coordorigin="6520,-499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4" style="position:absolute;left:6520;top:-499;width:4819;height:300;visibility:visible;mso-wrap-style:square;v-text-anchor:top" coordsize="4819,300" o:spid="_x0000_s1030" fillcolor="#d1d3d4" stroked="f" path="m,300r4819,l4819,,,,,3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">
                    <v:path arrowok="t" o:connecttype="custom" o:connectlocs="0,-199;4819,-199;4819,-499;0,-499;0,-199" o:connectangles="0,0,0,0,0"/>
                  </v:shape>
                </v:group>
                <w10:wrap anchorx="page"/>
              </v:group>
            </w:pict>
          </mc:Fallback>
        </mc:AlternateContent>
      </w:r>
      <w:r w:rsidRPr="00706616">
        <w:rPr>
          <w:color w:val="231F20"/>
          <w:w w:val="105"/>
          <w:lang w:val="da-DK"/>
        </w:rPr>
        <w:t>Her skal anføres alle aftalte fravigelser fra lejelovgivningen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 lejekontraktens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trykte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bestemmelser.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Sådanne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aftaler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vil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kun­</w:t>
      </w:r>
      <w:r w:rsidRPr="00706616">
        <w:rPr>
          <w:color w:val="231F20"/>
          <w:spacing w:val="-46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ne</w:t>
      </w:r>
      <w:proofErr w:type="spellEnd"/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medføre,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opnår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færre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rettigheder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eller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pålægges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større forpligtelser end efter de almindelige bestemmelser i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jelovgivningen</w:t>
      </w:r>
      <w:proofErr w:type="spellEnd"/>
      <w:r w:rsidRPr="00706616">
        <w:rPr>
          <w:color w:val="231F20"/>
          <w:w w:val="105"/>
          <w:lang w:val="da-DK"/>
        </w:rPr>
        <w:t>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De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aftalte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særlige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vilkår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har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forrang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forhold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lejeaftalens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øvrige</w:t>
      </w:r>
      <w:r w:rsidRPr="00706616">
        <w:rPr>
          <w:color w:val="231F20"/>
          <w:spacing w:val="1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vilkår.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angives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kontraktens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§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11,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gælder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særlige</w:t>
      </w:r>
      <w:r w:rsidRPr="00706616">
        <w:rPr>
          <w:color w:val="231F20"/>
          <w:spacing w:val="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vilkår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 lejefastsættelse, der skal oplyses om i lejekontrakten,</w:t>
      </w:r>
      <w:r w:rsidRPr="00706616">
        <w:rPr>
          <w:color w:val="231F20"/>
          <w:spacing w:val="4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her­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under fx i forhold til privat byfornyelse og</w:t>
      </w:r>
      <w:r w:rsidRPr="00706616">
        <w:rPr>
          <w:color w:val="231F20"/>
          <w:spacing w:val="-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boligforbedring,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afkastberegningen, aftalt grøn byfornyelse, regulering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efter nettoprisindeks og fri lejefastsættelse. Opremsningen er</w:t>
      </w:r>
      <w:r w:rsidRPr="00706616">
        <w:rPr>
          <w:color w:val="231F20"/>
          <w:spacing w:val="-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 udtømmende.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plads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særlige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vilkår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under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kontraktens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§</w:t>
      </w:r>
      <w:r w:rsidRPr="00706616">
        <w:rPr>
          <w:color w:val="231F20"/>
          <w:spacing w:val="1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11,</w:t>
      </w:r>
      <w:r w:rsidRPr="00706616">
        <w:rPr>
          <w:color w:val="231F20"/>
          <w:w w:val="101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flyttes vilkårene om i eller fortsættes i et tillæg til</w:t>
      </w:r>
      <w:r w:rsidRPr="00706616">
        <w:rPr>
          <w:color w:val="231F20"/>
          <w:spacing w:val="12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lejekontrak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ten.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anbefales,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et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tillæg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28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lejekontraktenen</w:t>
      </w:r>
      <w:proofErr w:type="spellEnd"/>
      <w:r w:rsidRPr="00706616">
        <w:rPr>
          <w:color w:val="231F20"/>
          <w:spacing w:val="28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underskri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ves</w:t>
      </w:r>
      <w:r w:rsidRPr="00706616">
        <w:rPr>
          <w:color w:val="231F20"/>
          <w:spacing w:val="-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særskilt.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Øvrige oplysninger om det lejede, der ikke har karakter</w:t>
      </w:r>
      <w:r w:rsidRPr="00706616">
        <w:rPr>
          <w:color w:val="231F20"/>
          <w:spacing w:val="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særlige vilkår mellem parterne, </w:t>
      </w:r>
      <w:r w:rsidRPr="00706616">
        <w:rPr>
          <w:color w:val="231F20"/>
          <w:spacing w:val="-3"/>
          <w:w w:val="105"/>
          <w:lang w:val="da-DK"/>
        </w:rPr>
        <w:t xml:space="preserve">anføres under kontraktens </w:t>
      </w:r>
      <w:r w:rsidRPr="00706616">
        <w:rPr>
          <w:color w:val="231F20"/>
          <w:w w:val="105"/>
          <w:lang w:val="da-DK"/>
        </w:rPr>
        <w:t xml:space="preserve">§ </w:t>
      </w:r>
      <w:r w:rsidRPr="00706616">
        <w:rPr>
          <w:color w:val="231F20"/>
          <w:spacing w:val="42"/>
          <w:w w:val="105"/>
          <w:lang w:val="da-DK"/>
        </w:rPr>
        <w:t xml:space="preserve"> </w:t>
      </w:r>
      <w:r w:rsidRPr="00706616">
        <w:rPr>
          <w:color w:val="231F20"/>
          <w:spacing w:val="-3"/>
          <w:w w:val="105"/>
          <w:lang w:val="da-DK"/>
        </w:rPr>
        <w:t>10.</w:t>
      </w:r>
    </w:p>
    <w:p w:rsidRPr="00706616" w:rsidR="00AD0160" w:rsidRDefault="00AD0160">
      <w:pPr>
        <w:spacing w:before="3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sz w:val="15"/>
          <w:lang w:val="da-DK"/>
        </w:rPr>
        <w:t>Af</w:t>
      </w:r>
      <w:r w:rsidRPr="00706616">
        <w:rPr>
          <w:color w:val="231F20"/>
          <w:lang w:val="da-DK"/>
        </w:rPr>
        <w:t>tale om digital</w:t>
      </w:r>
      <w:r w:rsidRPr="00706616">
        <w:rPr>
          <w:color w:val="231F20"/>
          <w:spacing w:val="12"/>
          <w:lang w:val="da-DK"/>
        </w:rPr>
        <w:t xml:space="preserve"> </w:t>
      </w:r>
      <w:r w:rsidRPr="00706616">
        <w:rPr>
          <w:color w:val="231F20"/>
          <w:lang w:val="da-DK"/>
        </w:rPr>
        <w:t>kommunikation.</w:t>
      </w:r>
    </w:p>
    <w:p w:rsidRPr="00706616" w:rsidR="00AD0160" w:rsidRDefault="00706616">
      <w:pPr>
        <w:pStyle w:val="Brdtekst"/>
        <w:spacing w:before="13"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Ønsker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lejeren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give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hinanden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mulighed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w w:val="11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bruge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fx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e­mail</w:t>
      </w:r>
      <w:proofErr w:type="spellEnd"/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udveksle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digitale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dokumenter,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hvor</w:t>
      </w:r>
      <w:r w:rsidRPr="00706616">
        <w:rPr>
          <w:color w:val="231F20"/>
          <w:spacing w:val="2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lejelovgivningen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stilles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krav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skriftlighed,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eller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hvor</w:t>
      </w:r>
      <w:r w:rsidRPr="00706616">
        <w:rPr>
          <w:color w:val="231F20"/>
          <w:spacing w:val="3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foreskrives en meddelelsespligt mellem parterne, der ikke</w:t>
      </w:r>
      <w:r w:rsidRPr="00706616">
        <w:rPr>
          <w:color w:val="231F20"/>
          <w:spacing w:val="1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hen­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sigtsmæssigt</w:t>
      </w:r>
      <w:proofErr w:type="spellEnd"/>
      <w:r w:rsidRPr="00706616">
        <w:rPr>
          <w:color w:val="231F20"/>
          <w:w w:val="105"/>
          <w:lang w:val="da-DK"/>
        </w:rPr>
        <w:t xml:space="preserve"> lader sig gennemføre på andre måder end</w:t>
      </w:r>
      <w:r w:rsidRPr="00706616">
        <w:rPr>
          <w:color w:val="231F20"/>
          <w:spacing w:val="2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skrift­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ligt, skal dette aftales  mellem  parterne.  Er  der  ikke</w:t>
      </w:r>
      <w:r w:rsidRPr="00706616">
        <w:rPr>
          <w:color w:val="231F20"/>
          <w:spacing w:val="1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indgået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 sådan aftale kan skriftlighedskrav i lejelovgivningen</w:t>
      </w:r>
      <w:r w:rsidRPr="00706616">
        <w:rPr>
          <w:color w:val="231F20"/>
          <w:spacing w:val="4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alene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opfyldes ved at fremsende </w:t>
      </w:r>
      <w:r w:rsidRPr="00706616">
        <w:rPr>
          <w:color w:val="231F20"/>
          <w:spacing w:val="4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papirdokumenter.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684308" w:rsidR="00AD0160" w:rsidRDefault="00706616">
      <w:pPr>
        <w:pStyle w:val="Brdtekst"/>
        <w:spacing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En sådan aftale kan angives i kontraktens § 11. Der stilles</w:t>
      </w:r>
      <w:r w:rsidRPr="00706616">
        <w:rPr>
          <w:color w:val="231F20"/>
          <w:spacing w:val="2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 krav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til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indholdet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aftalen.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Aftalen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kan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formuleres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bredt</w:t>
      </w:r>
      <w:r w:rsidRPr="00706616">
        <w:rPr>
          <w:color w:val="231F20"/>
          <w:spacing w:val="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eller</w:t>
      </w:r>
      <w:r w:rsidRPr="00706616">
        <w:rPr>
          <w:color w:val="231F20"/>
          <w:spacing w:val="-4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afgrænses til bestemte meddelelser. Aftalen bør angive, </w:t>
      </w:r>
      <w:r w:rsidRPr="00706616">
        <w:rPr>
          <w:color w:val="231F20"/>
          <w:spacing w:val="2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hvil­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ke</w:t>
      </w:r>
      <w:proofErr w:type="spellEnd"/>
      <w:r w:rsidRPr="00706616">
        <w:rPr>
          <w:color w:val="231F20"/>
          <w:w w:val="105"/>
          <w:lang w:val="da-DK"/>
        </w:rPr>
        <w:t xml:space="preserve"> mailadresser der kan anvendes. Visse oplysninger kan</w:t>
      </w:r>
      <w:r w:rsidRPr="00706616">
        <w:rPr>
          <w:color w:val="231F20"/>
          <w:spacing w:val="2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dog</w:t>
      </w:r>
      <w:r w:rsidRPr="00706616">
        <w:rPr>
          <w:color w:val="231F20"/>
          <w:w w:val="106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ikke være omfattet af en sådan aftale, jf. lejelovens § 4, stk.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2.</w:t>
      </w:r>
      <w:r w:rsidRPr="00706616">
        <w:rPr>
          <w:color w:val="231F20"/>
          <w:w w:val="102"/>
          <w:lang w:val="da-DK"/>
        </w:rPr>
        <w:t xml:space="preserve"> </w:t>
      </w:r>
      <w:r w:rsidRPr="00684308">
        <w:rPr>
          <w:color w:val="231F20"/>
          <w:w w:val="105"/>
          <w:lang w:val="da-DK"/>
        </w:rPr>
        <w:t xml:space="preserve">Aftalen kan til enhver tid opsiges uden  </w:t>
      </w:r>
      <w:r w:rsidRPr="00684308">
        <w:rPr>
          <w:color w:val="231F20"/>
          <w:spacing w:val="15"/>
          <w:w w:val="105"/>
          <w:lang w:val="da-DK"/>
        </w:rPr>
        <w:t xml:space="preserve"> </w:t>
      </w:r>
      <w:r w:rsidRPr="00684308">
        <w:rPr>
          <w:color w:val="231F20"/>
          <w:w w:val="105"/>
          <w:lang w:val="da-DK"/>
        </w:rPr>
        <w:t>varsel.</w:t>
      </w:r>
    </w:p>
    <w:p w:rsidRPr="00684308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Privat byfornyelse og aftalt boligforbedring.</w:t>
      </w:r>
    </w:p>
    <w:p w:rsidRPr="00706616" w:rsidR="00AD0160" w:rsidRDefault="00706616">
      <w:pPr>
        <w:pStyle w:val="Brdtekst"/>
        <w:spacing w:before="13"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For lejemål, som er ombygget efter den tidligere gældende</w:t>
      </w:r>
      <w:r w:rsidRPr="00706616">
        <w:rPr>
          <w:color w:val="231F20"/>
          <w:spacing w:val="41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lov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 privat byfornyelse, eller efter kapitel 5 i den tidligere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gæl­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dende</w:t>
      </w:r>
      <w:proofErr w:type="spellEnd"/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lov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byfornyelse,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hvor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lejeforhøjelse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</w:t>
      </w:r>
      <w:r w:rsidRPr="00706616">
        <w:rPr>
          <w:color w:val="231F20"/>
          <w:spacing w:val="2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beregnet efter samme love, skal det udtrykkeligt oplyses i lejeaftalen,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w w:val="11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lejemålet er ombygget i henhold til lov om privat</w:t>
      </w:r>
      <w:r w:rsidRPr="00706616">
        <w:rPr>
          <w:color w:val="231F20"/>
          <w:spacing w:val="1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byfornyelse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eller efter kapitel 5 i den tidligere gældende lov om</w:t>
      </w:r>
      <w:r w:rsidRPr="00706616">
        <w:rPr>
          <w:color w:val="231F20"/>
          <w:spacing w:val="39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byfornyel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se. Af lejelovens § 4 a fremgår, hvilke oplysninger, der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nærme­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re skal angives i </w:t>
      </w:r>
      <w:r w:rsidRPr="00706616">
        <w:rPr>
          <w:color w:val="231F20"/>
          <w:spacing w:val="37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kontrakten.</w:t>
      </w:r>
    </w:p>
    <w:p w:rsidRPr="00706616" w:rsidR="00AD0160" w:rsidRDefault="00AD0160">
      <w:pPr>
        <w:spacing w:line="254" w:lineRule="auto"/>
        <w:jc w:val="both"/>
        <w:rPr>
          <w:lang w:val="da-DK"/>
        </w:rPr>
        <w:sectPr w:rsidRPr="00706616" w:rsidR="00AD0160">
          <w:pgSz w:w="11910" w:h="16840"/>
          <w:pgMar w:top="1280" w:right="460" w:bottom="1000" w:left="1020" w:header="0" w:footer="809" w:gutter="0"/>
          <w:cols w:equalWidth="0" w:space="708" w:num="2">
            <w:col w:w="4938" w:space="447"/>
            <w:col w:w="5045"/>
          </w:cols>
        </w:sectPr>
      </w:pPr>
    </w:p>
    <w:p w:rsidRPr="00706616" w:rsidR="00AD0160" w:rsidRDefault="00706616">
      <w:pPr>
        <w:pStyle w:val="Overskrift3"/>
        <w:spacing w:before="5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lastRenderedPageBreak/>
        <w:t>Afkast.</w:t>
      </w:r>
    </w:p>
    <w:p w:rsidRPr="00706616" w:rsidR="00AD0160" w:rsidRDefault="00706616">
      <w:pPr>
        <w:pStyle w:val="Brdtekst"/>
        <w:spacing w:before="13"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Ønsker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udlejeren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opkræve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en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leje,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hvor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afkastet</w:t>
      </w:r>
      <w:r w:rsidRPr="00706616">
        <w:rPr>
          <w:color w:val="231F20"/>
          <w:spacing w:val="3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beregnes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efter § 9, stk. 2, i lov om midlertidig regulering af</w:t>
      </w:r>
      <w:r w:rsidRPr="00706616">
        <w:rPr>
          <w:color w:val="231F20"/>
          <w:spacing w:val="45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boligforhol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dene</w:t>
      </w:r>
      <w:proofErr w:type="spellEnd"/>
      <w:r w:rsidRPr="00706616">
        <w:rPr>
          <w:color w:val="231F20"/>
          <w:w w:val="105"/>
          <w:lang w:val="da-DK"/>
        </w:rPr>
        <w:t>,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fremgå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lejeaftalen.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lejelovens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§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4,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stk.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5,</w:t>
      </w:r>
      <w:r w:rsidRPr="00706616">
        <w:rPr>
          <w:color w:val="231F20"/>
          <w:w w:val="102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fremgår,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hvilke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oplysninger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der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nærmere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angives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29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kon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trakten</w:t>
      </w:r>
      <w:proofErr w:type="spellEnd"/>
      <w:r w:rsidRPr="00706616">
        <w:rPr>
          <w:color w:val="231F20"/>
          <w:w w:val="105"/>
          <w:lang w:val="da-DK"/>
        </w:rPr>
        <w:t>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Aftalt grøn byfornyelse.</w:t>
      </w:r>
    </w:p>
    <w:p w:rsidRPr="00706616" w:rsidR="00AD0160" w:rsidRDefault="00706616">
      <w:pPr>
        <w:pStyle w:val="Brdtekst"/>
        <w:spacing w:before="13"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For lejemål, som er ombygget efter bestemmelserne om</w:t>
      </w:r>
      <w:r w:rsidRPr="00706616">
        <w:rPr>
          <w:color w:val="231F20"/>
          <w:spacing w:val="1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aftalt</w:t>
      </w:r>
      <w:r w:rsidRPr="00706616">
        <w:rPr>
          <w:color w:val="231F20"/>
          <w:w w:val="11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grøn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byfornyelse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kapitel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6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lov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byfornyelse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og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udvik</w:t>
      </w:r>
      <w:proofErr w:type="spellEnd"/>
      <w:r w:rsidRPr="00706616">
        <w:rPr>
          <w:color w:val="231F20"/>
          <w:w w:val="105"/>
          <w:lang w:val="da-DK"/>
        </w:rPr>
        <w:t>­</w:t>
      </w:r>
      <w:r w:rsidRPr="00706616">
        <w:rPr>
          <w:color w:val="231F20"/>
          <w:lang w:val="da-DK"/>
        </w:rPr>
        <w:t xml:space="preserve"> </w:t>
      </w:r>
      <w:proofErr w:type="spellStart"/>
      <w:r w:rsidRPr="00706616">
        <w:rPr>
          <w:color w:val="231F20"/>
          <w:w w:val="105"/>
          <w:lang w:val="da-DK"/>
        </w:rPr>
        <w:t>ling</w:t>
      </w:r>
      <w:proofErr w:type="spellEnd"/>
      <w:r w:rsidRPr="00706616">
        <w:rPr>
          <w:color w:val="231F20"/>
          <w:w w:val="105"/>
          <w:lang w:val="da-DK"/>
        </w:rPr>
        <w:t xml:space="preserve"> af byer, og hvor lejeforhøjelse er beregnet efter </w:t>
      </w:r>
      <w:r w:rsidRPr="00706616">
        <w:rPr>
          <w:color w:val="231F20"/>
          <w:spacing w:val="46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lejelovens</w:t>
      </w:r>
    </w:p>
    <w:p w:rsidRPr="00706616" w:rsidR="00AD0160" w:rsidRDefault="00706616">
      <w:pPr>
        <w:pStyle w:val="Brdtekst"/>
        <w:spacing w:before="1" w:line="254" w:lineRule="auto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§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58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a,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skal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det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udtrykkeligt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oplyses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i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lejeaftalen,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at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lejemålet</w:t>
      </w:r>
      <w:r w:rsidRPr="00706616">
        <w:rPr>
          <w:color w:val="231F20"/>
          <w:w w:val="103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er ombygget efter kapitel 6 a i lov om byfornyelse og</w:t>
      </w:r>
      <w:r w:rsidRPr="00706616">
        <w:rPr>
          <w:color w:val="231F20"/>
          <w:spacing w:val="1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udvikling</w:t>
      </w:r>
      <w:r w:rsidRPr="00706616">
        <w:rPr>
          <w:color w:val="231F20"/>
          <w:w w:val="104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</w:t>
      </w:r>
      <w:r w:rsidRPr="00706616">
        <w:rPr>
          <w:color w:val="231F20"/>
          <w:spacing w:val="18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byer.</w:t>
      </w:r>
    </w:p>
    <w:p w:rsidRPr="00706616" w:rsidR="00AD0160" w:rsidRDefault="00706616">
      <w:pPr>
        <w:pStyle w:val="Overskrift3"/>
        <w:spacing w:before="53"/>
        <w:jc w:val="both"/>
        <w:rPr>
          <w:b w:val="0"/>
          <w:bCs w:val="0"/>
          <w:lang w:val="da-DK"/>
        </w:rPr>
      </w:pPr>
      <w:r w:rsidRPr="00706616">
        <w:rPr>
          <w:b w:val="0"/>
          <w:lang w:val="da-DK"/>
        </w:rPr>
        <w:br w:type="column"/>
      </w:r>
      <w:r w:rsidRPr="00706616">
        <w:rPr>
          <w:color w:val="231F20"/>
          <w:lang w:val="da-DK"/>
        </w:rPr>
        <w:t>Regulering efter</w:t>
      </w:r>
      <w:r w:rsidRPr="00706616">
        <w:rPr>
          <w:color w:val="231F20"/>
          <w:spacing w:val="-4"/>
          <w:lang w:val="da-DK"/>
        </w:rPr>
        <w:t xml:space="preserve"> </w:t>
      </w:r>
      <w:r w:rsidRPr="00706616">
        <w:rPr>
          <w:color w:val="231F20"/>
          <w:lang w:val="da-DK"/>
        </w:rPr>
        <w:t>nettoprisindeks.</w:t>
      </w:r>
    </w:p>
    <w:p w:rsidRPr="00706616" w:rsidR="00AD0160" w:rsidRDefault="00706616">
      <w:pPr>
        <w:pStyle w:val="Brdtekst"/>
        <w:spacing w:before="13"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For lejeaftaler, som er omfattet af udlejerens beslutning</w:t>
      </w:r>
      <w:r w:rsidRPr="00706616">
        <w:rPr>
          <w:color w:val="231F20"/>
          <w:spacing w:val="-9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om</w:t>
      </w:r>
      <w:r w:rsidRPr="00706616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regulering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efter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nettoprisindeks,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jf.</w:t>
      </w:r>
      <w:r w:rsidRPr="00706616">
        <w:rPr>
          <w:color w:val="231F20"/>
          <w:spacing w:val="20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§</w:t>
      </w:r>
      <w:r w:rsidRPr="00691CAB">
        <w:rPr>
          <w:color w:val="231F20"/>
          <w:spacing w:val="20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9</w:t>
      </w:r>
      <w:r w:rsidRPr="00691CAB">
        <w:rPr>
          <w:color w:val="231F20"/>
          <w:spacing w:val="20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a</w:t>
      </w:r>
      <w:r w:rsidRPr="00691CAB">
        <w:rPr>
          <w:color w:val="231F20"/>
          <w:spacing w:val="20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i</w:t>
      </w:r>
      <w:r w:rsidRPr="00691CAB">
        <w:rPr>
          <w:color w:val="231F20"/>
          <w:spacing w:val="20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lov</w:t>
      </w:r>
      <w:r w:rsidRPr="00691CAB">
        <w:rPr>
          <w:color w:val="231F20"/>
          <w:spacing w:val="20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om</w:t>
      </w:r>
      <w:r w:rsidRPr="00691CAB">
        <w:rPr>
          <w:color w:val="231F20"/>
          <w:spacing w:val="20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midlertidig</w:t>
      </w:r>
      <w:r w:rsidRPr="00691CAB">
        <w:rPr>
          <w:color w:val="231F20"/>
          <w:w w:val="104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regulering af boligforholdene, og som indgås, efter at</w:t>
      </w:r>
      <w:r w:rsidRPr="00691CAB">
        <w:rPr>
          <w:color w:val="231F20"/>
          <w:spacing w:val="9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udle­</w:t>
      </w:r>
      <w:r w:rsidRPr="00691CAB">
        <w:rPr>
          <w:color w:val="231F20"/>
          <w:lang w:val="da-DK"/>
        </w:rPr>
        <w:t xml:space="preserve"> </w:t>
      </w:r>
      <w:proofErr w:type="spellStart"/>
      <w:r w:rsidRPr="00691CAB">
        <w:rPr>
          <w:color w:val="231F20"/>
          <w:w w:val="105"/>
          <w:lang w:val="da-DK"/>
        </w:rPr>
        <w:t>jeren</w:t>
      </w:r>
      <w:proofErr w:type="spellEnd"/>
      <w:r w:rsidRPr="00691CAB">
        <w:rPr>
          <w:color w:val="231F20"/>
          <w:spacing w:val="3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har</w:t>
      </w:r>
      <w:r w:rsidRPr="00691CAB">
        <w:rPr>
          <w:color w:val="231F20"/>
          <w:spacing w:val="3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truffet</w:t>
      </w:r>
      <w:r w:rsidRPr="00691CAB">
        <w:rPr>
          <w:color w:val="231F20"/>
          <w:spacing w:val="3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beslutning</w:t>
      </w:r>
      <w:r w:rsidRPr="00691CAB">
        <w:rPr>
          <w:color w:val="231F20"/>
          <w:spacing w:val="3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om</w:t>
      </w:r>
      <w:r w:rsidRPr="00691CAB">
        <w:rPr>
          <w:color w:val="231F20"/>
          <w:spacing w:val="3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en</w:t>
      </w:r>
      <w:r w:rsidRPr="00691CAB">
        <w:rPr>
          <w:color w:val="231F20"/>
          <w:spacing w:val="3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sådan</w:t>
      </w:r>
      <w:r w:rsidRPr="00691CAB">
        <w:rPr>
          <w:color w:val="231F20"/>
          <w:spacing w:val="3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regulering,</w:t>
      </w:r>
      <w:r w:rsidRPr="00691CAB">
        <w:rPr>
          <w:color w:val="231F20"/>
          <w:spacing w:val="3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skal</w:t>
      </w:r>
      <w:r w:rsidRPr="00691CAB">
        <w:rPr>
          <w:color w:val="231F20"/>
          <w:spacing w:val="3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det</w:t>
      </w:r>
      <w:r w:rsidRPr="00691CAB">
        <w:rPr>
          <w:color w:val="231F20"/>
          <w:w w:val="108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fremgå</w:t>
      </w:r>
      <w:r w:rsidRPr="00691CAB">
        <w:rPr>
          <w:color w:val="231F20"/>
          <w:spacing w:val="3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af</w:t>
      </w:r>
      <w:r w:rsidRPr="00691CAB">
        <w:rPr>
          <w:color w:val="231F20"/>
          <w:spacing w:val="3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lejeaftalen,</w:t>
      </w:r>
      <w:r w:rsidRPr="00691CAB">
        <w:rPr>
          <w:color w:val="231F20"/>
          <w:spacing w:val="3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at</w:t>
      </w:r>
      <w:r w:rsidRPr="00691CAB">
        <w:rPr>
          <w:color w:val="231F20"/>
          <w:spacing w:val="3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lejen</w:t>
      </w:r>
      <w:r w:rsidRPr="00691CAB">
        <w:rPr>
          <w:color w:val="231F20"/>
          <w:spacing w:val="3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reguleres</w:t>
      </w:r>
      <w:r w:rsidRPr="00691CAB">
        <w:rPr>
          <w:color w:val="231F20"/>
          <w:spacing w:val="3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efter</w:t>
      </w:r>
      <w:r w:rsidRPr="00691CAB">
        <w:rPr>
          <w:color w:val="231F20"/>
          <w:spacing w:val="32"/>
          <w:w w:val="105"/>
          <w:lang w:val="da-DK"/>
        </w:rPr>
        <w:t xml:space="preserve"> </w:t>
      </w:r>
      <w:r w:rsidRPr="00691CAB">
        <w:rPr>
          <w:color w:val="231F20"/>
          <w:w w:val="105"/>
          <w:lang w:val="da-DK"/>
        </w:rPr>
        <w:t>nettoprisindeks.</w:t>
      </w:r>
      <w:r w:rsidRPr="00691CAB">
        <w:rPr>
          <w:color w:val="231F20"/>
          <w:w w:val="107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Af lejelovens § 4, stk. 8, fremgår, hvilke oplysninger der</w:t>
      </w:r>
      <w:r w:rsidRPr="00706616">
        <w:rPr>
          <w:color w:val="231F20"/>
          <w:spacing w:val="3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nær­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 xml:space="preserve">mere skal angives i </w:t>
      </w:r>
      <w:r w:rsidRPr="00706616">
        <w:rPr>
          <w:color w:val="231F20"/>
          <w:spacing w:val="33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kontrakten.</w:t>
      </w:r>
    </w:p>
    <w:p w:rsidRPr="00706616" w:rsidR="00AD0160" w:rsidRDefault="00AD0160">
      <w:pPr>
        <w:spacing w:before="2"/>
        <w:rPr>
          <w:rFonts w:ascii="Times New Roman" w:hAnsi="Times New Roman" w:eastAsia="Times New Roman" w:cs="Times New Roman"/>
          <w:sz w:val="19"/>
          <w:szCs w:val="19"/>
          <w:lang w:val="da-DK"/>
        </w:rPr>
      </w:pPr>
    </w:p>
    <w:p w:rsidRPr="00706616" w:rsidR="00AD0160" w:rsidRDefault="00706616">
      <w:pPr>
        <w:pStyle w:val="Overskrift3"/>
        <w:jc w:val="both"/>
        <w:rPr>
          <w:b w:val="0"/>
          <w:bCs w:val="0"/>
          <w:lang w:val="da-DK"/>
        </w:rPr>
      </w:pPr>
      <w:r w:rsidRPr="00706616">
        <w:rPr>
          <w:color w:val="231F20"/>
          <w:lang w:val="da-DK"/>
        </w:rPr>
        <w:t>Fri lejefastsættelse.</w:t>
      </w:r>
    </w:p>
    <w:p w:rsidRPr="00706616" w:rsidR="00AD0160" w:rsidRDefault="00706616">
      <w:pPr>
        <w:pStyle w:val="Brdtekst"/>
        <w:spacing w:before="13" w:line="254" w:lineRule="auto"/>
        <w:ind w:right="104"/>
        <w:jc w:val="both"/>
        <w:rPr>
          <w:lang w:val="da-DK"/>
        </w:rPr>
      </w:pPr>
      <w:r w:rsidRPr="00706616">
        <w:rPr>
          <w:color w:val="231F20"/>
          <w:w w:val="105"/>
          <w:lang w:val="da-DK"/>
        </w:rPr>
        <w:t>Der henvises til afsnittet i vejledningens pkt. 3 herom. Af</w:t>
      </w:r>
      <w:r w:rsidRPr="00706616">
        <w:rPr>
          <w:color w:val="231F20"/>
          <w:spacing w:val="45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leje­</w:t>
      </w:r>
      <w:r w:rsidRPr="00706616">
        <w:rPr>
          <w:color w:val="231F20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lovens §§ 53, stk. 3­5, fremgår, hvilke oplysninger der</w:t>
      </w:r>
      <w:r w:rsidRPr="00706616">
        <w:rPr>
          <w:color w:val="231F20"/>
          <w:spacing w:val="-12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nærmere skal  angives  i</w:t>
      </w:r>
      <w:r w:rsidRPr="00706616">
        <w:rPr>
          <w:color w:val="231F20"/>
          <w:spacing w:val="-24"/>
          <w:w w:val="105"/>
          <w:lang w:val="da-DK"/>
        </w:rPr>
        <w:t xml:space="preserve"> </w:t>
      </w:r>
      <w:r w:rsidRPr="00706616">
        <w:rPr>
          <w:color w:val="231F20"/>
          <w:w w:val="105"/>
          <w:lang w:val="da-DK"/>
        </w:rPr>
        <w:t>kontrakten,</w:t>
      </w:r>
    </w:p>
    <w:sectPr w:rsidRPr="00706616" w:rsidR="00AD0160">
      <w:pgSz w:w="11910" w:h="16840"/>
      <w:pgMar w:top="1340" w:right="460" w:bottom="1000" w:left="1020" w:header="0" w:footer="809" w:gutter="0"/>
      <w:cols w:equalWidth="0" w:space="708" w:num="2">
        <w:col w:w="4934" w:space="452"/>
        <w:col w:w="504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C0E" w:rsidRDefault="00433C0E">
      <w:r>
        <w:separator/>
      </w:r>
    </w:p>
  </w:endnote>
  <w:endnote w:type="continuationSeparator" w:id="0">
    <w:p w:rsidR="00433C0E" w:rsidRDefault="0043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E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08B" w:rsidRDefault="00EA708B">
    <w:pPr>
      <w:spacing w:line="14" w:lineRule="auto"/>
      <w:rPr>
        <w:sz w:val="20"/>
        <w:szCs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503280080" behindDoc="1" locked="0" layoutInCell="1" allowOverlap="1" wp14:editId="6ED83ACD" wp14:anchorId="236EDB1A">
              <wp:simplePos x="0" y="0"/>
              <wp:positionH relativeFrom="page">
                <wp:posOffset>6560820</wp:posOffset>
              </wp:positionH>
              <wp:positionV relativeFrom="page">
                <wp:posOffset>10038715</wp:posOffset>
              </wp:positionV>
              <wp:extent cx="635635" cy="139700"/>
              <wp:effectExtent l="0" t="0" r="4445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08B" w:rsidRDefault="00EA708B">
                          <w:pPr>
                            <w:pStyle w:val="Brdtekst"/>
                            <w:spacing w:line="203" w:lineRule="exact"/>
                            <w:ind w:left="20"/>
                            <w:rPr>
                              <w:rFonts w:ascii="Arial" w:hAnsi="Arial" w:eastAsia="Arial" w:cs="Arial"/>
                            </w:rPr>
                          </w:pPr>
                          <w:r>
                            <w:rPr>
                              <w:rFonts w:ascii="Arial"/>
                              <w:color w:val="2F2116"/>
                            </w:rPr>
                            <w:t xml:space="preserve">Side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2F21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noProof/>
                              <w:color w:val="2F2116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color w:val="2F21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color w:val="2F2116"/>
                            </w:rPr>
                            <w:t>af</w:t>
                          </w:r>
                          <w:proofErr w:type="spellEnd"/>
                          <w:r>
                            <w:rPr>
                              <w:rFonts w:ascii="Arial"/>
                              <w:color w:val="2F2116"/>
                            </w:rPr>
                            <w:t xml:space="preserve"> 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36EDB1A">
              <v:stroke joinstyle="miter"/>
              <v:path gradientshapeok="t" o:connecttype="rect"/>
            </v:shapetype>
            <v:shape id="Text Box 6" style="position:absolute;margin-left:516.6pt;margin-top:790.45pt;width:50.05pt;height:11pt;z-index:-3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">
              <v:textbox inset="0,0,0,0">
                <w:txbxContent>
                  <w:p w:rsidR="00EA708B" w:rsidRDefault="00EA708B">
                    <w:pPr>
                      <w:pStyle w:val="Brdtekst"/>
                      <w:spacing w:line="203" w:lineRule="exact"/>
                      <w:ind w:left="20"/>
                      <w:rPr>
                        <w:rFonts w:ascii="Arial" w:hAnsi="Arial" w:eastAsia="Arial" w:cs="Arial"/>
                      </w:rPr>
                    </w:pPr>
                    <w:r>
                      <w:rPr>
                        <w:rFonts w:ascii="Arial"/>
                        <w:color w:val="2F2116"/>
                      </w:rPr>
                      <w:t xml:space="preserve">Side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color w:val="2F21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noProof/>
                        <w:color w:val="2F2116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Arial"/>
                        <w:color w:val="2F211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F2116"/>
                      </w:rPr>
                      <w:t>af</w:t>
                    </w:r>
                    <w:proofErr w:type="spellEnd"/>
                    <w:r>
                      <w:rPr>
                        <w:rFonts w:ascii="Arial"/>
                        <w:color w:val="2F2116"/>
                      </w:rPr>
                      <w:t xml:space="preserve"> 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08B" w:rsidRDefault="00EA708B">
    <w:pPr>
      <w:spacing w:line="14" w:lineRule="auto"/>
      <w:rPr>
        <w:sz w:val="20"/>
        <w:szCs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503282248" behindDoc="1" locked="0" layoutInCell="1" allowOverlap="1" wp14:editId="20E06956" wp14:anchorId="3D2DCB63">
              <wp:simplePos x="0" y="0"/>
              <wp:positionH relativeFrom="page">
                <wp:posOffset>6560820</wp:posOffset>
              </wp:positionH>
              <wp:positionV relativeFrom="page">
                <wp:posOffset>10038715</wp:posOffset>
              </wp:positionV>
              <wp:extent cx="635635" cy="139700"/>
              <wp:effectExtent l="0" t="0" r="4445" b="3810"/>
              <wp:wrapNone/>
              <wp:docPr id="6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08B" w:rsidP="00801EFB" w:rsidRDefault="00EA708B">
                          <w:pPr>
                            <w:pStyle w:val="Brdtekst"/>
                            <w:spacing w:line="203" w:lineRule="exact"/>
                            <w:ind w:left="20"/>
                            <w:rPr>
                              <w:rFonts w:ascii="Arial" w:hAnsi="Arial" w:eastAsia="Arial" w:cs="Arial"/>
                            </w:rPr>
                          </w:pPr>
                          <w:r>
                            <w:rPr>
                              <w:rFonts w:ascii="Arial"/>
                              <w:color w:val="2F2116"/>
                            </w:rPr>
                            <w:t xml:space="preserve">Side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2F21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noProof/>
                              <w:color w:val="2F21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color w:val="2F21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color w:val="2F2116"/>
                            </w:rPr>
                            <w:t>af</w:t>
                          </w:r>
                          <w:proofErr w:type="spellEnd"/>
                          <w:r>
                            <w:rPr>
                              <w:rFonts w:ascii="Arial"/>
                              <w:color w:val="2F2116"/>
                            </w:rPr>
                            <w:t xml:space="preserve"> 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D2DCB63">
              <v:stroke joinstyle="miter"/>
              <v:path gradientshapeok="t" o:connecttype="rect"/>
            </v:shapetype>
            <v:shape id="_x0000_s1034" style="position:absolute;margin-left:516.6pt;margin-top:790.45pt;width:50.05pt;height:11pt;z-index:-34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">
              <v:textbox inset="0,0,0,0">
                <w:txbxContent>
                  <w:p w:rsidR="00EA708B" w:rsidP="00801EFB" w:rsidRDefault="00EA708B">
                    <w:pPr>
                      <w:pStyle w:val="Brdtekst"/>
                      <w:spacing w:line="203" w:lineRule="exact"/>
                      <w:ind w:left="20"/>
                      <w:rPr>
                        <w:rFonts w:ascii="Arial" w:hAnsi="Arial" w:eastAsia="Arial" w:cs="Arial"/>
                      </w:rPr>
                    </w:pPr>
                    <w:r>
                      <w:rPr>
                        <w:rFonts w:ascii="Arial"/>
                        <w:color w:val="2F2116"/>
                      </w:rPr>
                      <w:t xml:space="preserve">Side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color w:val="2F21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noProof/>
                        <w:color w:val="2F21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Arial"/>
                        <w:color w:val="2F211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F2116"/>
                      </w:rPr>
                      <w:t>af</w:t>
                    </w:r>
                    <w:proofErr w:type="spellEnd"/>
                    <w:r>
                      <w:rPr>
                        <w:rFonts w:ascii="Arial"/>
                        <w:color w:val="2F2116"/>
                      </w:rPr>
                      <w:t xml:space="preserve"> 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08B" w:rsidRDefault="00EA708B">
    <w:pPr>
      <w:spacing w:line="14" w:lineRule="auto"/>
      <w:rPr>
        <w:sz w:val="20"/>
        <w:szCs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503280176" behindDoc="1" locked="0" layoutInCell="1" allowOverlap="1">
              <wp:simplePos x="0" y="0"/>
              <wp:positionH relativeFrom="page">
                <wp:posOffset>6560820</wp:posOffset>
              </wp:positionH>
              <wp:positionV relativeFrom="page">
                <wp:posOffset>10038715</wp:posOffset>
              </wp:positionV>
              <wp:extent cx="635635" cy="139700"/>
              <wp:effectExtent l="0" t="0" r="4445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08B" w:rsidRDefault="00EA708B">
                          <w:pPr>
                            <w:pStyle w:val="Brdtekst"/>
                            <w:spacing w:line="203" w:lineRule="exact"/>
                            <w:ind w:left="20"/>
                            <w:rPr>
                              <w:rFonts w:ascii="Arial" w:hAnsi="Arial" w:eastAsia="Arial" w:cs="Arial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</w:rPr>
                            <w:t xml:space="preserve">Side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noProof/>
                              <w:color w:val="231F20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color w:val="231F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color w:val="231F20"/>
                            </w:rPr>
                            <w:t>af</w:t>
                          </w:r>
                          <w:proofErr w:type="spellEnd"/>
                          <w:r>
                            <w:rPr>
                              <w:rFonts w:ascii="Arial"/>
                              <w:color w:val="231F20"/>
                            </w:rPr>
                            <w:t xml:space="preserve"> 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style="position:absolute;margin-left:516.6pt;margin-top:790.45pt;width:50.05pt;height:11pt;z-index:-3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">
              <v:textbox inset="0,0,0,0">
                <w:txbxContent>
                  <w:p w:rsidR="00EA708B" w:rsidRDefault="00EA708B">
                    <w:pPr>
                      <w:pStyle w:val="Brdtekst"/>
                      <w:spacing w:line="203" w:lineRule="exact"/>
                      <w:ind w:left="20"/>
                      <w:rPr>
                        <w:rFonts w:ascii="Arial" w:hAnsi="Arial" w:eastAsia="Arial" w:cs="Arial"/>
                      </w:rPr>
                    </w:pPr>
                    <w:r>
                      <w:rPr>
                        <w:rFonts w:ascii="Arial"/>
                        <w:color w:val="231F20"/>
                      </w:rPr>
                      <w:t xml:space="preserve">Side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color w:val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noProof/>
                        <w:color w:val="231F20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Fonts w:ascii="Arial"/>
                        <w:color w:val="231F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</w:rPr>
                      <w:t>af</w:t>
                    </w:r>
                    <w:proofErr w:type="spellEnd"/>
                    <w:r>
                      <w:rPr>
                        <w:rFonts w:ascii="Arial"/>
                        <w:color w:val="231F20"/>
                      </w:rPr>
                      <w:t xml:space="preserve"> 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08B" w:rsidRDefault="00EA708B">
    <w:pPr>
      <w:spacing w:line="14" w:lineRule="auto"/>
      <w:rPr>
        <w:sz w:val="2"/>
        <w:szCs w:val="2"/>
      </w:rPr>
    </w:pPr>
  </w:p>
</w:ftr>
</file>

<file path=word/footer5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08B" w:rsidRDefault="00EA708B">
    <w:pPr>
      <w:spacing w:line="14" w:lineRule="auto"/>
      <w:rPr>
        <w:sz w:val="20"/>
        <w:szCs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503280200" behindDoc="1" locked="0" layoutInCell="1" allowOverlap="1">
              <wp:simplePos x="0" y="0"/>
              <wp:positionH relativeFrom="page">
                <wp:posOffset>6497320</wp:posOffset>
              </wp:positionH>
              <wp:positionV relativeFrom="page">
                <wp:posOffset>10038715</wp:posOffset>
              </wp:positionV>
              <wp:extent cx="699135" cy="139700"/>
              <wp:effectExtent l="1270" t="0" r="4445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1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08B" w:rsidRDefault="00EA708B">
                          <w:pPr>
                            <w:pStyle w:val="Brdtekst"/>
                            <w:spacing w:line="203" w:lineRule="exact"/>
                            <w:ind w:left="20"/>
                            <w:rPr>
                              <w:rFonts w:ascii="Arial" w:hAnsi="Arial" w:eastAsia="Arial" w:cs="Arial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</w:rPr>
                            <w:t xml:space="preserve">Side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noProof/>
                              <w:color w:val="231F20"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color w:val="231F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color w:val="231F20"/>
                            </w:rPr>
                            <w:t>af</w:t>
                          </w:r>
                          <w:proofErr w:type="spellEnd"/>
                          <w:r>
                            <w:rPr>
                              <w:rFonts w:ascii="Arial"/>
                              <w:color w:val="231F20"/>
                            </w:rPr>
                            <w:t xml:space="preserve"> 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511.6pt;margin-top:790.45pt;width:55.05pt;height:11pt;z-index:-36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">
              <v:textbox inset="0,0,0,0">
                <w:txbxContent>
                  <w:p w:rsidR="00EA708B" w:rsidRDefault="00EA708B">
                    <w:pPr>
                      <w:pStyle w:val="Brdtekst"/>
                      <w:spacing w:line="203" w:lineRule="exact"/>
                      <w:ind w:left="20"/>
                      <w:rPr>
                        <w:rFonts w:ascii="Arial" w:hAnsi="Arial" w:eastAsia="Arial" w:cs="Arial"/>
                      </w:rPr>
                    </w:pPr>
                    <w:r>
                      <w:rPr>
                        <w:rFonts w:ascii="Arial"/>
                        <w:color w:val="231F20"/>
                      </w:rPr>
                      <w:t xml:space="preserve">Side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color w:val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noProof/>
                        <w:color w:val="231F20"/>
                      </w:rPr>
                      <w:t>14</w:t>
                    </w:r>
                    <w:r>
                      <w:fldChar w:fldCharType="end"/>
                    </w:r>
                    <w:r>
                      <w:rPr>
                        <w:rFonts w:ascii="Arial"/>
                        <w:color w:val="231F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</w:rPr>
                      <w:t>af</w:t>
                    </w:r>
                    <w:proofErr w:type="spellEnd"/>
                    <w:r>
                      <w:rPr>
                        <w:rFonts w:ascii="Arial"/>
                        <w:color w:val="231F20"/>
                      </w:rPr>
                      <w:t xml:space="preserve"> 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C0E" w:rsidRDefault="00433C0E">
      <w:r>
        <w:separator/>
      </w:r>
    </w:p>
  </w:footnote>
  <w:footnote w:type="continuationSeparator" w:id="0">
    <w:p w:rsidR="00433C0E" w:rsidRDefault="00433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7FA"/>
    <w:multiLevelType w:val="hybridMultilevel"/>
    <w:tmpl w:val="7C9268EA"/>
    <w:lvl w:ilvl="0" w:tplc="56021488">
      <w:start w:val="1"/>
      <w:numFmt w:val="bullet"/>
      <w:lvlText w:val=""/>
      <w:lvlJc w:val="left"/>
      <w:pPr>
        <w:ind w:left="467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1102DD82">
      <w:start w:val="1"/>
      <w:numFmt w:val="bullet"/>
      <w:lvlText w:val="•"/>
      <w:lvlJc w:val="left"/>
      <w:pPr>
        <w:ind w:left="805" w:hanging="211"/>
      </w:pPr>
      <w:rPr>
        <w:rFonts w:hint="default"/>
      </w:rPr>
    </w:lvl>
    <w:lvl w:ilvl="2" w:tplc="4E465C5E">
      <w:start w:val="1"/>
      <w:numFmt w:val="bullet"/>
      <w:lvlText w:val="•"/>
      <w:lvlJc w:val="left"/>
      <w:pPr>
        <w:ind w:left="1150" w:hanging="211"/>
      </w:pPr>
      <w:rPr>
        <w:rFonts w:hint="default"/>
      </w:rPr>
    </w:lvl>
    <w:lvl w:ilvl="3" w:tplc="F5FA20AE">
      <w:start w:val="1"/>
      <w:numFmt w:val="bullet"/>
      <w:lvlText w:val="•"/>
      <w:lvlJc w:val="left"/>
      <w:pPr>
        <w:ind w:left="1495" w:hanging="211"/>
      </w:pPr>
      <w:rPr>
        <w:rFonts w:hint="default"/>
      </w:rPr>
    </w:lvl>
    <w:lvl w:ilvl="4" w:tplc="14D69E2A">
      <w:start w:val="1"/>
      <w:numFmt w:val="bullet"/>
      <w:lvlText w:val="•"/>
      <w:lvlJc w:val="left"/>
      <w:pPr>
        <w:ind w:left="1840" w:hanging="211"/>
      </w:pPr>
      <w:rPr>
        <w:rFonts w:hint="default"/>
      </w:rPr>
    </w:lvl>
    <w:lvl w:ilvl="5" w:tplc="2EC46BB6">
      <w:start w:val="1"/>
      <w:numFmt w:val="bullet"/>
      <w:lvlText w:val="•"/>
      <w:lvlJc w:val="left"/>
      <w:pPr>
        <w:ind w:left="2185" w:hanging="211"/>
      </w:pPr>
      <w:rPr>
        <w:rFonts w:hint="default"/>
      </w:rPr>
    </w:lvl>
    <w:lvl w:ilvl="6" w:tplc="BDEA6A02">
      <w:start w:val="1"/>
      <w:numFmt w:val="bullet"/>
      <w:lvlText w:val="•"/>
      <w:lvlJc w:val="left"/>
      <w:pPr>
        <w:ind w:left="2531" w:hanging="211"/>
      </w:pPr>
      <w:rPr>
        <w:rFonts w:hint="default"/>
      </w:rPr>
    </w:lvl>
    <w:lvl w:ilvl="7" w:tplc="5AE22D8A">
      <w:start w:val="1"/>
      <w:numFmt w:val="bullet"/>
      <w:lvlText w:val="•"/>
      <w:lvlJc w:val="left"/>
      <w:pPr>
        <w:ind w:left="2876" w:hanging="211"/>
      </w:pPr>
      <w:rPr>
        <w:rFonts w:hint="default"/>
      </w:rPr>
    </w:lvl>
    <w:lvl w:ilvl="8" w:tplc="8618E50C">
      <w:start w:val="1"/>
      <w:numFmt w:val="bullet"/>
      <w:lvlText w:val="•"/>
      <w:lvlJc w:val="left"/>
      <w:pPr>
        <w:ind w:left="3221" w:hanging="211"/>
      </w:pPr>
      <w:rPr>
        <w:rFonts w:hint="default"/>
      </w:rPr>
    </w:lvl>
  </w:abstractNum>
  <w:abstractNum w:abstractNumId="1" w15:restartNumberingAfterBreak="0">
    <w:nsid w:val="017629BA"/>
    <w:multiLevelType w:val="hybridMultilevel"/>
    <w:tmpl w:val="019E7FBC"/>
    <w:lvl w:ilvl="0" w:tplc="F604BD44">
      <w:start w:val="1"/>
      <w:numFmt w:val="bullet"/>
      <w:lvlText w:val=""/>
      <w:lvlJc w:val="left"/>
      <w:pPr>
        <w:ind w:left="610" w:hanging="206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4F447042">
      <w:start w:val="1"/>
      <w:numFmt w:val="bullet"/>
      <w:lvlText w:val="•"/>
      <w:lvlJc w:val="left"/>
      <w:pPr>
        <w:ind w:left="695" w:hanging="206"/>
      </w:pPr>
      <w:rPr>
        <w:rFonts w:hint="default"/>
      </w:rPr>
    </w:lvl>
    <w:lvl w:ilvl="2" w:tplc="0FBE39A4">
      <w:start w:val="1"/>
      <w:numFmt w:val="bullet"/>
      <w:lvlText w:val="•"/>
      <w:lvlJc w:val="left"/>
      <w:pPr>
        <w:ind w:left="771" w:hanging="206"/>
      </w:pPr>
      <w:rPr>
        <w:rFonts w:hint="default"/>
      </w:rPr>
    </w:lvl>
    <w:lvl w:ilvl="3" w:tplc="AF48EB5E">
      <w:start w:val="1"/>
      <w:numFmt w:val="bullet"/>
      <w:lvlText w:val="•"/>
      <w:lvlJc w:val="left"/>
      <w:pPr>
        <w:ind w:left="847" w:hanging="206"/>
      </w:pPr>
      <w:rPr>
        <w:rFonts w:hint="default"/>
      </w:rPr>
    </w:lvl>
    <w:lvl w:ilvl="4" w:tplc="08609D30">
      <w:start w:val="1"/>
      <w:numFmt w:val="bullet"/>
      <w:lvlText w:val="•"/>
      <w:lvlJc w:val="left"/>
      <w:pPr>
        <w:ind w:left="923" w:hanging="206"/>
      </w:pPr>
      <w:rPr>
        <w:rFonts w:hint="default"/>
      </w:rPr>
    </w:lvl>
    <w:lvl w:ilvl="5" w:tplc="B2D87C1C">
      <w:start w:val="1"/>
      <w:numFmt w:val="bullet"/>
      <w:lvlText w:val="•"/>
      <w:lvlJc w:val="left"/>
      <w:pPr>
        <w:ind w:left="999" w:hanging="206"/>
      </w:pPr>
      <w:rPr>
        <w:rFonts w:hint="default"/>
      </w:rPr>
    </w:lvl>
    <w:lvl w:ilvl="6" w:tplc="A0DC967E">
      <w:start w:val="1"/>
      <w:numFmt w:val="bullet"/>
      <w:lvlText w:val="•"/>
      <w:lvlJc w:val="left"/>
      <w:pPr>
        <w:ind w:left="1074" w:hanging="206"/>
      </w:pPr>
      <w:rPr>
        <w:rFonts w:hint="default"/>
      </w:rPr>
    </w:lvl>
    <w:lvl w:ilvl="7" w:tplc="FD9C01F0">
      <w:start w:val="1"/>
      <w:numFmt w:val="bullet"/>
      <w:lvlText w:val="•"/>
      <w:lvlJc w:val="left"/>
      <w:pPr>
        <w:ind w:left="1150" w:hanging="206"/>
      </w:pPr>
      <w:rPr>
        <w:rFonts w:hint="default"/>
      </w:rPr>
    </w:lvl>
    <w:lvl w:ilvl="8" w:tplc="A0D6A50E">
      <w:start w:val="1"/>
      <w:numFmt w:val="bullet"/>
      <w:lvlText w:val="•"/>
      <w:lvlJc w:val="left"/>
      <w:pPr>
        <w:ind w:left="1226" w:hanging="206"/>
      </w:pPr>
      <w:rPr>
        <w:rFonts w:hint="default"/>
      </w:rPr>
    </w:lvl>
  </w:abstractNum>
  <w:abstractNum w:abstractNumId="2" w15:restartNumberingAfterBreak="0">
    <w:nsid w:val="01B93556"/>
    <w:multiLevelType w:val="hybridMultilevel"/>
    <w:tmpl w:val="C5001AB2"/>
    <w:lvl w:ilvl="0" w:tplc="A56CA4DA">
      <w:start w:val="1"/>
      <w:numFmt w:val="bullet"/>
      <w:lvlText w:val=""/>
      <w:lvlJc w:val="left"/>
      <w:pPr>
        <w:ind w:left="1270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CF1E5856">
      <w:start w:val="1"/>
      <w:numFmt w:val="bullet"/>
      <w:lvlText w:val="•"/>
      <w:lvlJc w:val="left"/>
      <w:pPr>
        <w:ind w:left="1356" w:hanging="211"/>
      </w:pPr>
      <w:rPr>
        <w:rFonts w:hint="default"/>
      </w:rPr>
    </w:lvl>
    <w:lvl w:ilvl="2" w:tplc="3CE44D44">
      <w:start w:val="1"/>
      <w:numFmt w:val="bullet"/>
      <w:lvlText w:val="•"/>
      <w:lvlJc w:val="left"/>
      <w:pPr>
        <w:ind w:left="1432" w:hanging="211"/>
      </w:pPr>
      <w:rPr>
        <w:rFonts w:hint="default"/>
      </w:rPr>
    </w:lvl>
    <w:lvl w:ilvl="3" w:tplc="BAE6A2EC">
      <w:start w:val="1"/>
      <w:numFmt w:val="bullet"/>
      <w:lvlText w:val="•"/>
      <w:lvlJc w:val="left"/>
      <w:pPr>
        <w:ind w:left="1508" w:hanging="211"/>
      </w:pPr>
      <w:rPr>
        <w:rFonts w:hint="default"/>
      </w:rPr>
    </w:lvl>
    <w:lvl w:ilvl="4" w:tplc="BC6AE8D6">
      <w:start w:val="1"/>
      <w:numFmt w:val="bullet"/>
      <w:lvlText w:val="•"/>
      <w:lvlJc w:val="left"/>
      <w:pPr>
        <w:ind w:left="1585" w:hanging="211"/>
      </w:pPr>
      <w:rPr>
        <w:rFonts w:hint="default"/>
      </w:rPr>
    </w:lvl>
    <w:lvl w:ilvl="5" w:tplc="E27E9DE0">
      <w:start w:val="1"/>
      <w:numFmt w:val="bullet"/>
      <w:lvlText w:val="•"/>
      <w:lvlJc w:val="left"/>
      <w:pPr>
        <w:ind w:left="1661" w:hanging="211"/>
      </w:pPr>
      <w:rPr>
        <w:rFonts w:hint="default"/>
      </w:rPr>
    </w:lvl>
    <w:lvl w:ilvl="6" w:tplc="271A5A20">
      <w:start w:val="1"/>
      <w:numFmt w:val="bullet"/>
      <w:lvlText w:val="•"/>
      <w:lvlJc w:val="left"/>
      <w:pPr>
        <w:ind w:left="1737" w:hanging="211"/>
      </w:pPr>
      <w:rPr>
        <w:rFonts w:hint="default"/>
      </w:rPr>
    </w:lvl>
    <w:lvl w:ilvl="7" w:tplc="E0B4E650">
      <w:start w:val="1"/>
      <w:numFmt w:val="bullet"/>
      <w:lvlText w:val="•"/>
      <w:lvlJc w:val="left"/>
      <w:pPr>
        <w:ind w:left="1814" w:hanging="211"/>
      </w:pPr>
      <w:rPr>
        <w:rFonts w:hint="default"/>
      </w:rPr>
    </w:lvl>
    <w:lvl w:ilvl="8" w:tplc="15EA02A6">
      <w:start w:val="1"/>
      <w:numFmt w:val="bullet"/>
      <w:lvlText w:val="•"/>
      <w:lvlJc w:val="left"/>
      <w:pPr>
        <w:ind w:left="1890" w:hanging="211"/>
      </w:pPr>
      <w:rPr>
        <w:rFonts w:hint="default"/>
      </w:rPr>
    </w:lvl>
  </w:abstractNum>
  <w:abstractNum w:abstractNumId="3" w15:restartNumberingAfterBreak="0">
    <w:nsid w:val="02C44C13"/>
    <w:multiLevelType w:val="hybridMultilevel"/>
    <w:tmpl w:val="8FCCFC84"/>
    <w:lvl w:ilvl="0" w:tplc="FF529FEE">
      <w:start w:val="1"/>
      <w:numFmt w:val="bullet"/>
      <w:lvlText w:val=""/>
      <w:lvlJc w:val="left"/>
      <w:pPr>
        <w:ind w:left="1270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1582784A">
      <w:start w:val="1"/>
      <w:numFmt w:val="bullet"/>
      <w:lvlText w:val="•"/>
      <w:lvlJc w:val="left"/>
      <w:pPr>
        <w:ind w:left="1356" w:hanging="211"/>
      </w:pPr>
      <w:rPr>
        <w:rFonts w:hint="default"/>
      </w:rPr>
    </w:lvl>
    <w:lvl w:ilvl="2" w:tplc="1454620E">
      <w:start w:val="1"/>
      <w:numFmt w:val="bullet"/>
      <w:lvlText w:val="•"/>
      <w:lvlJc w:val="left"/>
      <w:pPr>
        <w:ind w:left="1432" w:hanging="211"/>
      </w:pPr>
      <w:rPr>
        <w:rFonts w:hint="default"/>
      </w:rPr>
    </w:lvl>
    <w:lvl w:ilvl="3" w:tplc="0F7C7F70">
      <w:start w:val="1"/>
      <w:numFmt w:val="bullet"/>
      <w:lvlText w:val="•"/>
      <w:lvlJc w:val="left"/>
      <w:pPr>
        <w:ind w:left="1508" w:hanging="211"/>
      </w:pPr>
      <w:rPr>
        <w:rFonts w:hint="default"/>
      </w:rPr>
    </w:lvl>
    <w:lvl w:ilvl="4" w:tplc="86ACE9EA">
      <w:start w:val="1"/>
      <w:numFmt w:val="bullet"/>
      <w:lvlText w:val="•"/>
      <w:lvlJc w:val="left"/>
      <w:pPr>
        <w:ind w:left="1585" w:hanging="211"/>
      </w:pPr>
      <w:rPr>
        <w:rFonts w:hint="default"/>
      </w:rPr>
    </w:lvl>
    <w:lvl w:ilvl="5" w:tplc="45264ABE">
      <w:start w:val="1"/>
      <w:numFmt w:val="bullet"/>
      <w:lvlText w:val="•"/>
      <w:lvlJc w:val="left"/>
      <w:pPr>
        <w:ind w:left="1661" w:hanging="211"/>
      </w:pPr>
      <w:rPr>
        <w:rFonts w:hint="default"/>
      </w:rPr>
    </w:lvl>
    <w:lvl w:ilvl="6" w:tplc="E5C8A560">
      <w:start w:val="1"/>
      <w:numFmt w:val="bullet"/>
      <w:lvlText w:val="•"/>
      <w:lvlJc w:val="left"/>
      <w:pPr>
        <w:ind w:left="1737" w:hanging="211"/>
      </w:pPr>
      <w:rPr>
        <w:rFonts w:hint="default"/>
      </w:rPr>
    </w:lvl>
    <w:lvl w:ilvl="7" w:tplc="C64E53EA">
      <w:start w:val="1"/>
      <w:numFmt w:val="bullet"/>
      <w:lvlText w:val="•"/>
      <w:lvlJc w:val="left"/>
      <w:pPr>
        <w:ind w:left="1814" w:hanging="211"/>
      </w:pPr>
      <w:rPr>
        <w:rFonts w:hint="default"/>
      </w:rPr>
    </w:lvl>
    <w:lvl w:ilvl="8" w:tplc="B008A110">
      <w:start w:val="1"/>
      <w:numFmt w:val="bullet"/>
      <w:lvlText w:val="•"/>
      <w:lvlJc w:val="left"/>
      <w:pPr>
        <w:ind w:left="1890" w:hanging="211"/>
      </w:pPr>
      <w:rPr>
        <w:rFonts w:hint="default"/>
      </w:rPr>
    </w:lvl>
  </w:abstractNum>
  <w:abstractNum w:abstractNumId="4" w15:restartNumberingAfterBreak="0">
    <w:nsid w:val="046F56F4"/>
    <w:multiLevelType w:val="hybridMultilevel"/>
    <w:tmpl w:val="37F2BA1C"/>
    <w:lvl w:ilvl="0" w:tplc="3766BFFA">
      <w:start w:val="1"/>
      <w:numFmt w:val="bullet"/>
      <w:lvlText w:val=""/>
      <w:lvlJc w:val="left"/>
      <w:pPr>
        <w:ind w:left="495" w:hanging="206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77DA76CC">
      <w:start w:val="1"/>
      <w:numFmt w:val="bullet"/>
      <w:lvlText w:val="•"/>
      <w:lvlJc w:val="left"/>
      <w:pPr>
        <w:ind w:left="576" w:hanging="206"/>
      </w:pPr>
      <w:rPr>
        <w:rFonts w:hint="default"/>
      </w:rPr>
    </w:lvl>
    <w:lvl w:ilvl="2" w:tplc="EC1EBC98">
      <w:start w:val="1"/>
      <w:numFmt w:val="bullet"/>
      <w:lvlText w:val="•"/>
      <w:lvlJc w:val="left"/>
      <w:pPr>
        <w:ind w:left="652" w:hanging="206"/>
      </w:pPr>
      <w:rPr>
        <w:rFonts w:hint="default"/>
      </w:rPr>
    </w:lvl>
    <w:lvl w:ilvl="3" w:tplc="CC3494EE">
      <w:start w:val="1"/>
      <w:numFmt w:val="bullet"/>
      <w:lvlText w:val="•"/>
      <w:lvlJc w:val="left"/>
      <w:pPr>
        <w:ind w:left="728" w:hanging="206"/>
      </w:pPr>
      <w:rPr>
        <w:rFonts w:hint="default"/>
      </w:rPr>
    </w:lvl>
    <w:lvl w:ilvl="4" w:tplc="E318D3D0">
      <w:start w:val="1"/>
      <w:numFmt w:val="bullet"/>
      <w:lvlText w:val="•"/>
      <w:lvlJc w:val="left"/>
      <w:pPr>
        <w:ind w:left="805" w:hanging="206"/>
      </w:pPr>
      <w:rPr>
        <w:rFonts w:hint="default"/>
      </w:rPr>
    </w:lvl>
    <w:lvl w:ilvl="5" w:tplc="92E870CA">
      <w:start w:val="1"/>
      <w:numFmt w:val="bullet"/>
      <w:lvlText w:val="•"/>
      <w:lvlJc w:val="left"/>
      <w:pPr>
        <w:ind w:left="881" w:hanging="206"/>
      </w:pPr>
      <w:rPr>
        <w:rFonts w:hint="default"/>
      </w:rPr>
    </w:lvl>
    <w:lvl w:ilvl="6" w:tplc="60309F16">
      <w:start w:val="1"/>
      <w:numFmt w:val="bullet"/>
      <w:lvlText w:val="•"/>
      <w:lvlJc w:val="left"/>
      <w:pPr>
        <w:ind w:left="957" w:hanging="206"/>
      </w:pPr>
      <w:rPr>
        <w:rFonts w:hint="default"/>
      </w:rPr>
    </w:lvl>
    <w:lvl w:ilvl="7" w:tplc="84B0DADE">
      <w:start w:val="1"/>
      <w:numFmt w:val="bullet"/>
      <w:lvlText w:val="•"/>
      <w:lvlJc w:val="left"/>
      <w:pPr>
        <w:ind w:left="1034" w:hanging="206"/>
      </w:pPr>
      <w:rPr>
        <w:rFonts w:hint="default"/>
      </w:rPr>
    </w:lvl>
    <w:lvl w:ilvl="8" w:tplc="2E9A3362">
      <w:start w:val="1"/>
      <w:numFmt w:val="bullet"/>
      <w:lvlText w:val="•"/>
      <w:lvlJc w:val="left"/>
      <w:pPr>
        <w:ind w:left="1110" w:hanging="206"/>
      </w:pPr>
      <w:rPr>
        <w:rFonts w:hint="default"/>
      </w:rPr>
    </w:lvl>
  </w:abstractNum>
  <w:abstractNum w:abstractNumId="5" w15:restartNumberingAfterBreak="0">
    <w:nsid w:val="05314FB9"/>
    <w:multiLevelType w:val="hybridMultilevel"/>
    <w:tmpl w:val="5B681AD0"/>
    <w:lvl w:ilvl="0" w:tplc="115418C4">
      <w:start w:val="1"/>
      <w:numFmt w:val="bullet"/>
      <w:lvlText w:val=""/>
      <w:lvlJc w:val="left"/>
      <w:pPr>
        <w:ind w:left="626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60F2C3B2">
      <w:start w:val="1"/>
      <w:numFmt w:val="bullet"/>
      <w:lvlText w:val="•"/>
      <w:lvlJc w:val="left"/>
      <w:pPr>
        <w:ind w:left="807" w:hanging="211"/>
      </w:pPr>
      <w:rPr>
        <w:rFonts w:hint="default"/>
      </w:rPr>
    </w:lvl>
    <w:lvl w:ilvl="2" w:tplc="29A2B316">
      <w:start w:val="1"/>
      <w:numFmt w:val="bullet"/>
      <w:lvlText w:val="•"/>
      <w:lvlJc w:val="left"/>
      <w:pPr>
        <w:ind w:left="994" w:hanging="211"/>
      </w:pPr>
      <w:rPr>
        <w:rFonts w:hint="default"/>
      </w:rPr>
    </w:lvl>
    <w:lvl w:ilvl="3" w:tplc="F36613A6">
      <w:start w:val="1"/>
      <w:numFmt w:val="bullet"/>
      <w:lvlText w:val="•"/>
      <w:lvlJc w:val="left"/>
      <w:pPr>
        <w:ind w:left="1182" w:hanging="211"/>
      </w:pPr>
      <w:rPr>
        <w:rFonts w:hint="default"/>
      </w:rPr>
    </w:lvl>
    <w:lvl w:ilvl="4" w:tplc="071AB988">
      <w:start w:val="1"/>
      <w:numFmt w:val="bullet"/>
      <w:lvlText w:val="•"/>
      <w:lvlJc w:val="left"/>
      <w:pPr>
        <w:ind w:left="1369" w:hanging="211"/>
      </w:pPr>
      <w:rPr>
        <w:rFonts w:hint="default"/>
      </w:rPr>
    </w:lvl>
    <w:lvl w:ilvl="5" w:tplc="042C5A68">
      <w:start w:val="1"/>
      <w:numFmt w:val="bullet"/>
      <w:lvlText w:val="•"/>
      <w:lvlJc w:val="left"/>
      <w:pPr>
        <w:ind w:left="1557" w:hanging="211"/>
      </w:pPr>
      <w:rPr>
        <w:rFonts w:hint="default"/>
      </w:rPr>
    </w:lvl>
    <w:lvl w:ilvl="6" w:tplc="ABD6D498">
      <w:start w:val="1"/>
      <w:numFmt w:val="bullet"/>
      <w:lvlText w:val="•"/>
      <w:lvlJc w:val="left"/>
      <w:pPr>
        <w:ind w:left="1744" w:hanging="211"/>
      </w:pPr>
      <w:rPr>
        <w:rFonts w:hint="default"/>
      </w:rPr>
    </w:lvl>
    <w:lvl w:ilvl="7" w:tplc="489E3014">
      <w:start w:val="1"/>
      <w:numFmt w:val="bullet"/>
      <w:lvlText w:val="•"/>
      <w:lvlJc w:val="left"/>
      <w:pPr>
        <w:ind w:left="1932" w:hanging="211"/>
      </w:pPr>
      <w:rPr>
        <w:rFonts w:hint="default"/>
      </w:rPr>
    </w:lvl>
    <w:lvl w:ilvl="8" w:tplc="B7246ACA">
      <w:start w:val="1"/>
      <w:numFmt w:val="bullet"/>
      <w:lvlText w:val="•"/>
      <w:lvlJc w:val="left"/>
      <w:pPr>
        <w:ind w:left="2119" w:hanging="211"/>
      </w:pPr>
      <w:rPr>
        <w:rFonts w:hint="default"/>
      </w:rPr>
    </w:lvl>
  </w:abstractNum>
  <w:abstractNum w:abstractNumId="6" w15:restartNumberingAfterBreak="0">
    <w:nsid w:val="0B737551"/>
    <w:multiLevelType w:val="hybridMultilevel"/>
    <w:tmpl w:val="D85A82E6"/>
    <w:lvl w:ilvl="0" w:tplc="21840F2E">
      <w:start w:val="1"/>
      <w:numFmt w:val="bullet"/>
      <w:lvlText w:val=""/>
      <w:lvlJc w:val="left"/>
      <w:pPr>
        <w:ind w:left="1275" w:hanging="206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D5D4A54A">
      <w:start w:val="1"/>
      <w:numFmt w:val="bullet"/>
      <w:lvlText w:val="•"/>
      <w:lvlJc w:val="left"/>
      <w:pPr>
        <w:ind w:left="1356" w:hanging="206"/>
      </w:pPr>
      <w:rPr>
        <w:rFonts w:hint="default"/>
      </w:rPr>
    </w:lvl>
    <w:lvl w:ilvl="2" w:tplc="8A14AC0C">
      <w:start w:val="1"/>
      <w:numFmt w:val="bullet"/>
      <w:lvlText w:val="•"/>
      <w:lvlJc w:val="left"/>
      <w:pPr>
        <w:ind w:left="1432" w:hanging="206"/>
      </w:pPr>
      <w:rPr>
        <w:rFonts w:hint="default"/>
      </w:rPr>
    </w:lvl>
    <w:lvl w:ilvl="3" w:tplc="F2902C4E">
      <w:start w:val="1"/>
      <w:numFmt w:val="bullet"/>
      <w:lvlText w:val="•"/>
      <w:lvlJc w:val="left"/>
      <w:pPr>
        <w:ind w:left="1508" w:hanging="206"/>
      </w:pPr>
      <w:rPr>
        <w:rFonts w:hint="default"/>
      </w:rPr>
    </w:lvl>
    <w:lvl w:ilvl="4" w:tplc="14429712">
      <w:start w:val="1"/>
      <w:numFmt w:val="bullet"/>
      <w:lvlText w:val="•"/>
      <w:lvlJc w:val="left"/>
      <w:pPr>
        <w:ind w:left="1585" w:hanging="206"/>
      </w:pPr>
      <w:rPr>
        <w:rFonts w:hint="default"/>
      </w:rPr>
    </w:lvl>
    <w:lvl w:ilvl="5" w:tplc="1C86A500">
      <w:start w:val="1"/>
      <w:numFmt w:val="bullet"/>
      <w:lvlText w:val="•"/>
      <w:lvlJc w:val="left"/>
      <w:pPr>
        <w:ind w:left="1661" w:hanging="206"/>
      </w:pPr>
      <w:rPr>
        <w:rFonts w:hint="default"/>
      </w:rPr>
    </w:lvl>
    <w:lvl w:ilvl="6" w:tplc="8130B588">
      <w:start w:val="1"/>
      <w:numFmt w:val="bullet"/>
      <w:lvlText w:val="•"/>
      <w:lvlJc w:val="left"/>
      <w:pPr>
        <w:ind w:left="1737" w:hanging="206"/>
      </w:pPr>
      <w:rPr>
        <w:rFonts w:hint="default"/>
      </w:rPr>
    </w:lvl>
    <w:lvl w:ilvl="7" w:tplc="D4B49CE0">
      <w:start w:val="1"/>
      <w:numFmt w:val="bullet"/>
      <w:lvlText w:val="•"/>
      <w:lvlJc w:val="left"/>
      <w:pPr>
        <w:ind w:left="1814" w:hanging="206"/>
      </w:pPr>
      <w:rPr>
        <w:rFonts w:hint="default"/>
      </w:rPr>
    </w:lvl>
    <w:lvl w:ilvl="8" w:tplc="B44443FA">
      <w:start w:val="1"/>
      <w:numFmt w:val="bullet"/>
      <w:lvlText w:val="•"/>
      <w:lvlJc w:val="left"/>
      <w:pPr>
        <w:ind w:left="1890" w:hanging="206"/>
      </w:pPr>
      <w:rPr>
        <w:rFonts w:hint="default"/>
      </w:rPr>
    </w:lvl>
  </w:abstractNum>
  <w:abstractNum w:abstractNumId="7" w15:restartNumberingAfterBreak="0">
    <w:nsid w:val="0CD63218"/>
    <w:multiLevelType w:val="hybridMultilevel"/>
    <w:tmpl w:val="E58CE5DA"/>
    <w:lvl w:ilvl="0" w:tplc="8C94A826">
      <w:start w:val="1"/>
      <w:numFmt w:val="decimal"/>
      <w:lvlText w:val="%1."/>
      <w:lvlJc w:val="left"/>
      <w:pPr>
        <w:ind w:left="113" w:hanging="247"/>
      </w:pPr>
      <w:rPr>
        <w:rFonts w:ascii="Times New Roman" w:eastAsia="Times New Roman" w:hAnsi="Times New Roman" w:hint="default"/>
        <w:b/>
        <w:bCs/>
        <w:color w:val="231F20"/>
        <w:w w:val="100"/>
        <w:sz w:val="20"/>
        <w:szCs w:val="20"/>
      </w:rPr>
    </w:lvl>
    <w:lvl w:ilvl="1" w:tplc="4EEC1AEE">
      <w:start w:val="1"/>
      <w:numFmt w:val="bullet"/>
      <w:lvlText w:val="•"/>
      <w:lvlJc w:val="left"/>
      <w:pPr>
        <w:ind w:left="601" w:hanging="247"/>
      </w:pPr>
      <w:rPr>
        <w:rFonts w:hint="default"/>
      </w:rPr>
    </w:lvl>
    <w:lvl w:ilvl="2" w:tplc="6BC0459C">
      <w:start w:val="1"/>
      <w:numFmt w:val="bullet"/>
      <w:lvlText w:val="•"/>
      <w:lvlJc w:val="left"/>
      <w:pPr>
        <w:ind w:left="1082" w:hanging="247"/>
      </w:pPr>
      <w:rPr>
        <w:rFonts w:hint="default"/>
      </w:rPr>
    </w:lvl>
    <w:lvl w:ilvl="3" w:tplc="DF925DC6">
      <w:start w:val="1"/>
      <w:numFmt w:val="bullet"/>
      <w:lvlText w:val="•"/>
      <w:lvlJc w:val="left"/>
      <w:pPr>
        <w:ind w:left="1564" w:hanging="247"/>
      </w:pPr>
      <w:rPr>
        <w:rFonts w:hint="default"/>
      </w:rPr>
    </w:lvl>
    <w:lvl w:ilvl="4" w:tplc="F0AC815C">
      <w:start w:val="1"/>
      <w:numFmt w:val="bullet"/>
      <w:lvlText w:val="•"/>
      <w:lvlJc w:val="left"/>
      <w:pPr>
        <w:ind w:left="2045" w:hanging="247"/>
      </w:pPr>
      <w:rPr>
        <w:rFonts w:hint="default"/>
      </w:rPr>
    </w:lvl>
    <w:lvl w:ilvl="5" w:tplc="10F61F96">
      <w:start w:val="1"/>
      <w:numFmt w:val="bullet"/>
      <w:lvlText w:val="•"/>
      <w:lvlJc w:val="left"/>
      <w:pPr>
        <w:ind w:left="2526" w:hanging="247"/>
      </w:pPr>
      <w:rPr>
        <w:rFonts w:hint="default"/>
      </w:rPr>
    </w:lvl>
    <w:lvl w:ilvl="6" w:tplc="10BC82D2">
      <w:start w:val="1"/>
      <w:numFmt w:val="bullet"/>
      <w:lvlText w:val="•"/>
      <w:lvlJc w:val="left"/>
      <w:pPr>
        <w:ind w:left="3008" w:hanging="247"/>
      </w:pPr>
      <w:rPr>
        <w:rFonts w:hint="default"/>
      </w:rPr>
    </w:lvl>
    <w:lvl w:ilvl="7" w:tplc="15BE7BFE">
      <w:start w:val="1"/>
      <w:numFmt w:val="bullet"/>
      <w:lvlText w:val="•"/>
      <w:lvlJc w:val="left"/>
      <w:pPr>
        <w:ind w:left="3489" w:hanging="247"/>
      </w:pPr>
      <w:rPr>
        <w:rFonts w:hint="default"/>
      </w:rPr>
    </w:lvl>
    <w:lvl w:ilvl="8" w:tplc="2CDA2C04">
      <w:start w:val="1"/>
      <w:numFmt w:val="bullet"/>
      <w:lvlText w:val="•"/>
      <w:lvlJc w:val="left"/>
      <w:pPr>
        <w:ind w:left="3970" w:hanging="247"/>
      </w:pPr>
      <w:rPr>
        <w:rFonts w:hint="default"/>
      </w:rPr>
    </w:lvl>
  </w:abstractNum>
  <w:abstractNum w:abstractNumId="8" w15:restartNumberingAfterBreak="0">
    <w:nsid w:val="0FB9554E"/>
    <w:multiLevelType w:val="hybridMultilevel"/>
    <w:tmpl w:val="A85EC8B6"/>
    <w:lvl w:ilvl="0" w:tplc="74FAF7F6">
      <w:start w:val="1"/>
      <w:numFmt w:val="bullet"/>
      <w:lvlText w:val=""/>
      <w:lvlJc w:val="left"/>
      <w:pPr>
        <w:ind w:left="1275" w:hanging="206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37A62A32">
      <w:start w:val="1"/>
      <w:numFmt w:val="bullet"/>
      <w:lvlText w:val="•"/>
      <w:lvlJc w:val="left"/>
      <w:pPr>
        <w:ind w:left="1356" w:hanging="206"/>
      </w:pPr>
      <w:rPr>
        <w:rFonts w:hint="default"/>
      </w:rPr>
    </w:lvl>
    <w:lvl w:ilvl="2" w:tplc="417CA866">
      <w:start w:val="1"/>
      <w:numFmt w:val="bullet"/>
      <w:lvlText w:val="•"/>
      <w:lvlJc w:val="left"/>
      <w:pPr>
        <w:ind w:left="1432" w:hanging="206"/>
      </w:pPr>
      <w:rPr>
        <w:rFonts w:hint="default"/>
      </w:rPr>
    </w:lvl>
    <w:lvl w:ilvl="3" w:tplc="F348D4CA">
      <w:start w:val="1"/>
      <w:numFmt w:val="bullet"/>
      <w:lvlText w:val="•"/>
      <w:lvlJc w:val="left"/>
      <w:pPr>
        <w:ind w:left="1508" w:hanging="206"/>
      </w:pPr>
      <w:rPr>
        <w:rFonts w:hint="default"/>
      </w:rPr>
    </w:lvl>
    <w:lvl w:ilvl="4" w:tplc="F4C27A06">
      <w:start w:val="1"/>
      <w:numFmt w:val="bullet"/>
      <w:lvlText w:val="•"/>
      <w:lvlJc w:val="left"/>
      <w:pPr>
        <w:ind w:left="1585" w:hanging="206"/>
      </w:pPr>
      <w:rPr>
        <w:rFonts w:hint="default"/>
      </w:rPr>
    </w:lvl>
    <w:lvl w:ilvl="5" w:tplc="BC2A0DE4">
      <w:start w:val="1"/>
      <w:numFmt w:val="bullet"/>
      <w:lvlText w:val="•"/>
      <w:lvlJc w:val="left"/>
      <w:pPr>
        <w:ind w:left="1661" w:hanging="206"/>
      </w:pPr>
      <w:rPr>
        <w:rFonts w:hint="default"/>
      </w:rPr>
    </w:lvl>
    <w:lvl w:ilvl="6" w:tplc="50B00898">
      <w:start w:val="1"/>
      <w:numFmt w:val="bullet"/>
      <w:lvlText w:val="•"/>
      <w:lvlJc w:val="left"/>
      <w:pPr>
        <w:ind w:left="1737" w:hanging="206"/>
      </w:pPr>
      <w:rPr>
        <w:rFonts w:hint="default"/>
      </w:rPr>
    </w:lvl>
    <w:lvl w:ilvl="7" w:tplc="16C60220">
      <w:start w:val="1"/>
      <w:numFmt w:val="bullet"/>
      <w:lvlText w:val="•"/>
      <w:lvlJc w:val="left"/>
      <w:pPr>
        <w:ind w:left="1814" w:hanging="206"/>
      </w:pPr>
      <w:rPr>
        <w:rFonts w:hint="default"/>
      </w:rPr>
    </w:lvl>
    <w:lvl w:ilvl="8" w:tplc="F8C069E2">
      <w:start w:val="1"/>
      <w:numFmt w:val="bullet"/>
      <w:lvlText w:val="•"/>
      <w:lvlJc w:val="left"/>
      <w:pPr>
        <w:ind w:left="1890" w:hanging="206"/>
      </w:pPr>
      <w:rPr>
        <w:rFonts w:hint="default"/>
      </w:rPr>
    </w:lvl>
  </w:abstractNum>
  <w:abstractNum w:abstractNumId="9" w15:restartNumberingAfterBreak="0">
    <w:nsid w:val="19685E25"/>
    <w:multiLevelType w:val="hybridMultilevel"/>
    <w:tmpl w:val="F8DEFB28"/>
    <w:lvl w:ilvl="0" w:tplc="C36A6338">
      <w:start w:val="1"/>
      <w:numFmt w:val="bullet"/>
      <w:lvlText w:val=""/>
      <w:lvlJc w:val="left"/>
      <w:pPr>
        <w:ind w:left="817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E2BE4FC8">
      <w:start w:val="1"/>
      <w:numFmt w:val="bullet"/>
      <w:lvlText w:val="•"/>
      <w:lvlJc w:val="left"/>
      <w:pPr>
        <w:ind w:left="999" w:hanging="211"/>
      </w:pPr>
      <w:rPr>
        <w:rFonts w:hint="default"/>
      </w:rPr>
    </w:lvl>
    <w:lvl w:ilvl="2" w:tplc="1B669F90">
      <w:start w:val="1"/>
      <w:numFmt w:val="bullet"/>
      <w:lvlText w:val="•"/>
      <w:lvlJc w:val="left"/>
      <w:pPr>
        <w:ind w:left="1178" w:hanging="211"/>
      </w:pPr>
      <w:rPr>
        <w:rFonts w:hint="default"/>
      </w:rPr>
    </w:lvl>
    <w:lvl w:ilvl="3" w:tplc="D18A3794">
      <w:start w:val="1"/>
      <w:numFmt w:val="bullet"/>
      <w:lvlText w:val="•"/>
      <w:lvlJc w:val="left"/>
      <w:pPr>
        <w:ind w:left="1358" w:hanging="211"/>
      </w:pPr>
      <w:rPr>
        <w:rFonts w:hint="default"/>
      </w:rPr>
    </w:lvl>
    <w:lvl w:ilvl="4" w:tplc="A27AC5FC">
      <w:start w:val="1"/>
      <w:numFmt w:val="bullet"/>
      <w:lvlText w:val="•"/>
      <w:lvlJc w:val="left"/>
      <w:pPr>
        <w:ind w:left="1537" w:hanging="211"/>
      </w:pPr>
      <w:rPr>
        <w:rFonts w:hint="default"/>
      </w:rPr>
    </w:lvl>
    <w:lvl w:ilvl="5" w:tplc="F4DE910E">
      <w:start w:val="1"/>
      <w:numFmt w:val="bullet"/>
      <w:lvlText w:val="•"/>
      <w:lvlJc w:val="left"/>
      <w:pPr>
        <w:ind w:left="1717" w:hanging="211"/>
      </w:pPr>
      <w:rPr>
        <w:rFonts w:hint="default"/>
      </w:rPr>
    </w:lvl>
    <w:lvl w:ilvl="6" w:tplc="551C9226">
      <w:start w:val="1"/>
      <w:numFmt w:val="bullet"/>
      <w:lvlText w:val="•"/>
      <w:lvlJc w:val="left"/>
      <w:pPr>
        <w:ind w:left="1896" w:hanging="211"/>
      </w:pPr>
      <w:rPr>
        <w:rFonts w:hint="default"/>
      </w:rPr>
    </w:lvl>
    <w:lvl w:ilvl="7" w:tplc="4D90F0CC">
      <w:start w:val="1"/>
      <w:numFmt w:val="bullet"/>
      <w:lvlText w:val="•"/>
      <w:lvlJc w:val="left"/>
      <w:pPr>
        <w:ind w:left="2075" w:hanging="211"/>
      </w:pPr>
      <w:rPr>
        <w:rFonts w:hint="default"/>
      </w:rPr>
    </w:lvl>
    <w:lvl w:ilvl="8" w:tplc="6896AAB2">
      <w:start w:val="1"/>
      <w:numFmt w:val="bullet"/>
      <w:lvlText w:val="•"/>
      <w:lvlJc w:val="left"/>
      <w:pPr>
        <w:ind w:left="2255" w:hanging="211"/>
      </w:pPr>
      <w:rPr>
        <w:rFonts w:hint="default"/>
      </w:rPr>
    </w:lvl>
  </w:abstractNum>
  <w:abstractNum w:abstractNumId="10" w15:restartNumberingAfterBreak="0">
    <w:nsid w:val="1B42760B"/>
    <w:multiLevelType w:val="hybridMultilevel"/>
    <w:tmpl w:val="B33CA4E4"/>
    <w:lvl w:ilvl="0" w:tplc="30CA2040">
      <w:start w:val="1"/>
      <w:numFmt w:val="bullet"/>
      <w:lvlText w:val="-"/>
      <w:lvlJc w:val="left"/>
      <w:pPr>
        <w:ind w:left="284" w:hanging="171"/>
      </w:pPr>
      <w:rPr>
        <w:rFonts w:ascii="Times New Roman" w:eastAsia="Times New Roman" w:hAnsi="Times New Roman" w:hint="default"/>
        <w:color w:val="231F20"/>
        <w:w w:val="100"/>
        <w:sz w:val="18"/>
        <w:szCs w:val="18"/>
      </w:rPr>
    </w:lvl>
    <w:lvl w:ilvl="1" w:tplc="91C49C28">
      <w:start w:val="1"/>
      <w:numFmt w:val="bullet"/>
      <w:lvlText w:val="•"/>
      <w:lvlJc w:val="left"/>
      <w:pPr>
        <w:ind w:left="745" w:hanging="171"/>
      </w:pPr>
      <w:rPr>
        <w:rFonts w:hint="default"/>
      </w:rPr>
    </w:lvl>
    <w:lvl w:ilvl="2" w:tplc="35346B48">
      <w:start w:val="1"/>
      <w:numFmt w:val="bullet"/>
      <w:lvlText w:val="•"/>
      <w:lvlJc w:val="left"/>
      <w:pPr>
        <w:ind w:left="1210" w:hanging="171"/>
      </w:pPr>
      <w:rPr>
        <w:rFonts w:hint="default"/>
      </w:rPr>
    </w:lvl>
    <w:lvl w:ilvl="3" w:tplc="250C92BA">
      <w:start w:val="1"/>
      <w:numFmt w:val="bullet"/>
      <w:lvlText w:val="•"/>
      <w:lvlJc w:val="left"/>
      <w:pPr>
        <w:ind w:left="1676" w:hanging="171"/>
      </w:pPr>
      <w:rPr>
        <w:rFonts w:hint="default"/>
      </w:rPr>
    </w:lvl>
    <w:lvl w:ilvl="4" w:tplc="9050B4B2">
      <w:start w:val="1"/>
      <w:numFmt w:val="bullet"/>
      <w:lvlText w:val="•"/>
      <w:lvlJc w:val="left"/>
      <w:pPr>
        <w:ind w:left="2141" w:hanging="171"/>
      </w:pPr>
      <w:rPr>
        <w:rFonts w:hint="default"/>
      </w:rPr>
    </w:lvl>
    <w:lvl w:ilvl="5" w:tplc="7E3C5DFC">
      <w:start w:val="1"/>
      <w:numFmt w:val="bullet"/>
      <w:lvlText w:val="•"/>
      <w:lvlJc w:val="left"/>
      <w:pPr>
        <w:ind w:left="2606" w:hanging="171"/>
      </w:pPr>
      <w:rPr>
        <w:rFonts w:hint="default"/>
      </w:rPr>
    </w:lvl>
    <w:lvl w:ilvl="6" w:tplc="1C60E13C">
      <w:start w:val="1"/>
      <w:numFmt w:val="bullet"/>
      <w:lvlText w:val="•"/>
      <w:lvlJc w:val="left"/>
      <w:pPr>
        <w:ind w:left="3072" w:hanging="171"/>
      </w:pPr>
      <w:rPr>
        <w:rFonts w:hint="default"/>
      </w:rPr>
    </w:lvl>
    <w:lvl w:ilvl="7" w:tplc="4122425C">
      <w:start w:val="1"/>
      <w:numFmt w:val="bullet"/>
      <w:lvlText w:val="•"/>
      <w:lvlJc w:val="left"/>
      <w:pPr>
        <w:ind w:left="3537" w:hanging="171"/>
      </w:pPr>
      <w:rPr>
        <w:rFonts w:hint="default"/>
      </w:rPr>
    </w:lvl>
    <w:lvl w:ilvl="8" w:tplc="248EC54E">
      <w:start w:val="1"/>
      <w:numFmt w:val="bullet"/>
      <w:lvlText w:val="•"/>
      <w:lvlJc w:val="left"/>
      <w:pPr>
        <w:ind w:left="4002" w:hanging="171"/>
      </w:pPr>
      <w:rPr>
        <w:rFonts w:hint="default"/>
      </w:rPr>
    </w:lvl>
  </w:abstractNum>
  <w:abstractNum w:abstractNumId="11" w15:restartNumberingAfterBreak="0">
    <w:nsid w:val="1D1D0933"/>
    <w:multiLevelType w:val="hybridMultilevel"/>
    <w:tmpl w:val="4E58F132"/>
    <w:lvl w:ilvl="0" w:tplc="8E3AB5D0">
      <w:start w:val="1"/>
      <w:numFmt w:val="bullet"/>
      <w:lvlText w:val=""/>
      <w:lvlJc w:val="left"/>
      <w:pPr>
        <w:ind w:left="1276" w:hanging="206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8716E45E">
      <w:start w:val="1"/>
      <w:numFmt w:val="bullet"/>
      <w:lvlText w:val="•"/>
      <w:lvlJc w:val="left"/>
      <w:pPr>
        <w:ind w:left="1356" w:hanging="206"/>
      </w:pPr>
      <w:rPr>
        <w:rFonts w:hint="default"/>
      </w:rPr>
    </w:lvl>
    <w:lvl w:ilvl="2" w:tplc="9984CFC0">
      <w:start w:val="1"/>
      <w:numFmt w:val="bullet"/>
      <w:lvlText w:val="•"/>
      <w:lvlJc w:val="left"/>
      <w:pPr>
        <w:ind w:left="1432" w:hanging="206"/>
      </w:pPr>
      <w:rPr>
        <w:rFonts w:hint="default"/>
      </w:rPr>
    </w:lvl>
    <w:lvl w:ilvl="3" w:tplc="798C8016">
      <w:start w:val="1"/>
      <w:numFmt w:val="bullet"/>
      <w:lvlText w:val="•"/>
      <w:lvlJc w:val="left"/>
      <w:pPr>
        <w:ind w:left="1508" w:hanging="206"/>
      </w:pPr>
      <w:rPr>
        <w:rFonts w:hint="default"/>
      </w:rPr>
    </w:lvl>
    <w:lvl w:ilvl="4" w:tplc="72CC91C2">
      <w:start w:val="1"/>
      <w:numFmt w:val="bullet"/>
      <w:lvlText w:val="•"/>
      <w:lvlJc w:val="left"/>
      <w:pPr>
        <w:ind w:left="1585" w:hanging="206"/>
      </w:pPr>
      <w:rPr>
        <w:rFonts w:hint="default"/>
      </w:rPr>
    </w:lvl>
    <w:lvl w:ilvl="5" w:tplc="4C443B94">
      <w:start w:val="1"/>
      <w:numFmt w:val="bullet"/>
      <w:lvlText w:val="•"/>
      <w:lvlJc w:val="left"/>
      <w:pPr>
        <w:ind w:left="1661" w:hanging="206"/>
      </w:pPr>
      <w:rPr>
        <w:rFonts w:hint="default"/>
      </w:rPr>
    </w:lvl>
    <w:lvl w:ilvl="6" w:tplc="EB28E0FE">
      <w:start w:val="1"/>
      <w:numFmt w:val="bullet"/>
      <w:lvlText w:val="•"/>
      <w:lvlJc w:val="left"/>
      <w:pPr>
        <w:ind w:left="1737" w:hanging="206"/>
      </w:pPr>
      <w:rPr>
        <w:rFonts w:hint="default"/>
      </w:rPr>
    </w:lvl>
    <w:lvl w:ilvl="7" w:tplc="FCEA3B80">
      <w:start w:val="1"/>
      <w:numFmt w:val="bullet"/>
      <w:lvlText w:val="•"/>
      <w:lvlJc w:val="left"/>
      <w:pPr>
        <w:ind w:left="1814" w:hanging="206"/>
      </w:pPr>
      <w:rPr>
        <w:rFonts w:hint="default"/>
      </w:rPr>
    </w:lvl>
    <w:lvl w:ilvl="8" w:tplc="F3689152">
      <w:start w:val="1"/>
      <w:numFmt w:val="bullet"/>
      <w:lvlText w:val="•"/>
      <w:lvlJc w:val="left"/>
      <w:pPr>
        <w:ind w:left="1890" w:hanging="206"/>
      </w:pPr>
      <w:rPr>
        <w:rFonts w:hint="default"/>
      </w:rPr>
    </w:lvl>
  </w:abstractNum>
  <w:abstractNum w:abstractNumId="12" w15:restartNumberingAfterBreak="0">
    <w:nsid w:val="1F92508F"/>
    <w:multiLevelType w:val="hybridMultilevel"/>
    <w:tmpl w:val="91F29498"/>
    <w:lvl w:ilvl="0" w:tplc="0A26B344">
      <w:start w:val="1"/>
      <w:numFmt w:val="bullet"/>
      <w:lvlText w:val=""/>
      <w:lvlJc w:val="left"/>
      <w:pPr>
        <w:ind w:left="466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DD5839E2">
      <w:start w:val="1"/>
      <w:numFmt w:val="bullet"/>
      <w:lvlText w:val="•"/>
      <w:lvlJc w:val="left"/>
      <w:pPr>
        <w:ind w:left="805" w:hanging="211"/>
      </w:pPr>
      <w:rPr>
        <w:rFonts w:hint="default"/>
      </w:rPr>
    </w:lvl>
    <w:lvl w:ilvl="2" w:tplc="FF482C50">
      <w:start w:val="1"/>
      <w:numFmt w:val="bullet"/>
      <w:lvlText w:val="•"/>
      <w:lvlJc w:val="left"/>
      <w:pPr>
        <w:ind w:left="1150" w:hanging="211"/>
      </w:pPr>
      <w:rPr>
        <w:rFonts w:hint="default"/>
      </w:rPr>
    </w:lvl>
    <w:lvl w:ilvl="3" w:tplc="3DC06042">
      <w:start w:val="1"/>
      <w:numFmt w:val="bullet"/>
      <w:lvlText w:val="•"/>
      <w:lvlJc w:val="left"/>
      <w:pPr>
        <w:ind w:left="1495" w:hanging="211"/>
      </w:pPr>
      <w:rPr>
        <w:rFonts w:hint="default"/>
      </w:rPr>
    </w:lvl>
    <w:lvl w:ilvl="4" w:tplc="611E3AFE">
      <w:start w:val="1"/>
      <w:numFmt w:val="bullet"/>
      <w:lvlText w:val="•"/>
      <w:lvlJc w:val="left"/>
      <w:pPr>
        <w:ind w:left="1840" w:hanging="211"/>
      </w:pPr>
      <w:rPr>
        <w:rFonts w:hint="default"/>
      </w:rPr>
    </w:lvl>
    <w:lvl w:ilvl="5" w:tplc="AA5AA826">
      <w:start w:val="1"/>
      <w:numFmt w:val="bullet"/>
      <w:lvlText w:val="•"/>
      <w:lvlJc w:val="left"/>
      <w:pPr>
        <w:ind w:left="2185" w:hanging="211"/>
      </w:pPr>
      <w:rPr>
        <w:rFonts w:hint="default"/>
      </w:rPr>
    </w:lvl>
    <w:lvl w:ilvl="6" w:tplc="69CAC90C">
      <w:start w:val="1"/>
      <w:numFmt w:val="bullet"/>
      <w:lvlText w:val="•"/>
      <w:lvlJc w:val="left"/>
      <w:pPr>
        <w:ind w:left="2531" w:hanging="211"/>
      </w:pPr>
      <w:rPr>
        <w:rFonts w:hint="default"/>
      </w:rPr>
    </w:lvl>
    <w:lvl w:ilvl="7" w:tplc="6352A15E">
      <w:start w:val="1"/>
      <w:numFmt w:val="bullet"/>
      <w:lvlText w:val="•"/>
      <w:lvlJc w:val="left"/>
      <w:pPr>
        <w:ind w:left="2876" w:hanging="211"/>
      </w:pPr>
      <w:rPr>
        <w:rFonts w:hint="default"/>
      </w:rPr>
    </w:lvl>
    <w:lvl w:ilvl="8" w:tplc="0EA08E62">
      <w:start w:val="1"/>
      <w:numFmt w:val="bullet"/>
      <w:lvlText w:val="•"/>
      <w:lvlJc w:val="left"/>
      <w:pPr>
        <w:ind w:left="3221" w:hanging="211"/>
      </w:pPr>
      <w:rPr>
        <w:rFonts w:hint="default"/>
      </w:rPr>
    </w:lvl>
  </w:abstractNum>
  <w:abstractNum w:abstractNumId="13" w15:restartNumberingAfterBreak="0">
    <w:nsid w:val="22554184"/>
    <w:multiLevelType w:val="hybridMultilevel"/>
    <w:tmpl w:val="71985412"/>
    <w:lvl w:ilvl="0" w:tplc="8FC4C5D0">
      <w:start w:val="1"/>
      <w:numFmt w:val="bullet"/>
      <w:lvlText w:val=""/>
      <w:lvlJc w:val="left"/>
      <w:pPr>
        <w:ind w:left="485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71902D7E">
      <w:start w:val="1"/>
      <w:numFmt w:val="bullet"/>
      <w:lvlText w:val="•"/>
      <w:lvlJc w:val="left"/>
      <w:pPr>
        <w:ind w:left="704" w:hanging="211"/>
      </w:pPr>
      <w:rPr>
        <w:rFonts w:hint="default"/>
      </w:rPr>
    </w:lvl>
    <w:lvl w:ilvl="2" w:tplc="9DB6F56E">
      <w:start w:val="1"/>
      <w:numFmt w:val="bullet"/>
      <w:lvlText w:val="•"/>
      <w:lvlJc w:val="left"/>
      <w:pPr>
        <w:ind w:left="929" w:hanging="211"/>
      </w:pPr>
      <w:rPr>
        <w:rFonts w:hint="default"/>
      </w:rPr>
    </w:lvl>
    <w:lvl w:ilvl="3" w:tplc="2DEAED16">
      <w:start w:val="1"/>
      <w:numFmt w:val="bullet"/>
      <w:lvlText w:val="•"/>
      <w:lvlJc w:val="left"/>
      <w:pPr>
        <w:ind w:left="1154" w:hanging="211"/>
      </w:pPr>
      <w:rPr>
        <w:rFonts w:hint="default"/>
      </w:rPr>
    </w:lvl>
    <w:lvl w:ilvl="4" w:tplc="030E7C9C">
      <w:start w:val="1"/>
      <w:numFmt w:val="bullet"/>
      <w:lvlText w:val="•"/>
      <w:lvlJc w:val="left"/>
      <w:pPr>
        <w:ind w:left="1378" w:hanging="211"/>
      </w:pPr>
      <w:rPr>
        <w:rFonts w:hint="default"/>
      </w:rPr>
    </w:lvl>
    <w:lvl w:ilvl="5" w:tplc="FC0CDB04">
      <w:start w:val="1"/>
      <w:numFmt w:val="bullet"/>
      <w:lvlText w:val="•"/>
      <w:lvlJc w:val="left"/>
      <w:pPr>
        <w:ind w:left="1603" w:hanging="211"/>
      </w:pPr>
      <w:rPr>
        <w:rFonts w:hint="default"/>
      </w:rPr>
    </w:lvl>
    <w:lvl w:ilvl="6" w:tplc="DA36ED4E">
      <w:start w:val="1"/>
      <w:numFmt w:val="bullet"/>
      <w:lvlText w:val="•"/>
      <w:lvlJc w:val="left"/>
      <w:pPr>
        <w:ind w:left="1828" w:hanging="211"/>
      </w:pPr>
      <w:rPr>
        <w:rFonts w:hint="default"/>
      </w:rPr>
    </w:lvl>
    <w:lvl w:ilvl="7" w:tplc="79B823AC">
      <w:start w:val="1"/>
      <w:numFmt w:val="bullet"/>
      <w:lvlText w:val="•"/>
      <w:lvlJc w:val="left"/>
      <w:pPr>
        <w:ind w:left="2052" w:hanging="211"/>
      </w:pPr>
      <w:rPr>
        <w:rFonts w:hint="default"/>
      </w:rPr>
    </w:lvl>
    <w:lvl w:ilvl="8" w:tplc="DD78ECA8">
      <w:start w:val="1"/>
      <w:numFmt w:val="bullet"/>
      <w:lvlText w:val="•"/>
      <w:lvlJc w:val="left"/>
      <w:pPr>
        <w:ind w:left="2277" w:hanging="211"/>
      </w:pPr>
      <w:rPr>
        <w:rFonts w:hint="default"/>
      </w:rPr>
    </w:lvl>
  </w:abstractNum>
  <w:abstractNum w:abstractNumId="14" w15:restartNumberingAfterBreak="0">
    <w:nsid w:val="25223756"/>
    <w:multiLevelType w:val="hybridMultilevel"/>
    <w:tmpl w:val="5E1A61C2"/>
    <w:lvl w:ilvl="0" w:tplc="D192772E">
      <w:start w:val="1"/>
      <w:numFmt w:val="bullet"/>
      <w:lvlText w:val=""/>
      <w:lvlJc w:val="left"/>
      <w:pPr>
        <w:ind w:left="265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B720B79E">
      <w:start w:val="1"/>
      <w:numFmt w:val="bullet"/>
      <w:lvlText w:val="•"/>
      <w:lvlJc w:val="left"/>
      <w:pPr>
        <w:ind w:left="395" w:hanging="211"/>
      </w:pPr>
      <w:rPr>
        <w:rFonts w:hint="default"/>
      </w:rPr>
    </w:lvl>
    <w:lvl w:ilvl="2" w:tplc="AE4E9A3C">
      <w:start w:val="1"/>
      <w:numFmt w:val="bullet"/>
      <w:lvlText w:val="•"/>
      <w:lvlJc w:val="left"/>
      <w:pPr>
        <w:ind w:left="531" w:hanging="211"/>
      </w:pPr>
      <w:rPr>
        <w:rFonts w:hint="default"/>
      </w:rPr>
    </w:lvl>
    <w:lvl w:ilvl="3" w:tplc="851602A8">
      <w:start w:val="1"/>
      <w:numFmt w:val="bullet"/>
      <w:lvlText w:val="•"/>
      <w:lvlJc w:val="left"/>
      <w:pPr>
        <w:ind w:left="667" w:hanging="211"/>
      </w:pPr>
      <w:rPr>
        <w:rFonts w:hint="default"/>
      </w:rPr>
    </w:lvl>
    <w:lvl w:ilvl="4" w:tplc="3188BE38">
      <w:start w:val="1"/>
      <w:numFmt w:val="bullet"/>
      <w:lvlText w:val="•"/>
      <w:lvlJc w:val="left"/>
      <w:pPr>
        <w:ind w:left="803" w:hanging="211"/>
      </w:pPr>
      <w:rPr>
        <w:rFonts w:hint="default"/>
      </w:rPr>
    </w:lvl>
    <w:lvl w:ilvl="5" w:tplc="EEC251A0">
      <w:start w:val="1"/>
      <w:numFmt w:val="bullet"/>
      <w:lvlText w:val="•"/>
      <w:lvlJc w:val="left"/>
      <w:pPr>
        <w:ind w:left="939" w:hanging="211"/>
      </w:pPr>
      <w:rPr>
        <w:rFonts w:hint="default"/>
      </w:rPr>
    </w:lvl>
    <w:lvl w:ilvl="6" w:tplc="E93646B2">
      <w:start w:val="1"/>
      <w:numFmt w:val="bullet"/>
      <w:lvlText w:val="•"/>
      <w:lvlJc w:val="left"/>
      <w:pPr>
        <w:ind w:left="1075" w:hanging="211"/>
      </w:pPr>
      <w:rPr>
        <w:rFonts w:hint="default"/>
      </w:rPr>
    </w:lvl>
    <w:lvl w:ilvl="7" w:tplc="85F23028">
      <w:start w:val="1"/>
      <w:numFmt w:val="bullet"/>
      <w:lvlText w:val="•"/>
      <w:lvlJc w:val="left"/>
      <w:pPr>
        <w:ind w:left="1211" w:hanging="211"/>
      </w:pPr>
      <w:rPr>
        <w:rFonts w:hint="default"/>
      </w:rPr>
    </w:lvl>
    <w:lvl w:ilvl="8" w:tplc="F062794E">
      <w:start w:val="1"/>
      <w:numFmt w:val="bullet"/>
      <w:lvlText w:val="•"/>
      <w:lvlJc w:val="left"/>
      <w:pPr>
        <w:ind w:left="1347" w:hanging="211"/>
      </w:pPr>
      <w:rPr>
        <w:rFonts w:hint="default"/>
      </w:rPr>
    </w:lvl>
  </w:abstractNum>
  <w:abstractNum w:abstractNumId="15" w15:restartNumberingAfterBreak="0">
    <w:nsid w:val="25847C74"/>
    <w:multiLevelType w:val="hybridMultilevel"/>
    <w:tmpl w:val="86C0E842"/>
    <w:lvl w:ilvl="0" w:tplc="DF72C4CE">
      <w:start w:val="1"/>
      <w:numFmt w:val="bullet"/>
      <w:lvlText w:val=""/>
      <w:lvlJc w:val="left"/>
      <w:pPr>
        <w:ind w:left="1275" w:hanging="206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BE5A1312">
      <w:start w:val="1"/>
      <w:numFmt w:val="bullet"/>
      <w:lvlText w:val="•"/>
      <w:lvlJc w:val="left"/>
      <w:pPr>
        <w:ind w:left="1356" w:hanging="206"/>
      </w:pPr>
      <w:rPr>
        <w:rFonts w:hint="default"/>
      </w:rPr>
    </w:lvl>
    <w:lvl w:ilvl="2" w:tplc="FD8C7FEE">
      <w:start w:val="1"/>
      <w:numFmt w:val="bullet"/>
      <w:lvlText w:val="•"/>
      <w:lvlJc w:val="left"/>
      <w:pPr>
        <w:ind w:left="1432" w:hanging="206"/>
      </w:pPr>
      <w:rPr>
        <w:rFonts w:hint="default"/>
      </w:rPr>
    </w:lvl>
    <w:lvl w:ilvl="3" w:tplc="5986BBA4">
      <w:start w:val="1"/>
      <w:numFmt w:val="bullet"/>
      <w:lvlText w:val="•"/>
      <w:lvlJc w:val="left"/>
      <w:pPr>
        <w:ind w:left="1508" w:hanging="206"/>
      </w:pPr>
      <w:rPr>
        <w:rFonts w:hint="default"/>
      </w:rPr>
    </w:lvl>
    <w:lvl w:ilvl="4" w:tplc="20FCBF66">
      <w:start w:val="1"/>
      <w:numFmt w:val="bullet"/>
      <w:lvlText w:val="•"/>
      <w:lvlJc w:val="left"/>
      <w:pPr>
        <w:ind w:left="1585" w:hanging="206"/>
      </w:pPr>
      <w:rPr>
        <w:rFonts w:hint="default"/>
      </w:rPr>
    </w:lvl>
    <w:lvl w:ilvl="5" w:tplc="4210AE8A">
      <w:start w:val="1"/>
      <w:numFmt w:val="bullet"/>
      <w:lvlText w:val="•"/>
      <w:lvlJc w:val="left"/>
      <w:pPr>
        <w:ind w:left="1661" w:hanging="206"/>
      </w:pPr>
      <w:rPr>
        <w:rFonts w:hint="default"/>
      </w:rPr>
    </w:lvl>
    <w:lvl w:ilvl="6" w:tplc="5308BFCA">
      <w:start w:val="1"/>
      <w:numFmt w:val="bullet"/>
      <w:lvlText w:val="•"/>
      <w:lvlJc w:val="left"/>
      <w:pPr>
        <w:ind w:left="1737" w:hanging="206"/>
      </w:pPr>
      <w:rPr>
        <w:rFonts w:hint="default"/>
      </w:rPr>
    </w:lvl>
    <w:lvl w:ilvl="7" w:tplc="425E70B6">
      <w:start w:val="1"/>
      <w:numFmt w:val="bullet"/>
      <w:lvlText w:val="•"/>
      <w:lvlJc w:val="left"/>
      <w:pPr>
        <w:ind w:left="1814" w:hanging="206"/>
      </w:pPr>
      <w:rPr>
        <w:rFonts w:hint="default"/>
      </w:rPr>
    </w:lvl>
    <w:lvl w:ilvl="8" w:tplc="9086D03C">
      <w:start w:val="1"/>
      <w:numFmt w:val="bullet"/>
      <w:lvlText w:val="•"/>
      <w:lvlJc w:val="left"/>
      <w:pPr>
        <w:ind w:left="1890" w:hanging="206"/>
      </w:pPr>
      <w:rPr>
        <w:rFonts w:hint="default"/>
      </w:rPr>
    </w:lvl>
  </w:abstractNum>
  <w:abstractNum w:abstractNumId="16" w15:restartNumberingAfterBreak="0">
    <w:nsid w:val="26EE4399"/>
    <w:multiLevelType w:val="hybridMultilevel"/>
    <w:tmpl w:val="05225260"/>
    <w:lvl w:ilvl="0" w:tplc="942A8618">
      <w:start w:val="1"/>
      <w:numFmt w:val="bullet"/>
      <w:lvlText w:val=""/>
      <w:lvlJc w:val="left"/>
      <w:pPr>
        <w:ind w:left="817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C0529F90">
      <w:start w:val="1"/>
      <w:numFmt w:val="bullet"/>
      <w:lvlText w:val="•"/>
      <w:lvlJc w:val="left"/>
      <w:pPr>
        <w:ind w:left="999" w:hanging="211"/>
      </w:pPr>
      <w:rPr>
        <w:rFonts w:hint="default"/>
      </w:rPr>
    </w:lvl>
    <w:lvl w:ilvl="2" w:tplc="EC3C5E74">
      <w:start w:val="1"/>
      <w:numFmt w:val="bullet"/>
      <w:lvlText w:val="•"/>
      <w:lvlJc w:val="left"/>
      <w:pPr>
        <w:ind w:left="1178" w:hanging="211"/>
      </w:pPr>
      <w:rPr>
        <w:rFonts w:hint="default"/>
      </w:rPr>
    </w:lvl>
    <w:lvl w:ilvl="3" w:tplc="FF1C98BE">
      <w:start w:val="1"/>
      <w:numFmt w:val="bullet"/>
      <w:lvlText w:val="•"/>
      <w:lvlJc w:val="left"/>
      <w:pPr>
        <w:ind w:left="1358" w:hanging="211"/>
      </w:pPr>
      <w:rPr>
        <w:rFonts w:hint="default"/>
      </w:rPr>
    </w:lvl>
    <w:lvl w:ilvl="4" w:tplc="465A48E0">
      <w:start w:val="1"/>
      <w:numFmt w:val="bullet"/>
      <w:lvlText w:val="•"/>
      <w:lvlJc w:val="left"/>
      <w:pPr>
        <w:ind w:left="1537" w:hanging="211"/>
      </w:pPr>
      <w:rPr>
        <w:rFonts w:hint="default"/>
      </w:rPr>
    </w:lvl>
    <w:lvl w:ilvl="5" w:tplc="405C6AAA">
      <w:start w:val="1"/>
      <w:numFmt w:val="bullet"/>
      <w:lvlText w:val="•"/>
      <w:lvlJc w:val="left"/>
      <w:pPr>
        <w:ind w:left="1717" w:hanging="211"/>
      </w:pPr>
      <w:rPr>
        <w:rFonts w:hint="default"/>
      </w:rPr>
    </w:lvl>
    <w:lvl w:ilvl="6" w:tplc="64B6EEBA">
      <w:start w:val="1"/>
      <w:numFmt w:val="bullet"/>
      <w:lvlText w:val="•"/>
      <w:lvlJc w:val="left"/>
      <w:pPr>
        <w:ind w:left="1896" w:hanging="211"/>
      </w:pPr>
      <w:rPr>
        <w:rFonts w:hint="default"/>
      </w:rPr>
    </w:lvl>
    <w:lvl w:ilvl="7" w:tplc="F8D49AF2">
      <w:start w:val="1"/>
      <w:numFmt w:val="bullet"/>
      <w:lvlText w:val="•"/>
      <w:lvlJc w:val="left"/>
      <w:pPr>
        <w:ind w:left="2075" w:hanging="211"/>
      </w:pPr>
      <w:rPr>
        <w:rFonts w:hint="default"/>
      </w:rPr>
    </w:lvl>
    <w:lvl w:ilvl="8" w:tplc="A1CA6B78">
      <w:start w:val="1"/>
      <w:numFmt w:val="bullet"/>
      <w:lvlText w:val="•"/>
      <w:lvlJc w:val="left"/>
      <w:pPr>
        <w:ind w:left="2255" w:hanging="211"/>
      </w:pPr>
      <w:rPr>
        <w:rFonts w:hint="default"/>
      </w:rPr>
    </w:lvl>
  </w:abstractNum>
  <w:abstractNum w:abstractNumId="17" w15:restartNumberingAfterBreak="0">
    <w:nsid w:val="2DF544BE"/>
    <w:multiLevelType w:val="hybridMultilevel"/>
    <w:tmpl w:val="F5D2005C"/>
    <w:lvl w:ilvl="0" w:tplc="3454F0AC">
      <w:start w:val="1"/>
      <w:numFmt w:val="bullet"/>
      <w:lvlText w:val=""/>
      <w:lvlJc w:val="left"/>
      <w:pPr>
        <w:ind w:left="2484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ACA85078">
      <w:start w:val="1"/>
      <w:numFmt w:val="bullet"/>
      <w:lvlText w:val="•"/>
      <w:lvlJc w:val="left"/>
      <w:pPr>
        <w:ind w:left="3278" w:hanging="211"/>
      </w:pPr>
      <w:rPr>
        <w:rFonts w:hint="default"/>
      </w:rPr>
    </w:lvl>
    <w:lvl w:ilvl="2" w:tplc="5CCEB99E">
      <w:start w:val="1"/>
      <w:numFmt w:val="bullet"/>
      <w:lvlText w:val="•"/>
      <w:lvlJc w:val="left"/>
      <w:pPr>
        <w:ind w:left="4077" w:hanging="211"/>
      </w:pPr>
      <w:rPr>
        <w:rFonts w:hint="default"/>
      </w:rPr>
    </w:lvl>
    <w:lvl w:ilvl="3" w:tplc="8C426274">
      <w:start w:val="1"/>
      <w:numFmt w:val="bullet"/>
      <w:lvlText w:val="•"/>
      <w:lvlJc w:val="left"/>
      <w:pPr>
        <w:ind w:left="4875" w:hanging="211"/>
      </w:pPr>
      <w:rPr>
        <w:rFonts w:hint="default"/>
      </w:rPr>
    </w:lvl>
    <w:lvl w:ilvl="4" w:tplc="9064BB08">
      <w:start w:val="1"/>
      <w:numFmt w:val="bullet"/>
      <w:lvlText w:val="•"/>
      <w:lvlJc w:val="left"/>
      <w:pPr>
        <w:ind w:left="5674" w:hanging="211"/>
      </w:pPr>
      <w:rPr>
        <w:rFonts w:hint="default"/>
      </w:rPr>
    </w:lvl>
    <w:lvl w:ilvl="5" w:tplc="B782A940">
      <w:start w:val="1"/>
      <w:numFmt w:val="bullet"/>
      <w:lvlText w:val="•"/>
      <w:lvlJc w:val="left"/>
      <w:pPr>
        <w:ind w:left="6472" w:hanging="211"/>
      </w:pPr>
      <w:rPr>
        <w:rFonts w:hint="default"/>
      </w:rPr>
    </w:lvl>
    <w:lvl w:ilvl="6" w:tplc="7464B36A">
      <w:start w:val="1"/>
      <w:numFmt w:val="bullet"/>
      <w:lvlText w:val="•"/>
      <w:lvlJc w:val="left"/>
      <w:pPr>
        <w:ind w:left="7271" w:hanging="211"/>
      </w:pPr>
      <w:rPr>
        <w:rFonts w:hint="default"/>
      </w:rPr>
    </w:lvl>
    <w:lvl w:ilvl="7" w:tplc="70C0D188">
      <w:start w:val="1"/>
      <w:numFmt w:val="bullet"/>
      <w:lvlText w:val="•"/>
      <w:lvlJc w:val="left"/>
      <w:pPr>
        <w:ind w:left="8069" w:hanging="211"/>
      </w:pPr>
      <w:rPr>
        <w:rFonts w:hint="default"/>
      </w:rPr>
    </w:lvl>
    <w:lvl w:ilvl="8" w:tplc="0724489C">
      <w:start w:val="1"/>
      <w:numFmt w:val="bullet"/>
      <w:lvlText w:val="•"/>
      <w:lvlJc w:val="left"/>
      <w:pPr>
        <w:ind w:left="8868" w:hanging="211"/>
      </w:pPr>
      <w:rPr>
        <w:rFonts w:hint="default"/>
      </w:rPr>
    </w:lvl>
  </w:abstractNum>
  <w:abstractNum w:abstractNumId="18" w15:restartNumberingAfterBreak="0">
    <w:nsid w:val="2E680639"/>
    <w:multiLevelType w:val="hybridMultilevel"/>
    <w:tmpl w:val="D21656B4"/>
    <w:lvl w:ilvl="0" w:tplc="8DCEAFE6">
      <w:start w:val="1"/>
      <w:numFmt w:val="bullet"/>
      <w:lvlText w:val=""/>
      <w:lvlJc w:val="left"/>
      <w:pPr>
        <w:ind w:left="496" w:hanging="206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A5BA46A6">
      <w:start w:val="1"/>
      <w:numFmt w:val="bullet"/>
      <w:lvlText w:val="•"/>
      <w:lvlJc w:val="left"/>
      <w:pPr>
        <w:ind w:left="576" w:hanging="206"/>
      </w:pPr>
      <w:rPr>
        <w:rFonts w:hint="default"/>
      </w:rPr>
    </w:lvl>
    <w:lvl w:ilvl="2" w:tplc="9F0ADF60">
      <w:start w:val="1"/>
      <w:numFmt w:val="bullet"/>
      <w:lvlText w:val="•"/>
      <w:lvlJc w:val="left"/>
      <w:pPr>
        <w:ind w:left="652" w:hanging="206"/>
      </w:pPr>
      <w:rPr>
        <w:rFonts w:hint="default"/>
      </w:rPr>
    </w:lvl>
    <w:lvl w:ilvl="3" w:tplc="0FE29118">
      <w:start w:val="1"/>
      <w:numFmt w:val="bullet"/>
      <w:lvlText w:val="•"/>
      <w:lvlJc w:val="left"/>
      <w:pPr>
        <w:ind w:left="728" w:hanging="206"/>
      </w:pPr>
      <w:rPr>
        <w:rFonts w:hint="default"/>
      </w:rPr>
    </w:lvl>
    <w:lvl w:ilvl="4" w:tplc="E7204042">
      <w:start w:val="1"/>
      <w:numFmt w:val="bullet"/>
      <w:lvlText w:val="•"/>
      <w:lvlJc w:val="left"/>
      <w:pPr>
        <w:ind w:left="805" w:hanging="206"/>
      </w:pPr>
      <w:rPr>
        <w:rFonts w:hint="default"/>
      </w:rPr>
    </w:lvl>
    <w:lvl w:ilvl="5" w:tplc="9874FFA6">
      <w:start w:val="1"/>
      <w:numFmt w:val="bullet"/>
      <w:lvlText w:val="•"/>
      <w:lvlJc w:val="left"/>
      <w:pPr>
        <w:ind w:left="881" w:hanging="206"/>
      </w:pPr>
      <w:rPr>
        <w:rFonts w:hint="default"/>
      </w:rPr>
    </w:lvl>
    <w:lvl w:ilvl="6" w:tplc="28A0E9CE">
      <w:start w:val="1"/>
      <w:numFmt w:val="bullet"/>
      <w:lvlText w:val="•"/>
      <w:lvlJc w:val="left"/>
      <w:pPr>
        <w:ind w:left="957" w:hanging="206"/>
      </w:pPr>
      <w:rPr>
        <w:rFonts w:hint="default"/>
      </w:rPr>
    </w:lvl>
    <w:lvl w:ilvl="7" w:tplc="182E1238">
      <w:start w:val="1"/>
      <w:numFmt w:val="bullet"/>
      <w:lvlText w:val="•"/>
      <w:lvlJc w:val="left"/>
      <w:pPr>
        <w:ind w:left="1034" w:hanging="206"/>
      </w:pPr>
      <w:rPr>
        <w:rFonts w:hint="default"/>
      </w:rPr>
    </w:lvl>
    <w:lvl w:ilvl="8" w:tplc="54D24CFA">
      <w:start w:val="1"/>
      <w:numFmt w:val="bullet"/>
      <w:lvlText w:val="•"/>
      <w:lvlJc w:val="left"/>
      <w:pPr>
        <w:ind w:left="1110" w:hanging="206"/>
      </w:pPr>
      <w:rPr>
        <w:rFonts w:hint="default"/>
      </w:rPr>
    </w:lvl>
  </w:abstractNum>
  <w:abstractNum w:abstractNumId="19" w15:restartNumberingAfterBreak="0">
    <w:nsid w:val="31780C67"/>
    <w:multiLevelType w:val="hybridMultilevel"/>
    <w:tmpl w:val="DCAEC31E"/>
    <w:lvl w:ilvl="0" w:tplc="D8E20BEC">
      <w:start w:val="1"/>
      <w:numFmt w:val="bullet"/>
      <w:lvlText w:val=""/>
      <w:lvlJc w:val="left"/>
      <w:pPr>
        <w:ind w:left="2582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4970C0C4">
      <w:start w:val="1"/>
      <w:numFmt w:val="bullet"/>
      <w:lvlText w:val="•"/>
      <w:lvlJc w:val="left"/>
      <w:pPr>
        <w:ind w:left="3161" w:hanging="211"/>
      </w:pPr>
      <w:rPr>
        <w:rFonts w:hint="default"/>
      </w:rPr>
    </w:lvl>
    <w:lvl w:ilvl="2" w:tplc="C0BA4336">
      <w:start w:val="1"/>
      <w:numFmt w:val="bullet"/>
      <w:lvlText w:val="•"/>
      <w:lvlJc w:val="left"/>
      <w:pPr>
        <w:ind w:left="3732" w:hanging="211"/>
      </w:pPr>
      <w:rPr>
        <w:rFonts w:hint="default"/>
      </w:rPr>
    </w:lvl>
    <w:lvl w:ilvl="3" w:tplc="C83E75FA">
      <w:start w:val="1"/>
      <w:numFmt w:val="bullet"/>
      <w:lvlText w:val="•"/>
      <w:lvlJc w:val="left"/>
      <w:pPr>
        <w:ind w:left="4302" w:hanging="211"/>
      </w:pPr>
      <w:rPr>
        <w:rFonts w:hint="default"/>
      </w:rPr>
    </w:lvl>
    <w:lvl w:ilvl="4" w:tplc="8F80C7D6">
      <w:start w:val="1"/>
      <w:numFmt w:val="bullet"/>
      <w:lvlText w:val="•"/>
      <w:lvlJc w:val="left"/>
      <w:pPr>
        <w:ind w:left="4873" w:hanging="211"/>
      </w:pPr>
      <w:rPr>
        <w:rFonts w:hint="default"/>
      </w:rPr>
    </w:lvl>
    <w:lvl w:ilvl="5" w:tplc="11EC0C0C">
      <w:start w:val="1"/>
      <w:numFmt w:val="bullet"/>
      <w:lvlText w:val="•"/>
      <w:lvlJc w:val="left"/>
      <w:pPr>
        <w:ind w:left="5443" w:hanging="211"/>
      </w:pPr>
      <w:rPr>
        <w:rFonts w:hint="default"/>
      </w:rPr>
    </w:lvl>
    <w:lvl w:ilvl="6" w:tplc="A20C542C">
      <w:start w:val="1"/>
      <w:numFmt w:val="bullet"/>
      <w:lvlText w:val="•"/>
      <w:lvlJc w:val="left"/>
      <w:pPr>
        <w:ind w:left="6014" w:hanging="211"/>
      </w:pPr>
      <w:rPr>
        <w:rFonts w:hint="default"/>
      </w:rPr>
    </w:lvl>
    <w:lvl w:ilvl="7" w:tplc="A546D97A">
      <w:start w:val="1"/>
      <w:numFmt w:val="bullet"/>
      <w:lvlText w:val="•"/>
      <w:lvlJc w:val="left"/>
      <w:pPr>
        <w:ind w:left="6584" w:hanging="211"/>
      </w:pPr>
      <w:rPr>
        <w:rFonts w:hint="default"/>
      </w:rPr>
    </w:lvl>
    <w:lvl w:ilvl="8" w:tplc="C84EDE14">
      <w:start w:val="1"/>
      <w:numFmt w:val="bullet"/>
      <w:lvlText w:val="•"/>
      <w:lvlJc w:val="left"/>
      <w:pPr>
        <w:ind w:left="7155" w:hanging="211"/>
      </w:pPr>
      <w:rPr>
        <w:rFonts w:hint="default"/>
      </w:rPr>
    </w:lvl>
  </w:abstractNum>
  <w:abstractNum w:abstractNumId="20" w15:restartNumberingAfterBreak="0">
    <w:nsid w:val="347B0412"/>
    <w:multiLevelType w:val="hybridMultilevel"/>
    <w:tmpl w:val="C14E6AEE"/>
    <w:lvl w:ilvl="0" w:tplc="95F44D24">
      <w:start w:val="1"/>
      <w:numFmt w:val="bullet"/>
      <w:lvlText w:val=""/>
      <w:lvlJc w:val="left"/>
      <w:pPr>
        <w:ind w:left="1270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DFB6D340">
      <w:start w:val="1"/>
      <w:numFmt w:val="bullet"/>
      <w:lvlText w:val="•"/>
      <w:lvlJc w:val="left"/>
      <w:pPr>
        <w:ind w:left="1356" w:hanging="211"/>
      </w:pPr>
      <w:rPr>
        <w:rFonts w:hint="default"/>
      </w:rPr>
    </w:lvl>
    <w:lvl w:ilvl="2" w:tplc="FE6AC468">
      <w:start w:val="1"/>
      <w:numFmt w:val="bullet"/>
      <w:lvlText w:val="•"/>
      <w:lvlJc w:val="left"/>
      <w:pPr>
        <w:ind w:left="1432" w:hanging="211"/>
      </w:pPr>
      <w:rPr>
        <w:rFonts w:hint="default"/>
      </w:rPr>
    </w:lvl>
    <w:lvl w:ilvl="3" w:tplc="4F2CDFE2">
      <w:start w:val="1"/>
      <w:numFmt w:val="bullet"/>
      <w:lvlText w:val="•"/>
      <w:lvlJc w:val="left"/>
      <w:pPr>
        <w:ind w:left="1508" w:hanging="211"/>
      </w:pPr>
      <w:rPr>
        <w:rFonts w:hint="default"/>
      </w:rPr>
    </w:lvl>
    <w:lvl w:ilvl="4" w:tplc="7F10F2A2">
      <w:start w:val="1"/>
      <w:numFmt w:val="bullet"/>
      <w:lvlText w:val="•"/>
      <w:lvlJc w:val="left"/>
      <w:pPr>
        <w:ind w:left="1585" w:hanging="211"/>
      </w:pPr>
      <w:rPr>
        <w:rFonts w:hint="default"/>
      </w:rPr>
    </w:lvl>
    <w:lvl w:ilvl="5" w:tplc="F2683372">
      <w:start w:val="1"/>
      <w:numFmt w:val="bullet"/>
      <w:lvlText w:val="•"/>
      <w:lvlJc w:val="left"/>
      <w:pPr>
        <w:ind w:left="1661" w:hanging="211"/>
      </w:pPr>
      <w:rPr>
        <w:rFonts w:hint="default"/>
      </w:rPr>
    </w:lvl>
    <w:lvl w:ilvl="6" w:tplc="04242632">
      <w:start w:val="1"/>
      <w:numFmt w:val="bullet"/>
      <w:lvlText w:val="•"/>
      <w:lvlJc w:val="left"/>
      <w:pPr>
        <w:ind w:left="1737" w:hanging="211"/>
      </w:pPr>
      <w:rPr>
        <w:rFonts w:hint="default"/>
      </w:rPr>
    </w:lvl>
    <w:lvl w:ilvl="7" w:tplc="D4902322">
      <w:start w:val="1"/>
      <w:numFmt w:val="bullet"/>
      <w:lvlText w:val="•"/>
      <w:lvlJc w:val="left"/>
      <w:pPr>
        <w:ind w:left="1814" w:hanging="211"/>
      </w:pPr>
      <w:rPr>
        <w:rFonts w:hint="default"/>
      </w:rPr>
    </w:lvl>
    <w:lvl w:ilvl="8" w:tplc="2514DCB0">
      <w:start w:val="1"/>
      <w:numFmt w:val="bullet"/>
      <w:lvlText w:val="•"/>
      <w:lvlJc w:val="left"/>
      <w:pPr>
        <w:ind w:left="1890" w:hanging="211"/>
      </w:pPr>
      <w:rPr>
        <w:rFonts w:hint="default"/>
      </w:rPr>
    </w:lvl>
  </w:abstractNum>
  <w:abstractNum w:abstractNumId="21" w15:restartNumberingAfterBreak="0">
    <w:nsid w:val="354C7227"/>
    <w:multiLevelType w:val="hybridMultilevel"/>
    <w:tmpl w:val="3E9443FE"/>
    <w:lvl w:ilvl="0" w:tplc="C1DCA7DA">
      <w:start w:val="1"/>
      <w:numFmt w:val="bullet"/>
      <w:lvlText w:val=""/>
      <w:lvlJc w:val="left"/>
      <w:pPr>
        <w:ind w:left="1627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EC4CC32C">
      <w:start w:val="1"/>
      <w:numFmt w:val="bullet"/>
      <w:lvlText w:val="•"/>
      <w:lvlJc w:val="left"/>
      <w:pPr>
        <w:ind w:left="1773" w:hanging="211"/>
      </w:pPr>
      <w:rPr>
        <w:rFonts w:hint="default"/>
      </w:rPr>
    </w:lvl>
    <w:lvl w:ilvl="2" w:tplc="F16AF074">
      <w:start w:val="1"/>
      <w:numFmt w:val="bullet"/>
      <w:lvlText w:val="•"/>
      <w:lvlJc w:val="left"/>
      <w:pPr>
        <w:ind w:left="1926" w:hanging="211"/>
      </w:pPr>
      <w:rPr>
        <w:rFonts w:hint="default"/>
      </w:rPr>
    </w:lvl>
    <w:lvl w:ilvl="3" w:tplc="37DA37C8">
      <w:start w:val="1"/>
      <w:numFmt w:val="bullet"/>
      <w:lvlText w:val="•"/>
      <w:lvlJc w:val="left"/>
      <w:pPr>
        <w:ind w:left="2079" w:hanging="211"/>
      </w:pPr>
      <w:rPr>
        <w:rFonts w:hint="default"/>
      </w:rPr>
    </w:lvl>
    <w:lvl w:ilvl="4" w:tplc="75664D56">
      <w:start w:val="1"/>
      <w:numFmt w:val="bullet"/>
      <w:lvlText w:val="•"/>
      <w:lvlJc w:val="left"/>
      <w:pPr>
        <w:ind w:left="2232" w:hanging="211"/>
      </w:pPr>
      <w:rPr>
        <w:rFonts w:hint="default"/>
      </w:rPr>
    </w:lvl>
    <w:lvl w:ilvl="5" w:tplc="5888E9BC">
      <w:start w:val="1"/>
      <w:numFmt w:val="bullet"/>
      <w:lvlText w:val="•"/>
      <w:lvlJc w:val="left"/>
      <w:pPr>
        <w:ind w:left="2385" w:hanging="211"/>
      </w:pPr>
      <w:rPr>
        <w:rFonts w:hint="default"/>
      </w:rPr>
    </w:lvl>
    <w:lvl w:ilvl="6" w:tplc="5D063ECA">
      <w:start w:val="1"/>
      <w:numFmt w:val="bullet"/>
      <w:lvlText w:val="•"/>
      <w:lvlJc w:val="left"/>
      <w:pPr>
        <w:ind w:left="2539" w:hanging="211"/>
      </w:pPr>
      <w:rPr>
        <w:rFonts w:hint="default"/>
      </w:rPr>
    </w:lvl>
    <w:lvl w:ilvl="7" w:tplc="19BE047A">
      <w:start w:val="1"/>
      <w:numFmt w:val="bullet"/>
      <w:lvlText w:val="•"/>
      <w:lvlJc w:val="left"/>
      <w:pPr>
        <w:ind w:left="2692" w:hanging="211"/>
      </w:pPr>
      <w:rPr>
        <w:rFonts w:hint="default"/>
      </w:rPr>
    </w:lvl>
    <w:lvl w:ilvl="8" w:tplc="F8268320">
      <w:start w:val="1"/>
      <w:numFmt w:val="bullet"/>
      <w:lvlText w:val="•"/>
      <w:lvlJc w:val="left"/>
      <w:pPr>
        <w:ind w:left="2845" w:hanging="211"/>
      </w:pPr>
      <w:rPr>
        <w:rFonts w:hint="default"/>
      </w:rPr>
    </w:lvl>
  </w:abstractNum>
  <w:abstractNum w:abstractNumId="22" w15:restartNumberingAfterBreak="0">
    <w:nsid w:val="46125220"/>
    <w:multiLevelType w:val="hybridMultilevel"/>
    <w:tmpl w:val="DBFE18FA"/>
    <w:lvl w:ilvl="0" w:tplc="7C8CA370">
      <w:start w:val="1"/>
      <w:numFmt w:val="bullet"/>
      <w:lvlText w:val=""/>
      <w:lvlJc w:val="left"/>
      <w:pPr>
        <w:ind w:left="1693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9AA2C278">
      <w:start w:val="1"/>
      <w:numFmt w:val="bullet"/>
      <w:lvlText w:val="•"/>
      <w:lvlJc w:val="left"/>
      <w:pPr>
        <w:ind w:left="2272" w:hanging="211"/>
      </w:pPr>
      <w:rPr>
        <w:rFonts w:hint="default"/>
      </w:rPr>
    </w:lvl>
    <w:lvl w:ilvl="2" w:tplc="B5F282A6">
      <w:start w:val="1"/>
      <w:numFmt w:val="bullet"/>
      <w:lvlText w:val=""/>
      <w:lvlJc w:val="left"/>
      <w:pPr>
        <w:ind w:left="2843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3" w:tplc="29644B28">
      <w:start w:val="1"/>
      <w:numFmt w:val="bullet"/>
      <w:lvlText w:val="•"/>
      <w:lvlJc w:val="left"/>
      <w:pPr>
        <w:ind w:left="3413" w:hanging="211"/>
      </w:pPr>
      <w:rPr>
        <w:rFonts w:hint="default"/>
      </w:rPr>
    </w:lvl>
    <w:lvl w:ilvl="4" w:tplc="A40E5CAA">
      <w:start w:val="1"/>
      <w:numFmt w:val="bullet"/>
      <w:lvlText w:val="•"/>
      <w:lvlJc w:val="left"/>
      <w:pPr>
        <w:ind w:left="3984" w:hanging="211"/>
      </w:pPr>
      <w:rPr>
        <w:rFonts w:hint="default"/>
      </w:rPr>
    </w:lvl>
    <w:lvl w:ilvl="5" w:tplc="74F08980">
      <w:start w:val="1"/>
      <w:numFmt w:val="bullet"/>
      <w:lvlText w:val="•"/>
      <w:lvlJc w:val="left"/>
      <w:pPr>
        <w:ind w:left="4554" w:hanging="211"/>
      </w:pPr>
      <w:rPr>
        <w:rFonts w:hint="default"/>
      </w:rPr>
    </w:lvl>
    <w:lvl w:ilvl="6" w:tplc="8D4E7C28">
      <w:start w:val="1"/>
      <w:numFmt w:val="bullet"/>
      <w:lvlText w:val="•"/>
      <w:lvlJc w:val="left"/>
      <w:pPr>
        <w:ind w:left="5125" w:hanging="211"/>
      </w:pPr>
      <w:rPr>
        <w:rFonts w:hint="default"/>
      </w:rPr>
    </w:lvl>
    <w:lvl w:ilvl="7" w:tplc="83BE9BB8">
      <w:start w:val="1"/>
      <w:numFmt w:val="bullet"/>
      <w:lvlText w:val="•"/>
      <w:lvlJc w:val="left"/>
      <w:pPr>
        <w:ind w:left="5695" w:hanging="211"/>
      </w:pPr>
      <w:rPr>
        <w:rFonts w:hint="default"/>
      </w:rPr>
    </w:lvl>
    <w:lvl w:ilvl="8" w:tplc="48DC7364">
      <w:start w:val="1"/>
      <w:numFmt w:val="bullet"/>
      <w:lvlText w:val="•"/>
      <w:lvlJc w:val="left"/>
      <w:pPr>
        <w:ind w:left="6266" w:hanging="211"/>
      </w:pPr>
      <w:rPr>
        <w:rFonts w:hint="default"/>
      </w:rPr>
    </w:lvl>
  </w:abstractNum>
  <w:abstractNum w:abstractNumId="23" w15:restartNumberingAfterBreak="0">
    <w:nsid w:val="46F61A9C"/>
    <w:multiLevelType w:val="hybridMultilevel"/>
    <w:tmpl w:val="ED92779C"/>
    <w:lvl w:ilvl="0" w:tplc="23EED984">
      <w:start w:val="1"/>
      <w:numFmt w:val="bullet"/>
      <w:lvlText w:val=""/>
      <w:lvlJc w:val="left"/>
      <w:pPr>
        <w:ind w:left="611" w:hanging="206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4AEA5DF8">
      <w:start w:val="1"/>
      <w:numFmt w:val="bullet"/>
      <w:lvlText w:val="•"/>
      <w:lvlJc w:val="left"/>
      <w:pPr>
        <w:ind w:left="695" w:hanging="206"/>
      </w:pPr>
      <w:rPr>
        <w:rFonts w:hint="default"/>
      </w:rPr>
    </w:lvl>
    <w:lvl w:ilvl="2" w:tplc="725E0D20">
      <w:start w:val="1"/>
      <w:numFmt w:val="bullet"/>
      <w:lvlText w:val="•"/>
      <w:lvlJc w:val="left"/>
      <w:pPr>
        <w:ind w:left="771" w:hanging="206"/>
      </w:pPr>
      <w:rPr>
        <w:rFonts w:hint="default"/>
      </w:rPr>
    </w:lvl>
    <w:lvl w:ilvl="3" w:tplc="FCCEF220">
      <w:start w:val="1"/>
      <w:numFmt w:val="bullet"/>
      <w:lvlText w:val="•"/>
      <w:lvlJc w:val="left"/>
      <w:pPr>
        <w:ind w:left="847" w:hanging="206"/>
      </w:pPr>
      <w:rPr>
        <w:rFonts w:hint="default"/>
      </w:rPr>
    </w:lvl>
    <w:lvl w:ilvl="4" w:tplc="80C81F46">
      <w:start w:val="1"/>
      <w:numFmt w:val="bullet"/>
      <w:lvlText w:val="•"/>
      <w:lvlJc w:val="left"/>
      <w:pPr>
        <w:ind w:left="923" w:hanging="206"/>
      </w:pPr>
      <w:rPr>
        <w:rFonts w:hint="default"/>
      </w:rPr>
    </w:lvl>
    <w:lvl w:ilvl="5" w:tplc="486A7918">
      <w:start w:val="1"/>
      <w:numFmt w:val="bullet"/>
      <w:lvlText w:val="•"/>
      <w:lvlJc w:val="left"/>
      <w:pPr>
        <w:ind w:left="999" w:hanging="206"/>
      </w:pPr>
      <w:rPr>
        <w:rFonts w:hint="default"/>
      </w:rPr>
    </w:lvl>
    <w:lvl w:ilvl="6" w:tplc="EECC9A42">
      <w:start w:val="1"/>
      <w:numFmt w:val="bullet"/>
      <w:lvlText w:val="•"/>
      <w:lvlJc w:val="left"/>
      <w:pPr>
        <w:ind w:left="1074" w:hanging="206"/>
      </w:pPr>
      <w:rPr>
        <w:rFonts w:hint="default"/>
      </w:rPr>
    </w:lvl>
    <w:lvl w:ilvl="7" w:tplc="56427FC8">
      <w:start w:val="1"/>
      <w:numFmt w:val="bullet"/>
      <w:lvlText w:val="•"/>
      <w:lvlJc w:val="left"/>
      <w:pPr>
        <w:ind w:left="1150" w:hanging="206"/>
      </w:pPr>
      <w:rPr>
        <w:rFonts w:hint="default"/>
      </w:rPr>
    </w:lvl>
    <w:lvl w:ilvl="8" w:tplc="A9862342">
      <w:start w:val="1"/>
      <w:numFmt w:val="bullet"/>
      <w:lvlText w:val="•"/>
      <w:lvlJc w:val="left"/>
      <w:pPr>
        <w:ind w:left="1226" w:hanging="206"/>
      </w:pPr>
      <w:rPr>
        <w:rFonts w:hint="default"/>
      </w:rPr>
    </w:lvl>
  </w:abstractNum>
  <w:abstractNum w:abstractNumId="24" w15:restartNumberingAfterBreak="0">
    <w:nsid w:val="49CA05A2"/>
    <w:multiLevelType w:val="hybridMultilevel"/>
    <w:tmpl w:val="93DAC0EE"/>
    <w:lvl w:ilvl="0" w:tplc="0AA47F76">
      <w:start w:val="1"/>
      <w:numFmt w:val="bullet"/>
      <w:lvlText w:val=""/>
      <w:lvlJc w:val="left"/>
      <w:pPr>
        <w:ind w:left="251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4970C0C4">
      <w:start w:val="1"/>
      <w:numFmt w:val="bullet"/>
      <w:lvlText w:val="•"/>
      <w:lvlJc w:val="left"/>
      <w:pPr>
        <w:ind w:left="830" w:hanging="211"/>
      </w:pPr>
      <w:rPr>
        <w:rFonts w:hint="default"/>
      </w:rPr>
    </w:lvl>
    <w:lvl w:ilvl="2" w:tplc="C0BA4336">
      <w:start w:val="1"/>
      <w:numFmt w:val="bullet"/>
      <w:lvlText w:val="•"/>
      <w:lvlJc w:val="left"/>
      <w:pPr>
        <w:ind w:left="1401" w:hanging="211"/>
      </w:pPr>
      <w:rPr>
        <w:rFonts w:hint="default"/>
      </w:rPr>
    </w:lvl>
    <w:lvl w:ilvl="3" w:tplc="C83E75FA">
      <w:start w:val="1"/>
      <w:numFmt w:val="bullet"/>
      <w:lvlText w:val="•"/>
      <w:lvlJc w:val="left"/>
      <w:pPr>
        <w:ind w:left="1971" w:hanging="211"/>
      </w:pPr>
      <w:rPr>
        <w:rFonts w:hint="default"/>
      </w:rPr>
    </w:lvl>
    <w:lvl w:ilvl="4" w:tplc="8F80C7D6">
      <w:start w:val="1"/>
      <w:numFmt w:val="bullet"/>
      <w:lvlText w:val="•"/>
      <w:lvlJc w:val="left"/>
      <w:pPr>
        <w:ind w:left="2542" w:hanging="211"/>
      </w:pPr>
      <w:rPr>
        <w:rFonts w:hint="default"/>
      </w:rPr>
    </w:lvl>
    <w:lvl w:ilvl="5" w:tplc="11EC0C0C">
      <w:start w:val="1"/>
      <w:numFmt w:val="bullet"/>
      <w:lvlText w:val="•"/>
      <w:lvlJc w:val="left"/>
      <w:pPr>
        <w:ind w:left="3112" w:hanging="211"/>
      </w:pPr>
      <w:rPr>
        <w:rFonts w:hint="default"/>
      </w:rPr>
    </w:lvl>
    <w:lvl w:ilvl="6" w:tplc="A20C542C">
      <w:start w:val="1"/>
      <w:numFmt w:val="bullet"/>
      <w:lvlText w:val="•"/>
      <w:lvlJc w:val="left"/>
      <w:pPr>
        <w:ind w:left="3683" w:hanging="211"/>
      </w:pPr>
      <w:rPr>
        <w:rFonts w:hint="default"/>
      </w:rPr>
    </w:lvl>
    <w:lvl w:ilvl="7" w:tplc="A546D97A">
      <w:start w:val="1"/>
      <w:numFmt w:val="bullet"/>
      <w:lvlText w:val="•"/>
      <w:lvlJc w:val="left"/>
      <w:pPr>
        <w:ind w:left="4253" w:hanging="211"/>
      </w:pPr>
      <w:rPr>
        <w:rFonts w:hint="default"/>
      </w:rPr>
    </w:lvl>
    <w:lvl w:ilvl="8" w:tplc="C84EDE14">
      <w:start w:val="1"/>
      <w:numFmt w:val="bullet"/>
      <w:lvlText w:val="•"/>
      <w:lvlJc w:val="left"/>
      <w:pPr>
        <w:ind w:left="4824" w:hanging="211"/>
      </w:pPr>
      <w:rPr>
        <w:rFonts w:hint="default"/>
      </w:rPr>
    </w:lvl>
  </w:abstractNum>
  <w:abstractNum w:abstractNumId="25" w15:restartNumberingAfterBreak="0">
    <w:nsid w:val="4CE828C5"/>
    <w:multiLevelType w:val="hybridMultilevel"/>
    <w:tmpl w:val="87C2C566"/>
    <w:lvl w:ilvl="0" w:tplc="76448B00">
      <w:start w:val="1"/>
      <w:numFmt w:val="bullet"/>
      <w:lvlText w:val=""/>
      <w:lvlJc w:val="left"/>
      <w:pPr>
        <w:ind w:left="817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03BC84FC">
      <w:start w:val="1"/>
      <w:numFmt w:val="bullet"/>
      <w:lvlText w:val="•"/>
      <w:lvlJc w:val="left"/>
      <w:pPr>
        <w:ind w:left="999" w:hanging="211"/>
      </w:pPr>
      <w:rPr>
        <w:rFonts w:hint="default"/>
      </w:rPr>
    </w:lvl>
    <w:lvl w:ilvl="2" w:tplc="2410F216">
      <w:start w:val="1"/>
      <w:numFmt w:val="bullet"/>
      <w:lvlText w:val="•"/>
      <w:lvlJc w:val="left"/>
      <w:pPr>
        <w:ind w:left="1178" w:hanging="211"/>
      </w:pPr>
      <w:rPr>
        <w:rFonts w:hint="default"/>
      </w:rPr>
    </w:lvl>
    <w:lvl w:ilvl="3" w:tplc="FE5CC380">
      <w:start w:val="1"/>
      <w:numFmt w:val="bullet"/>
      <w:lvlText w:val="•"/>
      <w:lvlJc w:val="left"/>
      <w:pPr>
        <w:ind w:left="1358" w:hanging="211"/>
      </w:pPr>
      <w:rPr>
        <w:rFonts w:hint="default"/>
      </w:rPr>
    </w:lvl>
    <w:lvl w:ilvl="4" w:tplc="7A86C4EA">
      <w:start w:val="1"/>
      <w:numFmt w:val="bullet"/>
      <w:lvlText w:val="•"/>
      <w:lvlJc w:val="left"/>
      <w:pPr>
        <w:ind w:left="1537" w:hanging="211"/>
      </w:pPr>
      <w:rPr>
        <w:rFonts w:hint="default"/>
      </w:rPr>
    </w:lvl>
    <w:lvl w:ilvl="5" w:tplc="CB2C0012">
      <w:start w:val="1"/>
      <w:numFmt w:val="bullet"/>
      <w:lvlText w:val="•"/>
      <w:lvlJc w:val="left"/>
      <w:pPr>
        <w:ind w:left="1717" w:hanging="211"/>
      </w:pPr>
      <w:rPr>
        <w:rFonts w:hint="default"/>
      </w:rPr>
    </w:lvl>
    <w:lvl w:ilvl="6" w:tplc="FDD2226C">
      <w:start w:val="1"/>
      <w:numFmt w:val="bullet"/>
      <w:lvlText w:val="•"/>
      <w:lvlJc w:val="left"/>
      <w:pPr>
        <w:ind w:left="1896" w:hanging="211"/>
      </w:pPr>
      <w:rPr>
        <w:rFonts w:hint="default"/>
      </w:rPr>
    </w:lvl>
    <w:lvl w:ilvl="7" w:tplc="D744C9F8">
      <w:start w:val="1"/>
      <w:numFmt w:val="bullet"/>
      <w:lvlText w:val="•"/>
      <w:lvlJc w:val="left"/>
      <w:pPr>
        <w:ind w:left="2075" w:hanging="211"/>
      </w:pPr>
      <w:rPr>
        <w:rFonts w:hint="default"/>
      </w:rPr>
    </w:lvl>
    <w:lvl w:ilvl="8" w:tplc="B31E194C">
      <w:start w:val="1"/>
      <w:numFmt w:val="bullet"/>
      <w:lvlText w:val="•"/>
      <w:lvlJc w:val="left"/>
      <w:pPr>
        <w:ind w:left="2255" w:hanging="211"/>
      </w:pPr>
      <w:rPr>
        <w:rFonts w:hint="default"/>
      </w:rPr>
    </w:lvl>
  </w:abstractNum>
  <w:abstractNum w:abstractNumId="26" w15:restartNumberingAfterBreak="0">
    <w:nsid w:val="4D23018D"/>
    <w:multiLevelType w:val="hybridMultilevel"/>
    <w:tmpl w:val="78F85A9A"/>
    <w:lvl w:ilvl="0" w:tplc="1AEAE550">
      <w:start w:val="1"/>
      <w:numFmt w:val="bullet"/>
      <w:lvlText w:val=""/>
      <w:lvlJc w:val="left"/>
      <w:pPr>
        <w:ind w:left="2381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ADE01EEA">
      <w:start w:val="1"/>
      <w:numFmt w:val="bullet"/>
      <w:lvlText w:val="•"/>
      <w:lvlJc w:val="left"/>
      <w:pPr>
        <w:ind w:left="3184" w:hanging="211"/>
      </w:pPr>
      <w:rPr>
        <w:rFonts w:hint="default"/>
      </w:rPr>
    </w:lvl>
    <w:lvl w:ilvl="2" w:tplc="53B268A2">
      <w:start w:val="1"/>
      <w:numFmt w:val="bullet"/>
      <w:lvlText w:val="•"/>
      <w:lvlJc w:val="left"/>
      <w:pPr>
        <w:ind w:left="3989" w:hanging="211"/>
      </w:pPr>
      <w:rPr>
        <w:rFonts w:hint="default"/>
      </w:rPr>
    </w:lvl>
    <w:lvl w:ilvl="3" w:tplc="64A0C870">
      <w:start w:val="1"/>
      <w:numFmt w:val="bullet"/>
      <w:lvlText w:val="•"/>
      <w:lvlJc w:val="left"/>
      <w:pPr>
        <w:ind w:left="4793" w:hanging="211"/>
      </w:pPr>
      <w:rPr>
        <w:rFonts w:hint="default"/>
      </w:rPr>
    </w:lvl>
    <w:lvl w:ilvl="4" w:tplc="0818CAAC">
      <w:start w:val="1"/>
      <w:numFmt w:val="bullet"/>
      <w:lvlText w:val="•"/>
      <w:lvlJc w:val="left"/>
      <w:pPr>
        <w:ind w:left="5598" w:hanging="211"/>
      </w:pPr>
      <w:rPr>
        <w:rFonts w:hint="default"/>
      </w:rPr>
    </w:lvl>
    <w:lvl w:ilvl="5" w:tplc="ACCCABB8">
      <w:start w:val="1"/>
      <w:numFmt w:val="bullet"/>
      <w:lvlText w:val="•"/>
      <w:lvlJc w:val="left"/>
      <w:pPr>
        <w:ind w:left="6402" w:hanging="211"/>
      </w:pPr>
      <w:rPr>
        <w:rFonts w:hint="default"/>
      </w:rPr>
    </w:lvl>
    <w:lvl w:ilvl="6" w:tplc="458ECBAE">
      <w:start w:val="1"/>
      <w:numFmt w:val="bullet"/>
      <w:lvlText w:val="•"/>
      <w:lvlJc w:val="left"/>
      <w:pPr>
        <w:ind w:left="7207" w:hanging="211"/>
      </w:pPr>
      <w:rPr>
        <w:rFonts w:hint="default"/>
      </w:rPr>
    </w:lvl>
    <w:lvl w:ilvl="7" w:tplc="54408F6C">
      <w:start w:val="1"/>
      <w:numFmt w:val="bullet"/>
      <w:lvlText w:val="•"/>
      <w:lvlJc w:val="left"/>
      <w:pPr>
        <w:ind w:left="8011" w:hanging="211"/>
      </w:pPr>
      <w:rPr>
        <w:rFonts w:hint="default"/>
      </w:rPr>
    </w:lvl>
    <w:lvl w:ilvl="8" w:tplc="9EAE2234">
      <w:start w:val="1"/>
      <w:numFmt w:val="bullet"/>
      <w:lvlText w:val="•"/>
      <w:lvlJc w:val="left"/>
      <w:pPr>
        <w:ind w:left="8816" w:hanging="211"/>
      </w:pPr>
      <w:rPr>
        <w:rFonts w:hint="default"/>
      </w:rPr>
    </w:lvl>
  </w:abstractNum>
  <w:abstractNum w:abstractNumId="27" w15:restartNumberingAfterBreak="0">
    <w:nsid w:val="4D726271"/>
    <w:multiLevelType w:val="hybridMultilevel"/>
    <w:tmpl w:val="862EF6E8"/>
    <w:lvl w:ilvl="0" w:tplc="D56E5A36">
      <w:start w:val="1"/>
      <w:numFmt w:val="bullet"/>
      <w:lvlText w:val=""/>
      <w:lvlJc w:val="left"/>
      <w:pPr>
        <w:ind w:left="626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41745B32">
      <w:start w:val="1"/>
      <w:numFmt w:val="bullet"/>
      <w:lvlText w:val="•"/>
      <w:lvlJc w:val="left"/>
      <w:pPr>
        <w:ind w:left="807" w:hanging="211"/>
      </w:pPr>
      <w:rPr>
        <w:rFonts w:hint="default"/>
      </w:rPr>
    </w:lvl>
    <w:lvl w:ilvl="2" w:tplc="0532D18C">
      <w:start w:val="1"/>
      <w:numFmt w:val="bullet"/>
      <w:lvlText w:val="•"/>
      <w:lvlJc w:val="left"/>
      <w:pPr>
        <w:ind w:left="994" w:hanging="211"/>
      </w:pPr>
      <w:rPr>
        <w:rFonts w:hint="default"/>
      </w:rPr>
    </w:lvl>
    <w:lvl w:ilvl="3" w:tplc="9880D536">
      <w:start w:val="1"/>
      <w:numFmt w:val="bullet"/>
      <w:lvlText w:val="•"/>
      <w:lvlJc w:val="left"/>
      <w:pPr>
        <w:ind w:left="1182" w:hanging="211"/>
      </w:pPr>
      <w:rPr>
        <w:rFonts w:hint="default"/>
      </w:rPr>
    </w:lvl>
    <w:lvl w:ilvl="4" w:tplc="13CE2DF0">
      <w:start w:val="1"/>
      <w:numFmt w:val="bullet"/>
      <w:lvlText w:val="•"/>
      <w:lvlJc w:val="left"/>
      <w:pPr>
        <w:ind w:left="1369" w:hanging="211"/>
      </w:pPr>
      <w:rPr>
        <w:rFonts w:hint="default"/>
      </w:rPr>
    </w:lvl>
    <w:lvl w:ilvl="5" w:tplc="C6508EAC">
      <w:start w:val="1"/>
      <w:numFmt w:val="bullet"/>
      <w:lvlText w:val="•"/>
      <w:lvlJc w:val="left"/>
      <w:pPr>
        <w:ind w:left="1557" w:hanging="211"/>
      </w:pPr>
      <w:rPr>
        <w:rFonts w:hint="default"/>
      </w:rPr>
    </w:lvl>
    <w:lvl w:ilvl="6" w:tplc="FB8247FC">
      <w:start w:val="1"/>
      <w:numFmt w:val="bullet"/>
      <w:lvlText w:val="•"/>
      <w:lvlJc w:val="left"/>
      <w:pPr>
        <w:ind w:left="1744" w:hanging="211"/>
      </w:pPr>
      <w:rPr>
        <w:rFonts w:hint="default"/>
      </w:rPr>
    </w:lvl>
    <w:lvl w:ilvl="7" w:tplc="F794723E">
      <w:start w:val="1"/>
      <w:numFmt w:val="bullet"/>
      <w:lvlText w:val="•"/>
      <w:lvlJc w:val="left"/>
      <w:pPr>
        <w:ind w:left="1932" w:hanging="211"/>
      </w:pPr>
      <w:rPr>
        <w:rFonts w:hint="default"/>
      </w:rPr>
    </w:lvl>
    <w:lvl w:ilvl="8" w:tplc="35544612">
      <w:start w:val="1"/>
      <w:numFmt w:val="bullet"/>
      <w:lvlText w:val="•"/>
      <w:lvlJc w:val="left"/>
      <w:pPr>
        <w:ind w:left="2119" w:hanging="211"/>
      </w:pPr>
      <w:rPr>
        <w:rFonts w:hint="default"/>
      </w:rPr>
    </w:lvl>
  </w:abstractNum>
  <w:abstractNum w:abstractNumId="28" w15:restartNumberingAfterBreak="0">
    <w:nsid w:val="4E491F0D"/>
    <w:multiLevelType w:val="hybridMultilevel"/>
    <w:tmpl w:val="F6F6BE44"/>
    <w:lvl w:ilvl="0" w:tplc="B5F282A6">
      <w:start w:val="1"/>
      <w:numFmt w:val="bullet"/>
      <w:lvlText w:val=""/>
      <w:lvlJc w:val="left"/>
      <w:pPr>
        <w:ind w:left="484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AF0285BA">
      <w:start w:val="1"/>
      <w:numFmt w:val="bullet"/>
      <w:lvlText w:val="•"/>
      <w:lvlJc w:val="left"/>
      <w:pPr>
        <w:ind w:left="704" w:hanging="211"/>
      </w:pPr>
      <w:rPr>
        <w:rFonts w:hint="default"/>
      </w:rPr>
    </w:lvl>
    <w:lvl w:ilvl="2" w:tplc="A19C7236">
      <w:start w:val="1"/>
      <w:numFmt w:val="bullet"/>
      <w:lvlText w:val="•"/>
      <w:lvlJc w:val="left"/>
      <w:pPr>
        <w:ind w:left="929" w:hanging="211"/>
      </w:pPr>
      <w:rPr>
        <w:rFonts w:hint="default"/>
      </w:rPr>
    </w:lvl>
    <w:lvl w:ilvl="3" w:tplc="0A8E22FC">
      <w:start w:val="1"/>
      <w:numFmt w:val="bullet"/>
      <w:lvlText w:val="•"/>
      <w:lvlJc w:val="left"/>
      <w:pPr>
        <w:ind w:left="1154" w:hanging="211"/>
      </w:pPr>
      <w:rPr>
        <w:rFonts w:hint="default"/>
      </w:rPr>
    </w:lvl>
    <w:lvl w:ilvl="4" w:tplc="A4FCF076">
      <w:start w:val="1"/>
      <w:numFmt w:val="bullet"/>
      <w:lvlText w:val="•"/>
      <w:lvlJc w:val="left"/>
      <w:pPr>
        <w:ind w:left="1378" w:hanging="211"/>
      </w:pPr>
      <w:rPr>
        <w:rFonts w:hint="default"/>
      </w:rPr>
    </w:lvl>
    <w:lvl w:ilvl="5" w:tplc="65BA15DE">
      <w:start w:val="1"/>
      <w:numFmt w:val="bullet"/>
      <w:lvlText w:val="•"/>
      <w:lvlJc w:val="left"/>
      <w:pPr>
        <w:ind w:left="1603" w:hanging="211"/>
      </w:pPr>
      <w:rPr>
        <w:rFonts w:hint="default"/>
      </w:rPr>
    </w:lvl>
    <w:lvl w:ilvl="6" w:tplc="6602CC7E">
      <w:start w:val="1"/>
      <w:numFmt w:val="bullet"/>
      <w:lvlText w:val="•"/>
      <w:lvlJc w:val="left"/>
      <w:pPr>
        <w:ind w:left="1828" w:hanging="211"/>
      </w:pPr>
      <w:rPr>
        <w:rFonts w:hint="default"/>
      </w:rPr>
    </w:lvl>
    <w:lvl w:ilvl="7" w:tplc="AB8E0F54">
      <w:start w:val="1"/>
      <w:numFmt w:val="bullet"/>
      <w:lvlText w:val="•"/>
      <w:lvlJc w:val="left"/>
      <w:pPr>
        <w:ind w:left="2052" w:hanging="211"/>
      </w:pPr>
      <w:rPr>
        <w:rFonts w:hint="default"/>
      </w:rPr>
    </w:lvl>
    <w:lvl w:ilvl="8" w:tplc="4A1A406A">
      <w:start w:val="1"/>
      <w:numFmt w:val="bullet"/>
      <w:lvlText w:val="•"/>
      <w:lvlJc w:val="left"/>
      <w:pPr>
        <w:ind w:left="2277" w:hanging="211"/>
      </w:pPr>
      <w:rPr>
        <w:rFonts w:hint="default"/>
      </w:rPr>
    </w:lvl>
  </w:abstractNum>
  <w:abstractNum w:abstractNumId="29" w15:restartNumberingAfterBreak="0">
    <w:nsid w:val="4F9419F2"/>
    <w:multiLevelType w:val="hybridMultilevel"/>
    <w:tmpl w:val="C16A7BF2"/>
    <w:lvl w:ilvl="0" w:tplc="FDE4D95A">
      <w:start w:val="1"/>
      <w:numFmt w:val="bullet"/>
      <w:lvlText w:val=""/>
      <w:lvlJc w:val="left"/>
      <w:pPr>
        <w:ind w:left="1627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EC506E24">
      <w:start w:val="1"/>
      <w:numFmt w:val="bullet"/>
      <w:lvlText w:val="•"/>
      <w:lvlJc w:val="left"/>
      <w:pPr>
        <w:ind w:left="1773" w:hanging="211"/>
      </w:pPr>
      <w:rPr>
        <w:rFonts w:hint="default"/>
      </w:rPr>
    </w:lvl>
    <w:lvl w:ilvl="2" w:tplc="E5A22992">
      <w:start w:val="1"/>
      <w:numFmt w:val="bullet"/>
      <w:lvlText w:val="•"/>
      <w:lvlJc w:val="left"/>
      <w:pPr>
        <w:ind w:left="1926" w:hanging="211"/>
      </w:pPr>
      <w:rPr>
        <w:rFonts w:hint="default"/>
      </w:rPr>
    </w:lvl>
    <w:lvl w:ilvl="3" w:tplc="3B405AA4">
      <w:start w:val="1"/>
      <w:numFmt w:val="bullet"/>
      <w:lvlText w:val="•"/>
      <w:lvlJc w:val="left"/>
      <w:pPr>
        <w:ind w:left="2079" w:hanging="211"/>
      </w:pPr>
      <w:rPr>
        <w:rFonts w:hint="default"/>
      </w:rPr>
    </w:lvl>
    <w:lvl w:ilvl="4" w:tplc="BC3614A4">
      <w:start w:val="1"/>
      <w:numFmt w:val="bullet"/>
      <w:lvlText w:val="•"/>
      <w:lvlJc w:val="left"/>
      <w:pPr>
        <w:ind w:left="2232" w:hanging="211"/>
      </w:pPr>
      <w:rPr>
        <w:rFonts w:hint="default"/>
      </w:rPr>
    </w:lvl>
    <w:lvl w:ilvl="5" w:tplc="2A8CC1D4">
      <w:start w:val="1"/>
      <w:numFmt w:val="bullet"/>
      <w:lvlText w:val="•"/>
      <w:lvlJc w:val="left"/>
      <w:pPr>
        <w:ind w:left="2385" w:hanging="211"/>
      </w:pPr>
      <w:rPr>
        <w:rFonts w:hint="default"/>
      </w:rPr>
    </w:lvl>
    <w:lvl w:ilvl="6" w:tplc="7AC43B62">
      <w:start w:val="1"/>
      <w:numFmt w:val="bullet"/>
      <w:lvlText w:val="•"/>
      <w:lvlJc w:val="left"/>
      <w:pPr>
        <w:ind w:left="2539" w:hanging="211"/>
      </w:pPr>
      <w:rPr>
        <w:rFonts w:hint="default"/>
      </w:rPr>
    </w:lvl>
    <w:lvl w:ilvl="7" w:tplc="6DE8F3FA">
      <w:start w:val="1"/>
      <w:numFmt w:val="bullet"/>
      <w:lvlText w:val="•"/>
      <w:lvlJc w:val="left"/>
      <w:pPr>
        <w:ind w:left="2692" w:hanging="211"/>
      </w:pPr>
      <w:rPr>
        <w:rFonts w:hint="default"/>
      </w:rPr>
    </w:lvl>
    <w:lvl w:ilvl="8" w:tplc="8410F2D0">
      <w:start w:val="1"/>
      <w:numFmt w:val="bullet"/>
      <w:lvlText w:val="•"/>
      <w:lvlJc w:val="left"/>
      <w:pPr>
        <w:ind w:left="2845" w:hanging="211"/>
      </w:pPr>
      <w:rPr>
        <w:rFonts w:hint="default"/>
      </w:rPr>
    </w:lvl>
  </w:abstractNum>
  <w:abstractNum w:abstractNumId="30" w15:restartNumberingAfterBreak="0">
    <w:nsid w:val="556E354A"/>
    <w:multiLevelType w:val="hybridMultilevel"/>
    <w:tmpl w:val="3E5EF37E"/>
    <w:lvl w:ilvl="0" w:tplc="F1C82AD8">
      <w:start w:val="1"/>
      <w:numFmt w:val="bullet"/>
      <w:lvlText w:val=""/>
      <w:lvlJc w:val="left"/>
      <w:pPr>
        <w:ind w:left="484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F32EB1C2">
      <w:start w:val="1"/>
      <w:numFmt w:val="bullet"/>
      <w:lvlText w:val="•"/>
      <w:lvlJc w:val="left"/>
      <w:pPr>
        <w:ind w:left="704" w:hanging="211"/>
      </w:pPr>
      <w:rPr>
        <w:rFonts w:hint="default"/>
      </w:rPr>
    </w:lvl>
    <w:lvl w:ilvl="2" w:tplc="CCC66868">
      <w:start w:val="1"/>
      <w:numFmt w:val="bullet"/>
      <w:lvlText w:val="•"/>
      <w:lvlJc w:val="left"/>
      <w:pPr>
        <w:ind w:left="929" w:hanging="211"/>
      </w:pPr>
      <w:rPr>
        <w:rFonts w:hint="default"/>
      </w:rPr>
    </w:lvl>
    <w:lvl w:ilvl="3" w:tplc="E56CF654">
      <w:start w:val="1"/>
      <w:numFmt w:val="bullet"/>
      <w:lvlText w:val="•"/>
      <w:lvlJc w:val="left"/>
      <w:pPr>
        <w:ind w:left="1154" w:hanging="211"/>
      </w:pPr>
      <w:rPr>
        <w:rFonts w:hint="default"/>
      </w:rPr>
    </w:lvl>
    <w:lvl w:ilvl="4" w:tplc="7696D958">
      <w:start w:val="1"/>
      <w:numFmt w:val="bullet"/>
      <w:lvlText w:val="•"/>
      <w:lvlJc w:val="left"/>
      <w:pPr>
        <w:ind w:left="1378" w:hanging="211"/>
      </w:pPr>
      <w:rPr>
        <w:rFonts w:hint="default"/>
      </w:rPr>
    </w:lvl>
    <w:lvl w:ilvl="5" w:tplc="7C8448C2">
      <w:start w:val="1"/>
      <w:numFmt w:val="bullet"/>
      <w:lvlText w:val="•"/>
      <w:lvlJc w:val="left"/>
      <w:pPr>
        <w:ind w:left="1603" w:hanging="211"/>
      </w:pPr>
      <w:rPr>
        <w:rFonts w:hint="default"/>
      </w:rPr>
    </w:lvl>
    <w:lvl w:ilvl="6" w:tplc="C9F42CB2">
      <w:start w:val="1"/>
      <w:numFmt w:val="bullet"/>
      <w:lvlText w:val="•"/>
      <w:lvlJc w:val="left"/>
      <w:pPr>
        <w:ind w:left="1828" w:hanging="211"/>
      </w:pPr>
      <w:rPr>
        <w:rFonts w:hint="default"/>
      </w:rPr>
    </w:lvl>
    <w:lvl w:ilvl="7" w:tplc="388EE82E">
      <w:start w:val="1"/>
      <w:numFmt w:val="bullet"/>
      <w:lvlText w:val="•"/>
      <w:lvlJc w:val="left"/>
      <w:pPr>
        <w:ind w:left="2052" w:hanging="211"/>
      </w:pPr>
      <w:rPr>
        <w:rFonts w:hint="default"/>
      </w:rPr>
    </w:lvl>
    <w:lvl w:ilvl="8" w:tplc="BF744F78">
      <w:start w:val="1"/>
      <w:numFmt w:val="bullet"/>
      <w:lvlText w:val="•"/>
      <w:lvlJc w:val="left"/>
      <w:pPr>
        <w:ind w:left="2277" w:hanging="211"/>
      </w:pPr>
      <w:rPr>
        <w:rFonts w:hint="default"/>
      </w:rPr>
    </w:lvl>
  </w:abstractNum>
  <w:abstractNum w:abstractNumId="31" w15:restartNumberingAfterBreak="0">
    <w:nsid w:val="5A401451"/>
    <w:multiLevelType w:val="hybridMultilevel"/>
    <w:tmpl w:val="253A67B2"/>
    <w:lvl w:ilvl="0" w:tplc="9E76AA76">
      <w:start w:val="1"/>
      <w:numFmt w:val="bullet"/>
      <w:lvlText w:val=""/>
      <w:lvlJc w:val="left"/>
      <w:pPr>
        <w:ind w:left="626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097ADAE6">
      <w:start w:val="1"/>
      <w:numFmt w:val="bullet"/>
      <w:lvlText w:val="•"/>
      <w:lvlJc w:val="left"/>
      <w:pPr>
        <w:ind w:left="807" w:hanging="211"/>
      </w:pPr>
      <w:rPr>
        <w:rFonts w:hint="default"/>
      </w:rPr>
    </w:lvl>
    <w:lvl w:ilvl="2" w:tplc="49E2EE24">
      <w:start w:val="1"/>
      <w:numFmt w:val="bullet"/>
      <w:lvlText w:val="•"/>
      <w:lvlJc w:val="left"/>
      <w:pPr>
        <w:ind w:left="994" w:hanging="211"/>
      </w:pPr>
      <w:rPr>
        <w:rFonts w:hint="default"/>
      </w:rPr>
    </w:lvl>
    <w:lvl w:ilvl="3" w:tplc="81E6DBAA">
      <w:start w:val="1"/>
      <w:numFmt w:val="bullet"/>
      <w:lvlText w:val="•"/>
      <w:lvlJc w:val="left"/>
      <w:pPr>
        <w:ind w:left="1182" w:hanging="211"/>
      </w:pPr>
      <w:rPr>
        <w:rFonts w:hint="default"/>
      </w:rPr>
    </w:lvl>
    <w:lvl w:ilvl="4" w:tplc="C58AD42E">
      <w:start w:val="1"/>
      <w:numFmt w:val="bullet"/>
      <w:lvlText w:val="•"/>
      <w:lvlJc w:val="left"/>
      <w:pPr>
        <w:ind w:left="1369" w:hanging="211"/>
      </w:pPr>
      <w:rPr>
        <w:rFonts w:hint="default"/>
      </w:rPr>
    </w:lvl>
    <w:lvl w:ilvl="5" w:tplc="7884C212">
      <w:start w:val="1"/>
      <w:numFmt w:val="bullet"/>
      <w:lvlText w:val="•"/>
      <w:lvlJc w:val="left"/>
      <w:pPr>
        <w:ind w:left="1557" w:hanging="211"/>
      </w:pPr>
      <w:rPr>
        <w:rFonts w:hint="default"/>
      </w:rPr>
    </w:lvl>
    <w:lvl w:ilvl="6" w:tplc="CBB0DAAE">
      <w:start w:val="1"/>
      <w:numFmt w:val="bullet"/>
      <w:lvlText w:val="•"/>
      <w:lvlJc w:val="left"/>
      <w:pPr>
        <w:ind w:left="1744" w:hanging="211"/>
      </w:pPr>
      <w:rPr>
        <w:rFonts w:hint="default"/>
      </w:rPr>
    </w:lvl>
    <w:lvl w:ilvl="7" w:tplc="DB166422">
      <w:start w:val="1"/>
      <w:numFmt w:val="bullet"/>
      <w:lvlText w:val="•"/>
      <w:lvlJc w:val="left"/>
      <w:pPr>
        <w:ind w:left="1932" w:hanging="211"/>
      </w:pPr>
      <w:rPr>
        <w:rFonts w:hint="default"/>
      </w:rPr>
    </w:lvl>
    <w:lvl w:ilvl="8" w:tplc="E7042B10">
      <w:start w:val="1"/>
      <w:numFmt w:val="bullet"/>
      <w:lvlText w:val="•"/>
      <w:lvlJc w:val="left"/>
      <w:pPr>
        <w:ind w:left="2119" w:hanging="211"/>
      </w:pPr>
      <w:rPr>
        <w:rFonts w:hint="default"/>
      </w:rPr>
    </w:lvl>
  </w:abstractNum>
  <w:abstractNum w:abstractNumId="32" w15:restartNumberingAfterBreak="0">
    <w:nsid w:val="5A693831"/>
    <w:multiLevelType w:val="hybridMultilevel"/>
    <w:tmpl w:val="F29279E4"/>
    <w:lvl w:ilvl="0" w:tplc="AB7AE6B0">
      <w:start w:val="1"/>
      <w:numFmt w:val="bullet"/>
      <w:lvlText w:val=""/>
      <w:lvlJc w:val="left"/>
      <w:pPr>
        <w:ind w:left="496" w:hanging="206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75D01D4A">
      <w:start w:val="1"/>
      <w:numFmt w:val="bullet"/>
      <w:lvlText w:val="•"/>
      <w:lvlJc w:val="left"/>
      <w:pPr>
        <w:ind w:left="576" w:hanging="206"/>
      </w:pPr>
      <w:rPr>
        <w:rFonts w:hint="default"/>
      </w:rPr>
    </w:lvl>
    <w:lvl w:ilvl="2" w:tplc="1376E7A8">
      <w:start w:val="1"/>
      <w:numFmt w:val="bullet"/>
      <w:lvlText w:val="•"/>
      <w:lvlJc w:val="left"/>
      <w:pPr>
        <w:ind w:left="652" w:hanging="206"/>
      </w:pPr>
      <w:rPr>
        <w:rFonts w:hint="default"/>
      </w:rPr>
    </w:lvl>
    <w:lvl w:ilvl="3" w:tplc="D4FA1C7A">
      <w:start w:val="1"/>
      <w:numFmt w:val="bullet"/>
      <w:lvlText w:val="•"/>
      <w:lvlJc w:val="left"/>
      <w:pPr>
        <w:ind w:left="728" w:hanging="206"/>
      </w:pPr>
      <w:rPr>
        <w:rFonts w:hint="default"/>
      </w:rPr>
    </w:lvl>
    <w:lvl w:ilvl="4" w:tplc="EEA03064">
      <w:start w:val="1"/>
      <w:numFmt w:val="bullet"/>
      <w:lvlText w:val="•"/>
      <w:lvlJc w:val="left"/>
      <w:pPr>
        <w:ind w:left="805" w:hanging="206"/>
      </w:pPr>
      <w:rPr>
        <w:rFonts w:hint="default"/>
      </w:rPr>
    </w:lvl>
    <w:lvl w:ilvl="5" w:tplc="D76855AC">
      <w:start w:val="1"/>
      <w:numFmt w:val="bullet"/>
      <w:lvlText w:val="•"/>
      <w:lvlJc w:val="left"/>
      <w:pPr>
        <w:ind w:left="881" w:hanging="206"/>
      </w:pPr>
      <w:rPr>
        <w:rFonts w:hint="default"/>
      </w:rPr>
    </w:lvl>
    <w:lvl w:ilvl="6" w:tplc="22581492">
      <w:start w:val="1"/>
      <w:numFmt w:val="bullet"/>
      <w:lvlText w:val="•"/>
      <w:lvlJc w:val="left"/>
      <w:pPr>
        <w:ind w:left="957" w:hanging="206"/>
      </w:pPr>
      <w:rPr>
        <w:rFonts w:hint="default"/>
      </w:rPr>
    </w:lvl>
    <w:lvl w:ilvl="7" w:tplc="92ECF392">
      <w:start w:val="1"/>
      <w:numFmt w:val="bullet"/>
      <w:lvlText w:val="•"/>
      <w:lvlJc w:val="left"/>
      <w:pPr>
        <w:ind w:left="1034" w:hanging="206"/>
      </w:pPr>
      <w:rPr>
        <w:rFonts w:hint="default"/>
      </w:rPr>
    </w:lvl>
    <w:lvl w:ilvl="8" w:tplc="C3FC26E4">
      <w:start w:val="1"/>
      <w:numFmt w:val="bullet"/>
      <w:lvlText w:val="•"/>
      <w:lvlJc w:val="left"/>
      <w:pPr>
        <w:ind w:left="1110" w:hanging="206"/>
      </w:pPr>
      <w:rPr>
        <w:rFonts w:hint="default"/>
      </w:rPr>
    </w:lvl>
  </w:abstractNum>
  <w:abstractNum w:abstractNumId="33" w15:restartNumberingAfterBreak="0">
    <w:nsid w:val="62105D38"/>
    <w:multiLevelType w:val="hybridMultilevel"/>
    <w:tmpl w:val="FA121B74"/>
    <w:lvl w:ilvl="0" w:tplc="B790BA32">
      <w:start w:val="1"/>
      <w:numFmt w:val="bullet"/>
      <w:lvlText w:val=""/>
      <w:lvlJc w:val="left"/>
      <w:pPr>
        <w:ind w:left="528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81F07ADC">
      <w:start w:val="1"/>
      <w:numFmt w:val="bullet"/>
      <w:lvlText w:val="•"/>
      <w:lvlJc w:val="left"/>
      <w:pPr>
        <w:ind w:left="690" w:hanging="211"/>
      </w:pPr>
      <w:rPr>
        <w:rFonts w:hint="default"/>
      </w:rPr>
    </w:lvl>
    <w:lvl w:ilvl="2" w:tplc="ED963580">
      <w:start w:val="1"/>
      <w:numFmt w:val="bullet"/>
      <w:lvlText w:val="•"/>
      <w:lvlJc w:val="left"/>
      <w:pPr>
        <w:ind w:left="860" w:hanging="211"/>
      </w:pPr>
      <w:rPr>
        <w:rFonts w:hint="default"/>
      </w:rPr>
    </w:lvl>
    <w:lvl w:ilvl="3" w:tplc="F83A59D6">
      <w:start w:val="1"/>
      <w:numFmt w:val="bullet"/>
      <w:lvlText w:val="•"/>
      <w:lvlJc w:val="left"/>
      <w:pPr>
        <w:ind w:left="1030" w:hanging="211"/>
      </w:pPr>
      <w:rPr>
        <w:rFonts w:hint="default"/>
      </w:rPr>
    </w:lvl>
    <w:lvl w:ilvl="4" w:tplc="BF1E7B18">
      <w:start w:val="1"/>
      <w:numFmt w:val="bullet"/>
      <w:lvlText w:val="•"/>
      <w:lvlJc w:val="left"/>
      <w:pPr>
        <w:ind w:left="1200" w:hanging="211"/>
      </w:pPr>
      <w:rPr>
        <w:rFonts w:hint="default"/>
      </w:rPr>
    </w:lvl>
    <w:lvl w:ilvl="5" w:tplc="C6183698">
      <w:start w:val="1"/>
      <w:numFmt w:val="bullet"/>
      <w:lvlText w:val="•"/>
      <w:lvlJc w:val="left"/>
      <w:pPr>
        <w:ind w:left="1370" w:hanging="211"/>
      </w:pPr>
      <w:rPr>
        <w:rFonts w:hint="default"/>
      </w:rPr>
    </w:lvl>
    <w:lvl w:ilvl="6" w:tplc="E37CCA58">
      <w:start w:val="1"/>
      <w:numFmt w:val="bullet"/>
      <w:lvlText w:val="•"/>
      <w:lvlJc w:val="left"/>
      <w:pPr>
        <w:ind w:left="1540" w:hanging="211"/>
      </w:pPr>
      <w:rPr>
        <w:rFonts w:hint="default"/>
      </w:rPr>
    </w:lvl>
    <w:lvl w:ilvl="7" w:tplc="3D787354">
      <w:start w:val="1"/>
      <w:numFmt w:val="bullet"/>
      <w:lvlText w:val="•"/>
      <w:lvlJc w:val="left"/>
      <w:pPr>
        <w:ind w:left="1710" w:hanging="211"/>
      </w:pPr>
      <w:rPr>
        <w:rFonts w:hint="default"/>
      </w:rPr>
    </w:lvl>
    <w:lvl w:ilvl="8" w:tplc="E2682B18">
      <w:start w:val="1"/>
      <w:numFmt w:val="bullet"/>
      <w:lvlText w:val="•"/>
      <w:lvlJc w:val="left"/>
      <w:pPr>
        <w:ind w:left="1880" w:hanging="211"/>
      </w:pPr>
      <w:rPr>
        <w:rFonts w:hint="default"/>
      </w:rPr>
    </w:lvl>
  </w:abstractNum>
  <w:abstractNum w:abstractNumId="34" w15:restartNumberingAfterBreak="0">
    <w:nsid w:val="6CA42647"/>
    <w:multiLevelType w:val="hybridMultilevel"/>
    <w:tmpl w:val="79BCB798"/>
    <w:lvl w:ilvl="0" w:tplc="DD00CF16">
      <w:start w:val="1"/>
      <w:numFmt w:val="bullet"/>
      <w:lvlText w:val=""/>
      <w:lvlJc w:val="left"/>
      <w:pPr>
        <w:ind w:left="611" w:hanging="206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FB0A7866">
      <w:start w:val="1"/>
      <w:numFmt w:val="bullet"/>
      <w:lvlText w:val="•"/>
      <w:lvlJc w:val="left"/>
      <w:pPr>
        <w:ind w:left="695" w:hanging="206"/>
      </w:pPr>
      <w:rPr>
        <w:rFonts w:hint="default"/>
      </w:rPr>
    </w:lvl>
    <w:lvl w:ilvl="2" w:tplc="606A4962">
      <w:start w:val="1"/>
      <w:numFmt w:val="bullet"/>
      <w:lvlText w:val="•"/>
      <w:lvlJc w:val="left"/>
      <w:pPr>
        <w:ind w:left="771" w:hanging="206"/>
      </w:pPr>
      <w:rPr>
        <w:rFonts w:hint="default"/>
      </w:rPr>
    </w:lvl>
    <w:lvl w:ilvl="3" w:tplc="C1FA26AC">
      <w:start w:val="1"/>
      <w:numFmt w:val="bullet"/>
      <w:lvlText w:val="•"/>
      <w:lvlJc w:val="left"/>
      <w:pPr>
        <w:ind w:left="847" w:hanging="206"/>
      </w:pPr>
      <w:rPr>
        <w:rFonts w:hint="default"/>
      </w:rPr>
    </w:lvl>
    <w:lvl w:ilvl="4" w:tplc="D898F460">
      <w:start w:val="1"/>
      <w:numFmt w:val="bullet"/>
      <w:lvlText w:val="•"/>
      <w:lvlJc w:val="left"/>
      <w:pPr>
        <w:ind w:left="923" w:hanging="206"/>
      </w:pPr>
      <w:rPr>
        <w:rFonts w:hint="default"/>
      </w:rPr>
    </w:lvl>
    <w:lvl w:ilvl="5" w:tplc="B380C872">
      <w:start w:val="1"/>
      <w:numFmt w:val="bullet"/>
      <w:lvlText w:val="•"/>
      <w:lvlJc w:val="left"/>
      <w:pPr>
        <w:ind w:left="999" w:hanging="206"/>
      </w:pPr>
      <w:rPr>
        <w:rFonts w:hint="default"/>
      </w:rPr>
    </w:lvl>
    <w:lvl w:ilvl="6" w:tplc="62B8A6AC">
      <w:start w:val="1"/>
      <w:numFmt w:val="bullet"/>
      <w:lvlText w:val="•"/>
      <w:lvlJc w:val="left"/>
      <w:pPr>
        <w:ind w:left="1074" w:hanging="206"/>
      </w:pPr>
      <w:rPr>
        <w:rFonts w:hint="default"/>
      </w:rPr>
    </w:lvl>
    <w:lvl w:ilvl="7" w:tplc="B5C0FA1E">
      <w:start w:val="1"/>
      <w:numFmt w:val="bullet"/>
      <w:lvlText w:val="•"/>
      <w:lvlJc w:val="left"/>
      <w:pPr>
        <w:ind w:left="1150" w:hanging="206"/>
      </w:pPr>
      <w:rPr>
        <w:rFonts w:hint="default"/>
      </w:rPr>
    </w:lvl>
    <w:lvl w:ilvl="8" w:tplc="04300512">
      <w:start w:val="1"/>
      <w:numFmt w:val="bullet"/>
      <w:lvlText w:val="•"/>
      <w:lvlJc w:val="left"/>
      <w:pPr>
        <w:ind w:left="1226" w:hanging="206"/>
      </w:pPr>
      <w:rPr>
        <w:rFonts w:hint="default"/>
      </w:rPr>
    </w:lvl>
  </w:abstractNum>
  <w:abstractNum w:abstractNumId="35" w15:restartNumberingAfterBreak="0">
    <w:nsid w:val="6D5E02E5"/>
    <w:multiLevelType w:val="hybridMultilevel"/>
    <w:tmpl w:val="4F4A492C"/>
    <w:lvl w:ilvl="0" w:tplc="6CB8350A">
      <w:start w:val="1"/>
      <w:numFmt w:val="bullet"/>
      <w:lvlText w:val="-"/>
      <w:lvlJc w:val="left"/>
      <w:pPr>
        <w:ind w:left="283" w:hanging="171"/>
      </w:pPr>
      <w:rPr>
        <w:rFonts w:ascii="Times New Roman" w:eastAsia="Times New Roman" w:hAnsi="Times New Roman" w:hint="default"/>
        <w:color w:val="231F20"/>
        <w:w w:val="100"/>
        <w:sz w:val="18"/>
        <w:szCs w:val="18"/>
      </w:rPr>
    </w:lvl>
    <w:lvl w:ilvl="1" w:tplc="3CF4AA38">
      <w:start w:val="1"/>
      <w:numFmt w:val="bullet"/>
      <w:lvlText w:val="•"/>
      <w:lvlJc w:val="left"/>
      <w:pPr>
        <w:ind w:left="755" w:hanging="171"/>
      </w:pPr>
      <w:rPr>
        <w:rFonts w:hint="default"/>
      </w:rPr>
    </w:lvl>
    <w:lvl w:ilvl="2" w:tplc="A660607A">
      <w:start w:val="1"/>
      <w:numFmt w:val="bullet"/>
      <w:lvlText w:val="•"/>
      <w:lvlJc w:val="left"/>
      <w:pPr>
        <w:ind w:left="1231" w:hanging="171"/>
      </w:pPr>
      <w:rPr>
        <w:rFonts w:hint="default"/>
      </w:rPr>
    </w:lvl>
    <w:lvl w:ilvl="3" w:tplc="9120EB90">
      <w:start w:val="1"/>
      <w:numFmt w:val="bullet"/>
      <w:lvlText w:val="•"/>
      <w:lvlJc w:val="left"/>
      <w:pPr>
        <w:ind w:left="1707" w:hanging="171"/>
      </w:pPr>
      <w:rPr>
        <w:rFonts w:hint="default"/>
      </w:rPr>
    </w:lvl>
    <w:lvl w:ilvl="4" w:tplc="82602276">
      <w:start w:val="1"/>
      <w:numFmt w:val="bullet"/>
      <w:lvlText w:val="•"/>
      <w:lvlJc w:val="left"/>
      <w:pPr>
        <w:ind w:left="2183" w:hanging="171"/>
      </w:pPr>
      <w:rPr>
        <w:rFonts w:hint="default"/>
      </w:rPr>
    </w:lvl>
    <w:lvl w:ilvl="5" w:tplc="554EE10E">
      <w:start w:val="1"/>
      <w:numFmt w:val="bullet"/>
      <w:lvlText w:val="•"/>
      <w:lvlJc w:val="left"/>
      <w:pPr>
        <w:ind w:left="2659" w:hanging="171"/>
      </w:pPr>
      <w:rPr>
        <w:rFonts w:hint="default"/>
      </w:rPr>
    </w:lvl>
    <w:lvl w:ilvl="6" w:tplc="8266EC2A">
      <w:start w:val="1"/>
      <w:numFmt w:val="bullet"/>
      <w:lvlText w:val="•"/>
      <w:lvlJc w:val="left"/>
      <w:pPr>
        <w:ind w:left="3135" w:hanging="171"/>
      </w:pPr>
      <w:rPr>
        <w:rFonts w:hint="default"/>
      </w:rPr>
    </w:lvl>
    <w:lvl w:ilvl="7" w:tplc="A17CAEB6">
      <w:start w:val="1"/>
      <w:numFmt w:val="bullet"/>
      <w:lvlText w:val="•"/>
      <w:lvlJc w:val="left"/>
      <w:pPr>
        <w:ind w:left="3611" w:hanging="171"/>
      </w:pPr>
      <w:rPr>
        <w:rFonts w:hint="default"/>
      </w:rPr>
    </w:lvl>
    <w:lvl w:ilvl="8" w:tplc="2B106368">
      <w:start w:val="1"/>
      <w:numFmt w:val="bullet"/>
      <w:lvlText w:val="•"/>
      <w:lvlJc w:val="left"/>
      <w:pPr>
        <w:ind w:left="4087" w:hanging="171"/>
      </w:pPr>
      <w:rPr>
        <w:rFonts w:hint="default"/>
      </w:rPr>
    </w:lvl>
  </w:abstractNum>
  <w:abstractNum w:abstractNumId="36" w15:restartNumberingAfterBreak="0">
    <w:nsid w:val="6FE564B8"/>
    <w:multiLevelType w:val="hybridMultilevel"/>
    <w:tmpl w:val="5C8E1CE0"/>
    <w:lvl w:ilvl="0" w:tplc="1632D782">
      <w:start w:val="1"/>
      <w:numFmt w:val="bullet"/>
      <w:lvlText w:val=""/>
      <w:lvlJc w:val="left"/>
      <w:pPr>
        <w:ind w:left="265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155A68EE">
      <w:start w:val="1"/>
      <w:numFmt w:val="bullet"/>
      <w:lvlText w:val="•"/>
      <w:lvlJc w:val="left"/>
      <w:pPr>
        <w:ind w:left="395" w:hanging="211"/>
      </w:pPr>
      <w:rPr>
        <w:rFonts w:hint="default"/>
      </w:rPr>
    </w:lvl>
    <w:lvl w:ilvl="2" w:tplc="CFA47C84">
      <w:start w:val="1"/>
      <w:numFmt w:val="bullet"/>
      <w:lvlText w:val="•"/>
      <w:lvlJc w:val="left"/>
      <w:pPr>
        <w:ind w:left="531" w:hanging="211"/>
      </w:pPr>
      <w:rPr>
        <w:rFonts w:hint="default"/>
      </w:rPr>
    </w:lvl>
    <w:lvl w:ilvl="3" w:tplc="3E7EC212">
      <w:start w:val="1"/>
      <w:numFmt w:val="bullet"/>
      <w:lvlText w:val="•"/>
      <w:lvlJc w:val="left"/>
      <w:pPr>
        <w:ind w:left="667" w:hanging="211"/>
      </w:pPr>
      <w:rPr>
        <w:rFonts w:hint="default"/>
      </w:rPr>
    </w:lvl>
    <w:lvl w:ilvl="4" w:tplc="B2A63586">
      <w:start w:val="1"/>
      <w:numFmt w:val="bullet"/>
      <w:lvlText w:val="•"/>
      <w:lvlJc w:val="left"/>
      <w:pPr>
        <w:ind w:left="803" w:hanging="211"/>
      </w:pPr>
      <w:rPr>
        <w:rFonts w:hint="default"/>
      </w:rPr>
    </w:lvl>
    <w:lvl w:ilvl="5" w:tplc="D384200E">
      <w:start w:val="1"/>
      <w:numFmt w:val="bullet"/>
      <w:lvlText w:val="•"/>
      <w:lvlJc w:val="left"/>
      <w:pPr>
        <w:ind w:left="939" w:hanging="211"/>
      </w:pPr>
      <w:rPr>
        <w:rFonts w:hint="default"/>
      </w:rPr>
    </w:lvl>
    <w:lvl w:ilvl="6" w:tplc="0C7C57C0">
      <w:start w:val="1"/>
      <w:numFmt w:val="bullet"/>
      <w:lvlText w:val="•"/>
      <w:lvlJc w:val="left"/>
      <w:pPr>
        <w:ind w:left="1075" w:hanging="211"/>
      </w:pPr>
      <w:rPr>
        <w:rFonts w:hint="default"/>
      </w:rPr>
    </w:lvl>
    <w:lvl w:ilvl="7" w:tplc="B6764E86">
      <w:start w:val="1"/>
      <w:numFmt w:val="bullet"/>
      <w:lvlText w:val="•"/>
      <w:lvlJc w:val="left"/>
      <w:pPr>
        <w:ind w:left="1211" w:hanging="211"/>
      </w:pPr>
      <w:rPr>
        <w:rFonts w:hint="default"/>
      </w:rPr>
    </w:lvl>
    <w:lvl w:ilvl="8" w:tplc="D37E3B42">
      <w:start w:val="1"/>
      <w:numFmt w:val="bullet"/>
      <w:lvlText w:val="•"/>
      <w:lvlJc w:val="left"/>
      <w:pPr>
        <w:ind w:left="1347" w:hanging="211"/>
      </w:pPr>
      <w:rPr>
        <w:rFonts w:hint="default"/>
      </w:rPr>
    </w:lvl>
  </w:abstractNum>
  <w:abstractNum w:abstractNumId="37" w15:restartNumberingAfterBreak="0">
    <w:nsid w:val="71DF42F7"/>
    <w:multiLevelType w:val="hybridMultilevel"/>
    <w:tmpl w:val="6C849C54"/>
    <w:lvl w:ilvl="0" w:tplc="D8E20BEC">
      <w:start w:val="1"/>
      <w:numFmt w:val="bullet"/>
      <w:lvlText w:val=""/>
      <w:lvlJc w:val="left"/>
      <w:pPr>
        <w:ind w:left="3091" w:hanging="360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0406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41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13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851" w:hanging="360"/>
      </w:pPr>
      <w:rPr>
        <w:rFonts w:ascii="Wingdings" w:hAnsi="Wingdings" w:hint="default"/>
      </w:rPr>
    </w:lvl>
  </w:abstractNum>
  <w:abstractNum w:abstractNumId="38" w15:restartNumberingAfterBreak="0">
    <w:nsid w:val="73986D6F"/>
    <w:multiLevelType w:val="hybridMultilevel"/>
    <w:tmpl w:val="9A88F544"/>
    <w:lvl w:ilvl="0" w:tplc="D8E20BEC">
      <w:start w:val="1"/>
      <w:numFmt w:val="bullet"/>
      <w:lvlText w:val=""/>
      <w:lvlJc w:val="left"/>
      <w:pPr>
        <w:ind w:left="527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9780ADD2">
      <w:start w:val="1"/>
      <w:numFmt w:val="bullet"/>
      <w:lvlText w:val="•"/>
      <w:lvlJc w:val="left"/>
      <w:pPr>
        <w:ind w:left="690" w:hanging="211"/>
      </w:pPr>
      <w:rPr>
        <w:rFonts w:hint="default"/>
      </w:rPr>
    </w:lvl>
    <w:lvl w:ilvl="2" w:tplc="BE2C53B4">
      <w:start w:val="1"/>
      <w:numFmt w:val="bullet"/>
      <w:lvlText w:val="•"/>
      <w:lvlJc w:val="left"/>
      <w:pPr>
        <w:ind w:left="860" w:hanging="211"/>
      </w:pPr>
      <w:rPr>
        <w:rFonts w:hint="default"/>
      </w:rPr>
    </w:lvl>
    <w:lvl w:ilvl="3" w:tplc="94D8C7EE">
      <w:start w:val="1"/>
      <w:numFmt w:val="bullet"/>
      <w:lvlText w:val="•"/>
      <w:lvlJc w:val="left"/>
      <w:pPr>
        <w:ind w:left="1030" w:hanging="211"/>
      </w:pPr>
      <w:rPr>
        <w:rFonts w:hint="default"/>
      </w:rPr>
    </w:lvl>
    <w:lvl w:ilvl="4" w:tplc="99F6EED2">
      <w:start w:val="1"/>
      <w:numFmt w:val="bullet"/>
      <w:lvlText w:val="•"/>
      <w:lvlJc w:val="left"/>
      <w:pPr>
        <w:ind w:left="1200" w:hanging="211"/>
      </w:pPr>
      <w:rPr>
        <w:rFonts w:hint="default"/>
      </w:rPr>
    </w:lvl>
    <w:lvl w:ilvl="5" w:tplc="838C0238">
      <w:start w:val="1"/>
      <w:numFmt w:val="bullet"/>
      <w:lvlText w:val="•"/>
      <w:lvlJc w:val="left"/>
      <w:pPr>
        <w:ind w:left="1370" w:hanging="211"/>
      </w:pPr>
      <w:rPr>
        <w:rFonts w:hint="default"/>
      </w:rPr>
    </w:lvl>
    <w:lvl w:ilvl="6" w:tplc="88942762">
      <w:start w:val="1"/>
      <w:numFmt w:val="bullet"/>
      <w:lvlText w:val="•"/>
      <w:lvlJc w:val="left"/>
      <w:pPr>
        <w:ind w:left="1540" w:hanging="211"/>
      </w:pPr>
      <w:rPr>
        <w:rFonts w:hint="default"/>
      </w:rPr>
    </w:lvl>
    <w:lvl w:ilvl="7" w:tplc="660AF7CE">
      <w:start w:val="1"/>
      <w:numFmt w:val="bullet"/>
      <w:lvlText w:val="•"/>
      <w:lvlJc w:val="left"/>
      <w:pPr>
        <w:ind w:left="1710" w:hanging="211"/>
      </w:pPr>
      <w:rPr>
        <w:rFonts w:hint="default"/>
      </w:rPr>
    </w:lvl>
    <w:lvl w:ilvl="8" w:tplc="27C03A50">
      <w:start w:val="1"/>
      <w:numFmt w:val="bullet"/>
      <w:lvlText w:val="•"/>
      <w:lvlJc w:val="left"/>
      <w:pPr>
        <w:ind w:left="1880" w:hanging="211"/>
      </w:pPr>
      <w:rPr>
        <w:rFonts w:hint="default"/>
      </w:rPr>
    </w:lvl>
  </w:abstractNum>
  <w:abstractNum w:abstractNumId="39" w15:restartNumberingAfterBreak="0">
    <w:nsid w:val="7B496BDE"/>
    <w:multiLevelType w:val="hybridMultilevel"/>
    <w:tmpl w:val="C5828010"/>
    <w:lvl w:ilvl="0" w:tplc="7EB0AE92">
      <w:start w:val="1"/>
      <w:numFmt w:val="bullet"/>
      <w:lvlText w:val=""/>
      <w:lvlJc w:val="left"/>
      <w:pPr>
        <w:ind w:left="265" w:hanging="211"/>
      </w:pPr>
      <w:rPr>
        <w:rFonts w:ascii="Wingdings" w:eastAsia="Wingdings" w:hAnsi="Wingdings" w:hint="default"/>
        <w:color w:val="2F2116"/>
        <w:w w:val="100"/>
        <w:sz w:val="18"/>
        <w:szCs w:val="18"/>
      </w:rPr>
    </w:lvl>
    <w:lvl w:ilvl="1" w:tplc="A33E2B92">
      <w:start w:val="1"/>
      <w:numFmt w:val="bullet"/>
      <w:lvlText w:val="•"/>
      <w:lvlJc w:val="left"/>
      <w:pPr>
        <w:ind w:left="395" w:hanging="211"/>
      </w:pPr>
      <w:rPr>
        <w:rFonts w:hint="default"/>
      </w:rPr>
    </w:lvl>
    <w:lvl w:ilvl="2" w:tplc="EAB47922">
      <w:start w:val="1"/>
      <w:numFmt w:val="bullet"/>
      <w:lvlText w:val="•"/>
      <w:lvlJc w:val="left"/>
      <w:pPr>
        <w:ind w:left="531" w:hanging="211"/>
      </w:pPr>
      <w:rPr>
        <w:rFonts w:hint="default"/>
      </w:rPr>
    </w:lvl>
    <w:lvl w:ilvl="3" w:tplc="9A1EF682">
      <w:start w:val="1"/>
      <w:numFmt w:val="bullet"/>
      <w:lvlText w:val="•"/>
      <w:lvlJc w:val="left"/>
      <w:pPr>
        <w:ind w:left="667" w:hanging="211"/>
      </w:pPr>
      <w:rPr>
        <w:rFonts w:hint="default"/>
      </w:rPr>
    </w:lvl>
    <w:lvl w:ilvl="4" w:tplc="8AB2654A">
      <w:start w:val="1"/>
      <w:numFmt w:val="bullet"/>
      <w:lvlText w:val="•"/>
      <w:lvlJc w:val="left"/>
      <w:pPr>
        <w:ind w:left="803" w:hanging="211"/>
      </w:pPr>
      <w:rPr>
        <w:rFonts w:hint="default"/>
      </w:rPr>
    </w:lvl>
    <w:lvl w:ilvl="5" w:tplc="5DDA0CCE">
      <w:start w:val="1"/>
      <w:numFmt w:val="bullet"/>
      <w:lvlText w:val="•"/>
      <w:lvlJc w:val="left"/>
      <w:pPr>
        <w:ind w:left="939" w:hanging="211"/>
      </w:pPr>
      <w:rPr>
        <w:rFonts w:hint="default"/>
      </w:rPr>
    </w:lvl>
    <w:lvl w:ilvl="6" w:tplc="B0DC8594">
      <w:start w:val="1"/>
      <w:numFmt w:val="bullet"/>
      <w:lvlText w:val="•"/>
      <w:lvlJc w:val="left"/>
      <w:pPr>
        <w:ind w:left="1075" w:hanging="211"/>
      </w:pPr>
      <w:rPr>
        <w:rFonts w:hint="default"/>
      </w:rPr>
    </w:lvl>
    <w:lvl w:ilvl="7" w:tplc="068A4886">
      <w:start w:val="1"/>
      <w:numFmt w:val="bullet"/>
      <w:lvlText w:val="•"/>
      <w:lvlJc w:val="left"/>
      <w:pPr>
        <w:ind w:left="1211" w:hanging="211"/>
      </w:pPr>
      <w:rPr>
        <w:rFonts w:hint="default"/>
      </w:rPr>
    </w:lvl>
    <w:lvl w:ilvl="8" w:tplc="9630157A">
      <w:start w:val="1"/>
      <w:numFmt w:val="bullet"/>
      <w:lvlText w:val="•"/>
      <w:lvlJc w:val="left"/>
      <w:pPr>
        <w:ind w:left="1347" w:hanging="211"/>
      </w:pPr>
      <w:rPr>
        <w:rFonts w:hint="default"/>
      </w:rPr>
    </w:lvl>
  </w:abstractNum>
  <w:num w:numId="1">
    <w:abstractNumId w:val="10"/>
  </w:num>
  <w:num w:numId="2">
    <w:abstractNumId w:val="35"/>
  </w:num>
  <w:num w:numId="3">
    <w:abstractNumId w:val="7"/>
  </w:num>
  <w:num w:numId="4">
    <w:abstractNumId w:val="4"/>
  </w:num>
  <w:num w:numId="5">
    <w:abstractNumId w:val="32"/>
  </w:num>
  <w:num w:numId="6">
    <w:abstractNumId w:val="18"/>
  </w:num>
  <w:num w:numId="7">
    <w:abstractNumId w:val="30"/>
  </w:num>
  <w:num w:numId="8">
    <w:abstractNumId w:val="5"/>
  </w:num>
  <w:num w:numId="9">
    <w:abstractNumId w:val="9"/>
  </w:num>
  <w:num w:numId="10">
    <w:abstractNumId w:val="36"/>
  </w:num>
  <w:num w:numId="11">
    <w:abstractNumId w:val="28"/>
  </w:num>
  <w:num w:numId="12">
    <w:abstractNumId w:val="31"/>
  </w:num>
  <w:num w:numId="13">
    <w:abstractNumId w:val="16"/>
  </w:num>
  <w:num w:numId="14">
    <w:abstractNumId w:val="14"/>
  </w:num>
  <w:num w:numId="15">
    <w:abstractNumId w:val="13"/>
  </w:num>
  <w:num w:numId="16">
    <w:abstractNumId w:val="27"/>
  </w:num>
  <w:num w:numId="17">
    <w:abstractNumId w:val="25"/>
  </w:num>
  <w:num w:numId="18">
    <w:abstractNumId w:val="39"/>
  </w:num>
  <w:num w:numId="19">
    <w:abstractNumId w:val="17"/>
  </w:num>
  <w:num w:numId="20">
    <w:abstractNumId w:val="34"/>
  </w:num>
  <w:num w:numId="21">
    <w:abstractNumId w:val="1"/>
  </w:num>
  <w:num w:numId="22">
    <w:abstractNumId w:val="23"/>
  </w:num>
  <w:num w:numId="23">
    <w:abstractNumId w:val="3"/>
  </w:num>
  <w:num w:numId="24">
    <w:abstractNumId w:val="20"/>
  </w:num>
  <w:num w:numId="25">
    <w:abstractNumId w:val="2"/>
  </w:num>
  <w:num w:numId="26">
    <w:abstractNumId w:val="6"/>
  </w:num>
  <w:num w:numId="27">
    <w:abstractNumId w:val="11"/>
  </w:num>
  <w:num w:numId="28">
    <w:abstractNumId w:val="22"/>
  </w:num>
  <w:num w:numId="29">
    <w:abstractNumId w:val="8"/>
  </w:num>
  <w:num w:numId="30">
    <w:abstractNumId w:val="24"/>
  </w:num>
  <w:num w:numId="31">
    <w:abstractNumId w:val="15"/>
  </w:num>
  <w:num w:numId="32">
    <w:abstractNumId w:val="12"/>
  </w:num>
  <w:num w:numId="33">
    <w:abstractNumId w:val="38"/>
  </w:num>
  <w:num w:numId="34">
    <w:abstractNumId w:val="21"/>
  </w:num>
  <w:num w:numId="35">
    <w:abstractNumId w:val="0"/>
  </w:num>
  <w:num w:numId="36">
    <w:abstractNumId w:val="33"/>
  </w:num>
  <w:num w:numId="37">
    <w:abstractNumId w:val="29"/>
  </w:num>
  <w:num w:numId="38">
    <w:abstractNumId w:val="26"/>
  </w:num>
  <w:num w:numId="39">
    <w:abstractNumId w:val="19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FC"/>
    <w:rsid w:val="00006E69"/>
    <w:rsid w:val="00025FB7"/>
    <w:rsid w:val="0005578C"/>
    <w:rsid w:val="00056ADF"/>
    <w:rsid w:val="000B52EA"/>
    <w:rsid w:val="000D0AE2"/>
    <w:rsid w:val="000E2F07"/>
    <w:rsid w:val="000E622C"/>
    <w:rsid w:val="0010029B"/>
    <w:rsid w:val="00126D8D"/>
    <w:rsid w:val="001366B3"/>
    <w:rsid w:val="00146E40"/>
    <w:rsid w:val="0015037C"/>
    <w:rsid w:val="00157232"/>
    <w:rsid w:val="00161487"/>
    <w:rsid w:val="001760FE"/>
    <w:rsid w:val="00177793"/>
    <w:rsid w:val="00181CFC"/>
    <w:rsid w:val="00183E97"/>
    <w:rsid w:val="00185EDA"/>
    <w:rsid w:val="00187666"/>
    <w:rsid w:val="00190692"/>
    <w:rsid w:val="0019467D"/>
    <w:rsid w:val="001A6320"/>
    <w:rsid w:val="001A7730"/>
    <w:rsid w:val="001C5543"/>
    <w:rsid w:val="001D0662"/>
    <w:rsid w:val="001E1866"/>
    <w:rsid w:val="001F192F"/>
    <w:rsid w:val="001F7310"/>
    <w:rsid w:val="00221C94"/>
    <w:rsid w:val="002502BB"/>
    <w:rsid w:val="00252FD0"/>
    <w:rsid w:val="00254627"/>
    <w:rsid w:val="002713AC"/>
    <w:rsid w:val="00273ADC"/>
    <w:rsid w:val="002865DB"/>
    <w:rsid w:val="00296285"/>
    <w:rsid w:val="002977ED"/>
    <w:rsid w:val="002B0EDA"/>
    <w:rsid w:val="002B38C7"/>
    <w:rsid w:val="002B7E0B"/>
    <w:rsid w:val="002E4E45"/>
    <w:rsid w:val="002F7DCE"/>
    <w:rsid w:val="00303B38"/>
    <w:rsid w:val="00306582"/>
    <w:rsid w:val="003131C1"/>
    <w:rsid w:val="003141CE"/>
    <w:rsid w:val="00314C89"/>
    <w:rsid w:val="00321F8D"/>
    <w:rsid w:val="00363BF8"/>
    <w:rsid w:val="0037036E"/>
    <w:rsid w:val="00375BBE"/>
    <w:rsid w:val="00377EAC"/>
    <w:rsid w:val="003848B2"/>
    <w:rsid w:val="003F4FBF"/>
    <w:rsid w:val="003F52B1"/>
    <w:rsid w:val="00416076"/>
    <w:rsid w:val="00430EBF"/>
    <w:rsid w:val="00433C0E"/>
    <w:rsid w:val="00451EE7"/>
    <w:rsid w:val="00463E8D"/>
    <w:rsid w:val="00480199"/>
    <w:rsid w:val="004E7485"/>
    <w:rsid w:val="004F039E"/>
    <w:rsid w:val="004F2BF9"/>
    <w:rsid w:val="00501667"/>
    <w:rsid w:val="00503CE1"/>
    <w:rsid w:val="00514A8F"/>
    <w:rsid w:val="0054264E"/>
    <w:rsid w:val="00546F8C"/>
    <w:rsid w:val="00582FA9"/>
    <w:rsid w:val="0059262B"/>
    <w:rsid w:val="005942F5"/>
    <w:rsid w:val="005A6A38"/>
    <w:rsid w:val="005C1941"/>
    <w:rsid w:val="005E3C4A"/>
    <w:rsid w:val="005E5F08"/>
    <w:rsid w:val="0064214D"/>
    <w:rsid w:val="006450B6"/>
    <w:rsid w:val="00661D57"/>
    <w:rsid w:val="00662E44"/>
    <w:rsid w:val="006842F2"/>
    <w:rsid w:val="00684308"/>
    <w:rsid w:val="00687CA4"/>
    <w:rsid w:val="00691CAB"/>
    <w:rsid w:val="006A7B4E"/>
    <w:rsid w:val="006B25D4"/>
    <w:rsid w:val="0070511F"/>
    <w:rsid w:val="007052D9"/>
    <w:rsid w:val="00706616"/>
    <w:rsid w:val="0071740C"/>
    <w:rsid w:val="0073294D"/>
    <w:rsid w:val="007550D7"/>
    <w:rsid w:val="00765D57"/>
    <w:rsid w:val="00787A8B"/>
    <w:rsid w:val="00792444"/>
    <w:rsid w:val="007A1B90"/>
    <w:rsid w:val="007C2EB8"/>
    <w:rsid w:val="007D3E28"/>
    <w:rsid w:val="00801EFB"/>
    <w:rsid w:val="00827929"/>
    <w:rsid w:val="008305FD"/>
    <w:rsid w:val="00840AE5"/>
    <w:rsid w:val="0084365B"/>
    <w:rsid w:val="00845ACA"/>
    <w:rsid w:val="00865C8C"/>
    <w:rsid w:val="008C26F9"/>
    <w:rsid w:val="008C2EA3"/>
    <w:rsid w:val="008E20B1"/>
    <w:rsid w:val="009033AB"/>
    <w:rsid w:val="00904FB5"/>
    <w:rsid w:val="009309BC"/>
    <w:rsid w:val="00956C25"/>
    <w:rsid w:val="00960C3F"/>
    <w:rsid w:val="00971923"/>
    <w:rsid w:val="00991D33"/>
    <w:rsid w:val="009963A3"/>
    <w:rsid w:val="00997861"/>
    <w:rsid w:val="009C1188"/>
    <w:rsid w:val="009C2913"/>
    <w:rsid w:val="009C596B"/>
    <w:rsid w:val="009C7FC6"/>
    <w:rsid w:val="009E0AF1"/>
    <w:rsid w:val="009E43A1"/>
    <w:rsid w:val="00A00F83"/>
    <w:rsid w:val="00A0487E"/>
    <w:rsid w:val="00A157CC"/>
    <w:rsid w:val="00A33A38"/>
    <w:rsid w:val="00A413DA"/>
    <w:rsid w:val="00A413FE"/>
    <w:rsid w:val="00A67970"/>
    <w:rsid w:val="00A90C3C"/>
    <w:rsid w:val="00A95295"/>
    <w:rsid w:val="00A97886"/>
    <w:rsid w:val="00AA2934"/>
    <w:rsid w:val="00AA3ECE"/>
    <w:rsid w:val="00AB4DAB"/>
    <w:rsid w:val="00AC1723"/>
    <w:rsid w:val="00AC72E8"/>
    <w:rsid w:val="00AD0160"/>
    <w:rsid w:val="00AE3E06"/>
    <w:rsid w:val="00B04169"/>
    <w:rsid w:val="00B04BDF"/>
    <w:rsid w:val="00B17B03"/>
    <w:rsid w:val="00B3048C"/>
    <w:rsid w:val="00B33262"/>
    <w:rsid w:val="00B6798F"/>
    <w:rsid w:val="00B74382"/>
    <w:rsid w:val="00B8062D"/>
    <w:rsid w:val="00B82A56"/>
    <w:rsid w:val="00B912ED"/>
    <w:rsid w:val="00B92FAC"/>
    <w:rsid w:val="00BA1396"/>
    <w:rsid w:val="00BB25F5"/>
    <w:rsid w:val="00BB3468"/>
    <w:rsid w:val="00BB3A2F"/>
    <w:rsid w:val="00BB77FA"/>
    <w:rsid w:val="00BD2349"/>
    <w:rsid w:val="00C0370C"/>
    <w:rsid w:val="00C07EFB"/>
    <w:rsid w:val="00C15AA0"/>
    <w:rsid w:val="00C3181F"/>
    <w:rsid w:val="00C57B2A"/>
    <w:rsid w:val="00C7308B"/>
    <w:rsid w:val="00C82541"/>
    <w:rsid w:val="00C82B2B"/>
    <w:rsid w:val="00CB17B6"/>
    <w:rsid w:val="00CB5B37"/>
    <w:rsid w:val="00CC1ADC"/>
    <w:rsid w:val="00CD0F3C"/>
    <w:rsid w:val="00CD1E78"/>
    <w:rsid w:val="00D20B80"/>
    <w:rsid w:val="00D57304"/>
    <w:rsid w:val="00D672DF"/>
    <w:rsid w:val="00D81108"/>
    <w:rsid w:val="00D976F8"/>
    <w:rsid w:val="00DB7266"/>
    <w:rsid w:val="00DD6BDF"/>
    <w:rsid w:val="00DE6836"/>
    <w:rsid w:val="00DE6C45"/>
    <w:rsid w:val="00E2509C"/>
    <w:rsid w:val="00E42A74"/>
    <w:rsid w:val="00E54FF5"/>
    <w:rsid w:val="00E564E6"/>
    <w:rsid w:val="00E729E0"/>
    <w:rsid w:val="00EA708B"/>
    <w:rsid w:val="00EB5A55"/>
    <w:rsid w:val="00EC4049"/>
    <w:rsid w:val="00EC7803"/>
    <w:rsid w:val="00ED2F27"/>
    <w:rsid w:val="00ED5378"/>
    <w:rsid w:val="00EF0F00"/>
    <w:rsid w:val="00EF17ED"/>
    <w:rsid w:val="00EF422D"/>
    <w:rsid w:val="00EF5BE9"/>
    <w:rsid w:val="00F02FDD"/>
    <w:rsid w:val="00F10CEC"/>
    <w:rsid w:val="00F1380C"/>
    <w:rsid w:val="00F50BD6"/>
    <w:rsid w:val="00F8717A"/>
    <w:rsid w:val="00F96DB6"/>
    <w:rsid w:val="00FA70DE"/>
    <w:rsid w:val="00FB25E2"/>
    <w:rsid w:val="00FE09DF"/>
    <w:rsid w:val="00FE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D66F9"/>
  <w15:docId w15:val="{D7F4DBD6-36E8-4119-8498-F2914316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Overskrift1">
    <w:name w:val="heading 1"/>
    <w:basedOn w:val="Normal"/>
    <w:uiPriority w:val="1"/>
    <w:qFormat/>
    <w:pPr>
      <w:ind w:left="113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paragraph" w:styleId="Overskrift2">
    <w:name w:val="heading 2"/>
    <w:basedOn w:val="Normal"/>
    <w:uiPriority w:val="1"/>
    <w:qFormat/>
    <w:pPr>
      <w:ind w:left="113"/>
      <w:outlineLvl w:val="1"/>
    </w:pPr>
    <w:rPr>
      <w:rFonts w:ascii="Arial" w:eastAsia="Arial" w:hAnsi="Arial"/>
      <w:sz w:val="20"/>
      <w:szCs w:val="20"/>
    </w:rPr>
  </w:style>
  <w:style w:type="paragraph" w:styleId="Overskrift3">
    <w:name w:val="heading 3"/>
    <w:basedOn w:val="Normal"/>
    <w:uiPriority w:val="1"/>
    <w:qFormat/>
    <w:pPr>
      <w:ind w:left="113"/>
      <w:outlineLvl w:val="2"/>
    </w:pPr>
    <w:rPr>
      <w:rFonts w:ascii="Times New Roman" w:eastAsia="Times New Roman" w:hAnsi="Times New Roman"/>
      <w:b/>
      <w:bCs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link w:val="BrdtekstTegn"/>
    <w:uiPriority w:val="1"/>
    <w:qFormat/>
    <w:pPr>
      <w:ind w:left="113"/>
    </w:pPr>
    <w:rPr>
      <w:rFonts w:ascii="Times New Roman" w:eastAsia="Times New Roman" w:hAnsi="Times New Roman"/>
      <w:sz w:val="18"/>
      <w:szCs w:val="18"/>
    </w:rPr>
  </w:style>
  <w:style w:type="paragraph" w:styleId="Listeafsni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97861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97861"/>
    <w:rPr>
      <w:rFonts w:ascii="Segoe UI" w:hAnsi="Segoe UI" w:cs="Segoe UI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865C8C"/>
    <w:rPr>
      <w:rFonts w:cs="Times New Roman"/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801EFB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801EFB"/>
  </w:style>
  <w:style w:type="paragraph" w:styleId="Sidefod">
    <w:name w:val="footer"/>
    <w:basedOn w:val="Normal"/>
    <w:link w:val="SidefodTegn"/>
    <w:uiPriority w:val="99"/>
    <w:unhideWhenUsed/>
    <w:rsid w:val="00801EFB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801EFB"/>
  </w:style>
  <w:style w:type="character" w:customStyle="1" w:styleId="BrdtekstTegn">
    <w:name w:val="Brødtekst Tegn"/>
    <w:basedOn w:val="Standardskrifttypeiafsnit"/>
    <w:link w:val="Brdtekst"/>
    <w:uiPriority w:val="1"/>
    <w:rsid w:val="00801EFB"/>
    <w:rPr>
      <w:rFonts w:ascii="Times New Roman" w:eastAsia="Times New Roman" w:hAnsi="Times New Roman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DE68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ks\KontraktPriva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9CF9312-6067-4AB0-989C-6F122B773C90}"/>
      </w:docPartPr>
      <w:docPartBody>
        <w:p w:rsidR="009526B5" w:rsidRDefault="00B06EC0">
          <w:r w:rsidRPr="00F87AC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E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C0"/>
    <w:rsid w:val="001207FD"/>
    <w:rsid w:val="00183AF0"/>
    <w:rsid w:val="00222C09"/>
    <w:rsid w:val="002C1B53"/>
    <w:rsid w:val="004B4582"/>
    <w:rsid w:val="004C5795"/>
    <w:rsid w:val="004F49BD"/>
    <w:rsid w:val="00525A15"/>
    <w:rsid w:val="00675BEE"/>
    <w:rsid w:val="006C546E"/>
    <w:rsid w:val="006D79F4"/>
    <w:rsid w:val="007A6F5D"/>
    <w:rsid w:val="008546DE"/>
    <w:rsid w:val="00857541"/>
    <w:rsid w:val="009276D5"/>
    <w:rsid w:val="009526B5"/>
    <w:rsid w:val="009A7A88"/>
    <w:rsid w:val="00A57B46"/>
    <w:rsid w:val="00AA3132"/>
    <w:rsid w:val="00AD5B52"/>
    <w:rsid w:val="00AF3E60"/>
    <w:rsid w:val="00B06EC0"/>
    <w:rsid w:val="00D7574D"/>
    <w:rsid w:val="00E03186"/>
    <w:rsid w:val="00E53988"/>
    <w:rsid w:val="00F85341"/>
    <w:rsid w:val="00FE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B06E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C o n t r a c t T y p e A 9 / 5 0 5 0 0 / " >  
     < L e a s e C o n t r a c t _ A 9 >  
         < A C C o l l i n g > A C C o l l i n g < / A C C o l l i n g >  
         < A C E l > A C E l < / A C E l >  
         < A C H e a t > A C H e a t < / A C H e a t >  
         < A C W a t e r > A C W a t e r < / A C W a t e r >  
         < A m o u n t > A m o u n t < / A m o u n t >  
         < A m o u n t 1 > A m o u n t 1 < / A m o u n t 1 >  
         < A m o u n t 2 > A m o u n t 2 < / A m o u n t 2 >  
         < A m o u n t 3 > A m o u n t 3 < / A m o u n t 3 >  
         < A n t e n n a > A n t e n n a < / A n t e n n a >  
         < A p p a r t m e n t > A p p a r t m e n t < / A p p a r t m e n t >  
         < A r e a > A r e a < / A r e a >  
         < A r e a P > A r e a P < / A r e a P >  
         < A t t i c > A t t i c < / A t t i c >  
         < A t t i c N o > A t t i c N o < / A t t i c N o >  
         < B a n k A c c o u n t > B a n k A c c o u n t < / B a n k A c c o u n t >  
         < B a n k n a m e > B a n k n a m e < / B a n k n a m e >  
         < B a n k R e g N o > B a n k R e g N o < / B a n k R e g N o >  
         < B i c y c l e S t o r a g e > B i c y c l e S t o r a g e < / B i c y c l e S t o r a g e >  
         < C A > C A < / C A >  
         < C M N o > C M N o < / C M N o >  
         < C M y e s > C M y e s < / C M y e s >  
         < C o n d e m n i u m > C o n d e m n i u m < / C o n d e m n i u m >  
         < C o u r t y a r d > C o u r t y a r d < / C o u r t y a r d >  
         < D a t e > D a t e < / D a t e >  
         < D a t e D e p > D a t e D e p < / D a t e D e p >  
         < D e p A m o u n t > D e p A m o u n t < / D e p A m o u n t >  
         < D e p M t h > D e p M t h < / D e p M t h >  
         < D e p o s i t > D e p o s i t < / D e p o s i t >  
         < D i s h w > D i s h w < / D i s h w >  
         < D r y e r > D r y e r < / D r y e r >  
         < D u e D a t e > D u e D a t e < / D u e D a t e >  
         < E A > E A < / E A >  
         < E L _ P a n > E L _ P a n < / E L _ P a n >  
         < E P _ Q t y > E P _ Q t y < / E P _ Q t y >  
         < F r e e z e r > F r e e z e r < / F r e e z e r >  
         < F r i d g e > F r i d g e < / F r i d g e >  
         < G a r a g e > G a r a g e < / G a r a g e >  
         < G a r a g e N o > G a r a g e N o < / G a r a g e N o >  
         < H A c c > H A c c < / H A c c >  
         < H o o d > H o o d < / H o o d >  
         < H o u s e R u l e s N o > H o u s e R u l e s N o < / H o u s e R u l e s N o >  
         < H o u s e R u l e s Y e s > H o u s e R u l e s Y e s < / H o u s e R u l e s Y e s >  
         < H o u s i n g G r o u p > H o u s i n g G r o u p < / H o u s i n g G r o u p >  
         < I n s p _ i n N o > I n s p _ i n N o < / I n s p _ i n N o >  
         < I n s p _ I n Y e s > I n s p _ I n Y e s < / I n s p _ I n Y e s >  
         < I n t e r n e t > I n t e r n e t < / I n t e r n e t >  
         < L _ A n t e a n n a N o > L _ A n t e a n n a N o < / L _ A n t e a n n a N o >  
         < L _ A n t e a n n a Y e s > L _ A n t e a n n a Y e s < / L _ A n t e a n n a Y e s >  
         < L _ C o o l N o > L _ C o o l N o < / L _ C o o l N o >  
         < L _ C o o l Y e s > L _ C o o l Y e s < / L _ C o o l Y e s >  
         < L _ E l h e a t i n g > L _ E l h e a t i n g < / L _ E l h e a t i n g >  
         < L _ E l N o > L _ E l N o < / L _ E l N o >  
         < L _ E l Y e s > L _ E l Y e s < / L _ E l Y e s >  
         < L _ I n t e r n e t N o > L _ I n t e r n e t N o < / L _ I n t e r n e t N o >  
         < L _ I n t e r n e t Y e s > L _ I n t e r n e t Y e s < / L _ I n t e r n e t Y e s >  
         < L _ M a i n > L _ M a i n < / L _ M a i n >  
         < L _ n a t G a s > L _ n a t G a s < / L _ n a t G a s >  
         < L _ o i l > L _ o i l < / L _ o i l >  
         < L _ O t h e r > L _ O t h e r < / L _ O t h e r >  
         < L _ t e x t > L _ t e x t < / L _ t e x t >  
         < L _ w a t e r N o > L _ w a t e r N o < / L _ w a t e r N o >  
         < L _ w a t e r Y e s > L _ w a t e r Y e s < / L _ w a t e r Y e s >  
         < L a n d l o r d > L a n d l o r d < / L a n d l o r d >  
         < L a n d l o r d A d d r e s s > L a n d l o r d A d d r e s s < / L a n d l o r d A d d r e s s >  
         < L a n d l o r d C V R > L a n d l o r d C V R < / L a n d l o r d C V R >  
         < L a n d l o r d H e a t N o > L a n d l o r d H e a t N o < / L a n d l o r d H e a t N o >  
         < L a n d l o r d H e a t Y e s > L a n d l o r d H e a t Y e s < / L a n d l o r d H e a t Y e s >  
         < L a u n d r y > L a u n d r y < / L a u n d r y >  
         < L i v e S t o c k N o > L i v e S t o c k N o < / L i v e S t o c k N o >  
         < L i v e S t o c k Y e s > L i v e S t o c k Y e s < / L i v e S t o c k Y e s >  
         < M o n t h l e y > M o n t h l e y < / M o n t h l e y >  
         < N u m b e r > N u m b e r < / N u m b e r >  
         < O A d d r e s s > O A d d r e s s < / O A d d r e s s >  
         < O c p r > O c p r < / O c p r >  
         < O N a m e > O N a m e < / O N a m e >  
         < O t h e r 1 > O t h e r 1 < / O t h e r 1 >  
         < O t h e r 2 > O t h e r 2 < / O t h e r 2 >  
         < O t h e r 3 > O t h e r 3 < / O t h e r 3 >  
         < O t h e r A m o u n t 1 > O t h e r A m o u n t 1 < / O t h e r A m o u n t 1 >  
         < O t h e r A m o u n t 2 > O t h e r A m o u n t 2 < / O t h e r A m o u n t 2 >  
         < O t h e r T e x t 1 > O t h e r T e x t 1 < / O t h e r T e x t 1 >  
         < O t h e r T e x t 2 > O t h e r T e x t 2 < / O t h e r T e x t 2 >  
         < O t h e r t y p e > O t h e r t y p e < / O t h e r t y p e >  
         < O t h e r t y p e T e x t > O t h e r t y p e T e x t < / O t h e r t y p e T e x t >  
         < O t h e r U s e > O t h e r U s e < / O t h e r U s e >  
         < O t h e r u s e T e x t > O t h e r u s e T e x t < / O t h e r u s e T e x t >  
         < O T x t 1 > O T x t 1 < / O T x t 1 >  
         < O t x t 2 > O t x t 2 < / O t x t 2 >  
         < O t x t 3 > O t x t 3 < / O t x t 3 >  
         < P r e p a i d e R e n t > P r e p a i d e R e n t < / P r e p a i d e R e n t >  
         < P r e p a i d R e n t D a t e > P r e p a i d R e n t D a t e < / P r e p a i d R e n t D a t e >  
         < P r e P a y R e n t M t h > P r e P a y R e n t M t h < / P r e P a y R e n t M t h >  
         < Q u a t e r > Q u a t e r < / Q u a t e r >  
         < R e n t > R e n t < / R e n t >  
         < R e n t F r o m > R e n t F r o m < / R e n t F r o m >  
         < R e n t P P e r i o d > R e n t P P e r i o d < / R e n t P P e r i o d >  
         < R e n t P r Y r > R e n t P r Y r < / R e n t P r Y r >  
         < R e n t T o > R e n t T o < / R e n t T o >  
         < R e t F i r s t T i m e > R e t F i r s t T i m e < / R e t F i r s t T i m e >  
         < R o o m > R o o m < / R o o m >  
         < R o o m s > R o o m s < / R o o m s >  
         < S t a r t D a t e > S t a r t D a t e < / S t a r t D a t e >  
         < S t o v e > S t o v e < / S t o v e >  
         < S u b l e a s e > S u b l e a s e < / S u b l e a s e >  
         < T _ A n t e n n a N o > T _ A n t e n n a N o < / T _ A n t e n n a N o >  
         < T _ A n t e n n a y e s > T _ A n t e n n a y e s < / T _ A n t e n n a y e s >  
         < T _ E l > T _ E l < / T _ E l >  
         < T _ G a s > T _ G a s < / T _ G a s >  
         < T _ h e a t N o > T _ h e a t N o < / T _ h e a t N o >  
         < T _ H e a t y e s > T _ H e a t y e s < / T _ H e a t y e s >  
         < T _ M a i n > T _ M a i n < / T _ M a i n >  
         < T _ N a t g a s > T _ N a t g a s < / T _ N a t g a s >  
         < T _ O i l > T _ O i l < / T _ O i l >  
         < T _ O t h e r H > T _ O t h e r H < / T _ O t h e r H >  
         < T _ O t h e r H T x t > T _ O t h e r H T x t < / T _ O t h e r H T x t >  
         < T A d d r e s s > T A d d r e s s < / T A d d r e s s >  
         < T a x e s P e r > T a x e s P e r < / T a x e s P e r >  
         < T C i t y > T C i t y < / T C i t y >  
         < T e n a n t G r o u p > T e n a n t G r o u p < / T e n a n t G r o u p >  
         < T e n R e p N o > T e n R e p N o < / T e n R e p N o >  
         < T e n R e p Y e s > T e n R e p Y e s < / T e n R e p Y e s >  
         < T e x t 1 > T e x t 1 < / T e x t 1 >  
         < T e x t 2 > T e x t 2 < / T e x t 2 >  
         < T e x t 3 > T e x t 3 < / T e x t 3 >  
         < T o t a l A m o u n t > T o t a l A m o u n t < / T o t a l A m o u n t >  
         < T o t a l P e r P e r i o d > T o t a l P e r P e r i o d < / T o t a l P e r P e r i o d >  
         < U s e > U s e < / U s e >  
         < W A > W A < / W A >  
         < W a s h e r > W a s h e r < / W a s h e r >  
         < W H > W H < / W H >  
         < W H _ q t y > W H _ q t y < / W H _ q t y >  
         < W m N o > W m N o < / W m N o >  
         < W M y e s > W M y e s < / W M y e s >  
     < / L e a s e C o n t r a c t _ A 9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37232-F969-45E4-A645-04C1A97B6F95}">
  <ds:schemaRefs>
    <ds:schemaRef ds:uri="urn:microsoft-dynamics-nav/reports/ContractTypeA9/50500/"/>
  </ds:schemaRefs>
</ds:datastoreItem>
</file>

<file path=customXml/itemProps2.xml><?xml version="1.0" encoding="utf-8"?>
<ds:datastoreItem xmlns:ds="http://schemas.openxmlformats.org/officeDocument/2006/customXml" ds:itemID="{4D1067CE-114E-4100-8FCD-0BD13AD8C784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KontraktPrivat.dotx</ap:Template>
  <ap:TotalTime>0</ap:TotalTime>
  <ap:Pages>0</ap:Pages>
  <ap:Words>6559</ap:Words>
  <ap:Characters>0</ap:Characters>
  <ap:Application>Microsoft Office Word</ap:Application>
  <ap:DocSecurity>0</ap:DocSecurity>
  <ap:Lines>0</ap:Lines>
  <ap:Paragraphs>92</ap:Paragraphs>
  <ap:ScaleCrop>false</ap:ScaleCrop>
  <ap:HeadingPairs>
    <vt:vector baseType="variant" size="2">
      <vt:variant>
        <vt:lpstr>Titel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lastPrinted>2015-09-11T11:08:00.0000000Z</lastPrinted>
  <dcterms:created xsi:type="dcterms:W3CDTF">2018-09-05T11:23:11.3432185Z</dcterms:created>
  <dcterms:modified xsi:type="dcterms:W3CDTF">2018-09-05T11:23:11.3432185Z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2015-06-09T00:00:00Z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2015-07-13T00:00:00Z</vt:filetime>
  </property>
</Properties>
</file>