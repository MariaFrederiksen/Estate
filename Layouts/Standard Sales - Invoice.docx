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Ingenafstand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Ingenafstand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Ingenafstand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Ingenafstand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Ingenafstand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Ingenafstand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Ingenafstand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Ingenafstand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Ingenafstand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Ingenafstand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Ingenafstand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Ingenafstand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Ingenafstand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26BFF">
            <w:pPr>
              <w:pStyle w:val="Ingenafstand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Ingenafstand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Ingenafstand"/>
              <w:jc w:val="right"/>
            </w:pPr>
          </w:p>
        </w:tc>
      </w:tr>
    </w:tbl>
    <w:p w:rsidR="00D54DEE" w:rsidP="00D54DEE" w:rsidRDefault="00D54DEE">
      <w:pPr>
        <w:spacing w:after="0"/>
        <w:rPr>
          <w:sz w:val="12"/>
          <w:szCs w:val="12"/>
        </w:rPr>
      </w:pPr>
    </w:p>
    <w:p w:rsidR="007F7357" w:rsidP="00D54DEE" w:rsidRDefault="007F7357">
      <w:pPr>
        <w:spacing w:after="0"/>
        <w:rPr>
          <w:sz w:val="12"/>
          <w:szCs w:val="12"/>
        </w:rPr>
      </w:pPr>
    </w:p>
    <w:p w:rsidRPr="00DB3913" w:rsidR="007F7357" w:rsidP="00D54DEE" w:rsidRDefault="007F7357">
      <w:pPr>
        <w:spacing w:after="0"/>
        <w:rPr>
          <w:sz w:val="12"/>
          <w:szCs w:val="12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</w:tblGrid>
      <w:tr w:rsidR="007F7357" w:rsidTr="007F7357">
        <w:sdt>
          <w:sdtPr>
            <w:rPr>
              <w:sz w:val="22"/>
              <w:szCs w:val="22"/>
            </w:rPr>
            <w:id w:val="-939069316"/>
            <w:placeholder>
              <w:docPart w:val="5BE8005699C34744A28F7475952A7613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  <w:alias w:val="#Nav: /Header/DueDate_Lbl"/>
            <w:tag w:val="#Nav: Standard_Sales_Invoice/1306"/>
          </w:sdtPr>
          <w:sdtEndPr/>
          <w:sdtContent>
            <w:tc>
              <w:tcPr>
                <w:tcW w:w="2549" w:type="dxa"/>
              </w:tcPr>
              <w:p w:rsidRPr="00A75D88" w:rsidR="007F7357" w:rsidP="00D54DEE" w:rsidRDefault="007F7357">
                <w:pPr>
                  <w:pStyle w:val="Overskrift1"/>
                  <w:outlineLvl w:val="0"/>
                  <w:rPr>
                    <w:sz w:val="22"/>
                    <w:szCs w:val="22"/>
                  </w:rPr>
                </w:pPr>
                <w:proofErr w:type="spellStart"/>
                <w:r w:rsidRPr="00A75D88">
                  <w:rPr>
                    <w:sz w:val="22"/>
                    <w:szCs w:val="22"/>
                  </w:rPr>
                  <w:t>DueDate_Lbl</w:t>
                </w:r>
                <w:proofErr w:type="spellEnd"/>
              </w:p>
            </w:tc>
          </w:sdtContent>
        </w:sdt>
      </w:tr>
      <w:tr w:rsidRPr="00FD3C3E" w:rsidR="007F7357" w:rsidTr="007F7357">
        <w:sdt>
          <w:sdtPr>
            <w:id w:val="-1144271390"/>
            <w:placeholder>
              <w:docPart w:val="5BE8005699C34744A28F7475952A7613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  <w:alias w:val="#Nav: /Header/DueDate"/>
            <w:tag w:val="#Nav: Standard_Sales_Invoice/1306"/>
          </w:sdtPr>
          <w:sdtEndPr/>
          <w:sdtContent>
            <w:tc>
              <w:tcPr>
                <w:tcW w:w="2549" w:type="dxa"/>
              </w:tcPr>
              <w:p w:rsidRPr="00A75D88" w:rsidR="007F7357" w:rsidP="00D54DEE" w:rsidRDefault="007F7357">
                <w:proofErr w:type="spellStart"/>
                <w:r w:rsidRPr="00A75D88">
                  <w:t>DueDate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A75D88" w:rsidRDefault="00F7093D">
                  <w:proofErr w:type="spellStart"/>
                  <w:r>
                    <w:rPr>
                      <w:lang w:val="da-DK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0" w:type="auto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268"/>
        <w:gridCol w:w="1021"/>
        <w:gridCol w:w="907"/>
        <w:gridCol w:w="1365"/>
        <w:gridCol w:w="620"/>
        <w:gridCol w:w="1044"/>
        <w:gridCol w:w="1347"/>
      </w:tblGrid>
      <w:tr w:rsidRPr="00DB3913" w:rsidR="007D662A" w:rsidTr="00A75D88">
        <w:trPr>
          <w:trHeight w:val="546"/>
        </w:trPr>
        <w:sdt>
          <w:sdtPr>
            <w:rPr>
              <w:sz w:val="22"/>
              <w:szCs w:val="22"/>
            </w:rPr>
            <w:alias w:val="#Nav: /Header/Line/Description_Line_Lbl"/>
            <w:tag w:val="#Nav: Standard_Sales_Invoice/1306"/>
            <w:id w:val="1545399846"/>
            <w:placeholder>
              <w:docPart w:val="70482B735DDF4CBF9DF2656F88DEF681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vAlign w:val="bottom"/>
              </w:tcPr>
              <w:p w:rsidRPr="00A75D88" w:rsidR="007D662A" w:rsidP="00D54DEE" w:rsidRDefault="007D662A">
                <w:pPr>
                  <w:pStyle w:val="Overskrift1"/>
                  <w:rPr>
                    <w:sz w:val="22"/>
                    <w:szCs w:val="22"/>
                  </w:rPr>
                </w:pPr>
                <w:proofErr w:type="spellStart"/>
                <w:r w:rsidRPr="00A75D88">
                  <w:rPr>
                    <w:sz w:val="22"/>
                    <w:szCs w:val="22"/>
                    <w:lang w:val="da-DK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 w:val="22"/>
              <w:szCs w:val="22"/>
            </w:rPr>
            <w:alias w:val="#Nav: /Header/Line/ShipmentDate_Line_Lbl"/>
            <w:tag w:val="#Nav: Standard_Sales_Invoice/1306"/>
            <w:id w:val="-833229876"/>
            <w:placeholder>
              <w:docPart w:val="70482B735DDF4CBF9DF2656F88DEF681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vAlign w:val="bottom"/>
              </w:tcPr>
              <w:p w:rsidRPr="00A75D88" w:rsidR="007D662A" w:rsidP="00D54DEE" w:rsidRDefault="007D662A">
                <w:pPr>
                  <w:pStyle w:val="Overskrift1"/>
                  <w:rPr>
                    <w:sz w:val="22"/>
                    <w:szCs w:val="22"/>
                  </w:rPr>
                </w:pPr>
                <w:r w:rsidRPr="00A75D88">
                  <w:rPr>
                    <w:sz w:val="22"/>
                    <w:szCs w:val="22"/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Quantity_Line_Lbl"/>
            <w:tag w:val="#Nav: Standard_Sales_Invoice/1306"/>
            <w:id w:val="616415257"/>
            <w:placeholder>
              <w:docPart w:val="70482B735DDF4CBF9DF2656F88DEF681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vAlign w:val="bottom"/>
              </w:tcPr>
              <w:p w:rsidRPr="00A75D88" w:rsidR="007D662A" w:rsidP="00D54DEE" w:rsidRDefault="007D662A">
                <w:pPr>
                  <w:pStyle w:val="Overskrift1"/>
                  <w:jc w:val="right"/>
                  <w:rPr>
                    <w:sz w:val="22"/>
                    <w:szCs w:val="22"/>
                  </w:rPr>
                </w:pPr>
                <w:r w:rsidRPr="00A75D88">
                  <w:rPr>
                    <w:sz w:val="22"/>
                    <w:szCs w:val="22"/>
                    <w:lang w:val="da-DK"/>
                  </w:rPr>
                  <w:t>Quantity_Line_Lbl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UnitPrice_Lbl"/>
            <w:tag w:val="#Nav: Standard_Sales_Invoice/1306"/>
            <w:id w:val="-1521079236"/>
            <w:placeholder>
              <w:docPart w:val="70482B735DDF4CBF9DF2656F88DEF681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vAlign w:val="bottom"/>
              </w:tcPr>
              <w:p w:rsidRPr="00A75D88" w:rsidR="007D662A" w:rsidP="00D54DEE" w:rsidRDefault="007D662A">
                <w:pPr>
                  <w:pStyle w:val="Overskrift1"/>
                  <w:jc w:val="right"/>
                  <w:rPr>
                    <w:sz w:val="22"/>
                    <w:szCs w:val="22"/>
                  </w:rPr>
                </w:pPr>
                <w:r w:rsidRPr="00A75D88">
                  <w:rPr>
                    <w:sz w:val="22"/>
                    <w:szCs w:val="22"/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vAlign w:val="bottom"/>
          </w:tcPr>
          <w:p w:rsidRPr="00A75D88" w:rsidR="007D662A" w:rsidP="00D54DEE" w:rsidRDefault="007D662A">
            <w:pPr>
              <w:pStyle w:val="Overskrift1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#Nav: /Header/Line/VATPct_Line_Lbl"/>
            <w:tag w:val="#Nav: Standard_Sales_Invoice/1306"/>
            <w:id w:val="1291246806"/>
            <w:placeholder>
              <w:docPart w:val="70482B735DDF4CBF9DF2656F88DEF681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1044" w:type="dxa"/>
                <w:vAlign w:val="bottom"/>
              </w:tcPr>
              <w:p w:rsidRPr="00A75D88" w:rsidR="007D662A" w:rsidP="00D54DEE" w:rsidRDefault="007D662A">
                <w:pPr>
                  <w:pStyle w:val="Overskrift1"/>
                  <w:jc w:val="right"/>
                  <w:rPr>
                    <w:sz w:val="22"/>
                    <w:szCs w:val="22"/>
                  </w:rPr>
                </w:pPr>
                <w:r w:rsidRPr="00A75D88">
                  <w:rPr>
                    <w:sz w:val="22"/>
                    <w:szCs w:val="22"/>
                    <w:lang w:val="da-DK"/>
                  </w:rPr>
                  <w:t>VATPct_Line_Lbl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ine_Lbl"/>
            <w:tag w:val="#Nav: Standard_Sales_Invoice/1306"/>
            <w:id w:val="1532234539"/>
            <w:placeholder>
              <w:docPart w:val="70482B735DDF4CBF9DF2656F88DEF681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347" w:type="dxa"/>
                <w:tcMar>
                  <w:right w:w="0" w:type="dxa"/>
                </w:tcMar>
                <w:vAlign w:val="bottom"/>
              </w:tcPr>
              <w:p w:rsidRPr="00A75D88" w:rsidR="007D662A" w:rsidP="00D54DEE" w:rsidRDefault="007D662A">
                <w:pPr>
                  <w:pStyle w:val="Overskrift1"/>
                  <w:jc w:val="right"/>
                  <w:rPr>
                    <w:sz w:val="22"/>
                    <w:szCs w:val="22"/>
                  </w:rPr>
                </w:pPr>
                <w:r w:rsidRPr="00A75D88">
                  <w:rPr>
                    <w:sz w:val="22"/>
                    <w:szCs w:val="22"/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7D662A" w:rsidTr="00A75D88">
        <w:trPr>
          <w:trHeight w:val="182"/>
        </w:trPr>
        <w:tc>
          <w:tcPr>
            <w:tcW w:w="2268" w:type="dxa"/>
          </w:tcPr>
          <w:p w:rsidRPr="00FD3C3E" w:rsidR="007D662A" w:rsidP="00772EA7" w:rsidRDefault="007D662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</w:tcPr>
          <w:p w:rsidRPr="00FD3C3E" w:rsidR="007D662A" w:rsidP="00772EA7" w:rsidRDefault="007D662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Pr="00FD3C3E" w:rsidR="007D662A" w:rsidP="00772EA7" w:rsidRDefault="007D662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:rsidRPr="00FD3C3E" w:rsidR="007D662A" w:rsidP="00772EA7" w:rsidRDefault="007D662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</w:tcPr>
          <w:p w:rsidRPr="00FD3C3E" w:rsidR="007D662A" w:rsidP="00772EA7" w:rsidRDefault="007D662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:rsidRPr="00FD3C3E" w:rsidR="007D662A" w:rsidP="00772EA7" w:rsidRDefault="007D662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7" w:type="dxa"/>
            <w:tcMar>
              <w:right w:w="0" w:type="dxa"/>
            </w:tcMar>
          </w:tcPr>
          <w:p w:rsidRPr="00FD3C3E" w:rsidR="007D662A" w:rsidP="00772EA7" w:rsidRDefault="007D662A">
            <w:pPr>
              <w:spacing w:after="0"/>
              <w:rPr>
                <w:sz w:val="20"/>
                <w:szCs w:val="20"/>
              </w:rPr>
            </w:pPr>
          </w:p>
        </w:tc>
        <w:bookmarkStart w:name="_GoBack" w:id="0"/>
        <w:bookmarkEnd w:id="0"/>
      </w:tr>
      <w:sdt>
        <w:sdt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/>
        <w:sdtContent>
          <w:sdt>
            <w:sdtPr>
              <w:id w:val="872800820"/>
              <w:placeholder>
                <w:docPart w:val="07AC49BA5FBE42029F1BD89E9BEEE3BD"/>
              </w:placeholder>
              <w15:repeatingSectionItem/>
            </w:sdtPr>
            <w:sdtEndPr/>
            <w:sdtContent>
              <w:tr w:rsidRPr="00FD3C3E" w:rsidR="007D662A" w:rsidTr="00A75D88">
                <w:trPr>
                  <w:trHeight w:val="227"/>
                </w:trPr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9856E045B6C445B7B1F1013677E45A66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FD3C3E" w:rsidR="007D662A" w:rsidP="00A75D88" w:rsidRDefault="007D662A">
                        <w:r w:rsidRPr="00FD3C3E"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Invoice/1306"/>
                    <w:id w:val="223189048"/>
                    <w:placeholder>
                      <w:docPart w:val="70482B735DDF4CBF9DF2656F88DEF681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FD3C3E" w:rsidR="007D662A" w:rsidP="00A75D88" w:rsidRDefault="007D662A">
                        <w:r w:rsidRPr="00FD3C3E">
                          <w:rPr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70CB9402C6E2409E9A2A96F160B127A7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FD3C3E" w:rsidR="007D662A" w:rsidP="00A75D88" w:rsidRDefault="007D662A">
                        <w:r w:rsidRPr="00FD3C3E"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08E5B5DCE1F54A2488EDFC94FA116AD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FD3C3E" w:rsidR="007D662A" w:rsidP="00A75D88" w:rsidRDefault="007D662A">
                        <w:proofErr w:type="spellStart"/>
                        <w:r w:rsidRPr="00FD3C3E">
                          <w:rPr>
                            <w:lang w:val="da-DK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B65DC7E8BBA245CEB4CD99C2E2FF170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FD3C3E" w:rsidR="007D662A" w:rsidP="00A75D88" w:rsidRDefault="007D662A">
                        <w:r w:rsidRPr="00FD3C3E">
                          <w:rPr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1684940473"/>
                    <w:placeholder>
                      <w:docPart w:val="6B71F7A458A14947A0BEFBCAF83AC532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44" w:type="dxa"/>
                      </w:tcPr>
                      <w:p w:rsidRPr="00FD3C3E" w:rsidR="007D662A" w:rsidP="00A75D88" w:rsidRDefault="007D662A">
                        <w:r w:rsidRPr="00FD3C3E">
                          <w:rPr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A7E29313C6F349498FC98B0FC7550E79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47" w:type="dxa"/>
                        <w:tcMar>
                          <w:right w:w="0" w:type="dxa"/>
                        </w:tcMar>
                      </w:tcPr>
                      <w:p w:rsidRPr="00FD3C3E" w:rsidR="007D662A" w:rsidP="00A75D88" w:rsidRDefault="007D662A">
                        <w:proofErr w:type="spellStart"/>
                        <w:r w:rsidRPr="00FD3C3E">
                          <w:rPr>
                            <w:lang w:val="da-DK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7D662A" w:rsidTr="00A75D88">
        <w:trPr>
          <w:trHeight w:val="227"/>
        </w:trPr>
        <w:tc>
          <w:tcPr>
            <w:tcW w:w="2268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1021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907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1365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620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1044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1347" w:type="dxa"/>
            <w:tcMar>
              <w:right w:w="0" w:type="dxa"/>
            </w:tcMar>
          </w:tcPr>
          <w:p w:rsidRPr="00FD3C3E" w:rsidR="007D662A" w:rsidP="00D54DEE" w:rsidRDefault="007D662A">
            <w:pPr>
              <w:pStyle w:val="Ingenafstand"/>
            </w:pPr>
          </w:p>
        </w:tc>
      </w:tr>
      <w:sdt>
        <w:sdt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/>
        <w:sdtContent>
          <w:sdt>
            <w:sdtPr>
              <w:id w:val="768507247"/>
              <w:placeholder>
                <w:docPart w:val="07AC49BA5FBE42029F1BD89E9BEEE3BD"/>
              </w:placeholder>
              <w15:repeatingSectionItem/>
            </w:sdtPr>
            <w:sdtEndPr/>
            <w:sdtContent>
              <w:tr w:rsidRPr="00FD3C3E" w:rsidR="007D662A" w:rsidTr="00A75D88">
                <w:trPr>
                  <w:trHeight w:val="227"/>
                </w:trPr>
                <w:tc>
                  <w:tcPr>
                    <w:tcW w:w="2268" w:type="dxa"/>
                  </w:tcPr>
                  <w:p w:rsidRPr="00FD3C3E" w:rsidR="007D662A" w:rsidP="00D54DEE" w:rsidRDefault="007D662A">
                    <w:pPr>
                      <w:pStyle w:val="Ingenafstand"/>
                    </w:pPr>
                  </w:p>
                </w:tc>
                <w:tc>
                  <w:tcPr>
                    <w:tcW w:w="1021" w:type="dxa"/>
                  </w:tcPr>
                  <w:p w:rsidRPr="00FD3C3E" w:rsidR="007D662A" w:rsidP="00D54DEE" w:rsidRDefault="007D662A">
                    <w:pPr>
                      <w:pStyle w:val="Ingenafstand"/>
                    </w:pPr>
                  </w:p>
                </w:tc>
                <w:tc>
                  <w:tcPr>
                    <w:tcW w:w="907" w:type="dxa"/>
                  </w:tcPr>
                  <w:p w:rsidRPr="00FD3C3E" w:rsidR="007D662A" w:rsidP="00D54DEE" w:rsidRDefault="007D662A">
                    <w:pPr>
                      <w:pStyle w:val="Ingenafstand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70482B735DDF4CBF9DF2656F88DEF681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3029" w:type="dxa"/>
                        <w:gridSpan w:val="3"/>
                      </w:tcPr>
                      <w:p w:rsidRPr="00FD3C3E" w:rsidR="007D662A" w:rsidP="00A75D88" w:rsidRDefault="007D662A">
                        <w:pPr>
                          <w:pStyle w:val="Ingenafstand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70482B735DDF4CBF9DF2656F88DEF681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47" w:type="dxa"/>
                        <w:tcMar>
                          <w:right w:w="0" w:type="dxa"/>
                        </w:tcMar>
                      </w:tcPr>
                      <w:p w:rsidRPr="00FD3C3E" w:rsidR="007D662A" w:rsidP="00A75D88" w:rsidRDefault="007D662A">
                        <w:pPr>
                          <w:pStyle w:val="Ingenafstand"/>
                        </w:pPr>
                        <w:proofErr w:type="spellStart"/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7D662A" w:rsidTr="00A75D88">
        <w:trPr>
          <w:trHeight w:val="113"/>
        </w:trPr>
        <w:tc>
          <w:tcPr>
            <w:tcW w:w="2268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1021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907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3029" w:type="dxa"/>
            <w:gridSpan w:val="3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1347" w:type="dxa"/>
            <w:tcMar>
              <w:right w:w="0" w:type="dxa"/>
            </w:tcMar>
          </w:tcPr>
          <w:p w:rsidRPr="00FD3C3E" w:rsidR="007D662A" w:rsidP="00D54DEE" w:rsidRDefault="007D662A">
            <w:pPr>
              <w:pStyle w:val="Ingenafstand"/>
            </w:pPr>
          </w:p>
        </w:tc>
      </w:tr>
      <w:tr w:rsidRPr="00FD3C3E" w:rsidR="007D662A" w:rsidTr="00A75D88">
        <w:trPr>
          <w:trHeight w:val="227"/>
        </w:trPr>
        <w:tc>
          <w:tcPr>
            <w:tcW w:w="2268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1021" w:type="dxa"/>
          </w:tcPr>
          <w:p w:rsidRPr="00FD3C3E" w:rsidR="007D662A" w:rsidP="00D54DEE" w:rsidRDefault="007D662A">
            <w:pPr>
              <w:pStyle w:val="Ingenafstand"/>
            </w:pPr>
          </w:p>
        </w:tc>
        <w:tc>
          <w:tcPr>
            <w:tcW w:w="907" w:type="dxa"/>
          </w:tcPr>
          <w:p w:rsidRPr="00FD3C3E" w:rsidR="007D662A" w:rsidP="00D54DEE" w:rsidRDefault="007D662A">
            <w:pPr>
              <w:pStyle w:val="Ingenafstand"/>
            </w:pPr>
          </w:p>
        </w:tc>
        <w:sdt>
          <w:sdtPr>
            <w:rPr>
              <w:b/>
            </w:rPr>
            <w:alias w:val="#Nav: /Header/Totals/TotalIncludingVATText"/>
            <w:tag w:val="#Nav: Standard_Sales_Invoice/1306"/>
            <w:id w:val="1496384203"/>
            <w:placeholder>
              <w:docPart w:val="70482B735DDF4CBF9DF2656F88DEF681"/>
            </w:placeholder>
            <w:dataBinding w:prefixMappings="xmlns:ns0='urn:microsoft-dynamics-nav/reports/Standard_Sales_Invoice/1306/'" w:xpath="/ns0:NavWordReportXmlPart[1]/ns0:Header[1]/ns0:Totals[1]/ns0:TotalIncludingVATText[1]" w:storeItemID="{0170F0DF-CFF2-49D0-8723-A5AD8273270D}"/>
            <w:text/>
          </w:sdtPr>
          <w:sdtEndPr/>
          <w:sdtContent>
            <w:tc>
              <w:tcPr>
                <w:tcW w:w="3029" w:type="dxa"/>
                <w:gridSpan w:val="3"/>
              </w:tcPr>
              <w:p w:rsidRPr="00FD3C3E" w:rsidR="007D662A" w:rsidP="00D54DEE" w:rsidRDefault="007D662A">
                <w:pPr>
                  <w:pStyle w:val="Ingenafstand"/>
                  <w:rPr>
                    <w:b/>
                  </w:rPr>
                </w:pPr>
                <w:r w:rsidRPr="00FD3C3E">
                  <w:rPr>
                    <w:b/>
                    <w:lang w:val="da-DK"/>
                  </w:rPr>
                  <w:t>TotalIncludingVATText</w:t>
                </w:r>
              </w:p>
            </w:tc>
          </w:sdtContent>
        </w:sdt>
        <w:sdt>
          <w:sdtPr>
            <w:rPr>
              <w:b/>
            </w:rPr>
            <w:alias w:val="#Nav: /Header/Totals/TotalAmountIncludingVAT"/>
            <w:tag w:val="#Nav: Standard_Sales_Invoice/1306"/>
            <w:id w:val="1661501859"/>
            <w:placeholder>
              <w:docPart w:val="70482B735DDF4CBF9DF2656F88DEF681"/>
            </w:placeholder>
            <w:dataBinding w:prefixMappings="xmlns:ns0='urn:microsoft-dynamics-nav/reports/Standard_Sales_Invoice/1306/'" w:xpath="/ns0:NavWordReportXmlPart[1]/ns0:Header[1]/ns0:Totals[1]/ns0:TotalAmountIncludingVAT[1]" w:storeItemID="{0170F0DF-CFF2-49D0-8723-A5AD8273270D}"/>
            <w:text/>
          </w:sdtPr>
          <w:sdtEndPr/>
          <w:sdtContent>
            <w:tc>
              <w:tcPr>
                <w:tcW w:w="1347" w:type="dxa"/>
                <w:tcMar>
                  <w:right w:w="0" w:type="dxa"/>
                </w:tcMar>
              </w:tcPr>
              <w:p w:rsidRPr="00FD3C3E" w:rsidR="007D662A" w:rsidP="00D54DEE" w:rsidRDefault="007D662A">
                <w:pPr>
                  <w:pStyle w:val="Ingenafstand"/>
                  <w:jc w:val="right"/>
                  <w:rPr>
                    <w:b/>
                  </w:rPr>
                </w:pPr>
                <w:r w:rsidRPr="00FD3C3E">
                  <w:rPr>
                    <w:b/>
                    <w:lang w:val="da-DK"/>
                  </w:rPr>
                  <w:t>TotalAmountIncludingVAT</w:t>
                </w:r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A75D8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A75D88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A75D8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BFF" w:rsidP="00E40C63" w:rsidRDefault="00926BFF">
      <w:pPr>
        <w:spacing w:after="0"/>
      </w:pPr>
      <w:r>
        <w:separator/>
      </w:r>
    </w:p>
  </w:endnote>
  <w:endnote w:type="continuationSeparator" w:id="0">
    <w:p w:rsidR="00926BFF" w:rsidP="00E40C63" w:rsidRDefault="00926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Ingenafstand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Sidefod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A75D88" w:rsidR="00C43401" w:rsidTr="0090637C">
      <w:sdt>
        <w:sdtPr>
          <w:rPr>
            <w:sz w:val="18"/>
            <w:szCs w:val="18"/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Pr="00A75D88" w:rsidR="00C43401" w:rsidP="00C43401" w:rsidRDefault="00C43401">
              <w:pPr>
                <w:rPr>
                  <w:sz w:val="18"/>
                  <w:szCs w:val="18"/>
                </w:rPr>
              </w:pPr>
              <w:r w:rsidRPr="00A75D88">
                <w:rPr>
                  <w:sz w:val="18"/>
                  <w:szCs w:val="18"/>
                  <w:lang w:val="da-DK"/>
                </w:rPr>
                <w:t>CompanyLegalStatement</w:t>
              </w:r>
            </w:p>
          </w:tc>
        </w:sdtContent>
      </w:sdt>
    </w:tr>
    <w:tr w:rsidRPr="00A75D88"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C43401" w:rsidRDefault="00C43401">
              <w:pPr>
                <w:pStyle w:val="Overskrift2"/>
                <w:outlineLvl w:val="1"/>
              </w:pPr>
              <w:r w:rsidRPr="00A75D88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C43401" w:rsidRDefault="00C43401">
              <w:pPr>
                <w:pStyle w:val="Overskrift2"/>
                <w:outlineLvl w:val="1"/>
              </w:pPr>
              <w:r w:rsidRPr="00A75D88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C43401" w:rsidRDefault="00C43401">
              <w:pPr>
                <w:pStyle w:val="Overskrift2"/>
                <w:outlineLvl w:val="1"/>
                <w:rPr>
                  <w:lang w:val="da-DK"/>
                </w:rPr>
              </w:pPr>
              <w:r w:rsidRPr="00A75D88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A75D88" w:rsidR="00C43401" w:rsidP="00C43401" w:rsidRDefault="00C43401">
              <w:pPr>
                <w:pStyle w:val="Overskrift2"/>
                <w:outlineLvl w:val="1"/>
              </w:pPr>
              <w:r w:rsidRPr="00A75D88">
                <w:rPr>
                  <w:lang w:val="da-DK"/>
                </w:rPr>
                <w:t>EMail_Header_Lbl</w:t>
              </w:r>
            </w:p>
          </w:tc>
        </w:sdtContent>
      </w:sdt>
    </w:tr>
    <w:tr w:rsidRPr="00A75D88" w:rsidR="00C43401" w:rsidTr="0090637C">
      <w:sdt>
        <w:sdtPr>
          <w:rPr>
            <w:sz w:val="18"/>
            <w:szCs w:val="18"/>
          </w:r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C43401" w:rsidRDefault="00C43401">
              <w:pPr>
                <w:rPr>
                  <w:sz w:val="18"/>
                  <w:szCs w:val="18"/>
                </w:rPr>
              </w:pPr>
              <w:r w:rsidRPr="00A75D88">
                <w:rPr>
                  <w:sz w:val="18"/>
                  <w:szCs w:val="18"/>
                  <w:lang w:val="da-DK"/>
                </w:rPr>
                <w:t>CompanyVATRegistrationNo</w:t>
              </w:r>
            </w:p>
          </w:tc>
        </w:sdtContent>
      </w:sdt>
      <w:sdt>
        <w:sdtPr>
          <w:rPr>
            <w:sz w:val="18"/>
            <w:szCs w:val="18"/>
          </w:r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C43401" w:rsidRDefault="00C43401">
              <w:pPr>
                <w:rPr>
                  <w:sz w:val="18"/>
                  <w:szCs w:val="18"/>
                </w:rPr>
              </w:pPr>
              <w:r w:rsidRPr="00A75D88">
                <w:rPr>
                  <w:sz w:val="18"/>
                  <w:szCs w:val="18"/>
                  <w:lang w:val="da-DK"/>
                </w:rPr>
                <w:t>CompanyHomePage</w:t>
              </w:r>
            </w:p>
          </w:tc>
        </w:sdtContent>
      </w:sdt>
      <w:sdt>
        <w:sdtPr>
          <w:rPr>
            <w:sz w:val="18"/>
            <w:szCs w:val="18"/>
          </w:r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C43401" w:rsidRDefault="00C43401">
              <w:pPr>
                <w:rPr>
                  <w:sz w:val="18"/>
                  <w:szCs w:val="18"/>
                  <w:lang w:val="da-DK"/>
                </w:rPr>
              </w:pPr>
              <w:r w:rsidRPr="00A75D88">
                <w:rPr>
                  <w:sz w:val="18"/>
                  <w:szCs w:val="18"/>
                  <w:lang w:val="da-DK"/>
                </w:rPr>
                <w:t>CompanyPhoneNo</w:t>
              </w:r>
            </w:p>
          </w:tc>
        </w:sdtContent>
      </w:sdt>
      <w:sdt>
        <w:sdtPr>
          <w:rPr>
            <w:sz w:val="18"/>
            <w:szCs w:val="18"/>
          </w:r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A75D88" w:rsidR="00C43401" w:rsidP="00C43401" w:rsidRDefault="00C43401">
              <w:pPr>
                <w:rPr>
                  <w:sz w:val="18"/>
                  <w:szCs w:val="18"/>
                </w:rPr>
              </w:pPr>
              <w:r w:rsidRPr="00A75D88">
                <w:rPr>
                  <w:sz w:val="18"/>
                  <w:szCs w:val="18"/>
                  <w:lang w:val="da-DK"/>
                </w:rPr>
                <w:t>CompanyEMail</w:t>
              </w:r>
            </w:p>
          </w:tc>
        </w:sdtContent>
      </w:sdt>
    </w:tr>
    <w:tr w:rsidRPr="00A75D88"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C43401" w:rsidRDefault="00C43401">
              <w:pPr>
                <w:pStyle w:val="Overskrift2"/>
                <w:outlineLvl w:val="1"/>
              </w:pPr>
              <w:r w:rsidRPr="00A75D88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C43401" w:rsidRDefault="00C43401">
              <w:pPr>
                <w:pStyle w:val="Overskrift2"/>
                <w:outlineLvl w:val="1"/>
              </w:pPr>
              <w:r w:rsidRPr="00A75D88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C43401" w:rsidRDefault="00C43401">
              <w:pPr>
                <w:pStyle w:val="Overskrift2"/>
                <w:outlineLvl w:val="1"/>
              </w:pPr>
              <w:r w:rsidRPr="00A75D88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A75D88" w:rsidR="00C43401" w:rsidP="00C43401" w:rsidRDefault="00C43401">
              <w:pPr>
                <w:pStyle w:val="Overskrift2"/>
                <w:outlineLvl w:val="1"/>
              </w:pPr>
              <w:r w:rsidRPr="00A75D88">
                <w:rPr>
                  <w:lang w:val="da-DK"/>
                </w:rPr>
                <w:t>CompanyGiroNo_Lbl</w:t>
              </w:r>
            </w:p>
          </w:tc>
        </w:sdtContent>
      </w:sdt>
    </w:tr>
    <w:tr w:rsidRPr="00A75D88" w:rsidR="00C43401" w:rsidTr="0090637C">
      <w:tc>
        <w:tcPr>
          <w:tcW w:w="1250" w:type="pct"/>
        </w:tcPr>
        <w:p w:rsidRPr="00A75D88" w:rsidR="00C43401" w:rsidP="005C497A" w:rsidRDefault="00926BFF">
          <w:pPr>
            <w:pStyle w:val="Ingenafstand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A75D88" w:rsidR="00342262">
                <w:rPr>
                  <w:sz w:val="18"/>
                  <w:szCs w:val="18"/>
                </w:rPr>
                <w:t>A</w:t>
              </w:r>
            </w:sdtContent>
          </w:sdt>
          <w:r w:rsidRPr="00A75D88" w:rsidR="00C43401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</w:r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proofErr w:type="spellStart"/>
              <w:r w:rsidRPr="00A75D88" w:rsidR="00342262">
                <w:rPr>
                  <w:sz w:val="18"/>
                  <w:szCs w:val="18"/>
                </w:rPr>
                <w:t>ComptNo</w:t>
              </w:r>
              <w:proofErr w:type="spellEnd"/>
            </w:sdtContent>
          </w:sdt>
        </w:p>
      </w:tc>
      <w:sdt>
        <w:sdtPr>
          <w:rPr>
            <w:sz w:val="18"/>
            <w:szCs w:val="18"/>
          </w:r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5C497A" w:rsidRDefault="00C43401">
              <w:pPr>
                <w:pStyle w:val="Ingenafstand"/>
                <w:rPr>
                  <w:sz w:val="18"/>
                  <w:szCs w:val="18"/>
                </w:rPr>
              </w:pPr>
              <w:r w:rsidRPr="00A75D88">
                <w:rPr>
                  <w:sz w:val="18"/>
                  <w:szCs w:val="18"/>
                  <w:lang w:val="da-DK"/>
                </w:rPr>
                <w:t>CompanyIBAN</w:t>
              </w:r>
            </w:p>
          </w:tc>
        </w:sdtContent>
      </w:sdt>
      <w:sdt>
        <w:sdtPr>
          <w:rPr>
            <w:sz w:val="18"/>
            <w:szCs w:val="18"/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A75D88" w:rsidR="00C43401" w:rsidP="005C497A" w:rsidRDefault="00C43401">
              <w:pPr>
                <w:pStyle w:val="Ingenafstand"/>
                <w:rPr>
                  <w:sz w:val="18"/>
                  <w:szCs w:val="18"/>
                </w:rPr>
              </w:pPr>
              <w:r w:rsidRPr="00A75D88">
                <w:rPr>
                  <w:sz w:val="18"/>
                  <w:szCs w:val="18"/>
                  <w:lang w:val="da-DK"/>
                </w:rPr>
                <w:t>CompanySWIFT</w:t>
              </w:r>
            </w:p>
          </w:tc>
        </w:sdtContent>
      </w:sdt>
      <w:sdt>
        <w:sdtPr>
          <w:rPr>
            <w:sz w:val="18"/>
            <w:szCs w:val="18"/>
          </w:r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A75D88" w:rsidR="00C43401" w:rsidP="005C497A" w:rsidRDefault="00C43401">
              <w:pPr>
                <w:pStyle w:val="Ingenafstand"/>
                <w:rPr>
                  <w:sz w:val="18"/>
                  <w:szCs w:val="18"/>
                </w:rPr>
              </w:pPr>
              <w:r w:rsidRPr="00A75D88">
                <w:rPr>
                  <w:sz w:val="18"/>
                  <w:szCs w:val="18"/>
                  <w:lang w:val="da-DK"/>
                </w:rPr>
                <w:t>CompanyGiroNo</w:t>
              </w:r>
            </w:p>
          </w:tc>
        </w:sdtContent>
      </w:sdt>
    </w:tr>
  </w:tbl>
  <w:p w:rsidRPr="00A75D88" w:rsidR="00C43401" w:rsidRDefault="00C43401">
    <w:pPr>
      <w:pStyle w:val="Sidefod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BFF" w:rsidP="00E40C63" w:rsidRDefault="00926BFF">
      <w:pPr>
        <w:spacing w:after="0"/>
      </w:pPr>
      <w:r>
        <w:separator/>
      </w:r>
    </w:p>
  </w:footnote>
  <w:footnote w:type="continuationSeparator" w:id="0">
    <w:p w:rsidR="00926BFF" w:rsidP="00E40C63" w:rsidRDefault="00926B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26BFF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Pr="00C43401" w:rsid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Pr="00C43401" w:rsidR="00C43401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26BFF">
          <w:pPr>
            <w:pStyle w:val="Ingenafstand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Sidehoved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Sidehoved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26BFF">
          <w:pPr>
            <w:pStyle w:val="Titel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Undertitel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26BFF">
          <w:pPr>
            <w:pStyle w:val="Undertitel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Sidehoved"/>
            <w:rPr>
              <w:b/>
            </w:rPr>
          </w:pPr>
        </w:p>
      </w:tc>
      <w:tc>
        <w:tcPr>
          <w:tcW w:w="2071" w:type="pct"/>
        </w:tcPr>
        <w:p w:rsidR="00C43401" w:rsidP="00C43401" w:rsidRDefault="00926BFF">
          <w:pPr>
            <w:pStyle w:val="Sidehoved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32E69"/>
    <w:rsid w:val="000357EB"/>
    <w:rsid w:val="00070EE8"/>
    <w:rsid w:val="00074151"/>
    <w:rsid w:val="000844A3"/>
    <w:rsid w:val="0008693A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E7F"/>
    <w:rsid w:val="001D1CE2"/>
    <w:rsid w:val="001D6807"/>
    <w:rsid w:val="001F291A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2262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7ABE"/>
    <w:rsid w:val="00451877"/>
    <w:rsid w:val="00464BD7"/>
    <w:rsid w:val="00492354"/>
    <w:rsid w:val="004A4D71"/>
    <w:rsid w:val="004B22F6"/>
    <w:rsid w:val="004B47ED"/>
    <w:rsid w:val="004B4EE3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27416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44A2C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B7003"/>
    <w:rsid w:val="007D662A"/>
    <w:rsid w:val="007E323C"/>
    <w:rsid w:val="007F7357"/>
    <w:rsid w:val="00802B5B"/>
    <w:rsid w:val="00807754"/>
    <w:rsid w:val="00815D27"/>
    <w:rsid w:val="008179F0"/>
    <w:rsid w:val="00817EE6"/>
    <w:rsid w:val="00820262"/>
    <w:rsid w:val="0083087D"/>
    <w:rsid w:val="00836184"/>
    <w:rsid w:val="00844D12"/>
    <w:rsid w:val="00845DAF"/>
    <w:rsid w:val="00845E08"/>
    <w:rsid w:val="008533EF"/>
    <w:rsid w:val="00856BBF"/>
    <w:rsid w:val="008C3901"/>
    <w:rsid w:val="008D7475"/>
    <w:rsid w:val="008E6F68"/>
    <w:rsid w:val="008E766D"/>
    <w:rsid w:val="008F0A38"/>
    <w:rsid w:val="0090637C"/>
    <w:rsid w:val="009072D1"/>
    <w:rsid w:val="0092542A"/>
    <w:rsid w:val="00926BFF"/>
    <w:rsid w:val="00933DB5"/>
    <w:rsid w:val="00940735"/>
    <w:rsid w:val="00943A17"/>
    <w:rsid w:val="009453BC"/>
    <w:rsid w:val="00954C6C"/>
    <w:rsid w:val="00966D04"/>
    <w:rsid w:val="00972E96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5D88"/>
    <w:rsid w:val="00A76F36"/>
    <w:rsid w:val="00A9010E"/>
    <w:rsid w:val="00A940EF"/>
    <w:rsid w:val="00A9726D"/>
    <w:rsid w:val="00AF1EDD"/>
    <w:rsid w:val="00AF2408"/>
    <w:rsid w:val="00AF4452"/>
    <w:rsid w:val="00AF62CA"/>
    <w:rsid w:val="00B01DA6"/>
    <w:rsid w:val="00B10D67"/>
    <w:rsid w:val="00B22FDE"/>
    <w:rsid w:val="00B32D4B"/>
    <w:rsid w:val="00B402B9"/>
    <w:rsid w:val="00B437D5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A6394"/>
    <w:rsid w:val="00CB70AD"/>
    <w:rsid w:val="00CD1B92"/>
    <w:rsid w:val="00CE4EFC"/>
    <w:rsid w:val="00D21D63"/>
    <w:rsid w:val="00D235D0"/>
    <w:rsid w:val="00D40A70"/>
    <w:rsid w:val="00D41DC8"/>
    <w:rsid w:val="00D53B6F"/>
    <w:rsid w:val="00D54A61"/>
    <w:rsid w:val="00D54DEE"/>
    <w:rsid w:val="00D6006D"/>
    <w:rsid w:val="00D714F5"/>
    <w:rsid w:val="00D72A07"/>
    <w:rsid w:val="00D72E02"/>
    <w:rsid w:val="00D754C6"/>
    <w:rsid w:val="00D75AAF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A4D66"/>
    <w:rsid w:val="00FB06A1"/>
    <w:rsid w:val="00FB3DCE"/>
    <w:rsid w:val="00FD287A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E8005699C34744A28F7475952A76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FA2ADC8-9A93-4B77-99BC-56683DCA9EC1}"/>
      </w:docPartPr>
      <w:docPartBody>
        <w:p w:rsidR="002747E4" w:rsidRDefault="0089718B" w:rsidP="0089718B">
          <w:pPr>
            <w:pStyle w:val="5BE8005699C34744A28F7475952A7613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0482B735DDF4CBF9DF2656F88DEF68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28D2E8-5703-4874-9559-40BEC3B90B8C}"/>
      </w:docPartPr>
      <w:docPartBody>
        <w:p w:rsidR="00240473" w:rsidRDefault="002747E4" w:rsidP="002747E4">
          <w:pPr>
            <w:pStyle w:val="70482B735DDF4CBF9DF2656F88DEF68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7AC49BA5FBE42029F1BD89E9BEEE3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3F2D6B5-25D8-433F-8BFB-8A72072BD366}"/>
      </w:docPartPr>
      <w:docPartBody>
        <w:p w:rsidR="00240473" w:rsidRDefault="002747E4" w:rsidP="002747E4">
          <w:pPr>
            <w:pStyle w:val="07AC49BA5FBE42029F1BD89E9BEEE3BD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56E045B6C445B7B1F1013677E45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FC48B4-BA7B-4F03-98B0-63EBB0C78E4A}"/>
      </w:docPartPr>
      <w:docPartBody>
        <w:p w:rsidR="00240473" w:rsidRDefault="002747E4" w:rsidP="002747E4">
          <w:pPr>
            <w:pStyle w:val="9856E045B6C445B7B1F1013677E45A6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0CB9402C6E2409E9A2A96F160B127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42ACB1-F61D-4E5D-8C43-F39040A86067}"/>
      </w:docPartPr>
      <w:docPartBody>
        <w:p w:rsidR="00240473" w:rsidRDefault="002747E4" w:rsidP="002747E4">
          <w:pPr>
            <w:pStyle w:val="70CB9402C6E2409E9A2A96F160B127A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8E5B5DCE1F54A2488EDFC94FA116A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BE4E63-756E-40AD-953A-8B0F406FCC86}"/>
      </w:docPartPr>
      <w:docPartBody>
        <w:p w:rsidR="00240473" w:rsidRDefault="002747E4" w:rsidP="002747E4">
          <w:pPr>
            <w:pStyle w:val="08E5B5DCE1F54A2488EDFC94FA116AD0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65DC7E8BBA245CEB4CD99C2E2FF17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226622-E8D0-4D47-A7CA-C06497A7FB46}"/>
      </w:docPartPr>
      <w:docPartBody>
        <w:p w:rsidR="00240473" w:rsidRDefault="002747E4" w:rsidP="002747E4">
          <w:pPr>
            <w:pStyle w:val="B65DC7E8BBA245CEB4CD99C2E2FF170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B71F7A458A14947A0BEFBCAF83AC5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5D36F8-7136-4E23-B90D-DA292D7671E2}"/>
      </w:docPartPr>
      <w:docPartBody>
        <w:p w:rsidR="00240473" w:rsidRDefault="002747E4" w:rsidP="002747E4">
          <w:pPr>
            <w:pStyle w:val="6B71F7A458A14947A0BEFBCAF83AC53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7E29313C6F349498FC98B0FC7550E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7335FDE-40D7-44D5-BC6B-D3CFCDBFDF62}"/>
      </w:docPartPr>
      <w:docPartBody>
        <w:p w:rsidR="00240473" w:rsidRDefault="002747E4" w:rsidP="002747E4">
          <w:pPr>
            <w:pStyle w:val="A7E29313C6F349498FC98B0FC7550E79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50B09"/>
    <w:rsid w:val="001024F7"/>
    <w:rsid w:val="00133336"/>
    <w:rsid w:val="001D6FE3"/>
    <w:rsid w:val="001F6C15"/>
    <w:rsid w:val="00240473"/>
    <w:rsid w:val="0027442B"/>
    <w:rsid w:val="002747E4"/>
    <w:rsid w:val="002B6532"/>
    <w:rsid w:val="002F6AA1"/>
    <w:rsid w:val="003D1B0C"/>
    <w:rsid w:val="003E037C"/>
    <w:rsid w:val="00441283"/>
    <w:rsid w:val="005073E4"/>
    <w:rsid w:val="00507E0A"/>
    <w:rsid w:val="005E35BE"/>
    <w:rsid w:val="006E79DC"/>
    <w:rsid w:val="00781235"/>
    <w:rsid w:val="0080614B"/>
    <w:rsid w:val="0089718B"/>
    <w:rsid w:val="00916429"/>
    <w:rsid w:val="00920D69"/>
    <w:rsid w:val="009A5EC5"/>
    <w:rsid w:val="009C4954"/>
    <w:rsid w:val="00A01C7A"/>
    <w:rsid w:val="00A10449"/>
    <w:rsid w:val="00AC48B9"/>
    <w:rsid w:val="00B65D6A"/>
    <w:rsid w:val="00BD662E"/>
    <w:rsid w:val="00BE0FA1"/>
    <w:rsid w:val="00C03606"/>
    <w:rsid w:val="00CA7408"/>
    <w:rsid w:val="00CD6CA3"/>
    <w:rsid w:val="00D242D6"/>
    <w:rsid w:val="00F635C5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747E4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C802B8B35577443F888661D6326B010C">
    <w:name w:val="C802B8B35577443F888661D6326B010C"/>
    <w:rsid w:val="00B65D6A"/>
    <w:rPr>
      <w:lang w:val="da-DK" w:eastAsia="da-DK"/>
    </w:rPr>
  </w:style>
  <w:style w:type="paragraph" w:customStyle="1" w:styleId="68E9AB727929473ABFF14D7D4C70A085">
    <w:name w:val="68E9AB727929473ABFF14D7D4C70A085"/>
    <w:rsid w:val="00B65D6A"/>
    <w:rPr>
      <w:lang w:val="da-DK" w:eastAsia="da-DK"/>
    </w:rPr>
  </w:style>
  <w:style w:type="paragraph" w:customStyle="1" w:styleId="63FAE57DCC36403687A5BACAAF6DE475">
    <w:name w:val="63FAE57DCC36403687A5BACAAF6DE475"/>
    <w:rsid w:val="00B65D6A"/>
    <w:rPr>
      <w:lang w:val="da-DK" w:eastAsia="da-DK"/>
    </w:rPr>
  </w:style>
  <w:style w:type="paragraph" w:customStyle="1" w:styleId="ED0736C5BDA240BC828BB999F131FA23">
    <w:name w:val="ED0736C5BDA240BC828BB999F131FA23"/>
    <w:rsid w:val="00B65D6A"/>
    <w:rPr>
      <w:lang w:val="da-DK" w:eastAsia="da-DK"/>
    </w:rPr>
  </w:style>
  <w:style w:type="paragraph" w:customStyle="1" w:styleId="CACDC827E84C497DA204CBFE22C115EB">
    <w:name w:val="CACDC827E84C497DA204CBFE22C115EB"/>
    <w:rsid w:val="00B65D6A"/>
    <w:rPr>
      <w:lang w:val="da-DK" w:eastAsia="da-DK"/>
    </w:rPr>
  </w:style>
  <w:style w:type="paragraph" w:customStyle="1" w:styleId="E12C628AA45F423F869C39ABF422E065">
    <w:name w:val="E12C628AA45F423F869C39ABF422E065"/>
    <w:rsid w:val="00B65D6A"/>
    <w:rPr>
      <w:lang w:val="da-DK" w:eastAsia="da-DK"/>
    </w:rPr>
  </w:style>
  <w:style w:type="paragraph" w:customStyle="1" w:styleId="73660183679A4CE19739287F7DA3E37A">
    <w:name w:val="73660183679A4CE19739287F7DA3E37A"/>
    <w:rsid w:val="00B65D6A"/>
    <w:rPr>
      <w:lang w:val="da-DK" w:eastAsia="da-DK"/>
    </w:rPr>
  </w:style>
  <w:style w:type="paragraph" w:customStyle="1" w:styleId="692356CBF85E4617BFA9D4015A44947A">
    <w:name w:val="692356CBF85E4617BFA9D4015A44947A"/>
    <w:rsid w:val="00B65D6A"/>
    <w:rPr>
      <w:lang w:val="da-DK" w:eastAsia="da-DK"/>
    </w:rPr>
  </w:style>
  <w:style w:type="paragraph" w:customStyle="1" w:styleId="62C47DE268494FA6811E6A105EC61435">
    <w:name w:val="62C47DE268494FA6811E6A105EC61435"/>
    <w:rsid w:val="00B65D6A"/>
    <w:rPr>
      <w:lang w:val="da-DK" w:eastAsia="da-DK"/>
    </w:rPr>
  </w:style>
  <w:style w:type="paragraph" w:customStyle="1" w:styleId="5BE8005699C34744A28F7475952A7613">
    <w:name w:val="5BE8005699C34744A28F7475952A7613"/>
    <w:rsid w:val="0089718B"/>
    <w:rPr>
      <w:lang w:val="da-DK" w:eastAsia="da-DK"/>
    </w:rPr>
  </w:style>
  <w:style w:type="paragraph" w:customStyle="1" w:styleId="70482B735DDF4CBF9DF2656F88DEF681">
    <w:name w:val="70482B735DDF4CBF9DF2656F88DEF681"/>
    <w:rsid w:val="002747E4"/>
    <w:rPr>
      <w:lang w:val="da-DK" w:eastAsia="da-DK"/>
    </w:rPr>
  </w:style>
  <w:style w:type="paragraph" w:customStyle="1" w:styleId="07AC49BA5FBE42029F1BD89E9BEEE3BD">
    <w:name w:val="07AC49BA5FBE42029F1BD89E9BEEE3BD"/>
    <w:rsid w:val="002747E4"/>
    <w:rPr>
      <w:lang w:val="da-DK" w:eastAsia="da-DK"/>
    </w:rPr>
  </w:style>
  <w:style w:type="paragraph" w:customStyle="1" w:styleId="9856E045B6C445B7B1F1013677E45A66">
    <w:name w:val="9856E045B6C445B7B1F1013677E45A66"/>
    <w:rsid w:val="002747E4"/>
    <w:rPr>
      <w:lang w:val="da-DK" w:eastAsia="da-DK"/>
    </w:rPr>
  </w:style>
  <w:style w:type="paragraph" w:customStyle="1" w:styleId="70CB9402C6E2409E9A2A96F160B127A7">
    <w:name w:val="70CB9402C6E2409E9A2A96F160B127A7"/>
    <w:rsid w:val="002747E4"/>
    <w:rPr>
      <w:lang w:val="da-DK" w:eastAsia="da-DK"/>
    </w:rPr>
  </w:style>
  <w:style w:type="paragraph" w:customStyle="1" w:styleId="08E5B5DCE1F54A2488EDFC94FA116AD0">
    <w:name w:val="08E5B5DCE1F54A2488EDFC94FA116AD0"/>
    <w:rsid w:val="002747E4"/>
    <w:rPr>
      <w:lang w:val="da-DK" w:eastAsia="da-DK"/>
    </w:rPr>
  </w:style>
  <w:style w:type="paragraph" w:customStyle="1" w:styleId="B65DC7E8BBA245CEB4CD99C2E2FF1701">
    <w:name w:val="B65DC7E8BBA245CEB4CD99C2E2FF1701"/>
    <w:rsid w:val="002747E4"/>
    <w:rPr>
      <w:lang w:val="da-DK" w:eastAsia="da-DK"/>
    </w:rPr>
  </w:style>
  <w:style w:type="paragraph" w:customStyle="1" w:styleId="6B71F7A458A14947A0BEFBCAF83AC532">
    <w:name w:val="6B71F7A458A14947A0BEFBCAF83AC532"/>
    <w:rsid w:val="002747E4"/>
    <w:rPr>
      <w:lang w:val="da-DK" w:eastAsia="da-DK"/>
    </w:rPr>
  </w:style>
  <w:style w:type="paragraph" w:customStyle="1" w:styleId="A7E29313C6F349498FC98B0FC7550E79">
    <w:name w:val="A7E29313C6F349498FC98B0FC7550E79"/>
    <w:rsid w:val="002747E4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74AB6F8B-050F-4086-89B8-47ED0481770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117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4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/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2018-08-15T18:14:41.6325136Z</dcterms:created>
  <dcterms:modified xsi:type="dcterms:W3CDTF">2018-08-15T18:14:41.6325136Z</dcterms:modified>
</coreProperties>
</file>